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D1696" w14:textId="77777777" w:rsidR="00287B2C" w:rsidRDefault="00287B2C">
      <w:pPr>
        <w:spacing w:line="240" w:lineRule="auto"/>
      </w:pPr>
    </w:p>
    <w:sdt>
      <w:sdtPr>
        <w:id w:val="717861814"/>
        <w:placeholder>
          <w:docPart w:val="A83A0B33AB8E4E70ABBED7D7E57950F5"/>
        </w:placeholder>
        <w:showingPlcHdr/>
        <w:text/>
      </w:sdtPr>
      <w:sdtEndPr/>
      <w:sdtContent>
        <w:p w14:paraId="13983603" w14:textId="77777777" w:rsidR="00287B2C" w:rsidRDefault="00287B2C">
          <w:pPr>
            <w:spacing w:line="240" w:lineRule="auto"/>
          </w:pPr>
          <w:r w:rsidRPr="00612888">
            <w:rPr>
              <w:rStyle w:val="PlaceholderText"/>
              <w:color w:val="FF0000"/>
            </w:rPr>
            <w:t>Proposal Due Date</w:t>
          </w:r>
        </w:p>
      </w:sdtContent>
    </w:sdt>
    <w:p w14:paraId="515CC96F" w14:textId="77777777" w:rsidR="00287B2C" w:rsidRDefault="00287B2C">
      <w:pPr>
        <w:spacing w:line="240" w:lineRule="auto"/>
      </w:pPr>
    </w:p>
    <w:sdt>
      <w:sdtPr>
        <w:id w:val="-1862665189"/>
        <w:placeholder>
          <w:docPart w:val="973B97F9F044407D80C7F27075B22C06"/>
        </w:placeholder>
        <w:showingPlcHdr/>
        <w:text/>
      </w:sdtPr>
      <w:sdtEndPr/>
      <w:sdtContent>
        <w:p w14:paraId="6FA897F0" w14:textId="77777777" w:rsidR="00287B2C" w:rsidRDefault="00287B2C">
          <w:pPr>
            <w:spacing w:line="240" w:lineRule="auto"/>
          </w:pPr>
          <w:r w:rsidRPr="00612888">
            <w:rPr>
              <w:rStyle w:val="PlaceholderText"/>
              <w:color w:val="FF0000"/>
            </w:rPr>
            <w:t>Procurement</w:t>
          </w:r>
          <w:r w:rsidRPr="00612888">
            <w:rPr>
              <w:color w:val="FF0000"/>
            </w:rPr>
            <w:t xml:space="preserve"> </w:t>
          </w:r>
          <w:r w:rsidRPr="00612888">
            <w:rPr>
              <w:rStyle w:val="PlaceholderText"/>
              <w:color w:val="FF0000"/>
            </w:rPr>
            <w:t>Official</w:t>
          </w:r>
          <w:r w:rsidRPr="00612888">
            <w:rPr>
              <w:color w:val="FF0000"/>
            </w:rPr>
            <w:t xml:space="preserve"> </w:t>
          </w:r>
          <w:r w:rsidRPr="00612888">
            <w:rPr>
              <w:rStyle w:val="PlaceholderText"/>
              <w:color w:val="FF0000"/>
            </w:rPr>
            <w:t>Name</w:t>
          </w:r>
        </w:p>
      </w:sdtContent>
    </w:sdt>
    <w:sdt>
      <w:sdtPr>
        <w:id w:val="1396856604"/>
        <w:placeholder>
          <w:docPart w:val="F8162BFD65F04955862964E1AAF25355"/>
        </w:placeholder>
        <w:showingPlcHdr/>
        <w:text/>
      </w:sdtPr>
      <w:sdtEndPr/>
      <w:sdtContent>
        <w:p w14:paraId="31D9D29E" w14:textId="77777777" w:rsidR="00287B2C" w:rsidRDefault="00287B2C">
          <w:pPr>
            <w:spacing w:line="240" w:lineRule="auto"/>
          </w:pPr>
          <w:r w:rsidRPr="00612888">
            <w:rPr>
              <w:rStyle w:val="PlaceholderText"/>
              <w:color w:val="FF0000"/>
            </w:rPr>
            <w:t>Customer Name</w:t>
          </w:r>
        </w:p>
      </w:sdtContent>
    </w:sdt>
    <w:sdt>
      <w:sdtPr>
        <w:id w:val="165214731"/>
        <w:placeholder>
          <w:docPart w:val="60AA89931B014AA694BC2F25A029272F"/>
        </w:placeholder>
        <w:showingPlcHdr/>
        <w:text/>
      </w:sdtPr>
      <w:sdtEndPr/>
      <w:sdtContent>
        <w:p w14:paraId="0C71B7C4" w14:textId="77777777" w:rsidR="00287B2C" w:rsidRDefault="00287B2C">
          <w:pPr>
            <w:spacing w:line="240" w:lineRule="auto"/>
          </w:pPr>
          <w:r w:rsidRPr="00612888">
            <w:rPr>
              <w:rStyle w:val="PlaceholderText"/>
              <w:color w:val="FF0000"/>
            </w:rPr>
            <w:t>Customer Address 1</w:t>
          </w:r>
        </w:p>
      </w:sdtContent>
    </w:sdt>
    <w:sdt>
      <w:sdtPr>
        <w:id w:val="675146587"/>
        <w:placeholder>
          <w:docPart w:val="F855D4C3B2314D57A1EA6A7A05F162DA"/>
        </w:placeholder>
        <w:showingPlcHdr/>
        <w:text/>
      </w:sdtPr>
      <w:sdtEndPr/>
      <w:sdtContent>
        <w:p w14:paraId="01A38ECF" w14:textId="77777777" w:rsidR="00287B2C" w:rsidRDefault="00287B2C">
          <w:pPr>
            <w:spacing w:line="240" w:lineRule="auto"/>
          </w:pPr>
          <w:r w:rsidRPr="00612888">
            <w:rPr>
              <w:rStyle w:val="PlaceholderText"/>
              <w:color w:val="FF0000"/>
            </w:rPr>
            <w:t>Customer Address 1</w:t>
          </w:r>
        </w:p>
      </w:sdtContent>
    </w:sdt>
    <w:p w14:paraId="7AAA3BF1" w14:textId="77777777" w:rsidR="00287B2C" w:rsidRDefault="00287B2C">
      <w:pPr>
        <w:spacing w:line="240" w:lineRule="auto"/>
      </w:pPr>
    </w:p>
    <w:p w14:paraId="6FCA74D9" w14:textId="77777777" w:rsidR="00287B2C" w:rsidRDefault="00612888">
      <w:pPr>
        <w:spacing w:line="240" w:lineRule="auto"/>
      </w:pPr>
      <w:r>
        <w:t xml:space="preserve">Dear </w:t>
      </w:r>
      <w:sdt>
        <w:sdtPr>
          <w:id w:val="1738438946"/>
          <w:placeholder>
            <w:docPart w:val="E630837AB4844ACC944AF561D5637DF1"/>
          </w:placeholder>
          <w:showingPlcHdr/>
        </w:sdtPr>
        <w:sdtEndPr/>
        <w:sdtContent>
          <w:r w:rsidRPr="00612888">
            <w:rPr>
              <w:color w:val="FF0000"/>
            </w:rPr>
            <w:t>Procurement Official Name</w:t>
          </w:r>
        </w:sdtContent>
      </w:sdt>
      <w:r>
        <w:t>,</w:t>
      </w:r>
    </w:p>
    <w:p w14:paraId="44F1AE94" w14:textId="77777777" w:rsidR="00287B2C" w:rsidRDefault="00287B2C">
      <w:pPr>
        <w:spacing w:line="240" w:lineRule="auto"/>
      </w:pPr>
    </w:p>
    <w:p w14:paraId="06C34673" w14:textId="77777777" w:rsidR="00287B2C" w:rsidRPr="0070610A" w:rsidRDefault="002C4303">
      <w:pPr>
        <w:spacing w:line="240" w:lineRule="auto"/>
        <w:rPr>
          <w:szCs w:val="20"/>
        </w:rPr>
      </w:pPr>
      <w:r w:rsidRPr="0070610A">
        <w:rPr>
          <w:szCs w:val="20"/>
        </w:rPr>
        <w:t>InterVision</w:t>
      </w:r>
      <w:r w:rsidR="0070610A" w:rsidRPr="0070610A">
        <w:rPr>
          <w:szCs w:val="20"/>
        </w:rPr>
        <w:t xml:space="preserve"> Systems, LLC</w:t>
      </w:r>
      <w:r w:rsidRPr="0070610A">
        <w:rPr>
          <w:szCs w:val="20"/>
        </w:rPr>
        <w:t xml:space="preserve"> (InterVision)</w:t>
      </w:r>
      <w:r w:rsidR="00612888" w:rsidRPr="0070610A">
        <w:rPr>
          <w:szCs w:val="20"/>
        </w:rPr>
        <w:t xml:space="preserve"> is pleased to respond to </w:t>
      </w:r>
      <w:sdt>
        <w:sdtPr>
          <w:rPr>
            <w:szCs w:val="20"/>
          </w:rPr>
          <w:id w:val="988055853"/>
          <w:placeholder>
            <w:docPart w:val="BEF3165B73174848AEEF04BF731DF6D2"/>
          </w:placeholder>
          <w:showingPlcHdr/>
        </w:sdtPr>
        <w:sdtEndPr/>
        <w:sdtContent>
          <w:r w:rsidR="00612888" w:rsidRPr="0070610A">
            <w:rPr>
              <w:color w:val="FF0000"/>
              <w:szCs w:val="20"/>
            </w:rPr>
            <w:t>Customer Name</w:t>
          </w:r>
        </w:sdtContent>
      </w:sdt>
      <w:r w:rsidR="00612888" w:rsidRPr="0070610A">
        <w:rPr>
          <w:szCs w:val="20"/>
        </w:rPr>
        <w:t xml:space="preserve"> </w:t>
      </w:r>
      <w:sdt>
        <w:sdtPr>
          <w:rPr>
            <w:szCs w:val="20"/>
          </w:rPr>
          <w:id w:val="-415481255"/>
          <w:placeholder>
            <w:docPart w:val="93B430A853104E41885E0D58F924D9AF"/>
          </w:placeholder>
          <w:showingPlcHdr/>
        </w:sdtPr>
        <w:sdtEndPr/>
        <w:sdtContent>
          <w:r w:rsidR="00612888" w:rsidRPr="0070610A">
            <w:rPr>
              <w:color w:val="FF0000"/>
              <w:szCs w:val="20"/>
            </w:rPr>
            <w:t>RFX</w:t>
          </w:r>
        </w:sdtContent>
      </w:sdt>
      <w:r w:rsidR="00612888" w:rsidRPr="0070610A">
        <w:rPr>
          <w:szCs w:val="20"/>
        </w:rPr>
        <w:t xml:space="preserve"> #</w:t>
      </w:r>
      <w:sdt>
        <w:sdtPr>
          <w:rPr>
            <w:szCs w:val="20"/>
          </w:rPr>
          <w:id w:val="-1281718151"/>
          <w:placeholder>
            <w:docPart w:val="6730348188FF4E42A0553AC18A889699"/>
          </w:placeholder>
          <w:showingPlcHdr/>
        </w:sdtPr>
        <w:sdtEndPr/>
        <w:sdtContent>
          <w:r w:rsidR="00612888" w:rsidRPr="0070610A">
            <w:rPr>
              <w:color w:val="FF0000"/>
              <w:szCs w:val="20"/>
            </w:rPr>
            <w:t>XXXXX</w:t>
          </w:r>
        </w:sdtContent>
      </w:sdt>
      <w:r w:rsidR="00612888" w:rsidRPr="0070610A">
        <w:rPr>
          <w:szCs w:val="20"/>
        </w:rPr>
        <w:t xml:space="preserve"> </w:t>
      </w:r>
      <w:sdt>
        <w:sdtPr>
          <w:rPr>
            <w:szCs w:val="20"/>
          </w:rPr>
          <w:id w:val="1635600396"/>
          <w:placeholder>
            <w:docPart w:val="CB2F8ACCCEC146BA8CE4AA5C8F30CB54"/>
          </w:placeholder>
          <w:showingPlcHdr/>
        </w:sdtPr>
        <w:sdtEndPr/>
        <w:sdtContent>
          <w:r w:rsidR="00612888" w:rsidRPr="0070610A">
            <w:rPr>
              <w:color w:val="FF0000"/>
              <w:szCs w:val="20"/>
            </w:rPr>
            <w:t>RFX Name</w:t>
          </w:r>
        </w:sdtContent>
      </w:sdt>
      <w:r w:rsidR="00612888" w:rsidRPr="0070610A">
        <w:rPr>
          <w:szCs w:val="20"/>
        </w:rPr>
        <w:t>.</w:t>
      </w:r>
    </w:p>
    <w:p w14:paraId="0C7265B9" w14:textId="77777777" w:rsidR="00287B2C" w:rsidRPr="0070610A" w:rsidRDefault="00287B2C">
      <w:pPr>
        <w:spacing w:line="240" w:lineRule="auto"/>
        <w:rPr>
          <w:szCs w:val="20"/>
        </w:rPr>
      </w:pPr>
    </w:p>
    <w:p w14:paraId="1879E647" w14:textId="77777777" w:rsidR="00860D5E" w:rsidRDefault="00024639" w:rsidP="00024639">
      <w:r w:rsidRPr="002B6446">
        <w:rPr>
          <w:lang w:val="en-CA" w:eastAsia="ja-JP" w:bidi="en-US"/>
        </w:rPr>
        <w:t xml:space="preserve">InterVision’s Business </w:t>
      </w:r>
      <w:r>
        <w:rPr>
          <w:lang w:val="en-CA" w:eastAsia="ja-JP" w:bidi="en-US"/>
        </w:rPr>
        <w:t xml:space="preserve">Solution </w:t>
      </w:r>
      <w:r w:rsidRPr="002B6446">
        <w:rPr>
          <w:lang w:val="en-CA" w:eastAsia="ja-JP" w:bidi="en-US"/>
        </w:rPr>
        <w:t>Analysts (B</w:t>
      </w:r>
      <w:r>
        <w:rPr>
          <w:lang w:val="en-CA" w:eastAsia="ja-JP" w:bidi="en-US"/>
        </w:rPr>
        <w:t>S</w:t>
      </w:r>
      <w:r w:rsidRPr="002B6446">
        <w:rPr>
          <w:lang w:val="en-CA" w:eastAsia="ja-JP" w:bidi="en-US"/>
        </w:rPr>
        <w:t xml:space="preserve">A) are experts in their field, capable of providing business analysis services to the </w:t>
      </w:r>
      <w:sdt>
        <w:sdtPr>
          <w:rPr>
            <w:lang w:val="en-CA" w:eastAsia="ja-JP" w:bidi="en-US"/>
          </w:rPr>
          <w:id w:val="1914807592"/>
          <w:placeholder>
            <w:docPart w:val="DefaultPlaceholder_-1854013440"/>
          </w:placeholder>
        </w:sdtPr>
        <w:sdtEndPr>
          <w:rPr>
            <w:color w:val="FF0000"/>
          </w:rPr>
        </w:sdtEndPr>
        <w:sdtContent>
          <w:r w:rsidRPr="00F10A32">
            <w:rPr>
              <w:color w:val="FF0000"/>
              <w:lang w:val="en-CA" w:eastAsia="ja-JP" w:bidi="en-US"/>
            </w:rPr>
            <w:t>Department Name</w:t>
          </w:r>
        </w:sdtContent>
      </w:sdt>
      <w:r w:rsidRPr="00F10A32">
        <w:rPr>
          <w:color w:val="FF0000"/>
          <w:lang w:val="en-CA" w:eastAsia="ja-JP" w:bidi="en-US"/>
        </w:rPr>
        <w:t xml:space="preserve"> </w:t>
      </w:r>
      <w:r w:rsidRPr="002B6446">
        <w:rPr>
          <w:lang w:val="en-CA" w:eastAsia="ja-JP" w:bidi="en-US"/>
        </w:rPr>
        <w:t xml:space="preserve">for all aspects of project delivery. This includes but is not limited to </w:t>
      </w:r>
      <w:r>
        <w:rPr>
          <w:lang w:val="en-CA" w:eastAsia="ja-JP" w:bidi="en-US"/>
        </w:rPr>
        <w:t xml:space="preserve">strategic planning, business process </w:t>
      </w:r>
      <w:r w:rsidRPr="002B6446">
        <w:rPr>
          <w:lang w:val="en-CA" w:eastAsia="ja-JP" w:bidi="en-US"/>
        </w:rPr>
        <w:t xml:space="preserve">reengineering </w:t>
      </w:r>
      <w:r>
        <w:rPr>
          <w:lang w:val="en-CA" w:eastAsia="ja-JP" w:bidi="en-US"/>
        </w:rPr>
        <w:t xml:space="preserve">and business process modeling, </w:t>
      </w:r>
      <w:r w:rsidRPr="002B6446">
        <w:rPr>
          <w:lang w:val="en-CA" w:eastAsia="ja-JP" w:bidi="en-US"/>
        </w:rPr>
        <w:t>eliciting requirements, delivery of C</w:t>
      </w:r>
      <w:r>
        <w:rPr>
          <w:lang w:val="en-CA" w:eastAsia="ja-JP" w:bidi="en-US"/>
        </w:rPr>
        <w:t>alifornia Department of Technology’s (CDT), Project Approval Lifecycle (PAL)</w:t>
      </w:r>
      <w:r w:rsidRPr="002B6446">
        <w:rPr>
          <w:lang w:val="en-CA" w:eastAsia="ja-JP" w:bidi="en-US"/>
        </w:rPr>
        <w:t xml:space="preserve"> Process deliverables, developing system and logical design documents, facilitating system testing, developing </w:t>
      </w:r>
      <w:r>
        <w:rPr>
          <w:lang w:val="en-CA" w:eastAsia="ja-JP" w:bidi="en-US"/>
        </w:rPr>
        <w:t xml:space="preserve">and executing </w:t>
      </w:r>
      <w:r w:rsidRPr="002B6446">
        <w:rPr>
          <w:lang w:val="en-CA" w:eastAsia="ja-JP" w:bidi="en-US"/>
        </w:rPr>
        <w:t xml:space="preserve">the </w:t>
      </w:r>
      <w:r>
        <w:rPr>
          <w:lang w:val="en-CA" w:eastAsia="ja-JP" w:bidi="en-US"/>
        </w:rPr>
        <w:t>t</w:t>
      </w:r>
      <w:r w:rsidRPr="002B6446">
        <w:rPr>
          <w:lang w:val="en-CA" w:eastAsia="ja-JP" w:bidi="en-US"/>
        </w:rPr>
        <w:t xml:space="preserve">raining </w:t>
      </w:r>
      <w:r>
        <w:rPr>
          <w:lang w:val="en-CA" w:eastAsia="ja-JP" w:bidi="en-US"/>
        </w:rPr>
        <w:t>initiatives</w:t>
      </w:r>
      <w:r w:rsidRPr="002B6446">
        <w:rPr>
          <w:lang w:val="en-CA" w:eastAsia="ja-JP" w:bidi="en-US"/>
        </w:rPr>
        <w:t xml:space="preserve">, </w:t>
      </w:r>
      <w:r>
        <w:rPr>
          <w:lang w:val="en-CA" w:eastAsia="ja-JP" w:bidi="en-US"/>
        </w:rPr>
        <w:t>quality assurance initiatives (risk/issue management, change control, r</w:t>
      </w:r>
      <w:r w:rsidRPr="000339EF">
        <w:rPr>
          <w:lang w:val="en-CA" w:eastAsia="ja-JP" w:bidi="en-US"/>
        </w:rPr>
        <w:t xml:space="preserve">oot </w:t>
      </w:r>
      <w:r>
        <w:rPr>
          <w:lang w:val="en-CA" w:eastAsia="ja-JP" w:bidi="en-US"/>
        </w:rPr>
        <w:t>c</w:t>
      </w:r>
      <w:r w:rsidRPr="000339EF">
        <w:rPr>
          <w:lang w:val="en-CA" w:eastAsia="ja-JP" w:bidi="en-US"/>
        </w:rPr>
        <w:t xml:space="preserve">ause </w:t>
      </w:r>
      <w:r>
        <w:rPr>
          <w:lang w:val="en-CA" w:eastAsia="ja-JP" w:bidi="en-US"/>
        </w:rPr>
        <w:t>a</w:t>
      </w:r>
      <w:r w:rsidRPr="000339EF">
        <w:rPr>
          <w:lang w:val="en-CA" w:eastAsia="ja-JP" w:bidi="en-US"/>
        </w:rPr>
        <w:t>nalysis</w:t>
      </w:r>
      <w:r>
        <w:rPr>
          <w:lang w:val="en-CA" w:eastAsia="ja-JP" w:bidi="en-US"/>
        </w:rPr>
        <w:t xml:space="preserve">) </w:t>
      </w:r>
      <w:r w:rsidRPr="002B6446">
        <w:rPr>
          <w:lang w:val="en-CA" w:eastAsia="ja-JP" w:bidi="en-US"/>
        </w:rPr>
        <w:t xml:space="preserve">and supporting </w:t>
      </w:r>
      <w:r>
        <w:rPr>
          <w:lang w:val="en-CA" w:eastAsia="ja-JP" w:bidi="en-US"/>
        </w:rPr>
        <w:t>pre and post implementation initiatives</w:t>
      </w:r>
      <w:r w:rsidRPr="002B6446">
        <w:rPr>
          <w:lang w:val="en-CA" w:eastAsia="ja-JP" w:bidi="en-US"/>
        </w:rPr>
        <w:t xml:space="preserve">. </w:t>
      </w:r>
      <w:r>
        <w:rPr>
          <w:lang w:val="en-CA" w:eastAsia="ja-JP" w:bidi="en-US"/>
        </w:rPr>
        <w:t>In addition to the IT related skillsets, w</w:t>
      </w:r>
      <w:r w:rsidRPr="007C7900">
        <w:rPr>
          <w:lang w:val="en-CA" w:eastAsia="ja-JP" w:bidi="en-US"/>
        </w:rPr>
        <w:t>e can recommend strategies in the areas of organizational planning, business processes reengineering, stakeholder outreach and communication, workforce transition, and training.</w:t>
      </w:r>
      <w:r w:rsidR="00860D5E" w:rsidRPr="00860D5E">
        <w:t xml:space="preserve"> </w:t>
      </w:r>
    </w:p>
    <w:p w14:paraId="3C7D7D07" w14:textId="77777777" w:rsidR="00860D5E" w:rsidRDefault="00860D5E" w:rsidP="00024639"/>
    <w:p w14:paraId="48963BEF" w14:textId="5026D223" w:rsidR="00024639" w:rsidRPr="002B6446" w:rsidRDefault="00860D5E" w:rsidP="00024639">
      <w:pPr>
        <w:rPr>
          <w:lang w:val="en-CA" w:eastAsia="ja-JP" w:bidi="en-US"/>
        </w:rPr>
      </w:pPr>
      <w:r w:rsidRPr="00860D5E">
        <w:rPr>
          <w:lang w:val="en-CA" w:eastAsia="ja-JP" w:bidi="en-US"/>
        </w:rPr>
        <w:t>InterVision’s BSAs have a thorough understanding of system development life cycles (Waterfall, Agile, Hybrid) and software development methodologies</w:t>
      </w:r>
      <w:r w:rsidR="00D40030">
        <w:rPr>
          <w:lang w:val="en-CA" w:eastAsia="ja-JP" w:bidi="en-US"/>
        </w:rPr>
        <w:t>,</w:t>
      </w:r>
      <w:r w:rsidR="00251FBF" w:rsidRPr="00251FBF">
        <w:t xml:space="preserve"> </w:t>
      </w:r>
      <w:r w:rsidR="00BC74B8">
        <w:t xml:space="preserve">while </w:t>
      </w:r>
      <w:r w:rsidR="00251FBF" w:rsidRPr="00251FBF">
        <w:rPr>
          <w:lang w:val="en-CA" w:eastAsia="ja-JP" w:bidi="en-US"/>
        </w:rPr>
        <w:t>adher</w:t>
      </w:r>
      <w:r w:rsidR="00D40030">
        <w:rPr>
          <w:lang w:val="en-CA" w:eastAsia="ja-JP" w:bidi="en-US"/>
        </w:rPr>
        <w:t>ing</w:t>
      </w:r>
      <w:r w:rsidR="00251FBF" w:rsidRPr="00251FBF">
        <w:rPr>
          <w:lang w:val="en-CA" w:eastAsia="ja-JP" w:bidi="en-US"/>
        </w:rPr>
        <w:t xml:space="preserve"> to the Business Analysis Body of Knowledge (BABOK) Guide</w:t>
      </w:r>
      <w:r w:rsidR="00D40030">
        <w:rPr>
          <w:lang w:val="en-CA" w:eastAsia="ja-JP" w:bidi="en-US"/>
        </w:rPr>
        <w:t>.</w:t>
      </w:r>
      <w:r w:rsidR="00251FBF" w:rsidRPr="00251FBF">
        <w:rPr>
          <w:lang w:val="en-CA" w:eastAsia="ja-JP" w:bidi="en-US"/>
        </w:rPr>
        <w:t xml:space="preserve"> They demonstrate advanced proficiency using Microsoft Office Tools, MS Visio toolsets to write policies, outline procedures and workflows, construct software and hardware system diagrams, produce training materials, and generate reports.</w:t>
      </w:r>
    </w:p>
    <w:p w14:paraId="4D56B23C" w14:textId="77777777" w:rsidR="00024639" w:rsidRDefault="00024639" w:rsidP="005A6D6A">
      <w:pPr>
        <w:spacing w:line="240" w:lineRule="auto"/>
        <w:rPr>
          <w:szCs w:val="20"/>
        </w:rPr>
      </w:pPr>
    </w:p>
    <w:p w14:paraId="3909D56C" w14:textId="4AAE3934" w:rsidR="00024639" w:rsidRDefault="00114685" w:rsidP="005A6D6A">
      <w:pPr>
        <w:spacing w:line="240" w:lineRule="auto"/>
        <w:rPr>
          <w:szCs w:val="20"/>
        </w:rPr>
      </w:pPr>
      <w:r w:rsidRPr="00114685">
        <w:rPr>
          <w:b/>
          <w:bCs/>
          <w:szCs w:val="20"/>
        </w:rPr>
        <w:t xml:space="preserve">Advanced </w:t>
      </w:r>
      <w:r w:rsidRPr="00114685">
        <w:rPr>
          <w:b/>
          <w:bCs/>
          <w:szCs w:val="20"/>
        </w:rPr>
        <w:t>Technical Skills</w:t>
      </w:r>
      <w:r w:rsidRPr="00114685">
        <w:rPr>
          <w:szCs w:val="20"/>
        </w:rPr>
        <w:t xml:space="preserve"> – InterVision BSA’s technical skills include a strong knowledge of information systems concepts, </w:t>
      </w:r>
      <w:r w:rsidR="00010B68" w:rsidRPr="00010B68">
        <w:rPr>
          <w:szCs w:val="20"/>
        </w:rPr>
        <w:t>research</w:t>
      </w:r>
      <w:r w:rsidR="00010B68">
        <w:rPr>
          <w:szCs w:val="20"/>
        </w:rPr>
        <w:t>ing</w:t>
      </w:r>
      <w:r w:rsidR="00010B68" w:rsidRPr="00010B68">
        <w:rPr>
          <w:szCs w:val="20"/>
        </w:rPr>
        <w:t xml:space="preserve"> and analyz</w:t>
      </w:r>
      <w:r w:rsidR="00010B68">
        <w:rPr>
          <w:szCs w:val="20"/>
        </w:rPr>
        <w:t>ing</w:t>
      </w:r>
      <w:r w:rsidR="00010B68" w:rsidRPr="00010B68">
        <w:rPr>
          <w:szCs w:val="20"/>
        </w:rPr>
        <w:t xml:space="preserve"> automated systems to document workflow business processes, extract and develop requirements, and document system specifications and business rules and define data elements.</w:t>
      </w:r>
    </w:p>
    <w:p w14:paraId="37B7C5EC" w14:textId="77777777" w:rsidR="00024639" w:rsidRDefault="00024639" w:rsidP="005A6D6A">
      <w:pPr>
        <w:spacing w:line="240" w:lineRule="auto"/>
        <w:rPr>
          <w:szCs w:val="20"/>
        </w:rPr>
      </w:pPr>
    </w:p>
    <w:p w14:paraId="1128D000" w14:textId="41C968E1" w:rsidR="00DE2E8B" w:rsidRPr="00495D9C" w:rsidRDefault="00DE2E8B" w:rsidP="00DE2E8B">
      <w:pPr>
        <w:spacing w:line="240" w:lineRule="auto"/>
      </w:pPr>
      <w:r w:rsidRPr="005930CE">
        <w:rPr>
          <w:b/>
          <w:bCs/>
          <w:lang w:val="en-CA" w:eastAsia="ja-JP" w:bidi="en-US"/>
        </w:rPr>
        <w:t>Analytical Skills</w:t>
      </w:r>
      <w:r>
        <w:rPr>
          <w:lang w:val="en-CA" w:eastAsia="ja-JP" w:bidi="en-US"/>
        </w:rPr>
        <w:t xml:space="preserve"> – InterVision’s </w:t>
      </w:r>
      <w:r w:rsidR="0063769E">
        <w:rPr>
          <w:lang w:val="en-CA" w:eastAsia="ja-JP" w:bidi="en-US"/>
        </w:rPr>
        <w:t>BSA’s</w:t>
      </w:r>
      <w:r w:rsidRPr="0079496E">
        <w:rPr>
          <w:lang w:val="en-CA" w:eastAsia="ja-JP" w:bidi="en-US"/>
        </w:rPr>
        <w:t xml:space="preserve"> </w:t>
      </w:r>
      <w:r>
        <w:rPr>
          <w:lang w:val="en-CA" w:eastAsia="ja-JP" w:bidi="en-US"/>
        </w:rPr>
        <w:t>have a</w:t>
      </w:r>
      <w:r w:rsidRPr="00346826">
        <w:rPr>
          <w:lang w:val="en-CA" w:eastAsia="ja-JP" w:bidi="en-US"/>
        </w:rPr>
        <w:t xml:space="preserve"> robust set of technical </w:t>
      </w:r>
      <w:r>
        <w:rPr>
          <w:lang w:val="en-CA" w:eastAsia="ja-JP" w:bidi="en-US"/>
        </w:rPr>
        <w:t xml:space="preserve">and analytical </w:t>
      </w:r>
      <w:r w:rsidRPr="00346826">
        <w:rPr>
          <w:lang w:val="en-CA" w:eastAsia="ja-JP" w:bidi="en-US"/>
        </w:rPr>
        <w:t xml:space="preserve">skills, allowing them to navigate complex analyses, uncover insights, and contribute meaningfully to decision-making processes. </w:t>
      </w:r>
      <w:r>
        <w:rPr>
          <w:lang w:val="en-CA" w:eastAsia="ja-JP" w:bidi="en-US"/>
        </w:rPr>
        <w:t>They c</w:t>
      </w:r>
      <w:r w:rsidRPr="004D695C">
        <w:rPr>
          <w:lang w:val="en-CA" w:eastAsia="ja-JP" w:bidi="en-US"/>
        </w:rPr>
        <w:t>ritically evaluate information gathered from multiple sources, distinguish system symptoms/issues (i.e., root cause identification)</w:t>
      </w:r>
      <w:r w:rsidR="009307E4">
        <w:rPr>
          <w:lang w:val="en-CA" w:eastAsia="ja-JP" w:bidi="en-US"/>
        </w:rPr>
        <w:t xml:space="preserve"> and </w:t>
      </w:r>
      <w:r>
        <w:t>t</w:t>
      </w:r>
      <w:r w:rsidRPr="001B5593">
        <w:t>ranslat</w:t>
      </w:r>
      <w:r>
        <w:t>e</w:t>
      </w:r>
      <w:r w:rsidRPr="001B5593">
        <w:t xml:space="preserve"> complex data findings into actionable insights</w:t>
      </w:r>
      <w:r>
        <w:t>. Our BSA’s</w:t>
      </w:r>
      <w:r w:rsidRPr="003451B3">
        <w:t xml:space="preserve"> present these findings to diverse audience</w:t>
      </w:r>
      <w:r>
        <w:t>s</w:t>
      </w:r>
      <w:r w:rsidRPr="003451B3">
        <w:t xml:space="preserve"> and </w:t>
      </w:r>
      <w:r>
        <w:t>can</w:t>
      </w:r>
      <w:r w:rsidRPr="003451B3">
        <w:t xml:space="preserve"> adapt to varying skill levels and subject matters. </w:t>
      </w:r>
    </w:p>
    <w:p w14:paraId="0ACABE3C" w14:textId="77777777" w:rsidR="00024639" w:rsidRDefault="00024639" w:rsidP="005A6D6A">
      <w:pPr>
        <w:spacing w:line="240" w:lineRule="auto"/>
        <w:rPr>
          <w:szCs w:val="20"/>
        </w:rPr>
      </w:pPr>
    </w:p>
    <w:p w14:paraId="1669F7EB" w14:textId="6097176B" w:rsidR="00002AA3" w:rsidRPr="00B41812" w:rsidRDefault="00A62160" w:rsidP="005A6D6A">
      <w:pPr>
        <w:spacing w:line="240" w:lineRule="auto"/>
        <w:rPr>
          <w:szCs w:val="20"/>
        </w:rPr>
      </w:pPr>
      <w:r w:rsidRPr="00EE5C00">
        <w:rPr>
          <w:b/>
          <w:bCs/>
          <w:lang w:val="en-CA" w:eastAsia="ja-JP" w:bidi="en-US"/>
        </w:rPr>
        <w:t xml:space="preserve">People </w:t>
      </w:r>
      <w:r w:rsidR="000C4B90">
        <w:rPr>
          <w:b/>
          <w:bCs/>
          <w:lang w:val="en-CA" w:eastAsia="ja-JP" w:bidi="en-US"/>
        </w:rPr>
        <w:t xml:space="preserve">and Communication </w:t>
      </w:r>
      <w:r w:rsidRPr="00EE5C00">
        <w:rPr>
          <w:b/>
          <w:bCs/>
          <w:lang w:val="en-CA" w:eastAsia="ja-JP" w:bidi="en-US"/>
        </w:rPr>
        <w:t>Skills</w:t>
      </w:r>
      <w:r w:rsidRPr="00453BC1">
        <w:rPr>
          <w:lang w:val="en-CA" w:eastAsia="ja-JP" w:bidi="en-US"/>
        </w:rPr>
        <w:t xml:space="preserve"> include excellent communication, collaboration, negotiation, and facilitation abilities; the ability to interact with different stakeholders; strong leadership, teamwork, and conflict management skills.</w:t>
      </w:r>
      <w:r w:rsidR="00881E47" w:rsidRPr="00881E47">
        <w:t xml:space="preserve"> </w:t>
      </w:r>
      <w:r w:rsidR="00881E47" w:rsidRPr="00881E47">
        <w:rPr>
          <w:lang w:val="en-CA" w:eastAsia="ja-JP" w:bidi="en-US"/>
        </w:rPr>
        <w:t xml:space="preserve">Most importantly, InterVision BSAs serve as liaisons between IT and Project Stakeholders. They proactively communicate and collaborate with external and internal customers to analyze and understand their informational needs, goals, and </w:t>
      </w:r>
      <w:r w:rsidR="00881E47" w:rsidRPr="00881E47">
        <w:rPr>
          <w:lang w:val="en-CA" w:eastAsia="ja-JP" w:bidi="en-US"/>
        </w:rPr>
        <w:lastRenderedPageBreak/>
        <w:t>challenges, and to translate them into clear and feasible requirements for information systems solutions.</w:t>
      </w:r>
      <w:r w:rsidR="00526DDF">
        <w:rPr>
          <w:lang w:val="en-CA" w:eastAsia="ja-JP" w:bidi="en-US"/>
        </w:rPr>
        <w:t xml:space="preserve"> </w:t>
      </w:r>
      <w:r w:rsidR="00B41812" w:rsidRPr="00B41812">
        <w:rPr>
          <w:lang w:val="en-CA" w:eastAsia="ja-JP" w:bidi="en-US"/>
        </w:rPr>
        <w:t>InterVision B</w:t>
      </w:r>
      <w:r w:rsidR="00C849A7">
        <w:rPr>
          <w:lang w:val="en-CA" w:eastAsia="ja-JP" w:bidi="en-US"/>
        </w:rPr>
        <w:t>S</w:t>
      </w:r>
      <w:r w:rsidR="00B41812" w:rsidRPr="00B41812">
        <w:rPr>
          <w:lang w:val="en-CA" w:eastAsia="ja-JP" w:bidi="en-US"/>
        </w:rPr>
        <w:t>As facilitate meetings and workgroups and understand the value of partnering with your leadership team to accomplish the project’s goals and objectives. We strive to maintain strong relationships with program and technology leaders to foster success.</w:t>
      </w:r>
      <w:r w:rsidR="00A10194" w:rsidRPr="00A10194">
        <w:t xml:space="preserve"> </w:t>
      </w:r>
      <w:r w:rsidR="00A10194" w:rsidRPr="00A10194">
        <w:rPr>
          <w:lang w:val="en-CA" w:eastAsia="ja-JP" w:bidi="en-US"/>
        </w:rPr>
        <w:t>In addition to communication skills, our BA’s must be able to speak, write effectively and prepare effective reports. They are skilled in developing business processes, workflows, and operations of customer organizations sufficiently to apply a structured systems analysis approach to the design and development of new or enhanced applications.</w:t>
      </w:r>
    </w:p>
    <w:p w14:paraId="19588B45" w14:textId="77777777" w:rsidR="008A402D" w:rsidRDefault="008A402D" w:rsidP="005A6D6A">
      <w:pPr>
        <w:spacing w:line="240" w:lineRule="auto"/>
        <w:rPr>
          <w:szCs w:val="20"/>
        </w:rPr>
      </w:pPr>
    </w:p>
    <w:p w14:paraId="332537A9" w14:textId="69E35831" w:rsidR="005A6D6A" w:rsidRPr="005A6D6A" w:rsidRDefault="005A6D6A" w:rsidP="005A6D6A">
      <w:pPr>
        <w:spacing w:line="240" w:lineRule="auto"/>
        <w:rPr>
          <w:szCs w:val="20"/>
        </w:rPr>
      </w:pPr>
      <w:r w:rsidRPr="005A6D6A">
        <w:rPr>
          <w:szCs w:val="20"/>
        </w:rPr>
        <w:t xml:space="preserve">Our proposed consultants, </w:t>
      </w:r>
      <w:sdt>
        <w:sdtPr>
          <w:rPr>
            <w:szCs w:val="20"/>
          </w:rPr>
          <w:id w:val="1388147918"/>
          <w:placeholder>
            <w:docPart w:val="DefaultPlaceholder_-1854013440"/>
          </w:placeholder>
        </w:sdtPr>
        <w:sdtContent>
          <w:r w:rsidR="00E63F65" w:rsidRPr="00E802B1">
            <w:rPr>
              <w:color w:val="FF0000"/>
              <w:szCs w:val="20"/>
            </w:rPr>
            <w:t>Consultan</w:t>
          </w:r>
          <w:r w:rsidR="00E802B1" w:rsidRPr="00E802B1">
            <w:rPr>
              <w:color w:val="FF0000"/>
              <w:szCs w:val="20"/>
            </w:rPr>
            <w:t>t</w:t>
          </w:r>
          <w:r w:rsidR="00E63F65" w:rsidRPr="00E802B1">
            <w:rPr>
              <w:color w:val="FF0000"/>
              <w:szCs w:val="20"/>
            </w:rPr>
            <w:t>(s) Name</w:t>
          </w:r>
          <w:r w:rsidRPr="00E802B1">
            <w:rPr>
              <w:color w:val="FF0000"/>
              <w:szCs w:val="20"/>
            </w:rPr>
            <w:t>,</w:t>
          </w:r>
        </w:sdtContent>
      </w:sdt>
      <w:r w:rsidRPr="005A6D6A">
        <w:rPr>
          <w:szCs w:val="20"/>
        </w:rPr>
        <w:t xml:space="preserve"> are experts in their field, capable of providing business analysis services for all aspects of the project</w:t>
      </w:r>
      <w:r w:rsidR="00021FEC">
        <w:rPr>
          <w:szCs w:val="20"/>
        </w:rPr>
        <w:t xml:space="preserve">’s System Development </w:t>
      </w:r>
      <w:r w:rsidR="00763FF7">
        <w:rPr>
          <w:szCs w:val="20"/>
        </w:rPr>
        <w:t xml:space="preserve">Lifecycle, </w:t>
      </w:r>
      <w:r w:rsidR="00763FF7" w:rsidRPr="005A6D6A">
        <w:rPr>
          <w:szCs w:val="20"/>
        </w:rPr>
        <w:t>including</w:t>
      </w:r>
      <w:r w:rsidRPr="005A6D6A">
        <w:rPr>
          <w:szCs w:val="20"/>
        </w:rPr>
        <w:t xml:space="preserve"> documenting and re-engineering business processes, eliciting business requirements, developing system design documents, facilitating system testing, </w:t>
      </w:r>
      <w:r w:rsidR="00763FF7">
        <w:rPr>
          <w:szCs w:val="20"/>
        </w:rPr>
        <w:t>developing</w:t>
      </w:r>
      <w:r w:rsidRPr="005A6D6A">
        <w:rPr>
          <w:szCs w:val="20"/>
        </w:rPr>
        <w:t xml:space="preserve"> </w:t>
      </w:r>
      <w:r w:rsidR="00763FF7">
        <w:rPr>
          <w:szCs w:val="20"/>
        </w:rPr>
        <w:t xml:space="preserve">and executing </w:t>
      </w:r>
      <w:r w:rsidRPr="005A6D6A">
        <w:rPr>
          <w:szCs w:val="20"/>
        </w:rPr>
        <w:t>end-user training</w:t>
      </w:r>
      <w:r w:rsidR="00763FF7">
        <w:rPr>
          <w:szCs w:val="20"/>
        </w:rPr>
        <w:t xml:space="preserve"> and supporting pre</w:t>
      </w:r>
      <w:r w:rsidR="00F86529">
        <w:rPr>
          <w:szCs w:val="20"/>
        </w:rPr>
        <w:t>/post implementation efforts</w:t>
      </w:r>
      <w:r w:rsidRPr="005A6D6A">
        <w:rPr>
          <w:szCs w:val="20"/>
        </w:rPr>
        <w:t xml:space="preserve">. </w:t>
      </w:r>
    </w:p>
    <w:p w14:paraId="35D51B32" w14:textId="77777777" w:rsidR="005A6D6A" w:rsidRPr="005A6D6A" w:rsidRDefault="005A6D6A" w:rsidP="005A6D6A">
      <w:pPr>
        <w:spacing w:line="240" w:lineRule="auto"/>
        <w:rPr>
          <w:szCs w:val="20"/>
        </w:rPr>
      </w:pPr>
    </w:p>
    <w:p w14:paraId="6B459F40" w14:textId="77777777" w:rsidR="005A6D6A" w:rsidRPr="005A6D6A" w:rsidRDefault="005A6D6A" w:rsidP="005A6D6A">
      <w:pPr>
        <w:spacing w:line="240" w:lineRule="auto"/>
        <w:rPr>
          <w:szCs w:val="20"/>
        </w:rPr>
      </w:pPr>
      <w:r w:rsidRPr="005A6D6A">
        <w:rPr>
          <w:szCs w:val="20"/>
        </w:rPr>
        <w:t>The experts we propose for this project are:</w:t>
      </w:r>
    </w:p>
    <w:p w14:paraId="68FB4060" w14:textId="77777777" w:rsidR="005A6D6A" w:rsidRPr="005A6D6A" w:rsidRDefault="005A6D6A" w:rsidP="005A6D6A">
      <w:pPr>
        <w:spacing w:line="240" w:lineRule="auto"/>
        <w:rPr>
          <w:szCs w:val="20"/>
        </w:rPr>
      </w:pPr>
    </w:p>
    <w:p w14:paraId="2DCD23E0" w14:textId="28C58BA9" w:rsidR="005A6D6A" w:rsidRPr="00901B78" w:rsidRDefault="006F64A4" w:rsidP="00294645">
      <w:pPr>
        <w:pStyle w:val="ListParagraph"/>
        <w:numPr>
          <w:ilvl w:val="0"/>
          <w:numId w:val="35"/>
        </w:numPr>
        <w:spacing w:before="0" w:after="0" w:line="240" w:lineRule="auto"/>
        <w:contextualSpacing w:val="0"/>
        <w:rPr>
          <w:rFonts w:ascii="Roboto" w:hAnsi="Roboto"/>
          <w:szCs w:val="20"/>
        </w:rPr>
      </w:pPr>
      <w:sdt>
        <w:sdtPr>
          <w:rPr>
            <w:rFonts w:ascii="Roboto" w:hAnsi="Roboto" w:cs="Arial"/>
            <w:b/>
            <w:bCs/>
            <w:szCs w:val="20"/>
          </w:rPr>
          <w:id w:val="-1483543281"/>
          <w:placeholder>
            <w:docPart w:val="DefaultPlaceholder_-1854013440"/>
          </w:placeholder>
        </w:sdtPr>
        <w:sdtContent>
          <w:r w:rsidRPr="006C2DFA">
            <w:rPr>
              <w:rFonts w:ascii="Roboto" w:hAnsi="Roboto" w:cs="Arial"/>
              <w:b/>
              <w:bCs/>
              <w:color w:val="FF0000"/>
              <w:szCs w:val="20"/>
            </w:rPr>
            <w:t xml:space="preserve">Consultant’s Name </w:t>
          </w:r>
          <w:r w:rsidR="000036D2">
            <w:rPr>
              <w:rFonts w:ascii="Roboto" w:hAnsi="Roboto" w:cs="Arial"/>
              <w:b/>
              <w:bCs/>
              <w:szCs w:val="20"/>
            </w:rPr>
            <w:t>–</w:t>
          </w:r>
          <w:r w:rsidRPr="00901B78">
            <w:rPr>
              <w:rFonts w:ascii="Roboto" w:hAnsi="Roboto" w:cs="Arial"/>
              <w:b/>
              <w:bCs/>
              <w:szCs w:val="20"/>
            </w:rPr>
            <w:t xml:space="preserve"> </w:t>
          </w:r>
        </w:sdtContent>
      </w:sdt>
      <w:r w:rsidR="005A6D6A" w:rsidRPr="00901B78">
        <w:rPr>
          <w:rFonts w:ascii="Roboto" w:hAnsi="Roboto" w:cs="Arial"/>
          <w:b/>
          <w:bCs/>
          <w:szCs w:val="20"/>
        </w:rPr>
        <w:t xml:space="preserve"> </w:t>
      </w:r>
      <w:sdt>
        <w:sdtPr>
          <w:rPr>
            <w:rFonts w:ascii="Roboto" w:hAnsi="Roboto" w:cs="Arial"/>
            <w:b/>
            <w:bCs/>
            <w:szCs w:val="20"/>
          </w:rPr>
          <w:id w:val="2065063538"/>
          <w:placeholder>
            <w:docPart w:val="DefaultPlaceholder_-1854013440"/>
          </w:placeholder>
        </w:sdtPr>
        <w:sdtContent>
          <w:r w:rsidR="000036D2" w:rsidRPr="006C2DFA">
            <w:rPr>
              <w:rFonts w:ascii="Roboto" w:hAnsi="Roboto" w:cs="Arial"/>
              <w:color w:val="FF0000"/>
              <w:szCs w:val="20"/>
            </w:rPr>
            <w:t>Description of Qualifications</w:t>
          </w:r>
        </w:sdtContent>
      </w:sdt>
    </w:p>
    <w:p w14:paraId="60155F31" w14:textId="77777777" w:rsidR="005A6D6A" w:rsidRPr="005A6D6A" w:rsidRDefault="005A6D6A" w:rsidP="005A6D6A">
      <w:pPr>
        <w:spacing w:line="240" w:lineRule="auto"/>
        <w:rPr>
          <w:color w:val="000000" w:themeColor="text1"/>
          <w:szCs w:val="20"/>
        </w:rPr>
      </w:pPr>
    </w:p>
    <w:p w14:paraId="338BD2A8" w14:textId="77777777" w:rsidR="005A6D6A" w:rsidRPr="005A6D6A" w:rsidRDefault="005A6D6A" w:rsidP="005A6D6A">
      <w:pPr>
        <w:spacing w:line="240" w:lineRule="auto"/>
        <w:rPr>
          <w:szCs w:val="20"/>
        </w:rPr>
      </w:pPr>
    </w:p>
    <w:p w14:paraId="161D4FAD" w14:textId="2C18C8B1" w:rsidR="005A6D6A" w:rsidRPr="005A6D6A" w:rsidRDefault="005A6D6A" w:rsidP="005A6D6A">
      <w:pPr>
        <w:spacing w:line="240" w:lineRule="auto"/>
        <w:rPr>
          <w:szCs w:val="20"/>
        </w:rPr>
      </w:pPr>
      <w:r w:rsidRPr="005A6D6A">
        <w:rPr>
          <w:szCs w:val="20"/>
        </w:rPr>
        <w:t xml:space="preserve">We look forward to the possibility of providing Project Management </w:t>
      </w:r>
      <w:r w:rsidR="009F6201">
        <w:rPr>
          <w:szCs w:val="20"/>
        </w:rPr>
        <w:t>S</w:t>
      </w:r>
      <w:r w:rsidRPr="005A6D6A">
        <w:rPr>
          <w:szCs w:val="20"/>
        </w:rPr>
        <w:t xml:space="preserve">ervices at </w:t>
      </w:r>
      <w:sdt>
        <w:sdtPr>
          <w:rPr>
            <w:szCs w:val="20"/>
          </w:rPr>
          <w:id w:val="-322667228"/>
          <w:placeholder>
            <w:docPart w:val="DefaultPlaceholder_-1854013440"/>
          </w:placeholder>
        </w:sdtPr>
        <w:sdtEndPr>
          <w:rPr>
            <w:color w:val="FF0000"/>
          </w:rPr>
        </w:sdtEndPr>
        <w:sdtContent>
          <w:r w:rsidR="006C2DFA" w:rsidRPr="007B0812">
            <w:rPr>
              <w:color w:val="FF0000"/>
              <w:szCs w:val="20"/>
            </w:rPr>
            <w:t>Department Name</w:t>
          </w:r>
        </w:sdtContent>
      </w:sdt>
      <w:r w:rsidRPr="005A6D6A">
        <w:rPr>
          <w:szCs w:val="20"/>
        </w:rPr>
        <w:t xml:space="preserve">. Our collaborative approach to business and our commitment to doing things right and doing the right things have earned trust across the State. </w:t>
      </w:r>
    </w:p>
    <w:p w14:paraId="1BB529AD" w14:textId="77777777" w:rsidR="00612888" w:rsidRPr="0070610A" w:rsidRDefault="00612888">
      <w:pPr>
        <w:spacing w:line="240" w:lineRule="auto"/>
        <w:rPr>
          <w:szCs w:val="20"/>
        </w:rPr>
      </w:pPr>
    </w:p>
    <w:p w14:paraId="5584370C" w14:textId="77777777" w:rsidR="00612888" w:rsidRDefault="00612888">
      <w:pPr>
        <w:spacing w:line="240" w:lineRule="auto"/>
        <w:rPr>
          <w:szCs w:val="20"/>
        </w:rPr>
      </w:pPr>
    </w:p>
    <w:p w14:paraId="4525E373" w14:textId="77777777" w:rsidR="00C21336" w:rsidRPr="0070610A" w:rsidRDefault="00C21336">
      <w:pPr>
        <w:spacing w:line="240" w:lineRule="auto"/>
        <w:rPr>
          <w:szCs w:val="20"/>
        </w:rPr>
      </w:pPr>
    </w:p>
    <w:p w14:paraId="4C40B175" w14:textId="77777777" w:rsidR="00612888" w:rsidRPr="0070610A" w:rsidRDefault="00612888" w:rsidP="00612888">
      <w:pPr>
        <w:spacing w:line="240" w:lineRule="auto"/>
        <w:rPr>
          <w:b/>
          <w:bCs/>
          <w:szCs w:val="20"/>
        </w:rPr>
      </w:pPr>
      <w:r w:rsidRPr="0070610A">
        <w:rPr>
          <w:b/>
          <w:bCs/>
          <w:szCs w:val="20"/>
        </w:rPr>
        <w:t>Single Point of Contact (POC):</w:t>
      </w:r>
    </w:p>
    <w:p w14:paraId="68E4B722" w14:textId="77777777" w:rsidR="00612888" w:rsidRPr="0070610A" w:rsidRDefault="00612888" w:rsidP="00612888">
      <w:pPr>
        <w:spacing w:line="240" w:lineRule="auto"/>
        <w:rPr>
          <w:szCs w:val="20"/>
        </w:rPr>
      </w:pPr>
      <w:r w:rsidRPr="0070610A">
        <w:rPr>
          <w:szCs w:val="20"/>
        </w:rPr>
        <w:t>InterVision Systems, LLC</w:t>
      </w:r>
    </w:p>
    <w:p w14:paraId="29528731" w14:textId="77777777" w:rsidR="00612888" w:rsidRPr="0070610A" w:rsidRDefault="00371C69" w:rsidP="00612888">
      <w:pPr>
        <w:spacing w:line="240" w:lineRule="auto"/>
        <w:rPr>
          <w:szCs w:val="20"/>
        </w:rPr>
      </w:pPr>
      <w:sdt>
        <w:sdtPr>
          <w:rPr>
            <w:szCs w:val="20"/>
          </w:rPr>
          <w:id w:val="-368529935"/>
          <w:placeholder>
            <w:docPart w:val="7745A568198C4A1C8F772FD8E18998C4"/>
          </w:placeholder>
          <w:showingPlcHdr/>
        </w:sdtPr>
        <w:sdtEndPr/>
        <w:sdtContent>
          <w:r w:rsidR="00612888" w:rsidRPr="0070610A">
            <w:rPr>
              <w:color w:val="FF0000"/>
              <w:szCs w:val="20"/>
            </w:rPr>
            <w:t>Rep Name</w:t>
          </w:r>
        </w:sdtContent>
      </w:sdt>
      <w:r w:rsidR="00612888" w:rsidRPr="0070610A">
        <w:rPr>
          <w:szCs w:val="20"/>
        </w:rPr>
        <w:t xml:space="preserve"> </w:t>
      </w:r>
    </w:p>
    <w:p w14:paraId="5E193598" w14:textId="77777777" w:rsidR="00612888" w:rsidRPr="0070610A" w:rsidRDefault="00612888" w:rsidP="00612888">
      <w:pPr>
        <w:spacing w:line="240" w:lineRule="auto"/>
        <w:rPr>
          <w:szCs w:val="20"/>
        </w:rPr>
      </w:pPr>
      <w:r w:rsidRPr="0070610A">
        <w:rPr>
          <w:szCs w:val="20"/>
        </w:rPr>
        <w:t>Public Sector Account Manager</w:t>
      </w:r>
    </w:p>
    <w:p w14:paraId="0829FD69" w14:textId="77777777" w:rsidR="00612888" w:rsidRPr="0070610A" w:rsidRDefault="00371C69" w:rsidP="00612888">
      <w:pPr>
        <w:spacing w:line="240" w:lineRule="auto"/>
        <w:rPr>
          <w:szCs w:val="20"/>
        </w:rPr>
      </w:pPr>
      <w:sdt>
        <w:sdtPr>
          <w:rPr>
            <w:szCs w:val="20"/>
          </w:rPr>
          <w:id w:val="-1891107895"/>
          <w:placeholder>
            <w:docPart w:val="EB88606B65F942D5824D144B47F7A3D3"/>
          </w:placeholder>
          <w:showingPlcHdr/>
        </w:sdtPr>
        <w:sdtEndPr/>
        <w:sdtContent>
          <w:r w:rsidR="00612888" w:rsidRPr="0070610A">
            <w:rPr>
              <w:color w:val="FF0000"/>
              <w:szCs w:val="20"/>
            </w:rPr>
            <w:t>Rep Phone Number</w:t>
          </w:r>
        </w:sdtContent>
      </w:sdt>
      <w:r w:rsidR="00612888" w:rsidRPr="0070610A">
        <w:rPr>
          <w:szCs w:val="20"/>
        </w:rPr>
        <w:t xml:space="preserve"> </w:t>
      </w:r>
    </w:p>
    <w:p w14:paraId="4DEB5BEB" w14:textId="77777777" w:rsidR="00612888" w:rsidRPr="0070610A" w:rsidRDefault="00371C69" w:rsidP="00612888">
      <w:pPr>
        <w:spacing w:line="240" w:lineRule="auto"/>
        <w:rPr>
          <w:szCs w:val="20"/>
        </w:rPr>
      </w:pPr>
      <w:sdt>
        <w:sdtPr>
          <w:rPr>
            <w:szCs w:val="20"/>
          </w:rPr>
          <w:id w:val="452217079"/>
          <w:placeholder>
            <w:docPart w:val="3C7F44C5FAB84B4A96678867B8671520"/>
          </w:placeholder>
          <w:showingPlcHdr/>
        </w:sdtPr>
        <w:sdtEndPr/>
        <w:sdtContent>
          <w:r w:rsidR="00612888" w:rsidRPr="0070610A">
            <w:rPr>
              <w:color w:val="FF0000"/>
              <w:szCs w:val="20"/>
            </w:rPr>
            <w:t>Rep Email Address</w:t>
          </w:r>
        </w:sdtContent>
      </w:sdt>
      <w:r w:rsidR="00612888" w:rsidRPr="0070610A">
        <w:rPr>
          <w:szCs w:val="20"/>
        </w:rPr>
        <w:t xml:space="preserve"> </w:t>
      </w:r>
    </w:p>
    <w:p w14:paraId="593217BE" w14:textId="77777777" w:rsidR="00612888" w:rsidRPr="0070610A" w:rsidRDefault="00612888" w:rsidP="00612888">
      <w:pPr>
        <w:spacing w:line="240" w:lineRule="auto"/>
        <w:rPr>
          <w:szCs w:val="20"/>
        </w:rPr>
      </w:pPr>
      <w:r w:rsidRPr="0070610A">
        <w:rPr>
          <w:szCs w:val="20"/>
        </w:rPr>
        <w:t>3035 Prospect Park Drive, Rancho Cordova, CA 95630</w:t>
      </w:r>
    </w:p>
    <w:p w14:paraId="71C5B7E6" w14:textId="77777777" w:rsidR="00612888" w:rsidRPr="0070610A" w:rsidRDefault="00612888" w:rsidP="00612888">
      <w:pPr>
        <w:spacing w:line="240" w:lineRule="auto"/>
        <w:rPr>
          <w:szCs w:val="20"/>
        </w:rPr>
      </w:pPr>
    </w:p>
    <w:p w14:paraId="492CF7A1" w14:textId="77777777" w:rsidR="00DF23B4" w:rsidRPr="0070610A" w:rsidRDefault="00612888" w:rsidP="00612888">
      <w:pPr>
        <w:spacing w:line="240" w:lineRule="auto"/>
        <w:rPr>
          <w:color w:val="FF0000"/>
          <w:szCs w:val="20"/>
        </w:rPr>
      </w:pPr>
      <w:r w:rsidRPr="0070610A">
        <w:rPr>
          <w:color w:val="FF0000"/>
          <w:szCs w:val="20"/>
        </w:rPr>
        <w:t xml:space="preserve">As the AVP, Sales of Public Sector </w:t>
      </w:r>
      <w:r w:rsidR="002C4303" w:rsidRPr="0070610A">
        <w:rPr>
          <w:color w:val="FF0000"/>
          <w:szCs w:val="20"/>
        </w:rPr>
        <w:t xml:space="preserve">for </w:t>
      </w:r>
      <w:r w:rsidR="002C4303" w:rsidRPr="0070610A">
        <w:rPr>
          <w:rFonts w:eastAsia="Times New Roman"/>
          <w:color w:val="FF0000"/>
          <w:szCs w:val="20"/>
        </w:rPr>
        <w:t>InterVision</w:t>
      </w:r>
      <w:r w:rsidR="0070610A">
        <w:rPr>
          <w:rFonts w:eastAsia="Times New Roman"/>
          <w:color w:val="FF0000"/>
          <w:szCs w:val="20"/>
        </w:rPr>
        <w:t xml:space="preserve"> Systems, LLC</w:t>
      </w:r>
      <w:r w:rsidRPr="0070610A">
        <w:rPr>
          <w:color w:val="FF0000"/>
          <w:szCs w:val="20"/>
        </w:rPr>
        <w:t xml:space="preserve">, I am authorized to contractually bind </w:t>
      </w:r>
      <w:r w:rsidR="0070610A" w:rsidRPr="0070610A">
        <w:rPr>
          <w:rFonts w:eastAsia="Times New Roman"/>
          <w:color w:val="FF0000"/>
          <w:szCs w:val="20"/>
        </w:rPr>
        <w:t>InterVision</w:t>
      </w:r>
      <w:r w:rsidR="0070610A">
        <w:rPr>
          <w:rFonts w:eastAsia="Times New Roman"/>
          <w:color w:val="FF0000"/>
          <w:szCs w:val="20"/>
        </w:rPr>
        <w:t xml:space="preserve"> Systems, LLC</w:t>
      </w:r>
      <w:r w:rsidRPr="0070610A">
        <w:rPr>
          <w:color w:val="FF0000"/>
          <w:szCs w:val="20"/>
        </w:rPr>
        <w:t>. As you review our response, I invite you to contact</w:t>
      </w:r>
      <w:r w:rsidR="0070610A">
        <w:rPr>
          <w:szCs w:val="20"/>
        </w:rPr>
        <w:t xml:space="preserve"> </w:t>
      </w:r>
      <w:sdt>
        <w:sdtPr>
          <w:rPr>
            <w:szCs w:val="20"/>
          </w:rPr>
          <w:id w:val="1482115908"/>
          <w:placeholder>
            <w:docPart w:val="71381DBBB0B0474DA8F743E5D0B4994A"/>
          </w:placeholder>
          <w:showingPlcHdr/>
        </w:sdtPr>
        <w:sdtEndPr/>
        <w:sdtContent>
          <w:r w:rsidR="0070610A">
            <w:rPr>
              <w:color w:val="FF0000"/>
              <w:szCs w:val="20"/>
            </w:rPr>
            <w:t>REP’S NAME</w:t>
          </w:r>
        </w:sdtContent>
      </w:sdt>
      <w:r w:rsidRPr="0070610A">
        <w:rPr>
          <w:color w:val="FF0000"/>
          <w:szCs w:val="20"/>
        </w:rPr>
        <w:t>, our Public Sector Account Manager, with any questions, or for further discussion. We look forward to hearing from you.</w:t>
      </w:r>
    </w:p>
    <w:p w14:paraId="5D24A5BE" w14:textId="6934B2A9" w:rsidR="00DF23B4" w:rsidRPr="0070610A" w:rsidRDefault="00DF23B4">
      <w:pPr>
        <w:spacing w:line="240" w:lineRule="auto"/>
        <w:rPr>
          <w:color w:val="FF0000"/>
          <w:szCs w:val="20"/>
        </w:rPr>
      </w:pPr>
    </w:p>
    <w:p w14:paraId="61F74416" w14:textId="77777777" w:rsidR="00612888" w:rsidRPr="002F3409" w:rsidRDefault="00612888" w:rsidP="00612888">
      <w:pPr>
        <w:spacing w:line="240" w:lineRule="auto"/>
        <w:rPr>
          <w:szCs w:val="20"/>
        </w:rPr>
      </w:pPr>
    </w:p>
    <w:p w14:paraId="65FBE691" w14:textId="77777777" w:rsidR="00612888" w:rsidRPr="002F3409" w:rsidRDefault="00612888" w:rsidP="00612888">
      <w:pPr>
        <w:spacing w:line="240" w:lineRule="auto"/>
        <w:rPr>
          <w:szCs w:val="20"/>
        </w:rPr>
      </w:pPr>
    </w:p>
    <w:p w14:paraId="0BC93C12" w14:textId="77777777" w:rsidR="00612888" w:rsidRPr="0070610A" w:rsidRDefault="00612888" w:rsidP="00612888">
      <w:pPr>
        <w:spacing w:line="240" w:lineRule="auto"/>
        <w:rPr>
          <w:szCs w:val="20"/>
        </w:rPr>
      </w:pPr>
      <w:r w:rsidRPr="0070610A">
        <w:rPr>
          <w:szCs w:val="20"/>
        </w:rPr>
        <w:t>Sincerely,</w:t>
      </w:r>
    </w:p>
    <w:p w14:paraId="63756FAC" w14:textId="77777777" w:rsidR="008C33B4" w:rsidRDefault="008C33B4" w:rsidP="00612888">
      <w:pPr>
        <w:spacing w:line="240" w:lineRule="auto"/>
        <w:rPr>
          <w:noProof/>
          <w:szCs w:val="20"/>
        </w:rPr>
      </w:pPr>
    </w:p>
    <w:p w14:paraId="42122786" w14:textId="73035F8C" w:rsidR="00612888" w:rsidRPr="0070610A" w:rsidRDefault="00612888" w:rsidP="00612888">
      <w:pPr>
        <w:spacing w:line="240" w:lineRule="auto"/>
        <w:rPr>
          <w:szCs w:val="20"/>
        </w:rPr>
      </w:pPr>
      <w:r w:rsidRPr="0070610A">
        <w:rPr>
          <w:szCs w:val="20"/>
        </w:rPr>
        <w:t xml:space="preserve"> </w:t>
      </w:r>
    </w:p>
    <w:p w14:paraId="4D83273B" w14:textId="52867A58" w:rsidR="00612888" w:rsidRPr="0070610A" w:rsidRDefault="008C33B4" w:rsidP="00612888">
      <w:pPr>
        <w:spacing w:line="240" w:lineRule="auto"/>
        <w:rPr>
          <w:szCs w:val="20"/>
        </w:rPr>
      </w:pPr>
      <w:r>
        <w:rPr>
          <w:szCs w:val="20"/>
        </w:rPr>
        <w:t>Timothy Fedder</w:t>
      </w:r>
    </w:p>
    <w:p w14:paraId="3B84DD52" w14:textId="4F879DAE" w:rsidR="00612888" w:rsidRPr="0070610A" w:rsidRDefault="00612888" w:rsidP="00612888">
      <w:pPr>
        <w:spacing w:line="240" w:lineRule="auto"/>
        <w:rPr>
          <w:szCs w:val="20"/>
        </w:rPr>
      </w:pPr>
      <w:r w:rsidRPr="0070610A">
        <w:rPr>
          <w:szCs w:val="20"/>
        </w:rPr>
        <w:t xml:space="preserve">VP, </w:t>
      </w:r>
      <w:r w:rsidR="008C33B4">
        <w:rPr>
          <w:szCs w:val="20"/>
        </w:rPr>
        <w:t>Finance</w:t>
      </w:r>
    </w:p>
    <w:sdt>
      <w:sdtPr>
        <w:id w:val="-1863960870"/>
        <w:docPartObj>
          <w:docPartGallery w:val="Table of Contents"/>
          <w:docPartUnique/>
        </w:docPartObj>
      </w:sdtPr>
      <w:sdtEndPr>
        <w:rPr>
          <w:noProof/>
        </w:rPr>
      </w:sdtEndPr>
      <w:sdtContent>
        <w:p w14:paraId="737B3248" w14:textId="5749D4B5" w:rsidR="00991333" w:rsidRDefault="00371C69"/>
      </w:sdtContent>
    </w:sdt>
    <w:p w14:paraId="5844E765" w14:textId="77777777" w:rsidR="00991333" w:rsidRDefault="00991333" w:rsidP="00330921">
      <w:pPr>
        <w:spacing w:line="240" w:lineRule="auto"/>
        <w:rPr>
          <w:color w:val="000000" w:themeColor="text1"/>
        </w:rPr>
      </w:pPr>
    </w:p>
    <w:p w14:paraId="666DF59D" w14:textId="77777777" w:rsidR="00991333" w:rsidRDefault="00991333">
      <w:pPr>
        <w:spacing w:line="240" w:lineRule="auto"/>
        <w:rPr>
          <w:color w:val="000000" w:themeColor="text1"/>
        </w:rPr>
      </w:pPr>
    </w:p>
    <w:sectPr w:rsidR="00991333" w:rsidSect="00587567">
      <w:headerReference w:type="first" r:id="rId11"/>
      <w:footerReference w:type="first" r:id="rId12"/>
      <w:pgSz w:w="12240" w:h="15840"/>
      <w:pgMar w:top="1440" w:right="1440" w:bottom="720" w:left="1440" w:header="0" w:footer="432"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2B563" w14:textId="77777777" w:rsidR="00E90E05" w:rsidRDefault="00E90E05">
      <w:r>
        <w:separator/>
      </w:r>
    </w:p>
  </w:endnote>
  <w:endnote w:type="continuationSeparator" w:id="0">
    <w:p w14:paraId="5F4808A4" w14:textId="77777777" w:rsidR="00E90E05" w:rsidRDefault="00E90E05">
      <w:r>
        <w:continuationSeparator/>
      </w:r>
    </w:p>
  </w:endnote>
  <w:endnote w:type="continuationNotice" w:id="1">
    <w:p w14:paraId="7C0ED364" w14:textId="77777777" w:rsidR="00E90E05" w:rsidRDefault="00E90E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Segoe UI Semibold">
    <w:panose1 w:val="020B07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2E5C8" w14:textId="77777777" w:rsidR="006A1DA9" w:rsidRDefault="006A1DA9" w:rsidP="006A1DA9"/>
  <w:tbl>
    <w:tblPr>
      <w:tblW w:w="5000" w:type="pct"/>
      <w:tblLook w:val="0000" w:firstRow="0" w:lastRow="0" w:firstColumn="0" w:lastColumn="0" w:noHBand="0" w:noVBand="0"/>
    </w:tblPr>
    <w:tblGrid>
      <w:gridCol w:w="4723"/>
      <w:gridCol w:w="4637"/>
    </w:tblGrid>
    <w:tr w:rsidR="006A1DA9" w:rsidRPr="00462C22" w14:paraId="11129604" w14:textId="77777777" w:rsidTr="008D7EC4">
      <w:tc>
        <w:tcPr>
          <w:tcW w:w="2523" w:type="pct"/>
        </w:tcPr>
        <w:p w14:paraId="56563565" w14:textId="77777777" w:rsidR="006A1DA9" w:rsidRPr="002F3409" w:rsidRDefault="006A1DA9" w:rsidP="006A1DA9">
          <w:pPr>
            <w:pStyle w:val="Footer"/>
            <w:tabs>
              <w:tab w:val="left" w:pos="3871"/>
            </w:tabs>
            <w:spacing w:line="240" w:lineRule="auto"/>
            <w:ind w:right="-2088"/>
            <w:rPr>
              <w:color w:val="FF0000"/>
              <w:szCs w:val="22"/>
            </w:rPr>
          </w:pPr>
          <w:r w:rsidRPr="00462C22">
            <w:rPr>
              <w:noProof/>
              <w:sz w:val="24"/>
            </w:rPr>
            <mc:AlternateContent>
              <mc:Choice Requires="wps">
                <w:drawing>
                  <wp:anchor distT="4294967295" distB="4294967295" distL="114300" distR="114300" simplePos="0" relativeHeight="251705344" behindDoc="0" locked="0" layoutInCell="1" allowOverlap="1" wp14:anchorId="6764A66C" wp14:editId="1B51793E">
                    <wp:simplePos x="0" y="0"/>
                    <wp:positionH relativeFrom="column">
                      <wp:posOffset>-68580</wp:posOffset>
                    </wp:positionH>
                    <wp:positionV relativeFrom="paragraph">
                      <wp:posOffset>0</wp:posOffset>
                    </wp:positionV>
                    <wp:extent cx="5943600" cy="0"/>
                    <wp:effectExtent l="0" t="0" r="0" b="0"/>
                    <wp:wrapNone/>
                    <wp:docPr id="2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A59AF" id="Line 1"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0" to="46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" strokecolor="#333" strokeweight="1pt"/>
                </w:pict>
              </mc:Fallback>
            </mc:AlternateContent>
          </w:r>
          <w:r w:rsidRPr="002F3409">
            <w:rPr>
              <w:color w:val="FF0000"/>
              <w:szCs w:val="22"/>
            </w:rPr>
            <w:t>Organization Name</w:t>
          </w:r>
          <w:r w:rsidRPr="002F3409">
            <w:rPr>
              <w:color w:val="FF0000"/>
              <w:szCs w:val="22"/>
            </w:rPr>
            <w:tab/>
          </w:r>
        </w:p>
        <w:p w14:paraId="444B5AC1" w14:textId="77777777" w:rsidR="006A1DA9" w:rsidRPr="002F3409" w:rsidRDefault="006A1DA9" w:rsidP="006A1DA9">
          <w:pPr>
            <w:pStyle w:val="Footer"/>
            <w:spacing w:line="240" w:lineRule="auto"/>
            <w:ind w:right="-2088"/>
            <w:rPr>
              <w:szCs w:val="22"/>
            </w:rPr>
          </w:pPr>
          <w:r w:rsidRPr="002F3409">
            <w:rPr>
              <w:color w:val="FF0000"/>
              <w:szCs w:val="22"/>
            </w:rPr>
            <w:t>RFP #XXX – RFP Name</w:t>
          </w:r>
        </w:p>
      </w:tc>
      <w:tc>
        <w:tcPr>
          <w:tcW w:w="2477" w:type="pct"/>
        </w:tcPr>
        <w:p w14:paraId="19E569A5" w14:textId="77777777" w:rsidR="006A1DA9" w:rsidRPr="00462C22" w:rsidRDefault="006A1DA9" w:rsidP="006A1DA9">
          <w:pPr>
            <w:pStyle w:val="Footer"/>
            <w:tabs>
              <w:tab w:val="clear" w:pos="4320"/>
              <w:tab w:val="center" w:pos="4662"/>
            </w:tabs>
            <w:spacing w:line="240" w:lineRule="auto"/>
            <w:jc w:val="right"/>
            <w:rPr>
              <w:iCs/>
              <w:sz w:val="18"/>
              <w:szCs w:val="18"/>
            </w:rPr>
          </w:pPr>
          <w:r>
            <w:rPr>
              <w:rFonts w:ascii="Raleway" w:hAnsi="Raleway"/>
              <w:b/>
              <w:bCs/>
              <w:noProof/>
              <w:color w:val="0085CA"/>
              <w:sz w:val="48"/>
              <w:szCs w:val="48"/>
            </w:rPr>
            <w:drawing>
              <wp:inline distT="0" distB="0" distL="0" distR="0" wp14:anchorId="1FA50A9B" wp14:editId="19948FF0">
                <wp:extent cx="1408176" cy="318013"/>
                <wp:effectExtent l="0" t="0" r="1905" b="635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8176" cy="318013"/>
                        </a:xfrm>
                        <a:prstGeom prst="rect">
                          <a:avLst/>
                        </a:prstGeom>
                        <a:noFill/>
                      </pic:spPr>
                    </pic:pic>
                  </a:graphicData>
                </a:graphic>
              </wp:inline>
            </w:drawing>
          </w:r>
        </w:p>
      </w:tc>
    </w:tr>
  </w:tbl>
  <w:p w14:paraId="1111DE57" w14:textId="77777777" w:rsidR="006A1DA9" w:rsidRPr="00462C22" w:rsidRDefault="006A1DA9" w:rsidP="006A1DA9">
    <w:pPr>
      <w:pStyle w:val="Footer"/>
      <w:tabs>
        <w:tab w:val="clear" w:pos="4320"/>
        <w:tab w:val="clear" w:pos="8640"/>
        <w:tab w:val="left" w:pos="1365"/>
      </w:tabs>
      <w:rPr>
        <w:color w:val="999999"/>
        <w:sz w:val="18"/>
        <w:szCs w:val="18"/>
      </w:rPr>
    </w:pPr>
  </w:p>
  <w:p w14:paraId="758B5CA2" w14:textId="77777777" w:rsidR="000C5144" w:rsidRPr="006A1DA9" w:rsidRDefault="006A1DA9" w:rsidP="006A1DA9">
    <w:pPr>
      <w:pStyle w:val="Footer"/>
      <w:jc w:val="center"/>
      <w:rPr>
        <w:szCs w:val="22"/>
      </w:rPr>
    </w:pPr>
    <w:r w:rsidRPr="002F3409">
      <w:rPr>
        <w:color w:val="595959" w:themeColor="text1" w:themeTint="A6"/>
        <w:szCs w:val="22"/>
      </w:rPr>
      <w:t xml:space="preserve">Page </w:t>
    </w:r>
    <w:r w:rsidRPr="002F3409">
      <w:rPr>
        <w:noProof/>
        <w:color w:val="595959" w:themeColor="text1" w:themeTint="A6"/>
        <w:szCs w:val="22"/>
      </w:rPr>
      <w:fldChar w:fldCharType="begin"/>
    </w:r>
    <w:r w:rsidRPr="002F3409">
      <w:rPr>
        <w:noProof/>
        <w:color w:val="595959" w:themeColor="text1" w:themeTint="A6"/>
        <w:szCs w:val="22"/>
      </w:rPr>
      <w:instrText xml:space="preserve"> PAGE </w:instrText>
    </w:r>
    <w:r w:rsidRPr="002F3409">
      <w:rPr>
        <w:noProof/>
        <w:color w:val="595959" w:themeColor="text1" w:themeTint="A6"/>
        <w:szCs w:val="22"/>
      </w:rPr>
      <w:fldChar w:fldCharType="separate"/>
    </w:r>
    <w:r>
      <w:rPr>
        <w:noProof/>
        <w:color w:val="595959" w:themeColor="text1" w:themeTint="A6"/>
      </w:rPr>
      <w:t>i</w:t>
    </w:r>
    <w:r w:rsidRPr="002F3409">
      <w:rPr>
        <w:noProof/>
        <w:color w:val="595959" w:themeColor="text1" w:themeTint="A6"/>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FC3D0" w14:textId="77777777" w:rsidR="00E90E05" w:rsidRDefault="00E90E05">
      <w:r>
        <w:separator/>
      </w:r>
    </w:p>
  </w:footnote>
  <w:footnote w:type="continuationSeparator" w:id="0">
    <w:p w14:paraId="6BC7F3F5" w14:textId="77777777" w:rsidR="00E90E05" w:rsidRDefault="00E90E05">
      <w:r>
        <w:continuationSeparator/>
      </w:r>
    </w:p>
  </w:footnote>
  <w:footnote w:type="continuationNotice" w:id="1">
    <w:p w14:paraId="67DE5292" w14:textId="77777777" w:rsidR="00E90E05" w:rsidRDefault="00E90E0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291D8" w14:textId="77777777" w:rsidR="000C5144" w:rsidRPr="002F3409" w:rsidRDefault="000C5144" w:rsidP="002F34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704174E"/>
    <w:lvl w:ilvl="0">
      <w:start w:val="1"/>
      <w:numFmt w:val="decimal"/>
      <w:lvlText w:val="%1."/>
      <w:lvlJc w:val="left"/>
      <w:pPr>
        <w:tabs>
          <w:tab w:val="num" w:pos="360"/>
        </w:tabs>
        <w:ind w:left="360" w:hanging="360"/>
      </w:pPr>
    </w:lvl>
  </w:abstractNum>
  <w:abstractNum w:abstractNumId="1" w15:restartNumberingAfterBreak="0">
    <w:nsid w:val="03562A51"/>
    <w:multiLevelType w:val="hybridMultilevel"/>
    <w:tmpl w:val="7BFCFDD0"/>
    <w:lvl w:ilvl="0" w:tplc="C702103E">
      <w:start w:val="1"/>
      <w:numFmt w:val="lowerLetter"/>
      <w:lvlText w:val="%1)"/>
      <w:lvlJc w:val="left"/>
      <w:pPr>
        <w:ind w:left="720" w:hanging="360"/>
      </w:pPr>
      <w:rPr>
        <w:color w:val="0085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E6B70"/>
    <w:multiLevelType w:val="hybridMultilevel"/>
    <w:tmpl w:val="07EC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51FE5"/>
    <w:multiLevelType w:val="hybridMultilevel"/>
    <w:tmpl w:val="7BFCFDD0"/>
    <w:lvl w:ilvl="0" w:tplc="C702103E">
      <w:start w:val="1"/>
      <w:numFmt w:val="lowerLetter"/>
      <w:lvlText w:val="%1)"/>
      <w:lvlJc w:val="left"/>
      <w:pPr>
        <w:ind w:left="720" w:hanging="360"/>
      </w:pPr>
      <w:rPr>
        <w:color w:val="0085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20E86"/>
    <w:multiLevelType w:val="hybridMultilevel"/>
    <w:tmpl w:val="80F47D06"/>
    <w:lvl w:ilvl="0" w:tplc="76ECC1B2">
      <w:start w:val="1"/>
      <w:numFmt w:val="bullet"/>
      <w:pStyle w:val="iTableTextBullet2"/>
      <w:lvlText w:val=""/>
      <w:lvlJc w:val="left"/>
      <w:pPr>
        <w:tabs>
          <w:tab w:val="num" w:pos="360"/>
        </w:tabs>
        <w:ind w:left="720" w:hanging="360"/>
      </w:pPr>
      <w:rPr>
        <w:rFonts w:ascii="Wingdings" w:hAnsi="Wingdings" w:hint="default"/>
        <w:color w:val="2B265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C53920"/>
    <w:multiLevelType w:val="multilevel"/>
    <w:tmpl w:val="E1028DDE"/>
    <w:lvl w:ilvl="0">
      <w:start w:val="1"/>
      <w:numFmt w:val="decimal"/>
      <w:pStyle w:val="Heading1"/>
      <w:suff w:val="space"/>
      <w:lvlText w:val="Section %1."/>
      <w:lvlJc w:val="left"/>
      <w:pPr>
        <w:ind w:left="0" w:firstLine="0"/>
      </w:pPr>
      <w:rPr>
        <w:rFonts w:ascii="Raleway" w:hAnsi="Raleway" w:cs="Segoe UI Semibold" w:hint="default"/>
        <w:b/>
        <w:i w:val="0"/>
        <w:color w:val="0092C9"/>
        <w:kern w:val="52"/>
        <w:sz w:val="36"/>
      </w:rPr>
    </w:lvl>
    <w:lvl w:ilvl="1">
      <w:start w:val="1"/>
      <w:numFmt w:val="decimal"/>
      <w:pStyle w:val="Heading2"/>
      <w:suff w:val="space"/>
      <w:lvlText w:val="%1.%2.  "/>
      <w:lvlJc w:val="left"/>
      <w:pPr>
        <w:ind w:left="0" w:firstLine="0"/>
      </w:pPr>
      <w:rPr>
        <w:rFonts w:ascii="Raleway" w:hAnsi="Raleway" w:hint="default"/>
        <w:b/>
        <w:i w:val="0"/>
        <w:iCs w:val="0"/>
        <w:caps w:val="0"/>
        <w:strike w:val="0"/>
        <w:dstrike w:val="0"/>
        <w:vanish w:val="0"/>
        <w:color w:val="0092C9"/>
        <w:spacing w:val="0"/>
        <w:kern w:val="32"/>
        <w:position w:val="0"/>
        <w:sz w:val="36"/>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
      <w:lvlJc w:val="left"/>
      <w:pPr>
        <w:ind w:left="0" w:firstLine="0"/>
      </w:pPr>
      <w:rPr>
        <w:rFonts w:ascii="Raleway" w:hAnsi="Raleway" w:cs="Times New Roman" w:hint="default"/>
        <w:b/>
        <w:bCs w:val="0"/>
        <w:i w:val="0"/>
        <w:iCs w:val="0"/>
        <w:caps w:val="0"/>
        <w:strike w:val="0"/>
        <w:dstrike w:val="0"/>
        <w:vanish w:val="0"/>
        <w:color w:val="0092C9"/>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
      <w:lvlJc w:val="left"/>
      <w:pPr>
        <w:ind w:left="0" w:firstLine="0"/>
      </w:pPr>
      <w:rPr>
        <w:rFonts w:ascii="Roboto" w:hAnsi="Roboto" w:hint="default"/>
        <w:b w:val="0"/>
        <w:bCs w:val="0"/>
        <w:i w:val="0"/>
        <w:iCs w:val="0"/>
        <w:caps w:val="0"/>
        <w:smallCaps w:val="0"/>
        <w:strike w:val="0"/>
        <w:dstrike w:val="0"/>
        <w:outline w:val="0"/>
        <w:shadow w:val="0"/>
        <w:emboss w:val="0"/>
        <w:imprint w:val="0"/>
        <w:noProof w:val="0"/>
        <w:vanish w:val="0"/>
        <w:color w:val="0092C9"/>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ascii="Roboto" w:hAnsi="Roboto" w:hint="default"/>
        <w:sz w:val="22"/>
      </w:rPr>
    </w:lvl>
    <w:lvl w:ilvl="5">
      <w:start w:val="1"/>
      <w:numFmt w:val="decimal"/>
      <w:lvlText w:val="%1.%2.%3.%4.%5.%6."/>
      <w:lvlJc w:val="left"/>
      <w:pPr>
        <w:ind w:left="0" w:firstLine="0"/>
      </w:pPr>
      <w:rPr>
        <w:rFonts w:ascii="Roboto" w:hAnsi="Roboto" w:hint="default"/>
        <w:sz w:val="22"/>
      </w:rPr>
    </w:lvl>
    <w:lvl w:ilvl="6">
      <w:start w:val="1"/>
      <w:numFmt w:val="decimal"/>
      <w:lvlText w:val="%1.%2.%3.%4.%5.%6.%7."/>
      <w:lvlJc w:val="left"/>
      <w:pPr>
        <w:ind w:left="0" w:firstLine="0"/>
      </w:pPr>
      <w:rPr>
        <w:rFonts w:ascii="Roboto" w:hAnsi="Roboto" w:hint="default"/>
        <w:sz w:val="22"/>
      </w:rPr>
    </w:lvl>
    <w:lvl w:ilvl="7">
      <w:start w:val="1"/>
      <w:numFmt w:val="decimal"/>
      <w:lvlText w:val="%1.%2.%3.%4.%5.%6.%7.%8."/>
      <w:lvlJc w:val="left"/>
      <w:pPr>
        <w:ind w:left="0" w:firstLine="0"/>
      </w:pPr>
      <w:rPr>
        <w:rFonts w:ascii="Roboto" w:hAnsi="Roboto" w:hint="default"/>
        <w:sz w:val="22"/>
      </w:rPr>
    </w:lvl>
    <w:lvl w:ilvl="8">
      <w:start w:val="1"/>
      <w:numFmt w:val="decimal"/>
      <w:lvlText w:val="%1.%2.%3.%4.%5.%6.%7.%8.%9."/>
      <w:lvlJc w:val="left"/>
      <w:pPr>
        <w:ind w:left="0" w:firstLine="0"/>
      </w:pPr>
      <w:rPr>
        <w:rFonts w:ascii="Roboto" w:hAnsi="Roboto" w:hint="default"/>
        <w:sz w:val="22"/>
      </w:rPr>
    </w:lvl>
  </w:abstractNum>
  <w:abstractNum w:abstractNumId="6" w15:restartNumberingAfterBreak="0">
    <w:nsid w:val="197B431D"/>
    <w:multiLevelType w:val="hybridMultilevel"/>
    <w:tmpl w:val="FC78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43EA7"/>
    <w:multiLevelType w:val="hybridMultilevel"/>
    <w:tmpl w:val="EC26EC68"/>
    <w:lvl w:ilvl="0" w:tplc="0E6229CE">
      <w:start w:val="1"/>
      <w:numFmt w:val="bullet"/>
      <w:pStyle w:val="StyleBlueBefore6pt"/>
      <w:lvlText w:val=""/>
      <w:lvlJc w:val="left"/>
      <w:pPr>
        <w:tabs>
          <w:tab w:val="num" w:pos="360"/>
        </w:tabs>
        <w:ind w:left="360" w:hanging="360"/>
      </w:pPr>
      <w:rPr>
        <w:rFonts w:ascii="Wingdings" w:hAnsi="Wingdings" w:cs="Tahoma" w:hint="default"/>
        <w:color w:val="auto"/>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cs="Tahoma" w:hint="default"/>
      </w:rPr>
    </w:lvl>
    <w:lvl w:ilvl="3" w:tplc="04090001">
      <w:start w:val="1"/>
      <w:numFmt w:val="bullet"/>
      <w:lvlText w:val=""/>
      <w:lvlJc w:val="left"/>
      <w:pPr>
        <w:tabs>
          <w:tab w:val="num" w:pos="2520"/>
        </w:tabs>
        <w:ind w:left="2520" w:hanging="360"/>
      </w:pPr>
      <w:rPr>
        <w:rFonts w:ascii="Symbol" w:hAnsi="Symbol" w:cs="Courier New"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cs="Tahoma" w:hint="default"/>
      </w:rPr>
    </w:lvl>
    <w:lvl w:ilvl="6" w:tplc="04090001">
      <w:start w:val="1"/>
      <w:numFmt w:val="bullet"/>
      <w:lvlText w:val=""/>
      <w:lvlJc w:val="left"/>
      <w:pPr>
        <w:tabs>
          <w:tab w:val="num" w:pos="4680"/>
        </w:tabs>
        <w:ind w:left="4680" w:hanging="360"/>
      </w:pPr>
      <w:rPr>
        <w:rFonts w:ascii="Symbol" w:hAnsi="Symbol" w:cs="Courier New"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cs="Tahoma" w:hint="default"/>
      </w:rPr>
    </w:lvl>
  </w:abstractNum>
  <w:abstractNum w:abstractNumId="8" w15:restartNumberingAfterBreak="0">
    <w:nsid w:val="1DCC4407"/>
    <w:multiLevelType w:val="hybridMultilevel"/>
    <w:tmpl w:val="DBC26120"/>
    <w:lvl w:ilvl="0" w:tplc="F01A98FE">
      <w:start w:val="1"/>
      <w:numFmt w:val="bullet"/>
      <w:pStyle w:val="List"/>
      <w:lvlText w:val=""/>
      <w:lvlJc w:val="left"/>
      <w:pPr>
        <w:tabs>
          <w:tab w:val="num" w:pos="360"/>
        </w:tabs>
        <w:ind w:left="360" w:hanging="360"/>
      </w:pPr>
      <w:rPr>
        <w:rFonts w:ascii="Symbol" w:hAnsi="Symbol" w:cs="Courier New" w:hint="default"/>
        <w:color w:val="auto"/>
        <w:sz w:val="16"/>
        <w:szCs w:val="16"/>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Tahoma"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Tahoma"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Tahoma" w:hint="default"/>
      </w:rPr>
    </w:lvl>
  </w:abstractNum>
  <w:abstractNum w:abstractNumId="9" w15:restartNumberingAfterBreak="0">
    <w:nsid w:val="20B56D6C"/>
    <w:multiLevelType w:val="hybridMultilevel"/>
    <w:tmpl w:val="FC78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E0BD6"/>
    <w:multiLevelType w:val="hybridMultilevel"/>
    <w:tmpl w:val="3FD2C2DA"/>
    <w:lvl w:ilvl="0" w:tplc="DB56F1B0">
      <w:start w:val="1"/>
      <w:numFmt w:val="upperLetter"/>
      <w:pStyle w:val="TheHead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A33935"/>
    <w:multiLevelType w:val="multilevel"/>
    <w:tmpl w:val="DC3695E0"/>
    <w:name w:val="zzmpStandard2||Standard2|2|1|1|1|0|5||1|0|0||1|0|1||1|0|0||1|0|0||1|0|0||1|0|0||1|0|0||1|0|0||"/>
    <w:lvl w:ilvl="0">
      <w:start w:val="1"/>
      <w:numFmt w:val="decimal"/>
      <w:pStyle w:val="Standard2L1"/>
      <w:lvlText w:val="%1."/>
      <w:lvlJc w:val="left"/>
      <w:pPr>
        <w:tabs>
          <w:tab w:val="num" w:pos="720"/>
        </w:tabs>
      </w:pPr>
      <w:rPr>
        <w:rFonts w:ascii="Times New Roman" w:hAnsi="Times New Roman" w:cs="Times New Roman"/>
        <w:b/>
        <w:bCs/>
        <w:i w:val="0"/>
        <w:iCs w:val="0"/>
        <w:caps w:val="0"/>
        <w:smallCaps w:val="0"/>
        <w:color w:val="auto"/>
        <w:sz w:val="22"/>
        <w:szCs w:val="22"/>
        <w:u w:val="none"/>
      </w:rPr>
    </w:lvl>
    <w:lvl w:ilvl="1">
      <w:start w:val="1"/>
      <w:numFmt w:val="lowerLetter"/>
      <w:pStyle w:val="Standard2L2"/>
      <w:lvlText w:val="(%2)"/>
      <w:lvlJc w:val="left"/>
      <w:pPr>
        <w:tabs>
          <w:tab w:val="num" w:pos="1440"/>
        </w:tabs>
        <w:ind w:left="1440" w:hanging="720"/>
      </w:pPr>
      <w:rPr>
        <w:rFonts w:ascii="Times New Roman" w:hAnsi="Times New Roman" w:cs="Times New Roman"/>
        <w:b w:val="0"/>
        <w:bCs w:val="0"/>
        <w:i w:val="0"/>
        <w:iCs w:val="0"/>
        <w:caps w:val="0"/>
        <w:smallCaps w:val="0"/>
        <w:color w:val="auto"/>
        <w:sz w:val="22"/>
        <w:szCs w:val="22"/>
        <w:u w:val="none"/>
      </w:rPr>
    </w:lvl>
    <w:lvl w:ilvl="2">
      <w:start w:val="1"/>
      <w:numFmt w:val="decimal"/>
      <w:pStyle w:val="Standard2L3"/>
      <w:lvlText w:val="(%3)"/>
      <w:lvlJc w:val="left"/>
      <w:pPr>
        <w:tabs>
          <w:tab w:val="num" w:pos="2160"/>
        </w:tabs>
        <w:ind w:left="2160" w:hanging="720"/>
      </w:pPr>
      <w:rPr>
        <w:rFonts w:ascii="Times New Roman" w:hAnsi="Times New Roman" w:cs="Times New Roman"/>
        <w:b/>
        <w:bCs/>
        <w:i w:val="0"/>
        <w:iCs w:val="0"/>
        <w:caps w:val="0"/>
        <w:smallCaps w:val="0"/>
        <w:color w:val="auto"/>
        <w:sz w:val="22"/>
        <w:szCs w:val="22"/>
        <w:u w:val="none"/>
      </w:rPr>
    </w:lvl>
    <w:lvl w:ilvl="3">
      <w:start w:val="1"/>
      <w:numFmt w:val="upperLetter"/>
      <w:pStyle w:val="Standard2L4"/>
      <w:lvlText w:val="%4."/>
      <w:lvlJc w:val="left"/>
      <w:pPr>
        <w:tabs>
          <w:tab w:val="num" w:pos="2880"/>
        </w:tabs>
        <w:ind w:left="2880" w:hanging="720"/>
      </w:pPr>
      <w:rPr>
        <w:rFonts w:ascii="Times New Roman" w:hAnsi="Times New Roman" w:cs="Times New Roman"/>
        <w:b w:val="0"/>
        <w:bCs w:val="0"/>
        <w:i w:val="0"/>
        <w:iCs w:val="0"/>
        <w:caps w:val="0"/>
        <w:smallCaps w:val="0"/>
        <w:color w:val="auto"/>
        <w:sz w:val="22"/>
        <w:szCs w:val="22"/>
        <w:u w:val="none"/>
      </w:rPr>
    </w:lvl>
    <w:lvl w:ilvl="4">
      <w:start w:val="1"/>
      <w:numFmt w:val="upperRoman"/>
      <w:pStyle w:val="Standard2L5"/>
      <w:lvlText w:val="%5."/>
      <w:lvlJc w:val="left"/>
      <w:pPr>
        <w:tabs>
          <w:tab w:val="num" w:pos="3600"/>
        </w:tabs>
        <w:ind w:left="3600" w:hanging="720"/>
      </w:pPr>
      <w:rPr>
        <w:rFonts w:ascii="Times New Roman" w:hAnsi="Times New Roman" w:cs="Times New Roman"/>
        <w:b w:val="0"/>
        <w:bCs w:val="0"/>
        <w:i w:val="0"/>
        <w:iCs w:val="0"/>
        <w:caps w:val="0"/>
        <w:smallCaps w:val="0"/>
        <w:color w:val="auto"/>
        <w:sz w:val="22"/>
        <w:szCs w:val="22"/>
        <w:u w:val="none"/>
      </w:rPr>
    </w:lvl>
    <w:lvl w:ilvl="5">
      <w:start w:val="1"/>
      <w:numFmt w:val="lowerRoman"/>
      <w:pStyle w:val="Standard2L6"/>
      <w:lvlText w:val="%6."/>
      <w:lvlJc w:val="left"/>
      <w:pPr>
        <w:tabs>
          <w:tab w:val="num" w:pos="4320"/>
        </w:tabs>
        <w:ind w:left="4320" w:hanging="720"/>
      </w:pPr>
      <w:rPr>
        <w:rFonts w:ascii="Times New Roman" w:hAnsi="Times New Roman" w:cs="Times New Roman"/>
        <w:b w:val="0"/>
        <w:bCs w:val="0"/>
        <w:i w:val="0"/>
        <w:iCs w:val="0"/>
        <w:caps w:val="0"/>
        <w:smallCaps w:val="0"/>
        <w:color w:val="auto"/>
        <w:sz w:val="22"/>
        <w:szCs w:val="22"/>
        <w:u w:val="none"/>
      </w:rPr>
    </w:lvl>
    <w:lvl w:ilvl="6">
      <w:start w:val="1"/>
      <w:numFmt w:val="decimal"/>
      <w:pStyle w:val="Standard2L7"/>
      <w:lvlText w:val="%7)"/>
      <w:lvlJc w:val="left"/>
      <w:pPr>
        <w:tabs>
          <w:tab w:val="num" w:pos="5040"/>
        </w:tabs>
        <w:ind w:left="5040" w:hanging="720"/>
      </w:pPr>
      <w:rPr>
        <w:rFonts w:ascii="Times New Roman" w:hAnsi="Times New Roman" w:cs="Times New Roman"/>
        <w:b w:val="0"/>
        <w:bCs w:val="0"/>
        <w:i w:val="0"/>
        <w:iCs w:val="0"/>
        <w:caps w:val="0"/>
        <w:smallCaps w:val="0"/>
        <w:color w:val="auto"/>
        <w:sz w:val="22"/>
        <w:szCs w:val="22"/>
        <w:u w:val="none"/>
      </w:rPr>
    </w:lvl>
    <w:lvl w:ilvl="7">
      <w:start w:val="1"/>
      <w:numFmt w:val="lowerLetter"/>
      <w:pStyle w:val="Standard2L8"/>
      <w:lvlText w:val="%8)"/>
      <w:lvlJc w:val="left"/>
      <w:pPr>
        <w:tabs>
          <w:tab w:val="num" w:pos="5760"/>
        </w:tabs>
        <w:ind w:left="5760" w:hanging="720"/>
      </w:pPr>
      <w:rPr>
        <w:rFonts w:ascii="Times New Roman" w:hAnsi="Times New Roman" w:cs="Times New Roman"/>
        <w:b w:val="0"/>
        <w:bCs w:val="0"/>
        <w:i w:val="0"/>
        <w:iCs w:val="0"/>
        <w:caps w:val="0"/>
        <w:smallCaps w:val="0"/>
        <w:color w:val="auto"/>
        <w:sz w:val="22"/>
        <w:szCs w:val="22"/>
        <w:u w:val="none"/>
      </w:rPr>
    </w:lvl>
    <w:lvl w:ilvl="8">
      <w:start w:val="1"/>
      <w:numFmt w:val="lowerRoman"/>
      <w:pStyle w:val="Standard2L9"/>
      <w:lvlText w:val="%9)"/>
      <w:lvlJc w:val="left"/>
      <w:pPr>
        <w:tabs>
          <w:tab w:val="num" w:pos="6480"/>
        </w:tabs>
        <w:ind w:left="6480" w:hanging="720"/>
      </w:pPr>
      <w:rPr>
        <w:rFonts w:ascii="Times New Roman" w:hAnsi="Times New Roman" w:cs="Times New Roman"/>
        <w:b w:val="0"/>
        <w:bCs w:val="0"/>
        <w:i w:val="0"/>
        <w:iCs w:val="0"/>
        <w:caps w:val="0"/>
        <w:smallCaps w:val="0"/>
        <w:color w:val="auto"/>
        <w:sz w:val="22"/>
        <w:szCs w:val="22"/>
        <w:u w:val="none"/>
      </w:rPr>
    </w:lvl>
  </w:abstractNum>
  <w:abstractNum w:abstractNumId="12" w15:restartNumberingAfterBreak="0">
    <w:nsid w:val="43E16250"/>
    <w:multiLevelType w:val="hybridMultilevel"/>
    <w:tmpl w:val="C9183734"/>
    <w:lvl w:ilvl="0" w:tplc="1242C88E">
      <w:start w:val="1"/>
      <w:numFmt w:val="bullet"/>
      <w:pStyle w:val="BulletTwo"/>
      <w:lvlText w:val="-"/>
      <w:lvlJc w:val="left"/>
      <w:pPr>
        <w:tabs>
          <w:tab w:val="num" w:pos="0"/>
        </w:tabs>
        <w:ind w:left="720" w:hanging="360"/>
      </w:pPr>
      <w:rPr>
        <w:rFonts w:ascii="Verdana" w:hAnsi="Verdana"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8D97BFA"/>
    <w:multiLevelType w:val="hybridMultilevel"/>
    <w:tmpl w:val="C3AAED2A"/>
    <w:lvl w:ilvl="0" w:tplc="BCC69E2C">
      <w:start w:val="1"/>
      <w:numFmt w:val="bullet"/>
      <w:pStyle w:val="TableBullet"/>
      <w:lvlText w:val=""/>
      <w:lvlJc w:val="left"/>
      <w:pPr>
        <w:ind w:left="720" w:hanging="360"/>
      </w:pPr>
      <w:rPr>
        <w:rFonts w:ascii="Symbol" w:hAnsi="Symbol" w:hint="default"/>
      </w:rPr>
    </w:lvl>
    <w:lvl w:ilvl="1" w:tplc="7C88EA2E" w:tentative="1">
      <w:start w:val="1"/>
      <w:numFmt w:val="bullet"/>
      <w:lvlText w:val="o"/>
      <w:lvlJc w:val="left"/>
      <w:pPr>
        <w:ind w:left="1440" w:hanging="360"/>
      </w:pPr>
      <w:rPr>
        <w:rFonts w:ascii="Courier New" w:hAnsi="Courier New" w:cs="Courier New" w:hint="default"/>
      </w:rPr>
    </w:lvl>
    <w:lvl w:ilvl="2" w:tplc="AC249684" w:tentative="1">
      <w:start w:val="1"/>
      <w:numFmt w:val="bullet"/>
      <w:lvlText w:val=""/>
      <w:lvlJc w:val="left"/>
      <w:pPr>
        <w:ind w:left="2160" w:hanging="360"/>
      </w:pPr>
      <w:rPr>
        <w:rFonts w:ascii="Wingdings" w:hAnsi="Wingdings" w:hint="default"/>
      </w:rPr>
    </w:lvl>
    <w:lvl w:ilvl="3" w:tplc="E69215D6" w:tentative="1">
      <w:start w:val="1"/>
      <w:numFmt w:val="bullet"/>
      <w:lvlText w:val=""/>
      <w:lvlJc w:val="left"/>
      <w:pPr>
        <w:ind w:left="2880" w:hanging="360"/>
      </w:pPr>
      <w:rPr>
        <w:rFonts w:ascii="Symbol" w:hAnsi="Symbol" w:hint="default"/>
      </w:rPr>
    </w:lvl>
    <w:lvl w:ilvl="4" w:tplc="210AF534" w:tentative="1">
      <w:start w:val="1"/>
      <w:numFmt w:val="bullet"/>
      <w:lvlText w:val="o"/>
      <w:lvlJc w:val="left"/>
      <w:pPr>
        <w:ind w:left="3600" w:hanging="360"/>
      </w:pPr>
      <w:rPr>
        <w:rFonts w:ascii="Courier New" w:hAnsi="Courier New" w:cs="Courier New" w:hint="default"/>
      </w:rPr>
    </w:lvl>
    <w:lvl w:ilvl="5" w:tplc="779C3754" w:tentative="1">
      <w:start w:val="1"/>
      <w:numFmt w:val="bullet"/>
      <w:lvlText w:val=""/>
      <w:lvlJc w:val="left"/>
      <w:pPr>
        <w:ind w:left="4320" w:hanging="360"/>
      </w:pPr>
      <w:rPr>
        <w:rFonts w:ascii="Wingdings" w:hAnsi="Wingdings" w:hint="default"/>
      </w:rPr>
    </w:lvl>
    <w:lvl w:ilvl="6" w:tplc="FEC6BA78" w:tentative="1">
      <w:start w:val="1"/>
      <w:numFmt w:val="bullet"/>
      <w:lvlText w:val=""/>
      <w:lvlJc w:val="left"/>
      <w:pPr>
        <w:ind w:left="5040" w:hanging="360"/>
      </w:pPr>
      <w:rPr>
        <w:rFonts w:ascii="Symbol" w:hAnsi="Symbol" w:hint="default"/>
      </w:rPr>
    </w:lvl>
    <w:lvl w:ilvl="7" w:tplc="1D328D52" w:tentative="1">
      <w:start w:val="1"/>
      <w:numFmt w:val="bullet"/>
      <w:lvlText w:val="o"/>
      <w:lvlJc w:val="left"/>
      <w:pPr>
        <w:ind w:left="5760" w:hanging="360"/>
      </w:pPr>
      <w:rPr>
        <w:rFonts w:ascii="Courier New" w:hAnsi="Courier New" w:cs="Courier New" w:hint="default"/>
      </w:rPr>
    </w:lvl>
    <w:lvl w:ilvl="8" w:tplc="F6FE1C92" w:tentative="1">
      <w:start w:val="1"/>
      <w:numFmt w:val="bullet"/>
      <w:lvlText w:val=""/>
      <w:lvlJc w:val="left"/>
      <w:pPr>
        <w:ind w:left="6480" w:hanging="360"/>
      </w:pPr>
      <w:rPr>
        <w:rFonts w:ascii="Wingdings" w:hAnsi="Wingdings" w:hint="default"/>
      </w:rPr>
    </w:lvl>
  </w:abstractNum>
  <w:abstractNum w:abstractNumId="14" w15:restartNumberingAfterBreak="0">
    <w:nsid w:val="4E3D3E83"/>
    <w:multiLevelType w:val="hybridMultilevel"/>
    <w:tmpl w:val="02D86282"/>
    <w:lvl w:ilvl="0" w:tplc="CE5AFD4C">
      <w:start w:val="1"/>
      <w:numFmt w:val="bullet"/>
      <w:pStyle w:val="Bullet1"/>
      <w:lvlText w:val=""/>
      <w:lvlJc w:val="left"/>
      <w:pPr>
        <w:ind w:left="720" w:hanging="360"/>
      </w:pPr>
      <w:rPr>
        <w:rFonts w:ascii="Symbol" w:hAnsi="Symbol" w:hint="default"/>
      </w:rPr>
    </w:lvl>
    <w:lvl w:ilvl="1" w:tplc="C8B2114E">
      <w:start w:val="1"/>
      <w:numFmt w:val="bullet"/>
      <w:pStyle w:val="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81772D"/>
    <w:multiLevelType w:val="hybridMultilevel"/>
    <w:tmpl w:val="5C049B6E"/>
    <w:lvl w:ilvl="0" w:tplc="D50CA558">
      <w:start w:val="1"/>
      <w:numFmt w:val="bullet"/>
      <w:pStyle w:val="iListBullet"/>
      <w:lvlText w:val=""/>
      <w:lvlJc w:val="left"/>
      <w:pPr>
        <w:tabs>
          <w:tab w:val="num" w:pos="1080"/>
        </w:tabs>
        <w:ind w:left="1080" w:hanging="360"/>
      </w:pPr>
      <w:rPr>
        <w:rFonts w:ascii="Wingdings" w:hAnsi="Wingdings" w:hint="default"/>
        <w:color w:val="2B265B"/>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DE38B3"/>
    <w:multiLevelType w:val="hybridMultilevel"/>
    <w:tmpl w:val="7BFCFDD0"/>
    <w:lvl w:ilvl="0" w:tplc="C702103E">
      <w:start w:val="1"/>
      <w:numFmt w:val="lowerLetter"/>
      <w:lvlText w:val="%1)"/>
      <w:lvlJc w:val="left"/>
      <w:pPr>
        <w:ind w:left="720" w:hanging="360"/>
      </w:pPr>
      <w:rPr>
        <w:color w:val="0085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5634B"/>
    <w:multiLevelType w:val="hybridMultilevel"/>
    <w:tmpl w:val="0A7EF560"/>
    <w:lvl w:ilvl="0" w:tplc="FCBE9800">
      <w:start w:val="1"/>
      <w:numFmt w:val="bullet"/>
      <w:pStyle w:val="ter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D24D1"/>
    <w:multiLevelType w:val="hybridMultilevel"/>
    <w:tmpl w:val="41167458"/>
    <w:lvl w:ilvl="0" w:tplc="2578CB64">
      <w:start w:val="1"/>
      <w:numFmt w:val="bullet"/>
      <w:pStyle w:val="LJBulletLevel1"/>
      <w:lvlText w:val=""/>
      <w:lvlJc w:val="left"/>
      <w:pPr>
        <w:tabs>
          <w:tab w:val="num" w:pos="1440"/>
        </w:tabs>
        <w:ind w:left="1440" w:hanging="360"/>
      </w:pPr>
      <w:rPr>
        <w:rFonts w:ascii="Symbol" w:hAnsi="Symbol" w:hint="default"/>
        <w:color w:val="auto"/>
        <w:sz w:val="20"/>
      </w:rPr>
    </w:lvl>
    <w:lvl w:ilvl="1" w:tplc="DC4AA866">
      <w:start w:val="1"/>
      <w:numFmt w:val="bullet"/>
      <w:pStyle w:val="LJBulletLevel2"/>
      <w:lvlText w:val="o"/>
      <w:lvlJc w:val="left"/>
      <w:pPr>
        <w:tabs>
          <w:tab w:val="num" w:pos="1440"/>
        </w:tabs>
        <w:ind w:left="1440" w:hanging="360"/>
      </w:pPr>
      <w:rPr>
        <w:rFonts w:ascii="Courier" w:hAnsi="Courier" w:hint="default"/>
        <w:color w:val="000000"/>
        <w:sz w:val="20"/>
      </w:rPr>
    </w:lvl>
    <w:lvl w:ilvl="2" w:tplc="8A184FA6">
      <w:start w:val="1"/>
      <w:numFmt w:val="bullet"/>
      <w:pStyle w:val="LJ-UnnumberedQuestionBulletLevel3"/>
      <w:lvlText w:val=""/>
      <w:lvlJc w:val="left"/>
      <w:pPr>
        <w:tabs>
          <w:tab w:val="num" w:pos="2160"/>
        </w:tabs>
        <w:ind w:left="2160" w:hanging="360"/>
      </w:pPr>
      <w:rPr>
        <w:rFonts w:ascii="Symbol" w:hAnsi="Symbol" w:hint="default"/>
        <w:b/>
        <w:i/>
        <w:color w:val="000000"/>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8E2F0C"/>
    <w:multiLevelType w:val="hybridMultilevel"/>
    <w:tmpl w:val="05DAC57C"/>
    <w:lvl w:ilvl="0" w:tplc="7C746F5C">
      <w:start w:val="1"/>
      <w:numFmt w:val="bullet"/>
      <w:pStyle w:val="BulletLvl1"/>
      <w:lvlText w:val=""/>
      <w:lvlJc w:val="left"/>
      <w:pPr>
        <w:tabs>
          <w:tab w:val="num" w:pos="200"/>
        </w:tabs>
        <w:ind w:left="840" w:hanging="520"/>
      </w:pPr>
      <w:rPr>
        <w:rFonts w:ascii="Webdings" w:hAnsi="Webdings" w:hint="default"/>
        <w:color w:val="FF0033"/>
        <w:position w:val="4"/>
        <w:sz w:val="1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C79C5"/>
    <w:multiLevelType w:val="hybridMultilevel"/>
    <w:tmpl w:val="BD16A298"/>
    <w:lvl w:ilvl="0" w:tplc="46126D6E">
      <w:start w:val="1"/>
      <w:numFmt w:val="bullet"/>
      <w:lvlText w:val=""/>
      <w:lvlJc w:val="left"/>
      <w:pPr>
        <w:ind w:left="720" w:hanging="360"/>
      </w:pPr>
      <w:rPr>
        <w:rFonts w:ascii="Symbol" w:hAnsi="Symbol" w:hint="default"/>
      </w:rPr>
    </w:lvl>
    <w:lvl w:ilvl="1" w:tplc="98F8DBD8">
      <w:start w:val="1"/>
      <w:numFmt w:val="bullet"/>
      <w:lvlText w:val="o"/>
      <w:lvlJc w:val="left"/>
      <w:pPr>
        <w:ind w:left="1440" w:hanging="360"/>
      </w:pPr>
      <w:rPr>
        <w:rFonts w:ascii="Courier New" w:hAnsi="Courier New" w:hint="default"/>
      </w:rPr>
    </w:lvl>
    <w:lvl w:ilvl="2" w:tplc="B0C64866">
      <w:start w:val="1"/>
      <w:numFmt w:val="bullet"/>
      <w:lvlText w:val=""/>
      <w:lvlJc w:val="left"/>
      <w:pPr>
        <w:ind w:left="2160" w:hanging="360"/>
      </w:pPr>
      <w:rPr>
        <w:rFonts w:ascii="Wingdings" w:hAnsi="Wingdings" w:hint="default"/>
      </w:rPr>
    </w:lvl>
    <w:lvl w:ilvl="3" w:tplc="C8A03C54">
      <w:start w:val="1"/>
      <w:numFmt w:val="bullet"/>
      <w:lvlText w:val=""/>
      <w:lvlJc w:val="left"/>
      <w:pPr>
        <w:ind w:left="2880" w:hanging="360"/>
      </w:pPr>
      <w:rPr>
        <w:rFonts w:ascii="Symbol" w:hAnsi="Symbol" w:hint="default"/>
      </w:rPr>
    </w:lvl>
    <w:lvl w:ilvl="4" w:tplc="D7AC9F16">
      <w:start w:val="1"/>
      <w:numFmt w:val="bullet"/>
      <w:lvlText w:val="o"/>
      <w:lvlJc w:val="left"/>
      <w:pPr>
        <w:ind w:left="3600" w:hanging="360"/>
      </w:pPr>
      <w:rPr>
        <w:rFonts w:ascii="Courier New" w:hAnsi="Courier New" w:hint="default"/>
      </w:rPr>
    </w:lvl>
    <w:lvl w:ilvl="5" w:tplc="B2E8EF90">
      <w:start w:val="1"/>
      <w:numFmt w:val="bullet"/>
      <w:lvlText w:val=""/>
      <w:lvlJc w:val="left"/>
      <w:pPr>
        <w:ind w:left="4320" w:hanging="360"/>
      </w:pPr>
      <w:rPr>
        <w:rFonts w:ascii="Wingdings" w:hAnsi="Wingdings" w:hint="default"/>
      </w:rPr>
    </w:lvl>
    <w:lvl w:ilvl="6" w:tplc="038EC966">
      <w:start w:val="1"/>
      <w:numFmt w:val="bullet"/>
      <w:lvlText w:val=""/>
      <w:lvlJc w:val="left"/>
      <w:pPr>
        <w:ind w:left="5040" w:hanging="360"/>
      </w:pPr>
      <w:rPr>
        <w:rFonts w:ascii="Symbol" w:hAnsi="Symbol" w:hint="default"/>
      </w:rPr>
    </w:lvl>
    <w:lvl w:ilvl="7" w:tplc="F856C79E">
      <w:start w:val="1"/>
      <w:numFmt w:val="bullet"/>
      <w:lvlText w:val="o"/>
      <w:lvlJc w:val="left"/>
      <w:pPr>
        <w:ind w:left="5760" w:hanging="360"/>
      </w:pPr>
      <w:rPr>
        <w:rFonts w:ascii="Courier New" w:hAnsi="Courier New" w:hint="default"/>
      </w:rPr>
    </w:lvl>
    <w:lvl w:ilvl="8" w:tplc="752472D2">
      <w:start w:val="1"/>
      <w:numFmt w:val="bullet"/>
      <w:lvlText w:val=""/>
      <w:lvlJc w:val="left"/>
      <w:pPr>
        <w:ind w:left="6480" w:hanging="360"/>
      </w:pPr>
      <w:rPr>
        <w:rFonts w:ascii="Wingdings" w:hAnsi="Wingdings" w:hint="default"/>
      </w:rPr>
    </w:lvl>
  </w:abstractNum>
  <w:abstractNum w:abstractNumId="21" w15:restartNumberingAfterBreak="0">
    <w:nsid w:val="60F6758B"/>
    <w:multiLevelType w:val="hybridMultilevel"/>
    <w:tmpl w:val="FC78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15C5B"/>
    <w:multiLevelType w:val="hybridMultilevel"/>
    <w:tmpl w:val="45B2172A"/>
    <w:lvl w:ilvl="0" w:tplc="FFFFFFFF">
      <w:start w:val="1"/>
      <w:numFmt w:val="bullet"/>
      <w:pStyle w:val="Bullets"/>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Arial"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Arial"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Arial" w:hint="default"/>
      </w:rPr>
    </w:lvl>
    <w:lvl w:ilvl="8" w:tplc="04090005" w:tentative="1">
      <w:start w:val="1"/>
      <w:numFmt w:val="bullet"/>
      <w:lvlText w:val=""/>
      <w:lvlJc w:val="left"/>
      <w:pPr>
        <w:ind w:left="5850" w:hanging="360"/>
      </w:pPr>
      <w:rPr>
        <w:rFonts w:ascii="Wingdings" w:hAnsi="Wingdings" w:hint="default"/>
      </w:rPr>
    </w:lvl>
  </w:abstractNum>
  <w:abstractNum w:abstractNumId="23" w15:restartNumberingAfterBreak="0">
    <w:nsid w:val="68316326"/>
    <w:multiLevelType w:val="hybridMultilevel"/>
    <w:tmpl w:val="EACA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07680"/>
    <w:multiLevelType w:val="hybridMultilevel"/>
    <w:tmpl w:val="7BFCFDD0"/>
    <w:lvl w:ilvl="0" w:tplc="C702103E">
      <w:start w:val="1"/>
      <w:numFmt w:val="lowerLetter"/>
      <w:lvlText w:val="%1)"/>
      <w:lvlJc w:val="left"/>
      <w:pPr>
        <w:ind w:left="720" w:hanging="360"/>
      </w:pPr>
      <w:rPr>
        <w:color w:val="0085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A3181"/>
    <w:multiLevelType w:val="multilevel"/>
    <w:tmpl w:val="438E0C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864" w:hanging="864"/>
      </w:pPr>
      <w:rPr>
        <w:rFonts w:ascii="Segoe UI Semilight" w:hAnsi="Segoe UI Semilight" w:cs="Symbol" w:hint="default"/>
        <w:b w:val="0"/>
        <w:bCs/>
        <w:i w:val="0"/>
        <w:iCs/>
        <w:color w:val="0085CA"/>
        <w:sz w:val="22"/>
        <w:szCs w:val="20"/>
        <w:u w:val="none"/>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933725B"/>
    <w:multiLevelType w:val="hybridMultilevel"/>
    <w:tmpl w:val="FD7075F6"/>
    <w:lvl w:ilvl="0" w:tplc="CA525DAE">
      <w:start w:val="1"/>
      <w:numFmt w:val="bullet"/>
      <w:pStyle w:val="BullletLvl1"/>
      <w:lvlText w:val=""/>
      <w:lvlJc w:val="left"/>
      <w:pPr>
        <w:ind w:left="720" w:hanging="360"/>
      </w:pPr>
      <w:rPr>
        <w:rFonts w:ascii="Symbol" w:hAnsi="Symbol" w:hint="default"/>
        <w:color w:val="000000" w:themeColor="text1"/>
        <w:sz w:val="20"/>
        <w:szCs w:val="20"/>
      </w:rPr>
    </w:lvl>
    <w:lvl w:ilvl="1" w:tplc="B540FE08">
      <w:start w:val="1"/>
      <w:numFmt w:val="bullet"/>
      <w:lvlText w:val="o"/>
      <w:lvlJc w:val="left"/>
      <w:pPr>
        <w:ind w:left="1440" w:hanging="360"/>
      </w:pPr>
      <w:rPr>
        <w:rFonts w:ascii="Courier New" w:hAnsi="Courier New" w:cs="Courier New" w:hint="default"/>
      </w:rPr>
    </w:lvl>
    <w:lvl w:ilvl="2" w:tplc="0DBE985A" w:tentative="1">
      <w:start w:val="1"/>
      <w:numFmt w:val="bullet"/>
      <w:lvlText w:val=""/>
      <w:lvlJc w:val="left"/>
      <w:pPr>
        <w:ind w:left="2160" w:hanging="360"/>
      </w:pPr>
      <w:rPr>
        <w:rFonts w:ascii="Wingdings" w:hAnsi="Wingdings" w:hint="default"/>
      </w:rPr>
    </w:lvl>
    <w:lvl w:ilvl="3" w:tplc="36441F5A" w:tentative="1">
      <w:start w:val="1"/>
      <w:numFmt w:val="bullet"/>
      <w:lvlText w:val=""/>
      <w:lvlJc w:val="left"/>
      <w:pPr>
        <w:ind w:left="2880" w:hanging="360"/>
      </w:pPr>
      <w:rPr>
        <w:rFonts w:ascii="Symbol" w:hAnsi="Symbol" w:hint="default"/>
      </w:rPr>
    </w:lvl>
    <w:lvl w:ilvl="4" w:tplc="1E24A950" w:tentative="1">
      <w:start w:val="1"/>
      <w:numFmt w:val="bullet"/>
      <w:lvlText w:val="o"/>
      <w:lvlJc w:val="left"/>
      <w:pPr>
        <w:ind w:left="3600" w:hanging="360"/>
      </w:pPr>
      <w:rPr>
        <w:rFonts w:ascii="Courier New" w:hAnsi="Courier New" w:cs="Courier New" w:hint="default"/>
      </w:rPr>
    </w:lvl>
    <w:lvl w:ilvl="5" w:tplc="E856F0E6" w:tentative="1">
      <w:start w:val="1"/>
      <w:numFmt w:val="bullet"/>
      <w:lvlText w:val=""/>
      <w:lvlJc w:val="left"/>
      <w:pPr>
        <w:ind w:left="4320" w:hanging="360"/>
      </w:pPr>
      <w:rPr>
        <w:rFonts w:ascii="Wingdings" w:hAnsi="Wingdings" w:hint="default"/>
      </w:rPr>
    </w:lvl>
    <w:lvl w:ilvl="6" w:tplc="44CEE5FE" w:tentative="1">
      <w:start w:val="1"/>
      <w:numFmt w:val="bullet"/>
      <w:lvlText w:val=""/>
      <w:lvlJc w:val="left"/>
      <w:pPr>
        <w:ind w:left="5040" w:hanging="360"/>
      </w:pPr>
      <w:rPr>
        <w:rFonts w:ascii="Symbol" w:hAnsi="Symbol" w:hint="default"/>
      </w:rPr>
    </w:lvl>
    <w:lvl w:ilvl="7" w:tplc="E242A5C0" w:tentative="1">
      <w:start w:val="1"/>
      <w:numFmt w:val="bullet"/>
      <w:lvlText w:val="o"/>
      <w:lvlJc w:val="left"/>
      <w:pPr>
        <w:ind w:left="5760" w:hanging="360"/>
      </w:pPr>
      <w:rPr>
        <w:rFonts w:ascii="Courier New" w:hAnsi="Courier New" w:cs="Courier New" w:hint="default"/>
      </w:rPr>
    </w:lvl>
    <w:lvl w:ilvl="8" w:tplc="66BCA174" w:tentative="1">
      <w:start w:val="1"/>
      <w:numFmt w:val="bullet"/>
      <w:lvlText w:val=""/>
      <w:lvlJc w:val="left"/>
      <w:pPr>
        <w:ind w:left="6480" w:hanging="360"/>
      </w:pPr>
      <w:rPr>
        <w:rFonts w:ascii="Wingdings" w:hAnsi="Wingdings" w:hint="default"/>
      </w:rPr>
    </w:lvl>
  </w:abstractNum>
  <w:abstractNum w:abstractNumId="27" w15:restartNumberingAfterBreak="0">
    <w:nsid w:val="7E9F7C60"/>
    <w:multiLevelType w:val="hybridMultilevel"/>
    <w:tmpl w:val="695E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2C2119"/>
    <w:multiLevelType w:val="hybridMultilevel"/>
    <w:tmpl w:val="DE18F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FE05ED"/>
    <w:multiLevelType w:val="hybridMultilevel"/>
    <w:tmpl w:val="399EAD3A"/>
    <w:lvl w:ilvl="0" w:tplc="9056CFEA">
      <w:start w:val="1"/>
      <w:numFmt w:val="bullet"/>
      <w:pStyle w:val="IVBullet1"/>
      <w:lvlText w:val=""/>
      <w:lvlJc w:val="left"/>
      <w:pPr>
        <w:ind w:left="720" w:hanging="360"/>
      </w:pPr>
      <w:rPr>
        <w:rFonts w:ascii="Symbol" w:hAnsi="Symbol" w:hint="default"/>
      </w:rPr>
    </w:lvl>
    <w:lvl w:ilvl="1" w:tplc="17E29B3E">
      <w:start w:val="1"/>
      <w:numFmt w:val="bullet"/>
      <w:pStyle w:val="IV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426488">
    <w:abstractNumId w:val="20"/>
  </w:num>
  <w:num w:numId="2" w16cid:durableId="1170021661">
    <w:abstractNumId w:val="7"/>
  </w:num>
  <w:num w:numId="3" w16cid:durableId="120657566">
    <w:abstractNumId w:val="25"/>
  </w:num>
  <w:num w:numId="4" w16cid:durableId="820346003">
    <w:abstractNumId w:val="8"/>
  </w:num>
  <w:num w:numId="5" w16cid:durableId="424888742">
    <w:abstractNumId w:val="11"/>
  </w:num>
  <w:num w:numId="6" w16cid:durableId="1358435182">
    <w:abstractNumId w:val="18"/>
  </w:num>
  <w:num w:numId="7" w16cid:durableId="1254365142">
    <w:abstractNumId w:val="19"/>
  </w:num>
  <w:num w:numId="8" w16cid:durableId="1746367782">
    <w:abstractNumId w:val="14"/>
  </w:num>
  <w:num w:numId="9" w16cid:durableId="1363244039">
    <w:abstractNumId w:val="12"/>
  </w:num>
  <w:num w:numId="10" w16cid:durableId="1851288203">
    <w:abstractNumId w:val="17"/>
  </w:num>
  <w:num w:numId="11" w16cid:durableId="390226284">
    <w:abstractNumId w:val="10"/>
  </w:num>
  <w:num w:numId="12" w16cid:durableId="927419807">
    <w:abstractNumId w:val="5"/>
  </w:num>
  <w:num w:numId="13" w16cid:durableId="841238882">
    <w:abstractNumId w:val="22"/>
  </w:num>
  <w:num w:numId="14" w16cid:durableId="1560675508">
    <w:abstractNumId w:val="29"/>
  </w:num>
  <w:num w:numId="15" w16cid:durableId="495875658">
    <w:abstractNumId w:val="13"/>
  </w:num>
  <w:num w:numId="16" w16cid:durableId="273750253">
    <w:abstractNumId w:val="26"/>
  </w:num>
  <w:num w:numId="17" w16cid:durableId="1556503775">
    <w:abstractNumId w:val="15"/>
  </w:num>
  <w:num w:numId="18" w16cid:durableId="1480924810">
    <w:abstractNumId w:val="4"/>
  </w:num>
  <w:num w:numId="19" w16cid:durableId="269970302">
    <w:abstractNumId w:val="28"/>
  </w:num>
  <w:num w:numId="20" w16cid:durableId="461265544">
    <w:abstractNumId w:val="21"/>
  </w:num>
  <w:num w:numId="21" w16cid:durableId="1042243207">
    <w:abstractNumId w:val="6"/>
  </w:num>
  <w:num w:numId="22" w16cid:durableId="162475083">
    <w:abstractNumId w:val="9"/>
  </w:num>
  <w:num w:numId="23" w16cid:durableId="268440374">
    <w:abstractNumId w:val="2"/>
  </w:num>
  <w:num w:numId="24" w16cid:durableId="290401782">
    <w:abstractNumId w:val="24"/>
  </w:num>
  <w:num w:numId="25" w16cid:durableId="1768382285">
    <w:abstractNumId w:val="3"/>
  </w:num>
  <w:num w:numId="26" w16cid:durableId="1528253775">
    <w:abstractNumId w:val="1"/>
  </w:num>
  <w:num w:numId="27" w16cid:durableId="124858631">
    <w:abstractNumId w:val="16"/>
  </w:num>
  <w:num w:numId="28" w16cid:durableId="1478300406">
    <w:abstractNumId w:val="27"/>
  </w:num>
  <w:num w:numId="29" w16cid:durableId="1626427835">
    <w:abstractNumId w:val="5"/>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56866903">
    <w:abstractNumId w:val="5"/>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415102">
    <w:abstractNumId w:val="5"/>
  </w:num>
  <w:num w:numId="32" w16cid:durableId="243415983">
    <w:abstractNumId w:val="5"/>
  </w:num>
  <w:num w:numId="33" w16cid:durableId="2008556212">
    <w:abstractNumId w:val="5"/>
  </w:num>
  <w:num w:numId="34" w16cid:durableId="1336305276">
    <w:abstractNumId w:val="0"/>
  </w:num>
  <w:num w:numId="35" w16cid:durableId="1437944806">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removePersonalInformation/>
  <w:removeDateAndTime/>
  <w:proofState w:spelling="clean" w:grammar="clean"/>
  <w:attachedTemplate r:id="rId1"/>
  <w:defaultTabStop w:val="288"/>
  <w:doNotHyphenateCap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E05"/>
    <w:rsid w:val="00000464"/>
    <w:rsid w:val="00000F4F"/>
    <w:rsid w:val="0000121B"/>
    <w:rsid w:val="000017F7"/>
    <w:rsid w:val="00001A0B"/>
    <w:rsid w:val="00002024"/>
    <w:rsid w:val="000022C8"/>
    <w:rsid w:val="00002AA3"/>
    <w:rsid w:val="000036D2"/>
    <w:rsid w:val="000046BF"/>
    <w:rsid w:val="000046DC"/>
    <w:rsid w:val="00004917"/>
    <w:rsid w:val="00004974"/>
    <w:rsid w:val="000050A4"/>
    <w:rsid w:val="00005590"/>
    <w:rsid w:val="000055B9"/>
    <w:rsid w:val="000057FC"/>
    <w:rsid w:val="00005F0F"/>
    <w:rsid w:val="0000706E"/>
    <w:rsid w:val="0000709F"/>
    <w:rsid w:val="0000755C"/>
    <w:rsid w:val="00007A4F"/>
    <w:rsid w:val="00007B70"/>
    <w:rsid w:val="00007CDB"/>
    <w:rsid w:val="00007FA1"/>
    <w:rsid w:val="000101AA"/>
    <w:rsid w:val="00010B68"/>
    <w:rsid w:val="00010DF2"/>
    <w:rsid w:val="0001106E"/>
    <w:rsid w:val="00011B8F"/>
    <w:rsid w:val="00011C09"/>
    <w:rsid w:val="00011F39"/>
    <w:rsid w:val="00012075"/>
    <w:rsid w:val="00012222"/>
    <w:rsid w:val="0001234F"/>
    <w:rsid w:val="000126E4"/>
    <w:rsid w:val="00012AEB"/>
    <w:rsid w:val="00012D1B"/>
    <w:rsid w:val="00013313"/>
    <w:rsid w:val="00013754"/>
    <w:rsid w:val="00013946"/>
    <w:rsid w:val="00013F34"/>
    <w:rsid w:val="0001479A"/>
    <w:rsid w:val="00014812"/>
    <w:rsid w:val="000148F0"/>
    <w:rsid w:val="00014B42"/>
    <w:rsid w:val="00014B58"/>
    <w:rsid w:val="00015761"/>
    <w:rsid w:val="00015A6F"/>
    <w:rsid w:val="00016450"/>
    <w:rsid w:val="00016820"/>
    <w:rsid w:val="00016C32"/>
    <w:rsid w:val="00016F12"/>
    <w:rsid w:val="00016FDF"/>
    <w:rsid w:val="000172B7"/>
    <w:rsid w:val="000172C6"/>
    <w:rsid w:val="000177B2"/>
    <w:rsid w:val="000204AD"/>
    <w:rsid w:val="00020516"/>
    <w:rsid w:val="000206F7"/>
    <w:rsid w:val="00020BC4"/>
    <w:rsid w:val="00020DA6"/>
    <w:rsid w:val="000211BA"/>
    <w:rsid w:val="00021728"/>
    <w:rsid w:val="00021EEC"/>
    <w:rsid w:val="00021FEC"/>
    <w:rsid w:val="0002201F"/>
    <w:rsid w:val="000220BE"/>
    <w:rsid w:val="00022DCD"/>
    <w:rsid w:val="00022FBD"/>
    <w:rsid w:val="00023859"/>
    <w:rsid w:val="00023B26"/>
    <w:rsid w:val="000241E3"/>
    <w:rsid w:val="000243FA"/>
    <w:rsid w:val="000245F4"/>
    <w:rsid w:val="0002460A"/>
    <w:rsid w:val="00024639"/>
    <w:rsid w:val="00024FB2"/>
    <w:rsid w:val="000252FC"/>
    <w:rsid w:val="0002538B"/>
    <w:rsid w:val="00025AE2"/>
    <w:rsid w:val="00026460"/>
    <w:rsid w:val="00026AF7"/>
    <w:rsid w:val="00026D74"/>
    <w:rsid w:val="00026E7E"/>
    <w:rsid w:val="00027129"/>
    <w:rsid w:val="0002725D"/>
    <w:rsid w:val="000273BF"/>
    <w:rsid w:val="000274A5"/>
    <w:rsid w:val="00027B90"/>
    <w:rsid w:val="000300DF"/>
    <w:rsid w:val="000302CD"/>
    <w:rsid w:val="00030368"/>
    <w:rsid w:val="0003062F"/>
    <w:rsid w:val="00030E46"/>
    <w:rsid w:val="000314EE"/>
    <w:rsid w:val="000316F8"/>
    <w:rsid w:val="00031845"/>
    <w:rsid w:val="00031A5B"/>
    <w:rsid w:val="00031F9E"/>
    <w:rsid w:val="000324F9"/>
    <w:rsid w:val="000328D8"/>
    <w:rsid w:val="00032B7E"/>
    <w:rsid w:val="00032B86"/>
    <w:rsid w:val="00032E4E"/>
    <w:rsid w:val="000336BF"/>
    <w:rsid w:val="00033B72"/>
    <w:rsid w:val="00033E6D"/>
    <w:rsid w:val="000348BE"/>
    <w:rsid w:val="00034CD7"/>
    <w:rsid w:val="00034FC9"/>
    <w:rsid w:val="00035090"/>
    <w:rsid w:val="00035A99"/>
    <w:rsid w:val="00035FC9"/>
    <w:rsid w:val="000360A2"/>
    <w:rsid w:val="0003678A"/>
    <w:rsid w:val="000367D5"/>
    <w:rsid w:val="0003686F"/>
    <w:rsid w:val="00036E8A"/>
    <w:rsid w:val="0003719A"/>
    <w:rsid w:val="000371CE"/>
    <w:rsid w:val="000373DA"/>
    <w:rsid w:val="00037663"/>
    <w:rsid w:val="00037998"/>
    <w:rsid w:val="00037B80"/>
    <w:rsid w:val="00037E21"/>
    <w:rsid w:val="000409A7"/>
    <w:rsid w:val="00040F76"/>
    <w:rsid w:val="000416D2"/>
    <w:rsid w:val="0004173D"/>
    <w:rsid w:val="00041D79"/>
    <w:rsid w:val="00041EB0"/>
    <w:rsid w:val="0004243C"/>
    <w:rsid w:val="000426DD"/>
    <w:rsid w:val="00042B83"/>
    <w:rsid w:val="00043149"/>
    <w:rsid w:val="000434E7"/>
    <w:rsid w:val="000436AC"/>
    <w:rsid w:val="00043C54"/>
    <w:rsid w:val="000444BD"/>
    <w:rsid w:val="00044579"/>
    <w:rsid w:val="00045320"/>
    <w:rsid w:val="0004543A"/>
    <w:rsid w:val="00045978"/>
    <w:rsid w:val="00045C64"/>
    <w:rsid w:val="00046358"/>
    <w:rsid w:val="00046723"/>
    <w:rsid w:val="00046A4C"/>
    <w:rsid w:val="00046E68"/>
    <w:rsid w:val="000471B3"/>
    <w:rsid w:val="000471CA"/>
    <w:rsid w:val="00047991"/>
    <w:rsid w:val="00047B96"/>
    <w:rsid w:val="00050228"/>
    <w:rsid w:val="000505F4"/>
    <w:rsid w:val="000509D2"/>
    <w:rsid w:val="00051152"/>
    <w:rsid w:val="0005128C"/>
    <w:rsid w:val="00051BFC"/>
    <w:rsid w:val="00051C1C"/>
    <w:rsid w:val="00052E30"/>
    <w:rsid w:val="00053A55"/>
    <w:rsid w:val="00053CC8"/>
    <w:rsid w:val="00054251"/>
    <w:rsid w:val="00054996"/>
    <w:rsid w:val="000549B5"/>
    <w:rsid w:val="000551AE"/>
    <w:rsid w:val="0005526F"/>
    <w:rsid w:val="0005532A"/>
    <w:rsid w:val="00055480"/>
    <w:rsid w:val="000557E3"/>
    <w:rsid w:val="00056177"/>
    <w:rsid w:val="00056AB4"/>
    <w:rsid w:val="00056DE8"/>
    <w:rsid w:val="00056EB8"/>
    <w:rsid w:val="000576C0"/>
    <w:rsid w:val="0005783F"/>
    <w:rsid w:val="00057937"/>
    <w:rsid w:val="0006032A"/>
    <w:rsid w:val="000606FE"/>
    <w:rsid w:val="00060D18"/>
    <w:rsid w:val="00061156"/>
    <w:rsid w:val="000612E0"/>
    <w:rsid w:val="000615CF"/>
    <w:rsid w:val="00062109"/>
    <w:rsid w:val="0006223A"/>
    <w:rsid w:val="000622EA"/>
    <w:rsid w:val="00062B95"/>
    <w:rsid w:val="00062C77"/>
    <w:rsid w:val="000630A0"/>
    <w:rsid w:val="000639A2"/>
    <w:rsid w:val="00063A5A"/>
    <w:rsid w:val="00063BD2"/>
    <w:rsid w:val="0006406C"/>
    <w:rsid w:val="000642BD"/>
    <w:rsid w:val="000643EA"/>
    <w:rsid w:val="0006445B"/>
    <w:rsid w:val="00064CB3"/>
    <w:rsid w:val="00064E46"/>
    <w:rsid w:val="00064F7E"/>
    <w:rsid w:val="00065D6C"/>
    <w:rsid w:val="00065F30"/>
    <w:rsid w:val="00065F34"/>
    <w:rsid w:val="00066377"/>
    <w:rsid w:val="0006675E"/>
    <w:rsid w:val="000670A2"/>
    <w:rsid w:val="00067112"/>
    <w:rsid w:val="000679B8"/>
    <w:rsid w:val="000700A0"/>
    <w:rsid w:val="00070467"/>
    <w:rsid w:val="00070760"/>
    <w:rsid w:val="00070B2D"/>
    <w:rsid w:val="00071048"/>
    <w:rsid w:val="000712A9"/>
    <w:rsid w:val="000717CD"/>
    <w:rsid w:val="00071B61"/>
    <w:rsid w:val="00071E9D"/>
    <w:rsid w:val="00072320"/>
    <w:rsid w:val="0007288F"/>
    <w:rsid w:val="00072B1A"/>
    <w:rsid w:val="00072B8E"/>
    <w:rsid w:val="000734B7"/>
    <w:rsid w:val="00073EE5"/>
    <w:rsid w:val="000745DE"/>
    <w:rsid w:val="000746CF"/>
    <w:rsid w:val="00074A1E"/>
    <w:rsid w:val="000750F4"/>
    <w:rsid w:val="00075C1B"/>
    <w:rsid w:val="00075D67"/>
    <w:rsid w:val="00076440"/>
    <w:rsid w:val="000765E9"/>
    <w:rsid w:val="00076893"/>
    <w:rsid w:val="00076A91"/>
    <w:rsid w:val="00076B67"/>
    <w:rsid w:val="000779A0"/>
    <w:rsid w:val="00077A03"/>
    <w:rsid w:val="00077C32"/>
    <w:rsid w:val="00077D55"/>
    <w:rsid w:val="00080051"/>
    <w:rsid w:val="0008061E"/>
    <w:rsid w:val="00080841"/>
    <w:rsid w:val="000808BA"/>
    <w:rsid w:val="000809EF"/>
    <w:rsid w:val="00080F79"/>
    <w:rsid w:val="00080FB6"/>
    <w:rsid w:val="000811A1"/>
    <w:rsid w:val="000817D7"/>
    <w:rsid w:val="00081C86"/>
    <w:rsid w:val="00081DB0"/>
    <w:rsid w:val="00081FEB"/>
    <w:rsid w:val="000823F7"/>
    <w:rsid w:val="0008299C"/>
    <w:rsid w:val="000829B6"/>
    <w:rsid w:val="00082B1F"/>
    <w:rsid w:val="00083290"/>
    <w:rsid w:val="000834FF"/>
    <w:rsid w:val="000839B1"/>
    <w:rsid w:val="000840AE"/>
    <w:rsid w:val="00084440"/>
    <w:rsid w:val="000846DD"/>
    <w:rsid w:val="0008476E"/>
    <w:rsid w:val="000859BE"/>
    <w:rsid w:val="00085A82"/>
    <w:rsid w:val="00085C0C"/>
    <w:rsid w:val="00085D61"/>
    <w:rsid w:val="00086891"/>
    <w:rsid w:val="000868C9"/>
    <w:rsid w:val="00086B9D"/>
    <w:rsid w:val="00087050"/>
    <w:rsid w:val="00087714"/>
    <w:rsid w:val="00087778"/>
    <w:rsid w:val="000878FB"/>
    <w:rsid w:val="00087E96"/>
    <w:rsid w:val="00087F37"/>
    <w:rsid w:val="0009039D"/>
    <w:rsid w:val="0009045F"/>
    <w:rsid w:val="000907D1"/>
    <w:rsid w:val="000908F4"/>
    <w:rsid w:val="00090925"/>
    <w:rsid w:val="00090A63"/>
    <w:rsid w:val="00090B11"/>
    <w:rsid w:val="00090B8A"/>
    <w:rsid w:val="00090F2D"/>
    <w:rsid w:val="00091020"/>
    <w:rsid w:val="000924A5"/>
    <w:rsid w:val="000924E6"/>
    <w:rsid w:val="00092726"/>
    <w:rsid w:val="0009274B"/>
    <w:rsid w:val="000929F5"/>
    <w:rsid w:val="00092F5D"/>
    <w:rsid w:val="0009314D"/>
    <w:rsid w:val="000933AF"/>
    <w:rsid w:val="00093A78"/>
    <w:rsid w:val="00093BAB"/>
    <w:rsid w:val="00093C9E"/>
    <w:rsid w:val="000947BC"/>
    <w:rsid w:val="0009488A"/>
    <w:rsid w:val="00094D6E"/>
    <w:rsid w:val="000950F7"/>
    <w:rsid w:val="00095BF3"/>
    <w:rsid w:val="00095D56"/>
    <w:rsid w:val="00096024"/>
    <w:rsid w:val="0009639B"/>
    <w:rsid w:val="00096817"/>
    <w:rsid w:val="00096DE9"/>
    <w:rsid w:val="0009703C"/>
    <w:rsid w:val="00097610"/>
    <w:rsid w:val="000A03F5"/>
    <w:rsid w:val="000A0416"/>
    <w:rsid w:val="000A0486"/>
    <w:rsid w:val="000A0E15"/>
    <w:rsid w:val="000A1F48"/>
    <w:rsid w:val="000A216D"/>
    <w:rsid w:val="000A22D6"/>
    <w:rsid w:val="000A2308"/>
    <w:rsid w:val="000A2C7E"/>
    <w:rsid w:val="000A336A"/>
    <w:rsid w:val="000A34D8"/>
    <w:rsid w:val="000A3582"/>
    <w:rsid w:val="000A393C"/>
    <w:rsid w:val="000A3D09"/>
    <w:rsid w:val="000A3EFD"/>
    <w:rsid w:val="000A45A7"/>
    <w:rsid w:val="000A4A39"/>
    <w:rsid w:val="000A5018"/>
    <w:rsid w:val="000A572C"/>
    <w:rsid w:val="000A593C"/>
    <w:rsid w:val="000A5B6D"/>
    <w:rsid w:val="000A5C07"/>
    <w:rsid w:val="000A60EC"/>
    <w:rsid w:val="000A6338"/>
    <w:rsid w:val="000A652B"/>
    <w:rsid w:val="000A729B"/>
    <w:rsid w:val="000A75B0"/>
    <w:rsid w:val="000A75B1"/>
    <w:rsid w:val="000A7707"/>
    <w:rsid w:val="000A7A86"/>
    <w:rsid w:val="000B07BE"/>
    <w:rsid w:val="000B0853"/>
    <w:rsid w:val="000B161F"/>
    <w:rsid w:val="000B19C4"/>
    <w:rsid w:val="000B1C32"/>
    <w:rsid w:val="000B1C44"/>
    <w:rsid w:val="000B1C8B"/>
    <w:rsid w:val="000B1FBA"/>
    <w:rsid w:val="000B2F87"/>
    <w:rsid w:val="000B317F"/>
    <w:rsid w:val="000B3527"/>
    <w:rsid w:val="000B4944"/>
    <w:rsid w:val="000B4FA5"/>
    <w:rsid w:val="000B51B0"/>
    <w:rsid w:val="000B5423"/>
    <w:rsid w:val="000B6173"/>
    <w:rsid w:val="000B6251"/>
    <w:rsid w:val="000B680C"/>
    <w:rsid w:val="000B69B1"/>
    <w:rsid w:val="000B6AF1"/>
    <w:rsid w:val="000B6CD8"/>
    <w:rsid w:val="000B6FD5"/>
    <w:rsid w:val="000B7053"/>
    <w:rsid w:val="000B78CD"/>
    <w:rsid w:val="000B79FA"/>
    <w:rsid w:val="000B7CB3"/>
    <w:rsid w:val="000B7F4F"/>
    <w:rsid w:val="000C0513"/>
    <w:rsid w:val="000C0885"/>
    <w:rsid w:val="000C097D"/>
    <w:rsid w:val="000C10DB"/>
    <w:rsid w:val="000C15A0"/>
    <w:rsid w:val="000C1F0A"/>
    <w:rsid w:val="000C23B2"/>
    <w:rsid w:val="000C29D7"/>
    <w:rsid w:val="000C2E39"/>
    <w:rsid w:val="000C3141"/>
    <w:rsid w:val="000C324F"/>
    <w:rsid w:val="000C3633"/>
    <w:rsid w:val="000C3D49"/>
    <w:rsid w:val="000C4042"/>
    <w:rsid w:val="000C48C3"/>
    <w:rsid w:val="000C4A8E"/>
    <w:rsid w:val="000C4B90"/>
    <w:rsid w:val="000C5144"/>
    <w:rsid w:val="000C5900"/>
    <w:rsid w:val="000C5B3C"/>
    <w:rsid w:val="000C5C6A"/>
    <w:rsid w:val="000C5F8E"/>
    <w:rsid w:val="000C63A5"/>
    <w:rsid w:val="000C669B"/>
    <w:rsid w:val="000C67D6"/>
    <w:rsid w:val="000C6D9F"/>
    <w:rsid w:val="000C6E3D"/>
    <w:rsid w:val="000C6E41"/>
    <w:rsid w:val="000C7882"/>
    <w:rsid w:val="000D0045"/>
    <w:rsid w:val="000D00E3"/>
    <w:rsid w:val="000D0188"/>
    <w:rsid w:val="000D01A2"/>
    <w:rsid w:val="000D01D3"/>
    <w:rsid w:val="000D0607"/>
    <w:rsid w:val="000D063D"/>
    <w:rsid w:val="000D0B66"/>
    <w:rsid w:val="000D12A6"/>
    <w:rsid w:val="000D131A"/>
    <w:rsid w:val="000D14D5"/>
    <w:rsid w:val="000D1700"/>
    <w:rsid w:val="000D172A"/>
    <w:rsid w:val="000D21E6"/>
    <w:rsid w:val="000D243F"/>
    <w:rsid w:val="000D2654"/>
    <w:rsid w:val="000D3300"/>
    <w:rsid w:val="000D3BCA"/>
    <w:rsid w:val="000D41EC"/>
    <w:rsid w:val="000D475F"/>
    <w:rsid w:val="000D5047"/>
    <w:rsid w:val="000D519A"/>
    <w:rsid w:val="000D530A"/>
    <w:rsid w:val="000D57BA"/>
    <w:rsid w:val="000D5ECF"/>
    <w:rsid w:val="000D5ED5"/>
    <w:rsid w:val="000D5F8E"/>
    <w:rsid w:val="000D601B"/>
    <w:rsid w:val="000D61F0"/>
    <w:rsid w:val="000D6386"/>
    <w:rsid w:val="000D69F3"/>
    <w:rsid w:val="000D6A59"/>
    <w:rsid w:val="000D6DE9"/>
    <w:rsid w:val="000D713B"/>
    <w:rsid w:val="000D7813"/>
    <w:rsid w:val="000D796E"/>
    <w:rsid w:val="000E01A8"/>
    <w:rsid w:val="000E030A"/>
    <w:rsid w:val="000E082B"/>
    <w:rsid w:val="000E08C8"/>
    <w:rsid w:val="000E0A1E"/>
    <w:rsid w:val="000E0BA4"/>
    <w:rsid w:val="000E0D9C"/>
    <w:rsid w:val="000E0E41"/>
    <w:rsid w:val="000E12C4"/>
    <w:rsid w:val="000E150A"/>
    <w:rsid w:val="000E18A2"/>
    <w:rsid w:val="000E1AD3"/>
    <w:rsid w:val="000E1B63"/>
    <w:rsid w:val="000E2358"/>
    <w:rsid w:val="000E24E7"/>
    <w:rsid w:val="000E2559"/>
    <w:rsid w:val="000E2E9D"/>
    <w:rsid w:val="000E3465"/>
    <w:rsid w:val="000E375B"/>
    <w:rsid w:val="000E3864"/>
    <w:rsid w:val="000E3FC9"/>
    <w:rsid w:val="000E43E6"/>
    <w:rsid w:val="000E4613"/>
    <w:rsid w:val="000E475B"/>
    <w:rsid w:val="000E4A95"/>
    <w:rsid w:val="000E4B18"/>
    <w:rsid w:val="000E4B91"/>
    <w:rsid w:val="000E61F4"/>
    <w:rsid w:val="000E6815"/>
    <w:rsid w:val="000E6F36"/>
    <w:rsid w:val="000E716F"/>
    <w:rsid w:val="000E74D6"/>
    <w:rsid w:val="000E7638"/>
    <w:rsid w:val="000E76CB"/>
    <w:rsid w:val="000E789D"/>
    <w:rsid w:val="000E7E7E"/>
    <w:rsid w:val="000F04BF"/>
    <w:rsid w:val="000F0A31"/>
    <w:rsid w:val="000F0D99"/>
    <w:rsid w:val="000F0F88"/>
    <w:rsid w:val="000F10B9"/>
    <w:rsid w:val="000F1339"/>
    <w:rsid w:val="000F140A"/>
    <w:rsid w:val="000F177B"/>
    <w:rsid w:val="000F1CFC"/>
    <w:rsid w:val="000F1DD2"/>
    <w:rsid w:val="000F2179"/>
    <w:rsid w:val="000F3341"/>
    <w:rsid w:val="000F40F0"/>
    <w:rsid w:val="000F4139"/>
    <w:rsid w:val="000F45D5"/>
    <w:rsid w:val="000F4721"/>
    <w:rsid w:val="000F4787"/>
    <w:rsid w:val="000F4EAD"/>
    <w:rsid w:val="000F4EF2"/>
    <w:rsid w:val="000F5366"/>
    <w:rsid w:val="000F59C4"/>
    <w:rsid w:val="000F5FBA"/>
    <w:rsid w:val="000F608C"/>
    <w:rsid w:val="000F6095"/>
    <w:rsid w:val="000F6EEF"/>
    <w:rsid w:val="000F6F19"/>
    <w:rsid w:val="000F734B"/>
    <w:rsid w:val="000F7472"/>
    <w:rsid w:val="000F7B47"/>
    <w:rsid w:val="000F7C2B"/>
    <w:rsid w:val="000F7D2F"/>
    <w:rsid w:val="0010056B"/>
    <w:rsid w:val="00100734"/>
    <w:rsid w:val="0010097A"/>
    <w:rsid w:val="00100A1B"/>
    <w:rsid w:val="00100EBA"/>
    <w:rsid w:val="00100FF4"/>
    <w:rsid w:val="00101007"/>
    <w:rsid w:val="001019DA"/>
    <w:rsid w:val="00101A2B"/>
    <w:rsid w:val="00101D67"/>
    <w:rsid w:val="00102019"/>
    <w:rsid w:val="00102547"/>
    <w:rsid w:val="00102749"/>
    <w:rsid w:val="00102ADB"/>
    <w:rsid w:val="00103073"/>
    <w:rsid w:val="00103109"/>
    <w:rsid w:val="0010319B"/>
    <w:rsid w:val="001033AD"/>
    <w:rsid w:val="001039AC"/>
    <w:rsid w:val="00103B33"/>
    <w:rsid w:val="00103C3E"/>
    <w:rsid w:val="00103DE6"/>
    <w:rsid w:val="0010455D"/>
    <w:rsid w:val="0010489A"/>
    <w:rsid w:val="00104A00"/>
    <w:rsid w:val="00104ADB"/>
    <w:rsid w:val="00104EA7"/>
    <w:rsid w:val="0010549E"/>
    <w:rsid w:val="00106A30"/>
    <w:rsid w:val="00106C46"/>
    <w:rsid w:val="001074B3"/>
    <w:rsid w:val="0010762D"/>
    <w:rsid w:val="00107640"/>
    <w:rsid w:val="00107BA1"/>
    <w:rsid w:val="00110187"/>
    <w:rsid w:val="0011091D"/>
    <w:rsid w:val="001112B2"/>
    <w:rsid w:val="00111537"/>
    <w:rsid w:val="00111721"/>
    <w:rsid w:val="0011222E"/>
    <w:rsid w:val="0011252C"/>
    <w:rsid w:val="0011263A"/>
    <w:rsid w:val="00112CD8"/>
    <w:rsid w:val="00112F65"/>
    <w:rsid w:val="00112F7A"/>
    <w:rsid w:val="001130FD"/>
    <w:rsid w:val="001132DA"/>
    <w:rsid w:val="00113533"/>
    <w:rsid w:val="0011418D"/>
    <w:rsid w:val="001142C7"/>
    <w:rsid w:val="001142D4"/>
    <w:rsid w:val="00114513"/>
    <w:rsid w:val="00114637"/>
    <w:rsid w:val="00114685"/>
    <w:rsid w:val="00114C4E"/>
    <w:rsid w:val="00114D4F"/>
    <w:rsid w:val="00114E55"/>
    <w:rsid w:val="00116402"/>
    <w:rsid w:val="0011641A"/>
    <w:rsid w:val="001165D2"/>
    <w:rsid w:val="00116E44"/>
    <w:rsid w:val="0011776B"/>
    <w:rsid w:val="001178ED"/>
    <w:rsid w:val="00117D49"/>
    <w:rsid w:val="001202CA"/>
    <w:rsid w:val="00120392"/>
    <w:rsid w:val="0012075B"/>
    <w:rsid w:val="00121029"/>
    <w:rsid w:val="001212AD"/>
    <w:rsid w:val="0012162D"/>
    <w:rsid w:val="001219A2"/>
    <w:rsid w:val="00121CEE"/>
    <w:rsid w:val="00122029"/>
    <w:rsid w:val="00122099"/>
    <w:rsid w:val="0012281B"/>
    <w:rsid w:val="001230FC"/>
    <w:rsid w:val="001232D6"/>
    <w:rsid w:val="001233C4"/>
    <w:rsid w:val="001238DB"/>
    <w:rsid w:val="00123DF6"/>
    <w:rsid w:val="00124388"/>
    <w:rsid w:val="00124489"/>
    <w:rsid w:val="0012489C"/>
    <w:rsid w:val="00124B31"/>
    <w:rsid w:val="001258B1"/>
    <w:rsid w:val="00125EA1"/>
    <w:rsid w:val="00125F2D"/>
    <w:rsid w:val="0012601C"/>
    <w:rsid w:val="0012625B"/>
    <w:rsid w:val="00126D1C"/>
    <w:rsid w:val="001272F7"/>
    <w:rsid w:val="00127787"/>
    <w:rsid w:val="00127C16"/>
    <w:rsid w:val="00127C6B"/>
    <w:rsid w:val="00127E79"/>
    <w:rsid w:val="00130047"/>
    <w:rsid w:val="001305AB"/>
    <w:rsid w:val="00130617"/>
    <w:rsid w:val="00130961"/>
    <w:rsid w:val="00130F4B"/>
    <w:rsid w:val="001310AD"/>
    <w:rsid w:val="00131D39"/>
    <w:rsid w:val="00132769"/>
    <w:rsid w:val="00134BAE"/>
    <w:rsid w:val="00134EDE"/>
    <w:rsid w:val="00134FC2"/>
    <w:rsid w:val="00135981"/>
    <w:rsid w:val="00135A89"/>
    <w:rsid w:val="00135C0B"/>
    <w:rsid w:val="00135D99"/>
    <w:rsid w:val="00136AD3"/>
    <w:rsid w:val="00136E76"/>
    <w:rsid w:val="0013714E"/>
    <w:rsid w:val="00137381"/>
    <w:rsid w:val="00137815"/>
    <w:rsid w:val="0013782C"/>
    <w:rsid w:val="00137AF0"/>
    <w:rsid w:val="00137F8A"/>
    <w:rsid w:val="00140359"/>
    <w:rsid w:val="001408DD"/>
    <w:rsid w:val="00140995"/>
    <w:rsid w:val="00140CA4"/>
    <w:rsid w:val="00141048"/>
    <w:rsid w:val="00141055"/>
    <w:rsid w:val="00141206"/>
    <w:rsid w:val="00141AA8"/>
    <w:rsid w:val="001425BC"/>
    <w:rsid w:val="00142600"/>
    <w:rsid w:val="001428FB"/>
    <w:rsid w:val="00142FD9"/>
    <w:rsid w:val="00143AAF"/>
    <w:rsid w:val="00143F5E"/>
    <w:rsid w:val="001441FD"/>
    <w:rsid w:val="00144541"/>
    <w:rsid w:val="00144926"/>
    <w:rsid w:val="00144A4D"/>
    <w:rsid w:val="00144E3D"/>
    <w:rsid w:val="00145390"/>
    <w:rsid w:val="001455F4"/>
    <w:rsid w:val="001461D9"/>
    <w:rsid w:val="00146425"/>
    <w:rsid w:val="00146557"/>
    <w:rsid w:val="00146729"/>
    <w:rsid w:val="00146A79"/>
    <w:rsid w:val="00146D48"/>
    <w:rsid w:val="00147048"/>
    <w:rsid w:val="001477FA"/>
    <w:rsid w:val="00147E4E"/>
    <w:rsid w:val="00150433"/>
    <w:rsid w:val="001505D9"/>
    <w:rsid w:val="0015084A"/>
    <w:rsid w:val="00150EA0"/>
    <w:rsid w:val="00150EEB"/>
    <w:rsid w:val="00150F7E"/>
    <w:rsid w:val="00150F8B"/>
    <w:rsid w:val="0015105A"/>
    <w:rsid w:val="0015109B"/>
    <w:rsid w:val="001510A2"/>
    <w:rsid w:val="00151841"/>
    <w:rsid w:val="0015196B"/>
    <w:rsid w:val="001519D6"/>
    <w:rsid w:val="00151B48"/>
    <w:rsid w:val="001524C8"/>
    <w:rsid w:val="00153DEC"/>
    <w:rsid w:val="00153EDE"/>
    <w:rsid w:val="00154593"/>
    <w:rsid w:val="001548B9"/>
    <w:rsid w:val="00154D62"/>
    <w:rsid w:val="00154EA1"/>
    <w:rsid w:val="001554D7"/>
    <w:rsid w:val="001555CE"/>
    <w:rsid w:val="00155E9D"/>
    <w:rsid w:val="00155EA1"/>
    <w:rsid w:val="0015602C"/>
    <w:rsid w:val="001560AB"/>
    <w:rsid w:val="0015697D"/>
    <w:rsid w:val="00156A52"/>
    <w:rsid w:val="00156CC8"/>
    <w:rsid w:val="001571CF"/>
    <w:rsid w:val="001575C0"/>
    <w:rsid w:val="00157800"/>
    <w:rsid w:val="00157F62"/>
    <w:rsid w:val="00160350"/>
    <w:rsid w:val="0016040C"/>
    <w:rsid w:val="0016052A"/>
    <w:rsid w:val="00160AD3"/>
    <w:rsid w:val="00160AD9"/>
    <w:rsid w:val="00160BCA"/>
    <w:rsid w:val="00161017"/>
    <w:rsid w:val="00161575"/>
    <w:rsid w:val="00161696"/>
    <w:rsid w:val="0016178D"/>
    <w:rsid w:val="0016250F"/>
    <w:rsid w:val="001625EB"/>
    <w:rsid w:val="001628B3"/>
    <w:rsid w:val="00162B43"/>
    <w:rsid w:val="00162C8B"/>
    <w:rsid w:val="00162DDC"/>
    <w:rsid w:val="00162E09"/>
    <w:rsid w:val="00162F98"/>
    <w:rsid w:val="00163450"/>
    <w:rsid w:val="001634A6"/>
    <w:rsid w:val="001635B5"/>
    <w:rsid w:val="00163A39"/>
    <w:rsid w:val="00163BDE"/>
    <w:rsid w:val="00163C0C"/>
    <w:rsid w:val="00164240"/>
    <w:rsid w:val="001646C0"/>
    <w:rsid w:val="00164A39"/>
    <w:rsid w:val="0016512E"/>
    <w:rsid w:val="001651CC"/>
    <w:rsid w:val="0016550E"/>
    <w:rsid w:val="00165804"/>
    <w:rsid w:val="001665F1"/>
    <w:rsid w:val="00166A24"/>
    <w:rsid w:val="00166C79"/>
    <w:rsid w:val="00167054"/>
    <w:rsid w:val="001673D3"/>
    <w:rsid w:val="001674C7"/>
    <w:rsid w:val="001674E3"/>
    <w:rsid w:val="00167ACA"/>
    <w:rsid w:val="00167EC7"/>
    <w:rsid w:val="0017008A"/>
    <w:rsid w:val="00170183"/>
    <w:rsid w:val="00170871"/>
    <w:rsid w:val="00170936"/>
    <w:rsid w:val="00170F76"/>
    <w:rsid w:val="001710B7"/>
    <w:rsid w:val="001713C6"/>
    <w:rsid w:val="00172606"/>
    <w:rsid w:val="0017275D"/>
    <w:rsid w:val="00172842"/>
    <w:rsid w:val="001728BF"/>
    <w:rsid w:val="001729EE"/>
    <w:rsid w:val="00172B99"/>
    <w:rsid w:val="00172C70"/>
    <w:rsid w:val="00173035"/>
    <w:rsid w:val="001733CE"/>
    <w:rsid w:val="00173636"/>
    <w:rsid w:val="001736F4"/>
    <w:rsid w:val="001737FB"/>
    <w:rsid w:val="001738FF"/>
    <w:rsid w:val="00173DA4"/>
    <w:rsid w:val="00173EDC"/>
    <w:rsid w:val="001740AB"/>
    <w:rsid w:val="001744D8"/>
    <w:rsid w:val="001747B3"/>
    <w:rsid w:val="00174DA5"/>
    <w:rsid w:val="00174DD6"/>
    <w:rsid w:val="00174F27"/>
    <w:rsid w:val="00175A9F"/>
    <w:rsid w:val="00175D49"/>
    <w:rsid w:val="00175F16"/>
    <w:rsid w:val="001768D7"/>
    <w:rsid w:val="001769CB"/>
    <w:rsid w:val="00176E5A"/>
    <w:rsid w:val="00177051"/>
    <w:rsid w:val="0017732B"/>
    <w:rsid w:val="001775D5"/>
    <w:rsid w:val="00177671"/>
    <w:rsid w:val="001778B4"/>
    <w:rsid w:val="00177EBB"/>
    <w:rsid w:val="001803D0"/>
    <w:rsid w:val="0018042C"/>
    <w:rsid w:val="00180476"/>
    <w:rsid w:val="00180A7F"/>
    <w:rsid w:val="00180D1E"/>
    <w:rsid w:val="00180EB0"/>
    <w:rsid w:val="00181E13"/>
    <w:rsid w:val="0018212E"/>
    <w:rsid w:val="0018251B"/>
    <w:rsid w:val="001827EC"/>
    <w:rsid w:val="00183081"/>
    <w:rsid w:val="00183932"/>
    <w:rsid w:val="001839C3"/>
    <w:rsid w:val="00183C96"/>
    <w:rsid w:val="00183D44"/>
    <w:rsid w:val="00184074"/>
    <w:rsid w:val="001840C6"/>
    <w:rsid w:val="001849A6"/>
    <w:rsid w:val="00185165"/>
    <w:rsid w:val="001857A6"/>
    <w:rsid w:val="00186643"/>
    <w:rsid w:val="00186ACA"/>
    <w:rsid w:val="00186D2E"/>
    <w:rsid w:val="001872DA"/>
    <w:rsid w:val="001873C2"/>
    <w:rsid w:val="00187F1B"/>
    <w:rsid w:val="0019086A"/>
    <w:rsid w:val="00191562"/>
    <w:rsid w:val="00191870"/>
    <w:rsid w:val="00191CD6"/>
    <w:rsid w:val="0019251F"/>
    <w:rsid w:val="00192999"/>
    <w:rsid w:val="001931FD"/>
    <w:rsid w:val="001936C6"/>
    <w:rsid w:val="00193983"/>
    <w:rsid w:val="00193C54"/>
    <w:rsid w:val="00193CC8"/>
    <w:rsid w:val="00193D58"/>
    <w:rsid w:val="00194599"/>
    <w:rsid w:val="00194847"/>
    <w:rsid w:val="00194ECA"/>
    <w:rsid w:val="00195312"/>
    <w:rsid w:val="001956BB"/>
    <w:rsid w:val="001957B9"/>
    <w:rsid w:val="00195C16"/>
    <w:rsid w:val="00196D39"/>
    <w:rsid w:val="001970B3"/>
    <w:rsid w:val="00197C52"/>
    <w:rsid w:val="00197D55"/>
    <w:rsid w:val="001A0109"/>
    <w:rsid w:val="001A0314"/>
    <w:rsid w:val="001A0400"/>
    <w:rsid w:val="001A0E51"/>
    <w:rsid w:val="001A0FED"/>
    <w:rsid w:val="001A1771"/>
    <w:rsid w:val="001A1BF5"/>
    <w:rsid w:val="001A2869"/>
    <w:rsid w:val="001A28FB"/>
    <w:rsid w:val="001A304D"/>
    <w:rsid w:val="001A386C"/>
    <w:rsid w:val="001A3A50"/>
    <w:rsid w:val="001A3C77"/>
    <w:rsid w:val="001A3E4B"/>
    <w:rsid w:val="001A43D1"/>
    <w:rsid w:val="001A46D1"/>
    <w:rsid w:val="001A4C1C"/>
    <w:rsid w:val="001A4F93"/>
    <w:rsid w:val="001A5718"/>
    <w:rsid w:val="001A5B00"/>
    <w:rsid w:val="001A6783"/>
    <w:rsid w:val="001A6944"/>
    <w:rsid w:val="001A6A57"/>
    <w:rsid w:val="001A6E9A"/>
    <w:rsid w:val="001A6F00"/>
    <w:rsid w:val="001A7BEE"/>
    <w:rsid w:val="001B0168"/>
    <w:rsid w:val="001B03FC"/>
    <w:rsid w:val="001B067B"/>
    <w:rsid w:val="001B0C4B"/>
    <w:rsid w:val="001B0C6C"/>
    <w:rsid w:val="001B0C78"/>
    <w:rsid w:val="001B109C"/>
    <w:rsid w:val="001B1152"/>
    <w:rsid w:val="001B17A6"/>
    <w:rsid w:val="001B1F52"/>
    <w:rsid w:val="001B206C"/>
    <w:rsid w:val="001B21BB"/>
    <w:rsid w:val="001B2A89"/>
    <w:rsid w:val="001B2BB5"/>
    <w:rsid w:val="001B3459"/>
    <w:rsid w:val="001B348B"/>
    <w:rsid w:val="001B37B9"/>
    <w:rsid w:val="001B3D5F"/>
    <w:rsid w:val="001B48EE"/>
    <w:rsid w:val="001B4A59"/>
    <w:rsid w:val="001B4F6B"/>
    <w:rsid w:val="001B53C2"/>
    <w:rsid w:val="001B57B3"/>
    <w:rsid w:val="001B5814"/>
    <w:rsid w:val="001B5CFE"/>
    <w:rsid w:val="001B5DF4"/>
    <w:rsid w:val="001B727B"/>
    <w:rsid w:val="001B7E54"/>
    <w:rsid w:val="001C02AF"/>
    <w:rsid w:val="001C0339"/>
    <w:rsid w:val="001C231E"/>
    <w:rsid w:val="001C2320"/>
    <w:rsid w:val="001C2698"/>
    <w:rsid w:val="001C27E3"/>
    <w:rsid w:val="001C285C"/>
    <w:rsid w:val="001C2BA3"/>
    <w:rsid w:val="001C2E10"/>
    <w:rsid w:val="001C3053"/>
    <w:rsid w:val="001C4172"/>
    <w:rsid w:val="001C41A9"/>
    <w:rsid w:val="001C4B3C"/>
    <w:rsid w:val="001C4C1F"/>
    <w:rsid w:val="001C52ED"/>
    <w:rsid w:val="001C5356"/>
    <w:rsid w:val="001C5695"/>
    <w:rsid w:val="001C5AC2"/>
    <w:rsid w:val="001C5ACA"/>
    <w:rsid w:val="001C5D68"/>
    <w:rsid w:val="001C6345"/>
    <w:rsid w:val="001C653D"/>
    <w:rsid w:val="001C6B29"/>
    <w:rsid w:val="001C6D3B"/>
    <w:rsid w:val="001C7201"/>
    <w:rsid w:val="001C73E0"/>
    <w:rsid w:val="001C7529"/>
    <w:rsid w:val="001C791B"/>
    <w:rsid w:val="001C7B98"/>
    <w:rsid w:val="001C7C6D"/>
    <w:rsid w:val="001C7CE6"/>
    <w:rsid w:val="001D001A"/>
    <w:rsid w:val="001D075E"/>
    <w:rsid w:val="001D0D1F"/>
    <w:rsid w:val="001D1E36"/>
    <w:rsid w:val="001D2864"/>
    <w:rsid w:val="001D28DC"/>
    <w:rsid w:val="001D2FCB"/>
    <w:rsid w:val="001D301A"/>
    <w:rsid w:val="001D30C0"/>
    <w:rsid w:val="001D336E"/>
    <w:rsid w:val="001D33D3"/>
    <w:rsid w:val="001D35A3"/>
    <w:rsid w:val="001D3836"/>
    <w:rsid w:val="001D391A"/>
    <w:rsid w:val="001D3AA1"/>
    <w:rsid w:val="001D3BB7"/>
    <w:rsid w:val="001D3CDD"/>
    <w:rsid w:val="001D403E"/>
    <w:rsid w:val="001D4C8B"/>
    <w:rsid w:val="001D4EAC"/>
    <w:rsid w:val="001D4FB2"/>
    <w:rsid w:val="001D51C3"/>
    <w:rsid w:val="001D52F1"/>
    <w:rsid w:val="001D5C96"/>
    <w:rsid w:val="001D5EC6"/>
    <w:rsid w:val="001D6109"/>
    <w:rsid w:val="001D6368"/>
    <w:rsid w:val="001D6968"/>
    <w:rsid w:val="001D6CD3"/>
    <w:rsid w:val="001D7065"/>
    <w:rsid w:val="001D7798"/>
    <w:rsid w:val="001D79AE"/>
    <w:rsid w:val="001D7B3D"/>
    <w:rsid w:val="001D7D09"/>
    <w:rsid w:val="001E02F6"/>
    <w:rsid w:val="001E0EC1"/>
    <w:rsid w:val="001E11D4"/>
    <w:rsid w:val="001E12EC"/>
    <w:rsid w:val="001E1431"/>
    <w:rsid w:val="001E167C"/>
    <w:rsid w:val="001E1821"/>
    <w:rsid w:val="001E1CE7"/>
    <w:rsid w:val="001E206C"/>
    <w:rsid w:val="001E2275"/>
    <w:rsid w:val="001E2392"/>
    <w:rsid w:val="001E259E"/>
    <w:rsid w:val="001E25F0"/>
    <w:rsid w:val="001E2CD1"/>
    <w:rsid w:val="001E2E8C"/>
    <w:rsid w:val="001E2FF8"/>
    <w:rsid w:val="001E344E"/>
    <w:rsid w:val="001E3CE1"/>
    <w:rsid w:val="001E3D7B"/>
    <w:rsid w:val="001E3ECA"/>
    <w:rsid w:val="001E3F32"/>
    <w:rsid w:val="001E3F69"/>
    <w:rsid w:val="001E4000"/>
    <w:rsid w:val="001E42CD"/>
    <w:rsid w:val="001E4351"/>
    <w:rsid w:val="001E48DD"/>
    <w:rsid w:val="001E4C36"/>
    <w:rsid w:val="001E5619"/>
    <w:rsid w:val="001E6271"/>
    <w:rsid w:val="001E6300"/>
    <w:rsid w:val="001E65F6"/>
    <w:rsid w:val="001E69C0"/>
    <w:rsid w:val="001E6A87"/>
    <w:rsid w:val="001E6E59"/>
    <w:rsid w:val="001E6F2A"/>
    <w:rsid w:val="001E7167"/>
    <w:rsid w:val="001E7521"/>
    <w:rsid w:val="001F093E"/>
    <w:rsid w:val="001F0A22"/>
    <w:rsid w:val="001F0D96"/>
    <w:rsid w:val="001F0F40"/>
    <w:rsid w:val="001F17C3"/>
    <w:rsid w:val="001F1B77"/>
    <w:rsid w:val="001F1CBE"/>
    <w:rsid w:val="001F1CD6"/>
    <w:rsid w:val="001F1F5C"/>
    <w:rsid w:val="001F20B1"/>
    <w:rsid w:val="001F259E"/>
    <w:rsid w:val="001F3387"/>
    <w:rsid w:val="001F3545"/>
    <w:rsid w:val="001F422F"/>
    <w:rsid w:val="001F42BA"/>
    <w:rsid w:val="001F42FA"/>
    <w:rsid w:val="001F44DE"/>
    <w:rsid w:val="001F509C"/>
    <w:rsid w:val="001F5C56"/>
    <w:rsid w:val="001F5E85"/>
    <w:rsid w:val="001F6E80"/>
    <w:rsid w:val="001F6F90"/>
    <w:rsid w:val="001F778C"/>
    <w:rsid w:val="001F77DB"/>
    <w:rsid w:val="001F7898"/>
    <w:rsid w:val="001F78CB"/>
    <w:rsid w:val="001FDEB9"/>
    <w:rsid w:val="0020013B"/>
    <w:rsid w:val="00200446"/>
    <w:rsid w:val="0020075E"/>
    <w:rsid w:val="00200C36"/>
    <w:rsid w:val="002018E2"/>
    <w:rsid w:val="0020208B"/>
    <w:rsid w:val="002021A5"/>
    <w:rsid w:val="002022C0"/>
    <w:rsid w:val="002023DB"/>
    <w:rsid w:val="00202458"/>
    <w:rsid w:val="002038A1"/>
    <w:rsid w:val="0020425F"/>
    <w:rsid w:val="00204306"/>
    <w:rsid w:val="00204773"/>
    <w:rsid w:val="00204B35"/>
    <w:rsid w:val="00204C45"/>
    <w:rsid w:val="00204C6E"/>
    <w:rsid w:val="002050EC"/>
    <w:rsid w:val="002052B1"/>
    <w:rsid w:val="00205737"/>
    <w:rsid w:val="00205A4D"/>
    <w:rsid w:val="00205C8E"/>
    <w:rsid w:val="00206495"/>
    <w:rsid w:val="0020654B"/>
    <w:rsid w:val="002066D0"/>
    <w:rsid w:val="00206A88"/>
    <w:rsid w:val="00206AA2"/>
    <w:rsid w:val="00206AF7"/>
    <w:rsid w:val="00206C0E"/>
    <w:rsid w:val="00206C76"/>
    <w:rsid w:val="00206E75"/>
    <w:rsid w:val="00206E7B"/>
    <w:rsid w:val="0020743F"/>
    <w:rsid w:val="00207797"/>
    <w:rsid w:val="002078B4"/>
    <w:rsid w:val="002078BB"/>
    <w:rsid w:val="00207A1D"/>
    <w:rsid w:val="00207C2D"/>
    <w:rsid w:val="00207F9C"/>
    <w:rsid w:val="002102A4"/>
    <w:rsid w:val="00210530"/>
    <w:rsid w:val="00210CDD"/>
    <w:rsid w:val="00211330"/>
    <w:rsid w:val="0021164A"/>
    <w:rsid w:val="00211A9A"/>
    <w:rsid w:val="00211C1E"/>
    <w:rsid w:val="00211EAE"/>
    <w:rsid w:val="0021220F"/>
    <w:rsid w:val="0021259E"/>
    <w:rsid w:val="00212643"/>
    <w:rsid w:val="002126A5"/>
    <w:rsid w:val="00212A42"/>
    <w:rsid w:val="002131DB"/>
    <w:rsid w:val="002134EE"/>
    <w:rsid w:val="00213527"/>
    <w:rsid w:val="00213AB3"/>
    <w:rsid w:val="00213FC2"/>
    <w:rsid w:val="0021414A"/>
    <w:rsid w:val="002141AE"/>
    <w:rsid w:val="0021476B"/>
    <w:rsid w:val="00214B17"/>
    <w:rsid w:val="00215155"/>
    <w:rsid w:val="00215511"/>
    <w:rsid w:val="002155C2"/>
    <w:rsid w:val="00215620"/>
    <w:rsid w:val="002163DF"/>
    <w:rsid w:val="002170C7"/>
    <w:rsid w:val="00217AE4"/>
    <w:rsid w:val="00217C71"/>
    <w:rsid w:val="00217DF7"/>
    <w:rsid w:val="00217EC6"/>
    <w:rsid w:val="00220102"/>
    <w:rsid w:val="0022021F"/>
    <w:rsid w:val="002202B9"/>
    <w:rsid w:val="002202F2"/>
    <w:rsid w:val="00220517"/>
    <w:rsid w:val="0022051E"/>
    <w:rsid w:val="00220645"/>
    <w:rsid w:val="002206F6"/>
    <w:rsid w:val="00220BA0"/>
    <w:rsid w:val="002214F5"/>
    <w:rsid w:val="00221F14"/>
    <w:rsid w:val="002221D4"/>
    <w:rsid w:val="0022267A"/>
    <w:rsid w:val="00222B05"/>
    <w:rsid w:val="00222BED"/>
    <w:rsid w:val="00222EBB"/>
    <w:rsid w:val="0022306C"/>
    <w:rsid w:val="0022388C"/>
    <w:rsid w:val="00223EC1"/>
    <w:rsid w:val="00223EC8"/>
    <w:rsid w:val="00224140"/>
    <w:rsid w:val="00224290"/>
    <w:rsid w:val="00224392"/>
    <w:rsid w:val="0022482F"/>
    <w:rsid w:val="00224F77"/>
    <w:rsid w:val="00224FEB"/>
    <w:rsid w:val="002252DB"/>
    <w:rsid w:val="0022541E"/>
    <w:rsid w:val="00225839"/>
    <w:rsid w:val="00225840"/>
    <w:rsid w:val="00225843"/>
    <w:rsid w:val="00225A68"/>
    <w:rsid w:val="00225EA3"/>
    <w:rsid w:val="00225F3D"/>
    <w:rsid w:val="00225F99"/>
    <w:rsid w:val="0022615B"/>
    <w:rsid w:val="00226CB2"/>
    <w:rsid w:val="00226D5C"/>
    <w:rsid w:val="00226E34"/>
    <w:rsid w:val="00226F33"/>
    <w:rsid w:val="002270DA"/>
    <w:rsid w:val="0022788E"/>
    <w:rsid w:val="00227973"/>
    <w:rsid w:val="00227DB4"/>
    <w:rsid w:val="002301B4"/>
    <w:rsid w:val="0023070B"/>
    <w:rsid w:val="00230C0B"/>
    <w:rsid w:val="00230D34"/>
    <w:rsid w:val="0023149B"/>
    <w:rsid w:val="00231631"/>
    <w:rsid w:val="00231994"/>
    <w:rsid w:val="00231A48"/>
    <w:rsid w:val="00231AC9"/>
    <w:rsid w:val="00232581"/>
    <w:rsid w:val="00232881"/>
    <w:rsid w:val="00232E38"/>
    <w:rsid w:val="00233269"/>
    <w:rsid w:val="0023340C"/>
    <w:rsid w:val="00233CFE"/>
    <w:rsid w:val="00233F09"/>
    <w:rsid w:val="00233F64"/>
    <w:rsid w:val="0023412F"/>
    <w:rsid w:val="00234629"/>
    <w:rsid w:val="00234B0E"/>
    <w:rsid w:val="00235A64"/>
    <w:rsid w:val="002362C3"/>
    <w:rsid w:val="0023653A"/>
    <w:rsid w:val="002369B0"/>
    <w:rsid w:val="00236C7B"/>
    <w:rsid w:val="00236C92"/>
    <w:rsid w:val="0023714B"/>
    <w:rsid w:val="002375BC"/>
    <w:rsid w:val="00237A53"/>
    <w:rsid w:val="002401FE"/>
    <w:rsid w:val="00240988"/>
    <w:rsid w:val="00240D18"/>
    <w:rsid w:val="00240E85"/>
    <w:rsid w:val="00241015"/>
    <w:rsid w:val="00241304"/>
    <w:rsid w:val="00241E72"/>
    <w:rsid w:val="0024225E"/>
    <w:rsid w:val="0024253E"/>
    <w:rsid w:val="00242848"/>
    <w:rsid w:val="002431CC"/>
    <w:rsid w:val="00243DE2"/>
    <w:rsid w:val="00243FB8"/>
    <w:rsid w:val="002446F1"/>
    <w:rsid w:val="002447EB"/>
    <w:rsid w:val="00244A9D"/>
    <w:rsid w:val="00244B13"/>
    <w:rsid w:val="00244C1E"/>
    <w:rsid w:val="00244D99"/>
    <w:rsid w:val="00244DC5"/>
    <w:rsid w:val="00244E46"/>
    <w:rsid w:val="002450D6"/>
    <w:rsid w:val="002455AC"/>
    <w:rsid w:val="002455BC"/>
    <w:rsid w:val="002458DA"/>
    <w:rsid w:val="0024597D"/>
    <w:rsid w:val="00245F1D"/>
    <w:rsid w:val="00246171"/>
    <w:rsid w:val="002462D5"/>
    <w:rsid w:val="002463C4"/>
    <w:rsid w:val="002468F0"/>
    <w:rsid w:val="00246C5B"/>
    <w:rsid w:val="00246F77"/>
    <w:rsid w:val="0024713A"/>
    <w:rsid w:val="002476E1"/>
    <w:rsid w:val="0024778C"/>
    <w:rsid w:val="0025008A"/>
    <w:rsid w:val="00250346"/>
    <w:rsid w:val="00250AB8"/>
    <w:rsid w:val="00250E2A"/>
    <w:rsid w:val="00250E6B"/>
    <w:rsid w:val="00250EE7"/>
    <w:rsid w:val="00251310"/>
    <w:rsid w:val="00251421"/>
    <w:rsid w:val="002518CB"/>
    <w:rsid w:val="00251B4F"/>
    <w:rsid w:val="00251FBF"/>
    <w:rsid w:val="0025209A"/>
    <w:rsid w:val="002520C1"/>
    <w:rsid w:val="0025212E"/>
    <w:rsid w:val="00252457"/>
    <w:rsid w:val="002529BA"/>
    <w:rsid w:val="00252A95"/>
    <w:rsid w:val="00252D25"/>
    <w:rsid w:val="00252D5E"/>
    <w:rsid w:val="00253F5B"/>
    <w:rsid w:val="00254507"/>
    <w:rsid w:val="00254F8E"/>
    <w:rsid w:val="00255406"/>
    <w:rsid w:val="00255BE5"/>
    <w:rsid w:val="00255E9F"/>
    <w:rsid w:val="00256156"/>
    <w:rsid w:val="00256356"/>
    <w:rsid w:val="00256DF1"/>
    <w:rsid w:val="00257284"/>
    <w:rsid w:val="0025750D"/>
    <w:rsid w:val="002575D9"/>
    <w:rsid w:val="0025765E"/>
    <w:rsid w:val="0025779E"/>
    <w:rsid w:val="00257899"/>
    <w:rsid w:val="00257E28"/>
    <w:rsid w:val="00260A92"/>
    <w:rsid w:val="00260D25"/>
    <w:rsid w:val="00260DAB"/>
    <w:rsid w:val="00260EBE"/>
    <w:rsid w:val="002610A6"/>
    <w:rsid w:val="00261EC8"/>
    <w:rsid w:val="0026233E"/>
    <w:rsid w:val="002623E6"/>
    <w:rsid w:val="00262579"/>
    <w:rsid w:val="0026268B"/>
    <w:rsid w:val="00262718"/>
    <w:rsid w:val="002628B6"/>
    <w:rsid w:val="00262AC2"/>
    <w:rsid w:val="00262CBF"/>
    <w:rsid w:val="002630F6"/>
    <w:rsid w:val="002631E7"/>
    <w:rsid w:val="00263936"/>
    <w:rsid w:val="00263B35"/>
    <w:rsid w:val="0026446E"/>
    <w:rsid w:val="00264707"/>
    <w:rsid w:val="0026482D"/>
    <w:rsid w:val="002654B1"/>
    <w:rsid w:val="00265517"/>
    <w:rsid w:val="00265B39"/>
    <w:rsid w:val="00265CD3"/>
    <w:rsid w:val="0026611F"/>
    <w:rsid w:val="0026619B"/>
    <w:rsid w:val="00267A9F"/>
    <w:rsid w:val="00267AE3"/>
    <w:rsid w:val="00267BF4"/>
    <w:rsid w:val="00267DA6"/>
    <w:rsid w:val="00267EC2"/>
    <w:rsid w:val="002707AB"/>
    <w:rsid w:val="002708C1"/>
    <w:rsid w:val="00270E2E"/>
    <w:rsid w:val="00271465"/>
    <w:rsid w:val="002718F0"/>
    <w:rsid w:val="00271A7E"/>
    <w:rsid w:val="00271C90"/>
    <w:rsid w:val="00272176"/>
    <w:rsid w:val="00272237"/>
    <w:rsid w:val="00272720"/>
    <w:rsid w:val="00272C90"/>
    <w:rsid w:val="00272E0D"/>
    <w:rsid w:val="00272E22"/>
    <w:rsid w:val="00272E74"/>
    <w:rsid w:val="00272FBA"/>
    <w:rsid w:val="00273F1C"/>
    <w:rsid w:val="00273FD8"/>
    <w:rsid w:val="00274048"/>
    <w:rsid w:val="00274760"/>
    <w:rsid w:val="002747C6"/>
    <w:rsid w:val="00274B7F"/>
    <w:rsid w:val="00275228"/>
    <w:rsid w:val="002752C0"/>
    <w:rsid w:val="00275578"/>
    <w:rsid w:val="002758A1"/>
    <w:rsid w:val="00275AD3"/>
    <w:rsid w:val="00275EBC"/>
    <w:rsid w:val="0027684E"/>
    <w:rsid w:val="00276987"/>
    <w:rsid w:val="00276E6E"/>
    <w:rsid w:val="002770BB"/>
    <w:rsid w:val="002776CA"/>
    <w:rsid w:val="002779C7"/>
    <w:rsid w:val="00277AED"/>
    <w:rsid w:val="00277CA3"/>
    <w:rsid w:val="00277ED4"/>
    <w:rsid w:val="002801E8"/>
    <w:rsid w:val="00280D73"/>
    <w:rsid w:val="00281333"/>
    <w:rsid w:val="00281398"/>
    <w:rsid w:val="002813E6"/>
    <w:rsid w:val="00281721"/>
    <w:rsid w:val="00281778"/>
    <w:rsid w:val="002818FC"/>
    <w:rsid w:val="00281C2F"/>
    <w:rsid w:val="00281DDA"/>
    <w:rsid w:val="0028246E"/>
    <w:rsid w:val="00282AA8"/>
    <w:rsid w:val="00282BD8"/>
    <w:rsid w:val="00282E0B"/>
    <w:rsid w:val="00282F51"/>
    <w:rsid w:val="002837E4"/>
    <w:rsid w:val="0028393C"/>
    <w:rsid w:val="00283A29"/>
    <w:rsid w:val="00284542"/>
    <w:rsid w:val="00284E11"/>
    <w:rsid w:val="00284F17"/>
    <w:rsid w:val="0028531F"/>
    <w:rsid w:val="002859BE"/>
    <w:rsid w:val="00285B00"/>
    <w:rsid w:val="00285C00"/>
    <w:rsid w:val="00285C5F"/>
    <w:rsid w:val="00286126"/>
    <w:rsid w:val="0028647C"/>
    <w:rsid w:val="002866A3"/>
    <w:rsid w:val="0028697F"/>
    <w:rsid w:val="00286DF7"/>
    <w:rsid w:val="00287058"/>
    <w:rsid w:val="00287B2C"/>
    <w:rsid w:val="00287C16"/>
    <w:rsid w:val="00287C96"/>
    <w:rsid w:val="00290286"/>
    <w:rsid w:val="002911DD"/>
    <w:rsid w:val="002914B1"/>
    <w:rsid w:val="00291517"/>
    <w:rsid w:val="00291558"/>
    <w:rsid w:val="0029161E"/>
    <w:rsid w:val="00291668"/>
    <w:rsid w:val="002916AE"/>
    <w:rsid w:val="00291723"/>
    <w:rsid w:val="00291BA5"/>
    <w:rsid w:val="00292118"/>
    <w:rsid w:val="0029242A"/>
    <w:rsid w:val="002928CE"/>
    <w:rsid w:val="00292A9F"/>
    <w:rsid w:val="00292B73"/>
    <w:rsid w:val="00292D14"/>
    <w:rsid w:val="002937AB"/>
    <w:rsid w:val="002939C8"/>
    <w:rsid w:val="002941E7"/>
    <w:rsid w:val="002945CD"/>
    <w:rsid w:val="00294C66"/>
    <w:rsid w:val="00294FBD"/>
    <w:rsid w:val="00295295"/>
    <w:rsid w:val="00295316"/>
    <w:rsid w:val="00295390"/>
    <w:rsid w:val="002956CB"/>
    <w:rsid w:val="00296119"/>
    <w:rsid w:val="0029614E"/>
    <w:rsid w:val="002961FE"/>
    <w:rsid w:val="002963C8"/>
    <w:rsid w:val="00296AA0"/>
    <w:rsid w:val="00296B4D"/>
    <w:rsid w:val="00296F03"/>
    <w:rsid w:val="00296FFD"/>
    <w:rsid w:val="00297019"/>
    <w:rsid w:val="0029702C"/>
    <w:rsid w:val="00297235"/>
    <w:rsid w:val="0029767B"/>
    <w:rsid w:val="0029786B"/>
    <w:rsid w:val="002978E6"/>
    <w:rsid w:val="00297C11"/>
    <w:rsid w:val="00297D77"/>
    <w:rsid w:val="002A0484"/>
    <w:rsid w:val="002A1783"/>
    <w:rsid w:val="002A1CD2"/>
    <w:rsid w:val="002A235A"/>
    <w:rsid w:val="002A2A83"/>
    <w:rsid w:val="002A2B49"/>
    <w:rsid w:val="002A2DDF"/>
    <w:rsid w:val="002A395C"/>
    <w:rsid w:val="002A3A56"/>
    <w:rsid w:val="002A3F00"/>
    <w:rsid w:val="002A4452"/>
    <w:rsid w:val="002A4639"/>
    <w:rsid w:val="002A53D5"/>
    <w:rsid w:val="002A562A"/>
    <w:rsid w:val="002A5648"/>
    <w:rsid w:val="002A592E"/>
    <w:rsid w:val="002A5F5C"/>
    <w:rsid w:val="002A6035"/>
    <w:rsid w:val="002A68C6"/>
    <w:rsid w:val="002A6EED"/>
    <w:rsid w:val="002A7A51"/>
    <w:rsid w:val="002A7AB1"/>
    <w:rsid w:val="002A7E18"/>
    <w:rsid w:val="002A7EE6"/>
    <w:rsid w:val="002B04B7"/>
    <w:rsid w:val="002B107A"/>
    <w:rsid w:val="002B1202"/>
    <w:rsid w:val="002B1571"/>
    <w:rsid w:val="002B1AFB"/>
    <w:rsid w:val="002B1D84"/>
    <w:rsid w:val="002B205C"/>
    <w:rsid w:val="002B3074"/>
    <w:rsid w:val="002B319F"/>
    <w:rsid w:val="002B3784"/>
    <w:rsid w:val="002B3D4A"/>
    <w:rsid w:val="002B4438"/>
    <w:rsid w:val="002B4B80"/>
    <w:rsid w:val="002B6147"/>
    <w:rsid w:val="002B66A4"/>
    <w:rsid w:val="002B6713"/>
    <w:rsid w:val="002B6EC1"/>
    <w:rsid w:val="002B6F24"/>
    <w:rsid w:val="002B6F49"/>
    <w:rsid w:val="002B70BD"/>
    <w:rsid w:val="002B754B"/>
    <w:rsid w:val="002B770B"/>
    <w:rsid w:val="002B779C"/>
    <w:rsid w:val="002B7A72"/>
    <w:rsid w:val="002B7CE5"/>
    <w:rsid w:val="002B7D6F"/>
    <w:rsid w:val="002B7EDE"/>
    <w:rsid w:val="002C02E1"/>
    <w:rsid w:val="002C02F7"/>
    <w:rsid w:val="002C031D"/>
    <w:rsid w:val="002C0604"/>
    <w:rsid w:val="002C08BD"/>
    <w:rsid w:val="002C0D79"/>
    <w:rsid w:val="002C0DD4"/>
    <w:rsid w:val="002C1BF7"/>
    <w:rsid w:val="002C1DD1"/>
    <w:rsid w:val="002C24BF"/>
    <w:rsid w:val="002C27CB"/>
    <w:rsid w:val="002C2DBA"/>
    <w:rsid w:val="002C31BE"/>
    <w:rsid w:val="002C3A7F"/>
    <w:rsid w:val="002C4303"/>
    <w:rsid w:val="002C490F"/>
    <w:rsid w:val="002C57EC"/>
    <w:rsid w:val="002C5832"/>
    <w:rsid w:val="002C5DE9"/>
    <w:rsid w:val="002C5FD6"/>
    <w:rsid w:val="002C6218"/>
    <w:rsid w:val="002C63ED"/>
    <w:rsid w:val="002C6ED4"/>
    <w:rsid w:val="002C6FB7"/>
    <w:rsid w:val="002C73B7"/>
    <w:rsid w:val="002C778D"/>
    <w:rsid w:val="002C79CE"/>
    <w:rsid w:val="002C7A87"/>
    <w:rsid w:val="002C7C37"/>
    <w:rsid w:val="002C7F5B"/>
    <w:rsid w:val="002D0222"/>
    <w:rsid w:val="002D03C4"/>
    <w:rsid w:val="002D04F5"/>
    <w:rsid w:val="002D0806"/>
    <w:rsid w:val="002D092D"/>
    <w:rsid w:val="002D0983"/>
    <w:rsid w:val="002D0B70"/>
    <w:rsid w:val="002D0DB6"/>
    <w:rsid w:val="002D1158"/>
    <w:rsid w:val="002D143E"/>
    <w:rsid w:val="002D16AA"/>
    <w:rsid w:val="002D1B6B"/>
    <w:rsid w:val="002D237A"/>
    <w:rsid w:val="002D30DA"/>
    <w:rsid w:val="002D3461"/>
    <w:rsid w:val="002D38D5"/>
    <w:rsid w:val="002D3A6E"/>
    <w:rsid w:val="002D410C"/>
    <w:rsid w:val="002D470E"/>
    <w:rsid w:val="002D4B1C"/>
    <w:rsid w:val="002D4D55"/>
    <w:rsid w:val="002D5309"/>
    <w:rsid w:val="002D53B8"/>
    <w:rsid w:val="002D568C"/>
    <w:rsid w:val="002D590C"/>
    <w:rsid w:val="002D5934"/>
    <w:rsid w:val="002D5ACA"/>
    <w:rsid w:val="002D66AD"/>
    <w:rsid w:val="002D678B"/>
    <w:rsid w:val="002D6876"/>
    <w:rsid w:val="002D6B81"/>
    <w:rsid w:val="002D7629"/>
    <w:rsid w:val="002E04B9"/>
    <w:rsid w:val="002E114C"/>
    <w:rsid w:val="002E12EC"/>
    <w:rsid w:val="002E1326"/>
    <w:rsid w:val="002E1589"/>
    <w:rsid w:val="002E1637"/>
    <w:rsid w:val="002E170A"/>
    <w:rsid w:val="002E1C48"/>
    <w:rsid w:val="002E1C93"/>
    <w:rsid w:val="002E1ED6"/>
    <w:rsid w:val="002E24BA"/>
    <w:rsid w:val="002E2EC4"/>
    <w:rsid w:val="002E3135"/>
    <w:rsid w:val="002E3284"/>
    <w:rsid w:val="002E33C3"/>
    <w:rsid w:val="002E3704"/>
    <w:rsid w:val="002E3C73"/>
    <w:rsid w:val="002E4982"/>
    <w:rsid w:val="002E4AE1"/>
    <w:rsid w:val="002E4D60"/>
    <w:rsid w:val="002E5124"/>
    <w:rsid w:val="002E51DE"/>
    <w:rsid w:val="002E5438"/>
    <w:rsid w:val="002E59F4"/>
    <w:rsid w:val="002E60CA"/>
    <w:rsid w:val="002E6144"/>
    <w:rsid w:val="002E68D1"/>
    <w:rsid w:val="002E6AD9"/>
    <w:rsid w:val="002E7047"/>
    <w:rsid w:val="002E71F1"/>
    <w:rsid w:val="002E745E"/>
    <w:rsid w:val="002E7C37"/>
    <w:rsid w:val="002E7D0C"/>
    <w:rsid w:val="002E7EA2"/>
    <w:rsid w:val="002F08E4"/>
    <w:rsid w:val="002F0B71"/>
    <w:rsid w:val="002F172D"/>
    <w:rsid w:val="002F18CA"/>
    <w:rsid w:val="002F1D8A"/>
    <w:rsid w:val="002F2073"/>
    <w:rsid w:val="002F3409"/>
    <w:rsid w:val="002F3C5F"/>
    <w:rsid w:val="002F3C73"/>
    <w:rsid w:val="002F4565"/>
    <w:rsid w:val="002F45DA"/>
    <w:rsid w:val="002F4977"/>
    <w:rsid w:val="002F4E64"/>
    <w:rsid w:val="002F544E"/>
    <w:rsid w:val="002F54A4"/>
    <w:rsid w:val="002F5C4D"/>
    <w:rsid w:val="002F5E7E"/>
    <w:rsid w:val="002F6133"/>
    <w:rsid w:val="002F6539"/>
    <w:rsid w:val="002F67FB"/>
    <w:rsid w:val="002F6DA5"/>
    <w:rsid w:val="002F736A"/>
    <w:rsid w:val="002F7700"/>
    <w:rsid w:val="002F7828"/>
    <w:rsid w:val="002F7CC2"/>
    <w:rsid w:val="003008C4"/>
    <w:rsid w:val="0030138E"/>
    <w:rsid w:val="003014F4"/>
    <w:rsid w:val="0030179D"/>
    <w:rsid w:val="00301D4F"/>
    <w:rsid w:val="00302167"/>
    <w:rsid w:val="003024F8"/>
    <w:rsid w:val="00302769"/>
    <w:rsid w:val="00302F24"/>
    <w:rsid w:val="0030303E"/>
    <w:rsid w:val="0030363F"/>
    <w:rsid w:val="00303969"/>
    <w:rsid w:val="0030471D"/>
    <w:rsid w:val="00304A72"/>
    <w:rsid w:val="00304F99"/>
    <w:rsid w:val="003052B7"/>
    <w:rsid w:val="003058D9"/>
    <w:rsid w:val="0030611B"/>
    <w:rsid w:val="0030678B"/>
    <w:rsid w:val="00306CCB"/>
    <w:rsid w:val="003072A7"/>
    <w:rsid w:val="003100A9"/>
    <w:rsid w:val="00310151"/>
    <w:rsid w:val="003104B0"/>
    <w:rsid w:val="00311175"/>
    <w:rsid w:val="0031130E"/>
    <w:rsid w:val="003114A6"/>
    <w:rsid w:val="00311AA9"/>
    <w:rsid w:val="003120AE"/>
    <w:rsid w:val="00312132"/>
    <w:rsid w:val="003121FC"/>
    <w:rsid w:val="0031272E"/>
    <w:rsid w:val="00312797"/>
    <w:rsid w:val="00312993"/>
    <w:rsid w:val="00312DEB"/>
    <w:rsid w:val="00312DF1"/>
    <w:rsid w:val="00312FF0"/>
    <w:rsid w:val="00313A56"/>
    <w:rsid w:val="00313AA9"/>
    <w:rsid w:val="00313C54"/>
    <w:rsid w:val="00314619"/>
    <w:rsid w:val="00314813"/>
    <w:rsid w:val="00314F16"/>
    <w:rsid w:val="00314F46"/>
    <w:rsid w:val="00315ED6"/>
    <w:rsid w:val="003161BB"/>
    <w:rsid w:val="003161C7"/>
    <w:rsid w:val="003162D2"/>
    <w:rsid w:val="00316510"/>
    <w:rsid w:val="00316540"/>
    <w:rsid w:val="00316D44"/>
    <w:rsid w:val="00316FE7"/>
    <w:rsid w:val="003170FA"/>
    <w:rsid w:val="00317632"/>
    <w:rsid w:val="0031768D"/>
    <w:rsid w:val="00317ECB"/>
    <w:rsid w:val="00320296"/>
    <w:rsid w:val="003206D8"/>
    <w:rsid w:val="0032091C"/>
    <w:rsid w:val="00320AD4"/>
    <w:rsid w:val="00321130"/>
    <w:rsid w:val="0032138C"/>
    <w:rsid w:val="003216D7"/>
    <w:rsid w:val="00321C6F"/>
    <w:rsid w:val="003221F5"/>
    <w:rsid w:val="003226A3"/>
    <w:rsid w:val="00322EE8"/>
    <w:rsid w:val="003235FA"/>
    <w:rsid w:val="003238B4"/>
    <w:rsid w:val="0032455C"/>
    <w:rsid w:val="003245E4"/>
    <w:rsid w:val="003256DC"/>
    <w:rsid w:val="00325EC8"/>
    <w:rsid w:val="003262C7"/>
    <w:rsid w:val="00326B51"/>
    <w:rsid w:val="00326EC1"/>
    <w:rsid w:val="0032705A"/>
    <w:rsid w:val="00327658"/>
    <w:rsid w:val="0032777A"/>
    <w:rsid w:val="00327BD1"/>
    <w:rsid w:val="00327BD4"/>
    <w:rsid w:val="00327CBE"/>
    <w:rsid w:val="003305FA"/>
    <w:rsid w:val="00330921"/>
    <w:rsid w:val="00330954"/>
    <w:rsid w:val="00330970"/>
    <w:rsid w:val="00330D8A"/>
    <w:rsid w:val="00330F44"/>
    <w:rsid w:val="00331142"/>
    <w:rsid w:val="0033148D"/>
    <w:rsid w:val="00331818"/>
    <w:rsid w:val="003319A7"/>
    <w:rsid w:val="0033285C"/>
    <w:rsid w:val="003328A7"/>
    <w:rsid w:val="0033294E"/>
    <w:rsid w:val="00332BBF"/>
    <w:rsid w:val="00332D41"/>
    <w:rsid w:val="00332E21"/>
    <w:rsid w:val="00332FD1"/>
    <w:rsid w:val="00332FE8"/>
    <w:rsid w:val="00333838"/>
    <w:rsid w:val="00333877"/>
    <w:rsid w:val="00333E3E"/>
    <w:rsid w:val="00333EE6"/>
    <w:rsid w:val="003343FA"/>
    <w:rsid w:val="00334442"/>
    <w:rsid w:val="00334A9C"/>
    <w:rsid w:val="00334B78"/>
    <w:rsid w:val="00334C8D"/>
    <w:rsid w:val="00335210"/>
    <w:rsid w:val="00335670"/>
    <w:rsid w:val="00335A9B"/>
    <w:rsid w:val="00336286"/>
    <w:rsid w:val="003362C7"/>
    <w:rsid w:val="0033706E"/>
    <w:rsid w:val="0033777F"/>
    <w:rsid w:val="00337A0B"/>
    <w:rsid w:val="00337DF2"/>
    <w:rsid w:val="00337E76"/>
    <w:rsid w:val="0034060A"/>
    <w:rsid w:val="003409DA"/>
    <w:rsid w:val="00340CF1"/>
    <w:rsid w:val="003421CB"/>
    <w:rsid w:val="0034393A"/>
    <w:rsid w:val="003443A5"/>
    <w:rsid w:val="00344F7B"/>
    <w:rsid w:val="003451E9"/>
    <w:rsid w:val="0034528F"/>
    <w:rsid w:val="003454E0"/>
    <w:rsid w:val="00345A01"/>
    <w:rsid w:val="003462DC"/>
    <w:rsid w:val="003469CB"/>
    <w:rsid w:val="00346DF7"/>
    <w:rsid w:val="00346E1E"/>
    <w:rsid w:val="00346ED1"/>
    <w:rsid w:val="0034715C"/>
    <w:rsid w:val="003473C2"/>
    <w:rsid w:val="003478CA"/>
    <w:rsid w:val="00350384"/>
    <w:rsid w:val="0035075D"/>
    <w:rsid w:val="0035076F"/>
    <w:rsid w:val="00350AD9"/>
    <w:rsid w:val="00350BDD"/>
    <w:rsid w:val="00350F58"/>
    <w:rsid w:val="0035123C"/>
    <w:rsid w:val="00351662"/>
    <w:rsid w:val="003516D4"/>
    <w:rsid w:val="00351A18"/>
    <w:rsid w:val="00351B4B"/>
    <w:rsid w:val="00351CC6"/>
    <w:rsid w:val="0035206B"/>
    <w:rsid w:val="00352318"/>
    <w:rsid w:val="003523CF"/>
    <w:rsid w:val="003524F0"/>
    <w:rsid w:val="00352AB3"/>
    <w:rsid w:val="00352D04"/>
    <w:rsid w:val="00352EF1"/>
    <w:rsid w:val="0035377E"/>
    <w:rsid w:val="00353FC0"/>
    <w:rsid w:val="0035458A"/>
    <w:rsid w:val="003545AF"/>
    <w:rsid w:val="00354636"/>
    <w:rsid w:val="00354F57"/>
    <w:rsid w:val="0035523D"/>
    <w:rsid w:val="003559F8"/>
    <w:rsid w:val="00355B06"/>
    <w:rsid w:val="00355DF6"/>
    <w:rsid w:val="003565E2"/>
    <w:rsid w:val="00356EF7"/>
    <w:rsid w:val="00357059"/>
    <w:rsid w:val="003574E1"/>
    <w:rsid w:val="00357769"/>
    <w:rsid w:val="00357894"/>
    <w:rsid w:val="00357BDF"/>
    <w:rsid w:val="00357F07"/>
    <w:rsid w:val="0035D138"/>
    <w:rsid w:val="003601BA"/>
    <w:rsid w:val="00360424"/>
    <w:rsid w:val="00360486"/>
    <w:rsid w:val="00360577"/>
    <w:rsid w:val="003608B2"/>
    <w:rsid w:val="003609FA"/>
    <w:rsid w:val="00360B22"/>
    <w:rsid w:val="003611BF"/>
    <w:rsid w:val="00361410"/>
    <w:rsid w:val="0036172A"/>
    <w:rsid w:val="00361C01"/>
    <w:rsid w:val="00362C2B"/>
    <w:rsid w:val="0036313F"/>
    <w:rsid w:val="003631CF"/>
    <w:rsid w:val="003633E9"/>
    <w:rsid w:val="0036362B"/>
    <w:rsid w:val="003638B9"/>
    <w:rsid w:val="003639E3"/>
    <w:rsid w:val="00363BFD"/>
    <w:rsid w:val="00363C00"/>
    <w:rsid w:val="003643F6"/>
    <w:rsid w:val="00364801"/>
    <w:rsid w:val="0036490F"/>
    <w:rsid w:val="00364A03"/>
    <w:rsid w:val="00364B9B"/>
    <w:rsid w:val="00364C43"/>
    <w:rsid w:val="003651F9"/>
    <w:rsid w:val="0036536D"/>
    <w:rsid w:val="003659F2"/>
    <w:rsid w:val="00365D08"/>
    <w:rsid w:val="00365E1E"/>
    <w:rsid w:val="003669E0"/>
    <w:rsid w:val="003669E1"/>
    <w:rsid w:val="00366E0D"/>
    <w:rsid w:val="00366F4C"/>
    <w:rsid w:val="003675D5"/>
    <w:rsid w:val="003676E3"/>
    <w:rsid w:val="00370211"/>
    <w:rsid w:val="00370216"/>
    <w:rsid w:val="00370D2C"/>
    <w:rsid w:val="00371319"/>
    <w:rsid w:val="003713CF"/>
    <w:rsid w:val="003717B5"/>
    <w:rsid w:val="00371A40"/>
    <w:rsid w:val="00371C69"/>
    <w:rsid w:val="00371CA5"/>
    <w:rsid w:val="00372B0E"/>
    <w:rsid w:val="00372D8C"/>
    <w:rsid w:val="00372FF6"/>
    <w:rsid w:val="0037378A"/>
    <w:rsid w:val="00373A9A"/>
    <w:rsid w:val="00373DC6"/>
    <w:rsid w:val="00373EAB"/>
    <w:rsid w:val="00374034"/>
    <w:rsid w:val="00374208"/>
    <w:rsid w:val="0037422C"/>
    <w:rsid w:val="00374912"/>
    <w:rsid w:val="00374BE6"/>
    <w:rsid w:val="00374F6D"/>
    <w:rsid w:val="00375248"/>
    <w:rsid w:val="00375340"/>
    <w:rsid w:val="003754FB"/>
    <w:rsid w:val="0037696C"/>
    <w:rsid w:val="00376ACF"/>
    <w:rsid w:val="00376E52"/>
    <w:rsid w:val="0037731E"/>
    <w:rsid w:val="003775EB"/>
    <w:rsid w:val="0037763F"/>
    <w:rsid w:val="00377AC2"/>
    <w:rsid w:val="00377C57"/>
    <w:rsid w:val="00377D29"/>
    <w:rsid w:val="00377DE2"/>
    <w:rsid w:val="003804CC"/>
    <w:rsid w:val="00380531"/>
    <w:rsid w:val="0038070B"/>
    <w:rsid w:val="003809E9"/>
    <w:rsid w:val="00380F5E"/>
    <w:rsid w:val="00381D66"/>
    <w:rsid w:val="003821FC"/>
    <w:rsid w:val="00382372"/>
    <w:rsid w:val="003826C7"/>
    <w:rsid w:val="003828B6"/>
    <w:rsid w:val="003829D3"/>
    <w:rsid w:val="00382CCB"/>
    <w:rsid w:val="00382F5C"/>
    <w:rsid w:val="00383027"/>
    <w:rsid w:val="00383390"/>
    <w:rsid w:val="00383EA2"/>
    <w:rsid w:val="00383EAB"/>
    <w:rsid w:val="00383EFC"/>
    <w:rsid w:val="0038414D"/>
    <w:rsid w:val="0038426D"/>
    <w:rsid w:val="003842D7"/>
    <w:rsid w:val="00385368"/>
    <w:rsid w:val="00385522"/>
    <w:rsid w:val="003855FF"/>
    <w:rsid w:val="003856C6"/>
    <w:rsid w:val="00385960"/>
    <w:rsid w:val="00386418"/>
    <w:rsid w:val="00386781"/>
    <w:rsid w:val="00386C9F"/>
    <w:rsid w:val="003871B6"/>
    <w:rsid w:val="0038737E"/>
    <w:rsid w:val="00387649"/>
    <w:rsid w:val="0038789D"/>
    <w:rsid w:val="00387A21"/>
    <w:rsid w:val="0039021C"/>
    <w:rsid w:val="0039039B"/>
    <w:rsid w:val="0039060D"/>
    <w:rsid w:val="00390738"/>
    <w:rsid w:val="00390C13"/>
    <w:rsid w:val="0039233F"/>
    <w:rsid w:val="003924D5"/>
    <w:rsid w:val="0039254E"/>
    <w:rsid w:val="00392C5C"/>
    <w:rsid w:val="00392CF7"/>
    <w:rsid w:val="00393092"/>
    <w:rsid w:val="003933D7"/>
    <w:rsid w:val="003937E6"/>
    <w:rsid w:val="00393C1A"/>
    <w:rsid w:val="00393CE5"/>
    <w:rsid w:val="00393EA5"/>
    <w:rsid w:val="00394059"/>
    <w:rsid w:val="00394444"/>
    <w:rsid w:val="00395827"/>
    <w:rsid w:val="00396831"/>
    <w:rsid w:val="003969C4"/>
    <w:rsid w:val="003969FE"/>
    <w:rsid w:val="003970AD"/>
    <w:rsid w:val="00397128"/>
    <w:rsid w:val="00397485"/>
    <w:rsid w:val="0039748F"/>
    <w:rsid w:val="00397978"/>
    <w:rsid w:val="00397998"/>
    <w:rsid w:val="00397BAC"/>
    <w:rsid w:val="00397D5C"/>
    <w:rsid w:val="003A08E1"/>
    <w:rsid w:val="003A08ED"/>
    <w:rsid w:val="003A0C7E"/>
    <w:rsid w:val="003A0EB2"/>
    <w:rsid w:val="003A10FE"/>
    <w:rsid w:val="003A1DE2"/>
    <w:rsid w:val="003A23C7"/>
    <w:rsid w:val="003A23F0"/>
    <w:rsid w:val="003A2A7C"/>
    <w:rsid w:val="003A36D5"/>
    <w:rsid w:val="003A3821"/>
    <w:rsid w:val="003A387A"/>
    <w:rsid w:val="003A3D4D"/>
    <w:rsid w:val="003A4071"/>
    <w:rsid w:val="003A464A"/>
    <w:rsid w:val="003A50F5"/>
    <w:rsid w:val="003A5EEA"/>
    <w:rsid w:val="003A6532"/>
    <w:rsid w:val="003A6818"/>
    <w:rsid w:val="003A69CF"/>
    <w:rsid w:val="003A7639"/>
    <w:rsid w:val="003A7A68"/>
    <w:rsid w:val="003A7CF1"/>
    <w:rsid w:val="003B005D"/>
    <w:rsid w:val="003B03E4"/>
    <w:rsid w:val="003B0551"/>
    <w:rsid w:val="003B06E0"/>
    <w:rsid w:val="003B08A2"/>
    <w:rsid w:val="003B0D6F"/>
    <w:rsid w:val="003B0F2E"/>
    <w:rsid w:val="003B1081"/>
    <w:rsid w:val="003B1324"/>
    <w:rsid w:val="003B1732"/>
    <w:rsid w:val="003B1905"/>
    <w:rsid w:val="003B1BB2"/>
    <w:rsid w:val="003B1D45"/>
    <w:rsid w:val="003B1D74"/>
    <w:rsid w:val="003B1FB8"/>
    <w:rsid w:val="003B1FFA"/>
    <w:rsid w:val="003B2627"/>
    <w:rsid w:val="003B2AAB"/>
    <w:rsid w:val="003B2DC2"/>
    <w:rsid w:val="003B2F4E"/>
    <w:rsid w:val="003B3165"/>
    <w:rsid w:val="003B34F7"/>
    <w:rsid w:val="003B360B"/>
    <w:rsid w:val="003B3682"/>
    <w:rsid w:val="003B38BE"/>
    <w:rsid w:val="003B3901"/>
    <w:rsid w:val="003B420A"/>
    <w:rsid w:val="003B4813"/>
    <w:rsid w:val="003B52B0"/>
    <w:rsid w:val="003B54AF"/>
    <w:rsid w:val="003B5600"/>
    <w:rsid w:val="003B578B"/>
    <w:rsid w:val="003B583D"/>
    <w:rsid w:val="003B5AE8"/>
    <w:rsid w:val="003B5BC2"/>
    <w:rsid w:val="003B5C6B"/>
    <w:rsid w:val="003B66B6"/>
    <w:rsid w:val="003B68D0"/>
    <w:rsid w:val="003B68D9"/>
    <w:rsid w:val="003B6B9F"/>
    <w:rsid w:val="003B716B"/>
    <w:rsid w:val="003B72B6"/>
    <w:rsid w:val="003B7F32"/>
    <w:rsid w:val="003C0374"/>
    <w:rsid w:val="003C0750"/>
    <w:rsid w:val="003C1348"/>
    <w:rsid w:val="003C1752"/>
    <w:rsid w:val="003C1C28"/>
    <w:rsid w:val="003C1DCD"/>
    <w:rsid w:val="003C2080"/>
    <w:rsid w:val="003C20C9"/>
    <w:rsid w:val="003C28BD"/>
    <w:rsid w:val="003C2BA1"/>
    <w:rsid w:val="003C30B1"/>
    <w:rsid w:val="003C31A4"/>
    <w:rsid w:val="003C3FCA"/>
    <w:rsid w:val="003C3FEB"/>
    <w:rsid w:val="003C45F5"/>
    <w:rsid w:val="003C47F4"/>
    <w:rsid w:val="003C4912"/>
    <w:rsid w:val="003C4F9E"/>
    <w:rsid w:val="003C57C0"/>
    <w:rsid w:val="003C588B"/>
    <w:rsid w:val="003C6274"/>
    <w:rsid w:val="003C62AB"/>
    <w:rsid w:val="003C63C1"/>
    <w:rsid w:val="003C666C"/>
    <w:rsid w:val="003C66BC"/>
    <w:rsid w:val="003C6990"/>
    <w:rsid w:val="003C6B62"/>
    <w:rsid w:val="003C6FAE"/>
    <w:rsid w:val="003C74B6"/>
    <w:rsid w:val="003C7586"/>
    <w:rsid w:val="003C7A69"/>
    <w:rsid w:val="003D0235"/>
    <w:rsid w:val="003D041C"/>
    <w:rsid w:val="003D1856"/>
    <w:rsid w:val="003D1DE5"/>
    <w:rsid w:val="003D2303"/>
    <w:rsid w:val="003D2541"/>
    <w:rsid w:val="003D2752"/>
    <w:rsid w:val="003D2B73"/>
    <w:rsid w:val="003D2BEC"/>
    <w:rsid w:val="003D36A8"/>
    <w:rsid w:val="003D3FE3"/>
    <w:rsid w:val="003D40D9"/>
    <w:rsid w:val="003D418E"/>
    <w:rsid w:val="003D4B8A"/>
    <w:rsid w:val="003D4C24"/>
    <w:rsid w:val="003D500F"/>
    <w:rsid w:val="003D53B4"/>
    <w:rsid w:val="003D5499"/>
    <w:rsid w:val="003D56D5"/>
    <w:rsid w:val="003D5E4F"/>
    <w:rsid w:val="003D6586"/>
    <w:rsid w:val="003D65B1"/>
    <w:rsid w:val="003D65D0"/>
    <w:rsid w:val="003D6662"/>
    <w:rsid w:val="003D676A"/>
    <w:rsid w:val="003D6C62"/>
    <w:rsid w:val="003D6F24"/>
    <w:rsid w:val="003D77BB"/>
    <w:rsid w:val="003D7892"/>
    <w:rsid w:val="003D7895"/>
    <w:rsid w:val="003D7998"/>
    <w:rsid w:val="003D7B2E"/>
    <w:rsid w:val="003E1327"/>
    <w:rsid w:val="003E23DA"/>
    <w:rsid w:val="003E2540"/>
    <w:rsid w:val="003E2754"/>
    <w:rsid w:val="003E2D85"/>
    <w:rsid w:val="003E2F64"/>
    <w:rsid w:val="003E3279"/>
    <w:rsid w:val="003E3784"/>
    <w:rsid w:val="003E3AAA"/>
    <w:rsid w:val="003E3CA4"/>
    <w:rsid w:val="003E41AE"/>
    <w:rsid w:val="003E43BB"/>
    <w:rsid w:val="003E5426"/>
    <w:rsid w:val="003E5843"/>
    <w:rsid w:val="003E591B"/>
    <w:rsid w:val="003E5B51"/>
    <w:rsid w:val="003E6100"/>
    <w:rsid w:val="003E6276"/>
    <w:rsid w:val="003E6384"/>
    <w:rsid w:val="003E6389"/>
    <w:rsid w:val="003E6448"/>
    <w:rsid w:val="003E6D03"/>
    <w:rsid w:val="003E6E82"/>
    <w:rsid w:val="003E7076"/>
    <w:rsid w:val="003E7677"/>
    <w:rsid w:val="003E7C53"/>
    <w:rsid w:val="003E7F1B"/>
    <w:rsid w:val="003F0CA6"/>
    <w:rsid w:val="003F0CD3"/>
    <w:rsid w:val="003F0E0D"/>
    <w:rsid w:val="003F1E8C"/>
    <w:rsid w:val="003F255B"/>
    <w:rsid w:val="003F28FC"/>
    <w:rsid w:val="003F2E97"/>
    <w:rsid w:val="003F34B6"/>
    <w:rsid w:val="003F39B2"/>
    <w:rsid w:val="003F3DEA"/>
    <w:rsid w:val="003F42A4"/>
    <w:rsid w:val="003F4322"/>
    <w:rsid w:val="003F45C5"/>
    <w:rsid w:val="003F4855"/>
    <w:rsid w:val="003F5244"/>
    <w:rsid w:val="003F548A"/>
    <w:rsid w:val="003F5C35"/>
    <w:rsid w:val="003F5E64"/>
    <w:rsid w:val="003F6714"/>
    <w:rsid w:val="003F697A"/>
    <w:rsid w:val="003F69AD"/>
    <w:rsid w:val="003F6A64"/>
    <w:rsid w:val="003F6B98"/>
    <w:rsid w:val="003F6F87"/>
    <w:rsid w:val="003F74EA"/>
    <w:rsid w:val="003F7E2B"/>
    <w:rsid w:val="0040094C"/>
    <w:rsid w:val="00400ACF"/>
    <w:rsid w:val="00400BA1"/>
    <w:rsid w:val="004011C3"/>
    <w:rsid w:val="004020B8"/>
    <w:rsid w:val="0040298E"/>
    <w:rsid w:val="00402E5D"/>
    <w:rsid w:val="0040334B"/>
    <w:rsid w:val="004042AA"/>
    <w:rsid w:val="004042B8"/>
    <w:rsid w:val="004043DB"/>
    <w:rsid w:val="0040453B"/>
    <w:rsid w:val="00404543"/>
    <w:rsid w:val="0040569A"/>
    <w:rsid w:val="00405EC4"/>
    <w:rsid w:val="004060A4"/>
    <w:rsid w:val="00406BE0"/>
    <w:rsid w:val="00407464"/>
    <w:rsid w:val="00407B36"/>
    <w:rsid w:val="0041037D"/>
    <w:rsid w:val="00410425"/>
    <w:rsid w:val="00410485"/>
    <w:rsid w:val="004104CF"/>
    <w:rsid w:val="00410D6D"/>
    <w:rsid w:val="00410DE2"/>
    <w:rsid w:val="00410F40"/>
    <w:rsid w:val="00410FEB"/>
    <w:rsid w:val="0041122B"/>
    <w:rsid w:val="00412100"/>
    <w:rsid w:val="0041331A"/>
    <w:rsid w:val="00413BE0"/>
    <w:rsid w:val="00413FB7"/>
    <w:rsid w:val="00414427"/>
    <w:rsid w:val="00414462"/>
    <w:rsid w:val="00414C5B"/>
    <w:rsid w:val="00414FBB"/>
    <w:rsid w:val="0041542E"/>
    <w:rsid w:val="00415499"/>
    <w:rsid w:val="004160FC"/>
    <w:rsid w:val="004162CE"/>
    <w:rsid w:val="0041695D"/>
    <w:rsid w:val="00416E37"/>
    <w:rsid w:val="004174C5"/>
    <w:rsid w:val="004178AD"/>
    <w:rsid w:val="00417A4A"/>
    <w:rsid w:val="00417D0D"/>
    <w:rsid w:val="00420205"/>
    <w:rsid w:val="004207BE"/>
    <w:rsid w:val="00420B18"/>
    <w:rsid w:val="00420BE9"/>
    <w:rsid w:val="004217B3"/>
    <w:rsid w:val="0042189E"/>
    <w:rsid w:val="00421C0A"/>
    <w:rsid w:val="004223FF"/>
    <w:rsid w:val="00422981"/>
    <w:rsid w:val="004230D3"/>
    <w:rsid w:val="0042362A"/>
    <w:rsid w:val="0042390D"/>
    <w:rsid w:val="00423A18"/>
    <w:rsid w:val="00423DF3"/>
    <w:rsid w:val="00424014"/>
    <w:rsid w:val="0042417B"/>
    <w:rsid w:val="0042482A"/>
    <w:rsid w:val="00424841"/>
    <w:rsid w:val="00424CB4"/>
    <w:rsid w:val="00424F7F"/>
    <w:rsid w:val="00424F83"/>
    <w:rsid w:val="0042588C"/>
    <w:rsid w:val="00425CBF"/>
    <w:rsid w:val="00425CFB"/>
    <w:rsid w:val="00426303"/>
    <w:rsid w:val="00426313"/>
    <w:rsid w:val="0042636A"/>
    <w:rsid w:val="00426F56"/>
    <w:rsid w:val="004271CB"/>
    <w:rsid w:val="004272AF"/>
    <w:rsid w:val="004273FC"/>
    <w:rsid w:val="00430004"/>
    <w:rsid w:val="004306AF"/>
    <w:rsid w:val="00430826"/>
    <w:rsid w:val="00431131"/>
    <w:rsid w:val="0043122E"/>
    <w:rsid w:val="004313A2"/>
    <w:rsid w:val="00431DB2"/>
    <w:rsid w:val="00432A8F"/>
    <w:rsid w:val="004330DC"/>
    <w:rsid w:val="0043328E"/>
    <w:rsid w:val="00433A45"/>
    <w:rsid w:val="00433BF5"/>
    <w:rsid w:val="00434981"/>
    <w:rsid w:val="0043501A"/>
    <w:rsid w:val="00435463"/>
    <w:rsid w:val="004354DA"/>
    <w:rsid w:val="00435D54"/>
    <w:rsid w:val="00435FE1"/>
    <w:rsid w:val="004360F0"/>
    <w:rsid w:val="004361ED"/>
    <w:rsid w:val="004369E0"/>
    <w:rsid w:val="00436EE7"/>
    <w:rsid w:val="00437142"/>
    <w:rsid w:val="004373EA"/>
    <w:rsid w:val="00437423"/>
    <w:rsid w:val="00437DB7"/>
    <w:rsid w:val="00440304"/>
    <w:rsid w:val="00440580"/>
    <w:rsid w:val="004409F6"/>
    <w:rsid w:val="00440C1A"/>
    <w:rsid w:val="004414FE"/>
    <w:rsid w:val="0044269D"/>
    <w:rsid w:val="0044335A"/>
    <w:rsid w:val="0044386C"/>
    <w:rsid w:val="00443D64"/>
    <w:rsid w:val="0044421D"/>
    <w:rsid w:val="00444C8F"/>
    <w:rsid w:val="0044535C"/>
    <w:rsid w:val="00445805"/>
    <w:rsid w:val="00445C00"/>
    <w:rsid w:val="00445CC5"/>
    <w:rsid w:val="00445DFD"/>
    <w:rsid w:val="0044618C"/>
    <w:rsid w:val="004461F0"/>
    <w:rsid w:val="0044622D"/>
    <w:rsid w:val="00446270"/>
    <w:rsid w:val="00446532"/>
    <w:rsid w:val="004467F7"/>
    <w:rsid w:val="004468A8"/>
    <w:rsid w:val="00446E56"/>
    <w:rsid w:val="004474C8"/>
    <w:rsid w:val="0044753F"/>
    <w:rsid w:val="00447C76"/>
    <w:rsid w:val="0045049F"/>
    <w:rsid w:val="004513E2"/>
    <w:rsid w:val="00451E2B"/>
    <w:rsid w:val="00451EF6"/>
    <w:rsid w:val="00452000"/>
    <w:rsid w:val="0045206E"/>
    <w:rsid w:val="004525FC"/>
    <w:rsid w:val="004529B0"/>
    <w:rsid w:val="004532DD"/>
    <w:rsid w:val="00453809"/>
    <w:rsid w:val="00453B2C"/>
    <w:rsid w:val="00453DF6"/>
    <w:rsid w:val="004542AB"/>
    <w:rsid w:val="0045469C"/>
    <w:rsid w:val="004546EB"/>
    <w:rsid w:val="0045495D"/>
    <w:rsid w:val="00454A2F"/>
    <w:rsid w:val="00454CD5"/>
    <w:rsid w:val="00454D91"/>
    <w:rsid w:val="00454DD2"/>
    <w:rsid w:val="004550FA"/>
    <w:rsid w:val="004553C3"/>
    <w:rsid w:val="0045596A"/>
    <w:rsid w:val="00456560"/>
    <w:rsid w:val="0045665E"/>
    <w:rsid w:val="004569B9"/>
    <w:rsid w:val="00456A99"/>
    <w:rsid w:val="00456CE6"/>
    <w:rsid w:val="0045723B"/>
    <w:rsid w:val="0046130E"/>
    <w:rsid w:val="00461405"/>
    <w:rsid w:val="00461600"/>
    <w:rsid w:val="004616BD"/>
    <w:rsid w:val="004619A2"/>
    <w:rsid w:val="00461D33"/>
    <w:rsid w:val="00461E2B"/>
    <w:rsid w:val="00461E38"/>
    <w:rsid w:val="0046220A"/>
    <w:rsid w:val="00462293"/>
    <w:rsid w:val="004624F1"/>
    <w:rsid w:val="00462857"/>
    <w:rsid w:val="00462C22"/>
    <w:rsid w:val="00462E91"/>
    <w:rsid w:val="004633FE"/>
    <w:rsid w:val="004635C9"/>
    <w:rsid w:val="004639A4"/>
    <w:rsid w:val="004645B3"/>
    <w:rsid w:val="00464F36"/>
    <w:rsid w:val="00464F8D"/>
    <w:rsid w:val="0046505B"/>
    <w:rsid w:val="0046528A"/>
    <w:rsid w:val="00465476"/>
    <w:rsid w:val="0046567D"/>
    <w:rsid w:val="004656BF"/>
    <w:rsid w:val="0046593F"/>
    <w:rsid w:val="0046614C"/>
    <w:rsid w:val="00466453"/>
    <w:rsid w:val="00466C08"/>
    <w:rsid w:val="00466D63"/>
    <w:rsid w:val="00467DDD"/>
    <w:rsid w:val="00470171"/>
    <w:rsid w:val="004702EA"/>
    <w:rsid w:val="00471869"/>
    <w:rsid w:val="004719F3"/>
    <w:rsid w:val="00471B17"/>
    <w:rsid w:val="00471BD1"/>
    <w:rsid w:val="00471CDA"/>
    <w:rsid w:val="00471E0A"/>
    <w:rsid w:val="00471F1E"/>
    <w:rsid w:val="00472095"/>
    <w:rsid w:val="00472311"/>
    <w:rsid w:val="00472518"/>
    <w:rsid w:val="00472B99"/>
    <w:rsid w:val="00472B9F"/>
    <w:rsid w:val="00473FD9"/>
    <w:rsid w:val="0047470D"/>
    <w:rsid w:val="004748AB"/>
    <w:rsid w:val="00474995"/>
    <w:rsid w:val="004749ED"/>
    <w:rsid w:val="00474EBB"/>
    <w:rsid w:val="004757BA"/>
    <w:rsid w:val="00475D04"/>
    <w:rsid w:val="00475EAA"/>
    <w:rsid w:val="004760F0"/>
    <w:rsid w:val="004771D5"/>
    <w:rsid w:val="00477590"/>
    <w:rsid w:val="004775E2"/>
    <w:rsid w:val="0047761D"/>
    <w:rsid w:val="004776B1"/>
    <w:rsid w:val="00477873"/>
    <w:rsid w:val="00477CFB"/>
    <w:rsid w:val="00477EF7"/>
    <w:rsid w:val="004804A4"/>
    <w:rsid w:val="00480985"/>
    <w:rsid w:val="00480FC3"/>
    <w:rsid w:val="0048153D"/>
    <w:rsid w:val="0048167D"/>
    <w:rsid w:val="0048178D"/>
    <w:rsid w:val="004817BF"/>
    <w:rsid w:val="004819D5"/>
    <w:rsid w:val="00481E3C"/>
    <w:rsid w:val="00481EED"/>
    <w:rsid w:val="00481FB7"/>
    <w:rsid w:val="00483155"/>
    <w:rsid w:val="004836CC"/>
    <w:rsid w:val="00483879"/>
    <w:rsid w:val="00484315"/>
    <w:rsid w:val="0048440D"/>
    <w:rsid w:val="00484476"/>
    <w:rsid w:val="004846CF"/>
    <w:rsid w:val="00485CBD"/>
    <w:rsid w:val="00485E75"/>
    <w:rsid w:val="00486504"/>
    <w:rsid w:val="0048652E"/>
    <w:rsid w:val="004865AF"/>
    <w:rsid w:val="004867F6"/>
    <w:rsid w:val="00486B24"/>
    <w:rsid w:val="004874CA"/>
    <w:rsid w:val="00487802"/>
    <w:rsid w:val="0049053B"/>
    <w:rsid w:val="004905D1"/>
    <w:rsid w:val="0049066C"/>
    <w:rsid w:val="00490726"/>
    <w:rsid w:val="00490CC5"/>
    <w:rsid w:val="00490E15"/>
    <w:rsid w:val="00492217"/>
    <w:rsid w:val="00492EEC"/>
    <w:rsid w:val="00493583"/>
    <w:rsid w:val="004936F1"/>
    <w:rsid w:val="00493A27"/>
    <w:rsid w:val="00493BFC"/>
    <w:rsid w:val="00493E3D"/>
    <w:rsid w:val="00493F99"/>
    <w:rsid w:val="004940DB"/>
    <w:rsid w:val="004942A7"/>
    <w:rsid w:val="0049554D"/>
    <w:rsid w:val="0049566F"/>
    <w:rsid w:val="004957BD"/>
    <w:rsid w:val="0049665D"/>
    <w:rsid w:val="00496739"/>
    <w:rsid w:val="004967AF"/>
    <w:rsid w:val="00496B55"/>
    <w:rsid w:val="00496C3C"/>
    <w:rsid w:val="004973DE"/>
    <w:rsid w:val="004974BD"/>
    <w:rsid w:val="004978E4"/>
    <w:rsid w:val="00497F5F"/>
    <w:rsid w:val="004A015D"/>
    <w:rsid w:val="004A04BD"/>
    <w:rsid w:val="004A053C"/>
    <w:rsid w:val="004A0813"/>
    <w:rsid w:val="004A0A38"/>
    <w:rsid w:val="004A0C7D"/>
    <w:rsid w:val="004A1131"/>
    <w:rsid w:val="004A11F2"/>
    <w:rsid w:val="004A12CA"/>
    <w:rsid w:val="004A137C"/>
    <w:rsid w:val="004A137F"/>
    <w:rsid w:val="004A1625"/>
    <w:rsid w:val="004A17F3"/>
    <w:rsid w:val="004A18EB"/>
    <w:rsid w:val="004A1CFD"/>
    <w:rsid w:val="004A259C"/>
    <w:rsid w:val="004A28FD"/>
    <w:rsid w:val="004A2C38"/>
    <w:rsid w:val="004A3112"/>
    <w:rsid w:val="004A3194"/>
    <w:rsid w:val="004A3292"/>
    <w:rsid w:val="004A38BD"/>
    <w:rsid w:val="004A38FB"/>
    <w:rsid w:val="004A3C25"/>
    <w:rsid w:val="004A3E3A"/>
    <w:rsid w:val="004A40DB"/>
    <w:rsid w:val="004A4185"/>
    <w:rsid w:val="004A4765"/>
    <w:rsid w:val="004A4910"/>
    <w:rsid w:val="004A4A9F"/>
    <w:rsid w:val="004A4CBA"/>
    <w:rsid w:val="004A4E15"/>
    <w:rsid w:val="004A512F"/>
    <w:rsid w:val="004A51AA"/>
    <w:rsid w:val="004A5884"/>
    <w:rsid w:val="004A5A14"/>
    <w:rsid w:val="004A5A4B"/>
    <w:rsid w:val="004A5B66"/>
    <w:rsid w:val="004A5FFB"/>
    <w:rsid w:val="004A6490"/>
    <w:rsid w:val="004A657A"/>
    <w:rsid w:val="004A6780"/>
    <w:rsid w:val="004A6905"/>
    <w:rsid w:val="004A6CE3"/>
    <w:rsid w:val="004A6DA3"/>
    <w:rsid w:val="004A6F91"/>
    <w:rsid w:val="004A707B"/>
    <w:rsid w:val="004A7350"/>
    <w:rsid w:val="004A74FC"/>
    <w:rsid w:val="004A7AF0"/>
    <w:rsid w:val="004B0206"/>
    <w:rsid w:val="004B05C0"/>
    <w:rsid w:val="004B0DEA"/>
    <w:rsid w:val="004B1079"/>
    <w:rsid w:val="004B127B"/>
    <w:rsid w:val="004B1355"/>
    <w:rsid w:val="004B1732"/>
    <w:rsid w:val="004B3878"/>
    <w:rsid w:val="004B3F3C"/>
    <w:rsid w:val="004B471D"/>
    <w:rsid w:val="004B4E7D"/>
    <w:rsid w:val="004B4FAE"/>
    <w:rsid w:val="004B542D"/>
    <w:rsid w:val="004B5706"/>
    <w:rsid w:val="004B5727"/>
    <w:rsid w:val="004B5A63"/>
    <w:rsid w:val="004B5A7A"/>
    <w:rsid w:val="004B5B8C"/>
    <w:rsid w:val="004B5C5F"/>
    <w:rsid w:val="004B6321"/>
    <w:rsid w:val="004B685A"/>
    <w:rsid w:val="004B6FB3"/>
    <w:rsid w:val="004B7BD1"/>
    <w:rsid w:val="004C00E8"/>
    <w:rsid w:val="004C046A"/>
    <w:rsid w:val="004C04C3"/>
    <w:rsid w:val="004C0D53"/>
    <w:rsid w:val="004C13C3"/>
    <w:rsid w:val="004C205E"/>
    <w:rsid w:val="004C26BE"/>
    <w:rsid w:val="004C2DD5"/>
    <w:rsid w:val="004C2EA2"/>
    <w:rsid w:val="004C2FFF"/>
    <w:rsid w:val="004C31CB"/>
    <w:rsid w:val="004C3413"/>
    <w:rsid w:val="004C34FD"/>
    <w:rsid w:val="004C39A3"/>
    <w:rsid w:val="004C3DE5"/>
    <w:rsid w:val="004C3FA7"/>
    <w:rsid w:val="004C4233"/>
    <w:rsid w:val="004C4894"/>
    <w:rsid w:val="004C4B57"/>
    <w:rsid w:val="004C4B72"/>
    <w:rsid w:val="004C5C91"/>
    <w:rsid w:val="004C5D77"/>
    <w:rsid w:val="004C63A1"/>
    <w:rsid w:val="004C6524"/>
    <w:rsid w:val="004C65B6"/>
    <w:rsid w:val="004C671F"/>
    <w:rsid w:val="004C6FFC"/>
    <w:rsid w:val="004C7132"/>
    <w:rsid w:val="004C74AB"/>
    <w:rsid w:val="004C75E2"/>
    <w:rsid w:val="004C78DF"/>
    <w:rsid w:val="004C7C1E"/>
    <w:rsid w:val="004D0053"/>
    <w:rsid w:val="004D05BC"/>
    <w:rsid w:val="004D06B6"/>
    <w:rsid w:val="004D09F0"/>
    <w:rsid w:val="004D0A1E"/>
    <w:rsid w:val="004D0D83"/>
    <w:rsid w:val="004D0D92"/>
    <w:rsid w:val="004D0F13"/>
    <w:rsid w:val="004D106D"/>
    <w:rsid w:val="004D27D9"/>
    <w:rsid w:val="004D2D8A"/>
    <w:rsid w:val="004D387D"/>
    <w:rsid w:val="004D395D"/>
    <w:rsid w:val="004D3C74"/>
    <w:rsid w:val="004D3E4E"/>
    <w:rsid w:val="004D3F8E"/>
    <w:rsid w:val="004D458E"/>
    <w:rsid w:val="004D45C8"/>
    <w:rsid w:val="004D467D"/>
    <w:rsid w:val="004D4814"/>
    <w:rsid w:val="004D4E98"/>
    <w:rsid w:val="004D50BD"/>
    <w:rsid w:val="004D565E"/>
    <w:rsid w:val="004D568D"/>
    <w:rsid w:val="004D570C"/>
    <w:rsid w:val="004D65FA"/>
    <w:rsid w:val="004D660F"/>
    <w:rsid w:val="004D672F"/>
    <w:rsid w:val="004D67C4"/>
    <w:rsid w:val="004D69E2"/>
    <w:rsid w:val="004D6CC7"/>
    <w:rsid w:val="004D6FB9"/>
    <w:rsid w:val="004D6FDE"/>
    <w:rsid w:val="004D750E"/>
    <w:rsid w:val="004D7AD9"/>
    <w:rsid w:val="004D7BE7"/>
    <w:rsid w:val="004E05F0"/>
    <w:rsid w:val="004E05F8"/>
    <w:rsid w:val="004E0814"/>
    <w:rsid w:val="004E0F60"/>
    <w:rsid w:val="004E1079"/>
    <w:rsid w:val="004E154F"/>
    <w:rsid w:val="004E1A9A"/>
    <w:rsid w:val="004E1AE4"/>
    <w:rsid w:val="004E1D27"/>
    <w:rsid w:val="004E21D3"/>
    <w:rsid w:val="004E26D4"/>
    <w:rsid w:val="004E272E"/>
    <w:rsid w:val="004E2E59"/>
    <w:rsid w:val="004E3475"/>
    <w:rsid w:val="004E38C8"/>
    <w:rsid w:val="004E3907"/>
    <w:rsid w:val="004E3B84"/>
    <w:rsid w:val="004E3E34"/>
    <w:rsid w:val="004E4599"/>
    <w:rsid w:val="004E48FC"/>
    <w:rsid w:val="004E4BB9"/>
    <w:rsid w:val="004E4C65"/>
    <w:rsid w:val="004E4E3D"/>
    <w:rsid w:val="004E5017"/>
    <w:rsid w:val="004E5118"/>
    <w:rsid w:val="004E51DB"/>
    <w:rsid w:val="004E52DA"/>
    <w:rsid w:val="004E5B6F"/>
    <w:rsid w:val="004E5C1E"/>
    <w:rsid w:val="004E625D"/>
    <w:rsid w:val="004E659B"/>
    <w:rsid w:val="004E6BA0"/>
    <w:rsid w:val="004E6D5A"/>
    <w:rsid w:val="004E76D7"/>
    <w:rsid w:val="004F0657"/>
    <w:rsid w:val="004F0666"/>
    <w:rsid w:val="004F0ACB"/>
    <w:rsid w:val="004F113F"/>
    <w:rsid w:val="004F13BB"/>
    <w:rsid w:val="004F1801"/>
    <w:rsid w:val="004F1D90"/>
    <w:rsid w:val="004F2224"/>
    <w:rsid w:val="004F24D6"/>
    <w:rsid w:val="004F276E"/>
    <w:rsid w:val="004F2AA0"/>
    <w:rsid w:val="004F2C60"/>
    <w:rsid w:val="004F2FD3"/>
    <w:rsid w:val="004F3220"/>
    <w:rsid w:val="004F3436"/>
    <w:rsid w:val="004F345F"/>
    <w:rsid w:val="004F373E"/>
    <w:rsid w:val="004F3D56"/>
    <w:rsid w:val="004F3FF1"/>
    <w:rsid w:val="004F401A"/>
    <w:rsid w:val="004F41A5"/>
    <w:rsid w:val="004F46E8"/>
    <w:rsid w:val="004F46F1"/>
    <w:rsid w:val="004F4AF8"/>
    <w:rsid w:val="004F4B1B"/>
    <w:rsid w:val="004F4C58"/>
    <w:rsid w:val="004F5120"/>
    <w:rsid w:val="004F5297"/>
    <w:rsid w:val="004F53CE"/>
    <w:rsid w:val="004F5418"/>
    <w:rsid w:val="004F557B"/>
    <w:rsid w:val="004F55AD"/>
    <w:rsid w:val="004F55B1"/>
    <w:rsid w:val="004F55B4"/>
    <w:rsid w:val="004F5B4E"/>
    <w:rsid w:val="004F67A5"/>
    <w:rsid w:val="004F6A06"/>
    <w:rsid w:val="004F708C"/>
    <w:rsid w:val="004F738E"/>
    <w:rsid w:val="004F750A"/>
    <w:rsid w:val="004F7AC0"/>
    <w:rsid w:val="004F7D1D"/>
    <w:rsid w:val="004F7F2F"/>
    <w:rsid w:val="005002E6"/>
    <w:rsid w:val="0050038A"/>
    <w:rsid w:val="0050152D"/>
    <w:rsid w:val="00501667"/>
    <w:rsid w:val="0050178C"/>
    <w:rsid w:val="005020A0"/>
    <w:rsid w:val="00502174"/>
    <w:rsid w:val="00502884"/>
    <w:rsid w:val="00502E66"/>
    <w:rsid w:val="00502E77"/>
    <w:rsid w:val="005033C1"/>
    <w:rsid w:val="00503A9E"/>
    <w:rsid w:val="00504125"/>
    <w:rsid w:val="00504366"/>
    <w:rsid w:val="005052DF"/>
    <w:rsid w:val="00505490"/>
    <w:rsid w:val="00505CFB"/>
    <w:rsid w:val="00505FB9"/>
    <w:rsid w:val="0050649A"/>
    <w:rsid w:val="00506747"/>
    <w:rsid w:val="00506B6E"/>
    <w:rsid w:val="00506CFD"/>
    <w:rsid w:val="00507375"/>
    <w:rsid w:val="00507B67"/>
    <w:rsid w:val="00507E70"/>
    <w:rsid w:val="0051017B"/>
    <w:rsid w:val="0051018A"/>
    <w:rsid w:val="0051024F"/>
    <w:rsid w:val="0051077F"/>
    <w:rsid w:val="00510B2B"/>
    <w:rsid w:val="00510CCC"/>
    <w:rsid w:val="00510CE7"/>
    <w:rsid w:val="0051158C"/>
    <w:rsid w:val="00511717"/>
    <w:rsid w:val="00511746"/>
    <w:rsid w:val="00511F11"/>
    <w:rsid w:val="00511FB9"/>
    <w:rsid w:val="00512C23"/>
    <w:rsid w:val="0051316A"/>
    <w:rsid w:val="005133DB"/>
    <w:rsid w:val="00513828"/>
    <w:rsid w:val="00513ADE"/>
    <w:rsid w:val="0051410E"/>
    <w:rsid w:val="00514505"/>
    <w:rsid w:val="00514789"/>
    <w:rsid w:val="005147AC"/>
    <w:rsid w:val="00514C01"/>
    <w:rsid w:val="0051528E"/>
    <w:rsid w:val="00515CFC"/>
    <w:rsid w:val="005167C2"/>
    <w:rsid w:val="005167FA"/>
    <w:rsid w:val="00516D7E"/>
    <w:rsid w:val="00517083"/>
    <w:rsid w:val="0051785A"/>
    <w:rsid w:val="00517A31"/>
    <w:rsid w:val="0052042C"/>
    <w:rsid w:val="00520927"/>
    <w:rsid w:val="00520ED9"/>
    <w:rsid w:val="00520FD3"/>
    <w:rsid w:val="00520FEB"/>
    <w:rsid w:val="00521D51"/>
    <w:rsid w:val="00522EF6"/>
    <w:rsid w:val="005230D4"/>
    <w:rsid w:val="00523498"/>
    <w:rsid w:val="0052359A"/>
    <w:rsid w:val="005237DF"/>
    <w:rsid w:val="005239C5"/>
    <w:rsid w:val="00523C46"/>
    <w:rsid w:val="00523E20"/>
    <w:rsid w:val="00523EDF"/>
    <w:rsid w:val="0052416B"/>
    <w:rsid w:val="00524478"/>
    <w:rsid w:val="00524D63"/>
    <w:rsid w:val="00524F75"/>
    <w:rsid w:val="0052558F"/>
    <w:rsid w:val="00525942"/>
    <w:rsid w:val="00525C0D"/>
    <w:rsid w:val="00525DF7"/>
    <w:rsid w:val="00526DDF"/>
    <w:rsid w:val="00526F39"/>
    <w:rsid w:val="00527351"/>
    <w:rsid w:val="0052738F"/>
    <w:rsid w:val="005277D5"/>
    <w:rsid w:val="00527871"/>
    <w:rsid w:val="00527EC2"/>
    <w:rsid w:val="00530150"/>
    <w:rsid w:val="0053055F"/>
    <w:rsid w:val="005307F1"/>
    <w:rsid w:val="005308BD"/>
    <w:rsid w:val="00530EEE"/>
    <w:rsid w:val="00530F8E"/>
    <w:rsid w:val="00530FD3"/>
    <w:rsid w:val="0053107B"/>
    <w:rsid w:val="005310F0"/>
    <w:rsid w:val="005315B4"/>
    <w:rsid w:val="00531A0E"/>
    <w:rsid w:val="00531A6D"/>
    <w:rsid w:val="00531CF3"/>
    <w:rsid w:val="00532110"/>
    <w:rsid w:val="005324EC"/>
    <w:rsid w:val="00532630"/>
    <w:rsid w:val="00532A89"/>
    <w:rsid w:val="00532E1C"/>
    <w:rsid w:val="00533227"/>
    <w:rsid w:val="0053330E"/>
    <w:rsid w:val="00533FEE"/>
    <w:rsid w:val="00534031"/>
    <w:rsid w:val="00534B2C"/>
    <w:rsid w:val="00535292"/>
    <w:rsid w:val="00535357"/>
    <w:rsid w:val="00535802"/>
    <w:rsid w:val="00535BB4"/>
    <w:rsid w:val="00536203"/>
    <w:rsid w:val="005362CD"/>
    <w:rsid w:val="0053666F"/>
    <w:rsid w:val="0053738C"/>
    <w:rsid w:val="0053756F"/>
    <w:rsid w:val="0053769E"/>
    <w:rsid w:val="00537BEE"/>
    <w:rsid w:val="00537CBE"/>
    <w:rsid w:val="00537DBA"/>
    <w:rsid w:val="00540130"/>
    <w:rsid w:val="00540A1D"/>
    <w:rsid w:val="00540C04"/>
    <w:rsid w:val="005411E4"/>
    <w:rsid w:val="00541351"/>
    <w:rsid w:val="005413DB"/>
    <w:rsid w:val="005417D2"/>
    <w:rsid w:val="00541AE6"/>
    <w:rsid w:val="00541B74"/>
    <w:rsid w:val="00541D44"/>
    <w:rsid w:val="00541F33"/>
    <w:rsid w:val="005420E2"/>
    <w:rsid w:val="005423A2"/>
    <w:rsid w:val="005425AD"/>
    <w:rsid w:val="00542A71"/>
    <w:rsid w:val="005431AC"/>
    <w:rsid w:val="0054327F"/>
    <w:rsid w:val="00543983"/>
    <w:rsid w:val="00543C8D"/>
    <w:rsid w:val="00543D17"/>
    <w:rsid w:val="00543F3A"/>
    <w:rsid w:val="005440E5"/>
    <w:rsid w:val="00544E93"/>
    <w:rsid w:val="005455F1"/>
    <w:rsid w:val="0054565E"/>
    <w:rsid w:val="00545A22"/>
    <w:rsid w:val="0054674B"/>
    <w:rsid w:val="005471B9"/>
    <w:rsid w:val="005474ED"/>
    <w:rsid w:val="00547901"/>
    <w:rsid w:val="00547965"/>
    <w:rsid w:val="005479AB"/>
    <w:rsid w:val="0055036C"/>
    <w:rsid w:val="00550488"/>
    <w:rsid w:val="0055139E"/>
    <w:rsid w:val="00552056"/>
    <w:rsid w:val="005520A3"/>
    <w:rsid w:val="0055254F"/>
    <w:rsid w:val="00552583"/>
    <w:rsid w:val="00552612"/>
    <w:rsid w:val="00552C12"/>
    <w:rsid w:val="00552CE7"/>
    <w:rsid w:val="0055310F"/>
    <w:rsid w:val="0055328E"/>
    <w:rsid w:val="00553558"/>
    <w:rsid w:val="00553A45"/>
    <w:rsid w:val="00553A9F"/>
    <w:rsid w:val="00553C98"/>
    <w:rsid w:val="00553D02"/>
    <w:rsid w:val="00553E48"/>
    <w:rsid w:val="00553EAF"/>
    <w:rsid w:val="00553FC4"/>
    <w:rsid w:val="00554F81"/>
    <w:rsid w:val="005551EC"/>
    <w:rsid w:val="0055541E"/>
    <w:rsid w:val="005555AF"/>
    <w:rsid w:val="00555A7E"/>
    <w:rsid w:val="00555B19"/>
    <w:rsid w:val="00555C1D"/>
    <w:rsid w:val="005565FD"/>
    <w:rsid w:val="0055696A"/>
    <w:rsid w:val="00556DA6"/>
    <w:rsid w:val="00556EF2"/>
    <w:rsid w:val="00557BA1"/>
    <w:rsid w:val="005602DB"/>
    <w:rsid w:val="005602F8"/>
    <w:rsid w:val="00560498"/>
    <w:rsid w:val="0056056B"/>
    <w:rsid w:val="0056072D"/>
    <w:rsid w:val="005609AB"/>
    <w:rsid w:val="00560D3D"/>
    <w:rsid w:val="00561AF6"/>
    <w:rsid w:val="00561E00"/>
    <w:rsid w:val="005624F2"/>
    <w:rsid w:val="0056311A"/>
    <w:rsid w:val="0056369B"/>
    <w:rsid w:val="005638EE"/>
    <w:rsid w:val="005640C9"/>
    <w:rsid w:val="00564428"/>
    <w:rsid w:val="00564531"/>
    <w:rsid w:val="005648DF"/>
    <w:rsid w:val="00564D00"/>
    <w:rsid w:val="00565A37"/>
    <w:rsid w:val="00565A5F"/>
    <w:rsid w:val="00565BC7"/>
    <w:rsid w:val="00565CA2"/>
    <w:rsid w:val="00565D66"/>
    <w:rsid w:val="00566097"/>
    <w:rsid w:val="005661BB"/>
    <w:rsid w:val="00566318"/>
    <w:rsid w:val="005663CD"/>
    <w:rsid w:val="00566444"/>
    <w:rsid w:val="0056697A"/>
    <w:rsid w:val="00566ADE"/>
    <w:rsid w:val="00566B22"/>
    <w:rsid w:val="00566B7D"/>
    <w:rsid w:val="00567301"/>
    <w:rsid w:val="00567830"/>
    <w:rsid w:val="005679CA"/>
    <w:rsid w:val="00567A62"/>
    <w:rsid w:val="00567AA5"/>
    <w:rsid w:val="00567BA6"/>
    <w:rsid w:val="0057004A"/>
    <w:rsid w:val="005706E8"/>
    <w:rsid w:val="005707D9"/>
    <w:rsid w:val="00570D57"/>
    <w:rsid w:val="005716D1"/>
    <w:rsid w:val="0057200B"/>
    <w:rsid w:val="00572296"/>
    <w:rsid w:val="005725A1"/>
    <w:rsid w:val="005726E7"/>
    <w:rsid w:val="00573398"/>
    <w:rsid w:val="00573938"/>
    <w:rsid w:val="00573A56"/>
    <w:rsid w:val="00573B28"/>
    <w:rsid w:val="00573C2E"/>
    <w:rsid w:val="00574193"/>
    <w:rsid w:val="00574BA3"/>
    <w:rsid w:val="0057568B"/>
    <w:rsid w:val="005757A4"/>
    <w:rsid w:val="0057596B"/>
    <w:rsid w:val="005759FD"/>
    <w:rsid w:val="0057682A"/>
    <w:rsid w:val="005770C5"/>
    <w:rsid w:val="00577C10"/>
    <w:rsid w:val="0057DB54"/>
    <w:rsid w:val="00580883"/>
    <w:rsid w:val="00580E56"/>
    <w:rsid w:val="005814CB"/>
    <w:rsid w:val="005818B1"/>
    <w:rsid w:val="00582A5A"/>
    <w:rsid w:val="00582CFB"/>
    <w:rsid w:val="00582D64"/>
    <w:rsid w:val="005835EB"/>
    <w:rsid w:val="00584379"/>
    <w:rsid w:val="00584894"/>
    <w:rsid w:val="0058511E"/>
    <w:rsid w:val="0058580C"/>
    <w:rsid w:val="00585890"/>
    <w:rsid w:val="00585CBF"/>
    <w:rsid w:val="00585DDF"/>
    <w:rsid w:val="00585FB4"/>
    <w:rsid w:val="00586285"/>
    <w:rsid w:val="00586948"/>
    <w:rsid w:val="00586D00"/>
    <w:rsid w:val="00587138"/>
    <w:rsid w:val="005873AD"/>
    <w:rsid w:val="00587567"/>
    <w:rsid w:val="005875FA"/>
    <w:rsid w:val="00587E93"/>
    <w:rsid w:val="00587F59"/>
    <w:rsid w:val="00590604"/>
    <w:rsid w:val="00590B39"/>
    <w:rsid w:val="00590EBC"/>
    <w:rsid w:val="00591A96"/>
    <w:rsid w:val="00591FAC"/>
    <w:rsid w:val="00591FD9"/>
    <w:rsid w:val="005920C3"/>
    <w:rsid w:val="0059241E"/>
    <w:rsid w:val="0059268D"/>
    <w:rsid w:val="005928C5"/>
    <w:rsid w:val="00592A31"/>
    <w:rsid w:val="00593071"/>
    <w:rsid w:val="00593BDC"/>
    <w:rsid w:val="00593D49"/>
    <w:rsid w:val="005940B6"/>
    <w:rsid w:val="005942BF"/>
    <w:rsid w:val="0059435B"/>
    <w:rsid w:val="00594D0B"/>
    <w:rsid w:val="00594E47"/>
    <w:rsid w:val="00595AAE"/>
    <w:rsid w:val="00595F03"/>
    <w:rsid w:val="005962BF"/>
    <w:rsid w:val="005968E2"/>
    <w:rsid w:val="00596E45"/>
    <w:rsid w:val="00596F0A"/>
    <w:rsid w:val="00597155"/>
    <w:rsid w:val="00597352"/>
    <w:rsid w:val="005973C3"/>
    <w:rsid w:val="0059758B"/>
    <w:rsid w:val="0059768D"/>
    <w:rsid w:val="0059770E"/>
    <w:rsid w:val="00597CB1"/>
    <w:rsid w:val="005A023E"/>
    <w:rsid w:val="005A04AD"/>
    <w:rsid w:val="005A0E6D"/>
    <w:rsid w:val="005A130F"/>
    <w:rsid w:val="005A143A"/>
    <w:rsid w:val="005A1662"/>
    <w:rsid w:val="005A1DA1"/>
    <w:rsid w:val="005A2951"/>
    <w:rsid w:val="005A2C6D"/>
    <w:rsid w:val="005A3558"/>
    <w:rsid w:val="005A35C8"/>
    <w:rsid w:val="005A3610"/>
    <w:rsid w:val="005A37FC"/>
    <w:rsid w:val="005A51D7"/>
    <w:rsid w:val="005A5CDE"/>
    <w:rsid w:val="005A6076"/>
    <w:rsid w:val="005A6144"/>
    <w:rsid w:val="005A6BF9"/>
    <w:rsid w:val="005A6D6A"/>
    <w:rsid w:val="005A7892"/>
    <w:rsid w:val="005A79DE"/>
    <w:rsid w:val="005A7AF6"/>
    <w:rsid w:val="005A7E82"/>
    <w:rsid w:val="005B0275"/>
    <w:rsid w:val="005B0527"/>
    <w:rsid w:val="005B137B"/>
    <w:rsid w:val="005B1403"/>
    <w:rsid w:val="005B1450"/>
    <w:rsid w:val="005B1A0F"/>
    <w:rsid w:val="005B1ACE"/>
    <w:rsid w:val="005B1C5C"/>
    <w:rsid w:val="005B1DBA"/>
    <w:rsid w:val="005B1DFC"/>
    <w:rsid w:val="005B2408"/>
    <w:rsid w:val="005B26DD"/>
    <w:rsid w:val="005B2BF0"/>
    <w:rsid w:val="005B2C86"/>
    <w:rsid w:val="005B2E08"/>
    <w:rsid w:val="005B2F63"/>
    <w:rsid w:val="005B458F"/>
    <w:rsid w:val="005B4E68"/>
    <w:rsid w:val="005B4F30"/>
    <w:rsid w:val="005B50C5"/>
    <w:rsid w:val="005B552A"/>
    <w:rsid w:val="005B58AC"/>
    <w:rsid w:val="005B6249"/>
    <w:rsid w:val="005B68C2"/>
    <w:rsid w:val="005B7095"/>
    <w:rsid w:val="005B7DCE"/>
    <w:rsid w:val="005C0FBE"/>
    <w:rsid w:val="005C1002"/>
    <w:rsid w:val="005C1331"/>
    <w:rsid w:val="005C1EF1"/>
    <w:rsid w:val="005C1F05"/>
    <w:rsid w:val="005C1F84"/>
    <w:rsid w:val="005C25E9"/>
    <w:rsid w:val="005C26AA"/>
    <w:rsid w:val="005C276D"/>
    <w:rsid w:val="005C329B"/>
    <w:rsid w:val="005C36C0"/>
    <w:rsid w:val="005C3BD6"/>
    <w:rsid w:val="005C3CDA"/>
    <w:rsid w:val="005C42E3"/>
    <w:rsid w:val="005C4336"/>
    <w:rsid w:val="005C4D19"/>
    <w:rsid w:val="005C6878"/>
    <w:rsid w:val="005C6960"/>
    <w:rsid w:val="005C6B40"/>
    <w:rsid w:val="005C7AE6"/>
    <w:rsid w:val="005D0019"/>
    <w:rsid w:val="005D0374"/>
    <w:rsid w:val="005D0BCE"/>
    <w:rsid w:val="005D15B2"/>
    <w:rsid w:val="005D1947"/>
    <w:rsid w:val="005D1E45"/>
    <w:rsid w:val="005D2571"/>
    <w:rsid w:val="005D268F"/>
    <w:rsid w:val="005D2A80"/>
    <w:rsid w:val="005D2B4B"/>
    <w:rsid w:val="005D3CB2"/>
    <w:rsid w:val="005D48A7"/>
    <w:rsid w:val="005D4998"/>
    <w:rsid w:val="005D49E6"/>
    <w:rsid w:val="005D4FFE"/>
    <w:rsid w:val="005D5E04"/>
    <w:rsid w:val="005D646A"/>
    <w:rsid w:val="005D6486"/>
    <w:rsid w:val="005D6562"/>
    <w:rsid w:val="005D6655"/>
    <w:rsid w:val="005D6C97"/>
    <w:rsid w:val="005D70A7"/>
    <w:rsid w:val="005D7357"/>
    <w:rsid w:val="005D79E0"/>
    <w:rsid w:val="005D7CF7"/>
    <w:rsid w:val="005D7F85"/>
    <w:rsid w:val="005E0133"/>
    <w:rsid w:val="005E037D"/>
    <w:rsid w:val="005E04C6"/>
    <w:rsid w:val="005E0532"/>
    <w:rsid w:val="005E0757"/>
    <w:rsid w:val="005E0E0A"/>
    <w:rsid w:val="005E1A1A"/>
    <w:rsid w:val="005E1E8F"/>
    <w:rsid w:val="005E2690"/>
    <w:rsid w:val="005E28A8"/>
    <w:rsid w:val="005E29C8"/>
    <w:rsid w:val="005E3038"/>
    <w:rsid w:val="005E31EC"/>
    <w:rsid w:val="005E34E1"/>
    <w:rsid w:val="005E38E5"/>
    <w:rsid w:val="005E3ACE"/>
    <w:rsid w:val="005E4243"/>
    <w:rsid w:val="005E42B3"/>
    <w:rsid w:val="005E46C8"/>
    <w:rsid w:val="005E47F9"/>
    <w:rsid w:val="005E4A01"/>
    <w:rsid w:val="005E4A4D"/>
    <w:rsid w:val="005E4DE2"/>
    <w:rsid w:val="005E5808"/>
    <w:rsid w:val="005E5CC8"/>
    <w:rsid w:val="005E64B6"/>
    <w:rsid w:val="005E71AC"/>
    <w:rsid w:val="005E7743"/>
    <w:rsid w:val="005E7A3D"/>
    <w:rsid w:val="005F022D"/>
    <w:rsid w:val="005F045F"/>
    <w:rsid w:val="005F0A7D"/>
    <w:rsid w:val="005F0BC3"/>
    <w:rsid w:val="005F0D63"/>
    <w:rsid w:val="005F0E7A"/>
    <w:rsid w:val="005F0F8F"/>
    <w:rsid w:val="005F1BCD"/>
    <w:rsid w:val="005F289F"/>
    <w:rsid w:val="005F2CD6"/>
    <w:rsid w:val="005F2E1F"/>
    <w:rsid w:val="005F31B7"/>
    <w:rsid w:val="005F34BC"/>
    <w:rsid w:val="005F35DC"/>
    <w:rsid w:val="005F3AF5"/>
    <w:rsid w:val="005F3BFB"/>
    <w:rsid w:val="005F4532"/>
    <w:rsid w:val="005F455B"/>
    <w:rsid w:val="005F4852"/>
    <w:rsid w:val="005F4BE9"/>
    <w:rsid w:val="005F4CC8"/>
    <w:rsid w:val="005F4F79"/>
    <w:rsid w:val="005F543B"/>
    <w:rsid w:val="005F5986"/>
    <w:rsid w:val="005F5C99"/>
    <w:rsid w:val="005F6221"/>
    <w:rsid w:val="005F66D5"/>
    <w:rsid w:val="005F67A0"/>
    <w:rsid w:val="005F69B8"/>
    <w:rsid w:val="005F6A45"/>
    <w:rsid w:val="005F7016"/>
    <w:rsid w:val="005F747F"/>
    <w:rsid w:val="00600091"/>
    <w:rsid w:val="006000F7"/>
    <w:rsid w:val="00600174"/>
    <w:rsid w:val="00600267"/>
    <w:rsid w:val="0060034C"/>
    <w:rsid w:val="006004F4"/>
    <w:rsid w:val="006007AF"/>
    <w:rsid w:val="006008BD"/>
    <w:rsid w:val="00600D6E"/>
    <w:rsid w:val="00600F0C"/>
    <w:rsid w:val="0060101E"/>
    <w:rsid w:val="0060169D"/>
    <w:rsid w:val="00601E25"/>
    <w:rsid w:val="0060210A"/>
    <w:rsid w:val="00602279"/>
    <w:rsid w:val="00602496"/>
    <w:rsid w:val="00602C08"/>
    <w:rsid w:val="00602CC8"/>
    <w:rsid w:val="00603193"/>
    <w:rsid w:val="0060351F"/>
    <w:rsid w:val="00603757"/>
    <w:rsid w:val="00603782"/>
    <w:rsid w:val="00603DCC"/>
    <w:rsid w:val="00603E9D"/>
    <w:rsid w:val="00604016"/>
    <w:rsid w:val="00604055"/>
    <w:rsid w:val="006043C8"/>
    <w:rsid w:val="00604E6E"/>
    <w:rsid w:val="00605538"/>
    <w:rsid w:val="00606199"/>
    <w:rsid w:val="00606B91"/>
    <w:rsid w:val="00606E70"/>
    <w:rsid w:val="0060713D"/>
    <w:rsid w:val="006071E9"/>
    <w:rsid w:val="006075BB"/>
    <w:rsid w:val="006078FE"/>
    <w:rsid w:val="0060792F"/>
    <w:rsid w:val="00607E8B"/>
    <w:rsid w:val="0061042E"/>
    <w:rsid w:val="00610739"/>
    <w:rsid w:val="00610A26"/>
    <w:rsid w:val="00610E7D"/>
    <w:rsid w:val="00611A6E"/>
    <w:rsid w:val="00611D9F"/>
    <w:rsid w:val="00611DB4"/>
    <w:rsid w:val="00611F57"/>
    <w:rsid w:val="006123B4"/>
    <w:rsid w:val="00612888"/>
    <w:rsid w:val="00612B8B"/>
    <w:rsid w:val="00612C8E"/>
    <w:rsid w:val="00613292"/>
    <w:rsid w:val="00613739"/>
    <w:rsid w:val="006138F6"/>
    <w:rsid w:val="00613A90"/>
    <w:rsid w:val="00613B42"/>
    <w:rsid w:val="00613C87"/>
    <w:rsid w:val="0061422A"/>
    <w:rsid w:val="0061429B"/>
    <w:rsid w:val="00615141"/>
    <w:rsid w:val="0061580D"/>
    <w:rsid w:val="006161F7"/>
    <w:rsid w:val="00616A0C"/>
    <w:rsid w:val="00617181"/>
    <w:rsid w:val="006171F9"/>
    <w:rsid w:val="006172DA"/>
    <w:rsid w:val="006174B7"/>
    <w:rsid w:val="006176BC"/>
    <w:rsid w:val="006176E1"/>
    <w:rsid w:val="006177A5"/>
    <w:rsid w:val="0061782E"/>
    <w:rsid w:val="006178FF"/>
    <w:rsid w:val="00617B1D"/>
    <w:rsid w:val="006200A4"/>
    <w:rsid w:val="00620205"/>
    <w:rsid w:val="006202CA"/>
    <w:rsid w:val="00620363"/>
    <w:rsid w:val="006203DE"/>
    <w:rsid w:val="00620660"/>
    <w:rsid w:val="006206B5"/>
    <w:rsid w:val="00620A0D"/>
    <w:rsid w:val="00620A68"/>
    <w:rsid w:val="00620AFB"/>
    <w:rsid w:val="00620D8A"/>
    <w:rsid w:val="00620D8B"/>
    <w:rsid w:val="00620DAC"/>
    <w:rsid w:val="00621245"/>
    <w:rsid w:val="00621A19"/>
    <w:rsid w:val="00621A67"/>
    <w:rsid w:val="0062203D"/>
    <w:rsid w:val="00622673"/>
    <w:rsid w:val="00622B99"/>
    <w:rsid w:val="00622BA4"/>
    <w:rsid w:val="006232F8"/>
    <w:rsid w:val="00624061"/>
    <w:rsid w:val="0062471D"/>
    <w:rsid w:val="00624B69"/>
    <w:rsid w:val="00624F6A"/>
    <w:rsid w:val="0062581D"/>
    <w:rsid w:val="00626781"/>
    <w:rsid w:val="0062680D"/>
    <w:rsid w:val="00626E70"/>
    <w:rsid w:val="00626FDA"/>
    <w:rsid w:val="00627578"/>
    <w:rsid w:val="00627ABC"/>
    <w:rsid w:val="00627AF3"/>
    <w:rsid w:val="006303B4"/>
    <w:rsid w:val="006304E8"/>
    <w:rsid w:val="00630CAD"/>
    <w:rsid w:val="00630F74"/>
    <w:rsid w:val="00631238"/>
    <w:rsid w:val="00631306"/>
    <w:rsid w:val="006316FF"/>
    <w:rsid w:val="00631740"/>
    <w:rsid w:val="00631F57"/>
    <w:rsid w:val="00632701"/>
    <w:rsid w:val="00632857"/>
    <w:rsid w:val="00633129"/>
    <w:rsid w:val="0063344D"/>
    <w:rsid w:val="006336A0"/>
    <w:rsid w:val="00633A35"/>
    <w:rsid w:val="00633BD1"/>
    <w:rsid w:val="006343DD"/>
    <w:rsid w:val="00634718"/>
    <w:rsid w:val="00634AE3"/>
    <w:rsid w:val="00634E38"/>
    <w:rsid w:val="00634EF5"/>
    <w:rsid w:val="006353FA"/>
    <w:rsid w:val="00635494"/>
    <w:rsid w:val="006354DF"/>
    <w:rsid w:val="00636A21"/>
    <w:rsid w:val="00636ACD"/>
    <w:rsid w:val="00636C1B"/>
    <w:rsid w:val="00636CB4"/>
    <w:rsid w:val="00636E94"/>
    <w:rsid w:val="00636FDD"/>
    <w:rsid w:val="00637608"/>
    <w:rsid w:val="00637637"/>
    <w:rsid w:val="0063769E"/>
    <w:rsid w:val="006405E7"/>
    <w:rsid w:val="006406BC"/>
    <w:rsid w:val="00640AB9"/>
    <w:rsid w:val="00640AE7"/>
    <w:rsid w:val="00640F46"/>
    <w:rsid w:val="00640F6A"/>
    <w:rsid w:val="006412C4"/>
    <w:rsid w:val="006413F4"/>
    <w:rsid w:val="00641568"/>
    <w:rsid w:val="006415E4"/>
    <w:rsid w:val="0064181B"/>
    <w:rsid w:val="00641849"/>
    <w:rsid w:val="00641BA9"/>
    <w:rsid w:val="0064274F"/>
    <w:rsid w:val="00642779"/>
    <w:rsid w:val="00643681"/>
    <w:rsid w:val="0064393D"/>
    <w:rsid w:val="00643B25"/>
    <w:rsid w:val="00644177"/>
    <w:rsid w:val="00644FEF"/>
    <w:rsid w:val="0064555D"/>
    <w:rsid w:val="006459FC"/>
    <w:rsid w:val="006460A4"/>
    <w:rsid w:val="006464BC"/>
    <w:rsid w:val="00646CAB"/>
    <w:rsid w:val="006470C2"/>
    <w:rsid w:val="006479C9"/>
    <w:rsid w:val="00647CFF"/>
    <w:rsid w:val="00650CFA"/>
    <w:rsid w:val="00650FB1"/>
    <w:rsid w:val="00651165"/>
    <w:rsid w:val="006513AD"/>
    <w:rsid w:val="006516BC"/>
    <w:rsid w:val="00651C3B"/>
    <w:rsid w:val="00651E8A"/>
    <w:rsid w:val="00651F68"/>
    <w:rsid w:val="00652894"/>
    <w:rsid w:val="006529D5"/>
    <w:rsid w:val="00652A84"/>
    <w:rsid w:val="00652B24"/>
    <w:rsid w:val="00652E49"/>
    <w:rsid w:val="006538E4"/>
    <w:rsid w:val="00653C20"/>
    <w:rsid w:val="00654041"/>
    <w:rsid w:val="006543B9"/>
    <w:rsid w:val="006544B8"/>
    <w:rsid w:val="00654804"/>
    <w:rsid w:val="00654BAF"/>
    <w:rsid w:val="00654D35"/>
    <w:rsid w:val="006558C1"/>
    <w:rsid w:val="006563DC"/>
    <w:rsid w:val="00656438"/>
    <w:rsid w:val="00656D07"/>
    <w:rsid w:val="00656FD7"/>
    <w:rsid w:val="00657641"/>
    <w:rsid w:val="00657C0D"/>
    <w:rsid w:val="00657EE0"/>
    <w:rsid w:val="00660E3D"/>
    <w:rsid w:val="006613C4"/>
    <w:rsid w:val="006613F5"/>
    <w:rsid w:val="0066148B"/>
    <w:rsid w:val="006619D5"/>
    <w:rsid w:val="00661A01"/>
    <w:rsid w:val="006623F2"/>
    <w:rsid w:val="00662677"/>
    <w:rsid w:val="00663712"/>
    <w:rsid w:val="00663783"/>
    <w:rsid w:val="0066456E"/>
    <w:rsid w:val="00664810"/>
    <w:rsid w:val="00665A58"/>
    <w:rsid w:val="00665E47"/>
    <w:rsid w:val="00666853"/>
    <w:rsid w:val="00666B93"/>
    <w:rsid w:val="0066732E"/>
    <w:rsid w:val="00667486"/>
    <w:rsid w:val="00667D61"/>
    <w:rsid w:val="00670300"/>
    <w:rsid w:val="00670495"/>
    <w:rsid w:val="0067060E"/>
    <w:rsid w:val="00670615"/>
    <w:rsid w:val="00670C60"/>
    <w:rsid w:val="00670DC1"/>
    <w:rsid w:val="006712AA"/>
    <w:rsid w:val="00671984"/>
    <w:rsid w:val="00671FB7"/>
    <w:rsid w:val="0067203E"/>
    <w:rsid w:val="00672274"/>
    <w:rsid w:val="00672297"/>
    <w:rsid w:val="00672D78"/>
    <w:rsid w:val="00672E4C"/>
    <w:rsid w:val="006737DF"/>
    <w:rsid w:val="00673BD7"/>
    <w:rsid w:val="00673E77"/>
    <w:rsid w:val="00673E9E"/>
    <w:rsid w:val="00673F48"/>
    <w:rsid w:val="006747B5"/>
    <w:rsid w:val="0067493D"/>
    <w:rsid w:val="00674956"/>
    <w:rsid w:val="00674CE8"/>
    <w:rsid w:val="006750F7"/>
    <w:rsid w:val="00675552"/>
    <w:rsid w:val="00675CC4"/>
    <w:rsid w:val="00676100"/>
    <w:rsid w:val="00676480"/>
    <w:rsid w:val="0067689F"/>
    <w:rsid w:val="006768A2"/>
    <w:rsid w:val="006770CF"/>
    <w:rsid w:val="0067743E"/>
    <w:rsid w:val="006774B0"/>
    <w:rsid w:val="00677581"/>
    <w:rsid w:val="006776A1"/>
    <w:rsid w:val="00677E2A"/>
    <w:rsid w:val="00680279"/>
    <w:rsid w:val="006808A8"/>
    <w:rsid w:val="006811CD"/>
    <w:rsid w:val="006819C4"/>
    <w:rsid w:val="00681E7D"/>
    <w:rsid w:val="006829ED"/>
    <w:rsid w:val="00682EBF"/>
    <w:rsid w:val="00682EE4"/>
    <w:rsid w:val="00683ABE"/>
    <w:rsid w:val="00683E29"/>
    <w:rsid w:val="00683F0B"/>
    <w:rsid w:val="006845F7"/>
    <w:rsid w:val="0068587E"/>
    <w:rsid w:val="00685B23"/>
    <w:rsid w:val="00685E36"/>
    <w:rsid w:val="0068667F"/>
    <w:rsid w:val="0068707B"/>
    <w:rsid w:val="00687196"/>
    <w:rsid w:val="0068759E"/>
    <w:rsid w:val="00687F8B"/>
    <w:rsid w:val="0069005D"/>
    <w:rsid w:val="00690D73"/>
    <w:rsid w:val="0069103B"/>
    <w:rsid w:val="006913CF"/>
    <w:rsid w:val="00691D83"/>
    <w:rsid w:val="00692015"/>
    <w:rsid w:val="006923CB"/>
    <w:rsid w:val="006926F4"/>
    <w:rsid w:val="0069285C"/>
    <w:rsid w:val="00692BFC"/>
    <w:rsid w:val="00692EC4"/>
    <w:rsid w:val="00692EE0"/>
    <w:rsid w:val="0069338C"/>
    <w:rsid w:val="0069352F"/>
    <w:rsid w:val="006938B6"/>
    <w:rsid w:val="00693BE2"/>
    <w:rsid w:val="006945AF"/>
    <w:rsid w:val="0069474D"/>
    <w:rsid w:val="006953FA"/>
    <w:rsid w:val="00695713"/>
    <w:rsid w:val="00695829"/>
    <w:rsid w:val="00695853"/>
    <w:rsid w:val="00695869"/>
    <w:rsid w:val="00695A34"/>
    <w:rsid w:val="00695C73"/>
    <w:rsid w:val="00695F4D"/>
    <w:rsid w:val="00696116"/>
    <w:rsid w:val="00696611"/>
    <w:rsid w:val="0069669B"/>
    <w:rsid w:val="00696737"/>
    <w:rsid w:val="00696800"/>
    <w:rsid w:val="006973FD"/>
    <w:rsid w:val="0069769C"/>
    <w:rsid w:val="00697F0D"/>
    <w:rsid w:val="006A002A"/>
    <w:rsid w:val="006A09CB"/>
    <w:rsid w:val="006A0C23"/>
    <w:rsid w:val="006A0CEB"/>
    <w:rsid w:val="006A0DE1"/>
    <w:rsid w:val="006A1464"/>
    <w:rsid w:val="006A1DA9"/>
    <w:rsid w:val="006A1E55"/>
    <w:rsid w:val="006A2A4F"/>
    <w:rsid w:val="006A2FB5"/>
    <w:rsid w:val="006A2FF4"/>
    <w:rsid w:val="006A316D"/>
    <w:rsid w:val="006A3484"/>
    <w:rsid w:val="006A382B"/>
    <w:rsid w:val="006A3914"/>
    <w:rsid w:val="006A47D0"/>
    <w:rsid w:val="006A4914"/>
    <w:rsid w:val="006A4AC6"/>
    <w:rsid w:val="006A513D"/>
    <w:rsid w:val="006A5304"/>
    <w:rsid w:val="006A572E"/>
    <w:rsid w:val="006A5777"/>
    <w:rsid w:val="006A5797"/>
    <w:rsid w:val="006A57EA"/>
    <w:rsid w:val="006A65AF"/>
    <w:rsid w:val="006A6848"/>
    <w:rsid w:val="006A6B4B"/>
    <w:rsid w:val="006A6EF0"/>
    <w:rsid w:val="006A720D"/>
    <w:rsid w:val="006A7412"/>
    <w:rsid w:val="006A760E"/>
    <w:rsid w:val="006A7CDA"/>
    <w:rsid w:val="006B01D0"/>
    <w:rsid w:val="006B0647"/>
    <w:rsid w:val="006B09D2"/>
    <w:rsid w:val="006B0B70"/>
    <w:rsid w:val="006B0FBF"/>
    <w:rsid w:val="006B21CC"/>
    <w:rsid w:val="006B254A"/>
    <w:rsid w:val="006B2BFD"/>
    <w:rsid w:val="006B2C63"/>
    <w:rsid w:val="006B37E5"/>
    <w:rsid w:val="006B3A32"/>
    <w:rsid w:val="006B3AB2"/>
    <w:rsid w:val="006B3B01"/>
    <w:rsid w:val="006B3CC5"/>
    <w:rsid w:val="006B40E1"/>
    <w:rsid w:val="006B4438"/>
    <w:rsid w:val="006B4518"/>
    <w:rsid w:val="006B49D5"/>
    <w:rsid w:val="006B4BBA"/>
    <w:rsid w:val="006B56F9"/>
    <w:rsid w:val="006B5DEF"/>
    <w:rsid w:val="006B5FFD"/>
    <w:rsid w:val="006B6088"/>
    <w:rsid w:val="006B6414"/>
    <w:rsid w:val="006B668D"/>
    <w:rsid w:val="006B758D"/>
    <w:rsid w:val="006B78C0"/>
    <w:rsid w:val="006B78CC"/>
    <w:rsid w:val="006B7D58"/>
    <w:rsid w:val="006C0184"/>
    <w:rsid w:val="006C08B9"/>
    <w:rsid w:val="006C0BD5"/>
    <w:rsid w:val="006C0CAF"/>
    <w:rsid w:val="006C1A8F"/>
    <w:rsid w:val="006C1BE9"/>
    <w:rsid w:val="006C1FB8"/>
    <w:rsid w:val="006C2208"/>
    <w:rsid w:val="006C24EE"/>
    <w:rsid w:val="006C2DFA"/>
    <w:rsid w:val="006C330C"/>
    <w:rsid w:val="006C3DE4"/>
    <w:rsid w:val="006C4224"/>
    <w:rsid w:val="006C43B1"/>
    <w:rsid w:val="006C49DE"/>
    <w:rsid w:val="006C5248"/>
    <w:rsid w:val="006C556C"/>
    <w:rsid w:val="006C56B5"/>
    <w:rsid w:val="006C59A4"/>
    <w:rsid w:val="006C5C54"/>
    <w:rsid w:val="006C61BA"/>
    <w:rsid w:val="006C637D"/>
    <w:rsid w:val="006C66E8"/>
    <w:rsid w:val="006D0305"/>
    <w:rsid w:val="006D0A2F"/>
    <w:rsid w:val="006D122B"/>
    <w:rsid w:val="006D1481"/>
    <w:rsid w:val="006D1A9F"/>
    <w:rsid w:val="006D205E"/>
    <w:rsid w:val="006D24FC"/>
    <w:rsid w:val="006D28A8"/>
    <w:rsid w:val="006D28AA"/>
    <w:rsid w:val="006D2ABA"/>
    <w:rsid w:val="006D3043"/>
    <w:rsid w:val="006D346E"/>
    <w:rsid w:val="006D34B7"/>
    <w:rsid w:val="006D36AB"/>
    <w:rsid w:val="006D450B"/>
    <w:rsid w:val="006D4E6E"/>
    <w:rsid w:val="006D5C34"/>
    <w:rsid w:val="006D5C62"/>
    <w:rsid w:val="006D5EAB"/>
    <w:rsid w:val="006D6214"/>
    <w:rsid w:val="006D62F1"/>
    <w:rsid w:val="006D634B"/>
    <w:rsid w:val="006D677D"/>
    <w:rsid w:val="006D6ECB"/>
    <w:rsid w:val="006D7785"/>
    <w:rsid w:val="006D780D"/>
    <w:rsid w:val="006D7906"/>
    <w:rsid w:val="006D7B9C"/>
    <w:rsid w:val="006D7BDC"/>
    <w:rsid w:val="006D7F55"/>
    <w:rsid w:val="006D7FE9"/>
    <w:rsid w:val="006E0240"/>
    <w:rsid w:val="006E2074"/>
    <w:rsid w:val="006E21EC"/>
    <w:rsid w:val="006E2822"/>
    <w:rsid w:val="006E2BDA"/>
    <w:rsid w:val="006E2D4E"/>
    <w:rsid w:val="006E3118"/>
    <w:rsid w:val="006E357C"/>
    <w:rsid w:val="006E37C5"/>
    <w:rsid w:val="006E3D99"/>
    <w:rsid w:val="006E3ED4"/>
    <w:rsid w:val="006E3F33"/>
    <w:rsid w:val="006E40F2"/>
    <w:rsid w:val="006E41B7"/>
    <w:rsid w:val="006E42C5"/>
    <w:rsid w:val="006E4632"/>
    <w:rsid w:val="006E51B6"/>
    <w:rsid w:val="006E58F8"/>
    <w:rsid w:val="006E5AE4"/>
    <w:rsid w:val="006E5D85"/>
    <w:rsid w:val="006E5DCD"/>
    <w:rsid w:val="006E60AD"/>
    <w:rsid w:val="006E62C1"/>
    <w:rsid w:val="006E65D7"/>
    <w:rsid w:val="006E6AB8"/>
    <w:rsid w:val="006E6F88"/>
    <w:rsid w:val="006E712F"/>
    <w:rsid w:val="006E74D9"/>
    <w:rsid w:val="006E76F1"/>
    <w:rsid w:val="006E7A0B"/>
    <w:rsid w:val="006E7F4F"/>
    <w:rsid w:val="006F079B"/>
    <w:rsid w:val="006F09E4"/>
    <w:rsid w:val="006F10CB"/>
    <w:rsid w:val="006F127D"/>
    <w:rsid w:val="006F1B0A"/>
    <w:rsid w:val="006F1B14"/>
    <w:rsid w:val="006F22A5"/>
    <w:rsid w:val="006F2402"/>
    <w:rsid w:val="006F2B9C"/>
    <w:rsid w:val="006F2C03"/>
    <w:rsid w:val="006F3624"/>
    <w:rsid w:val="006F430E"/>
    <w:rsid w:val="006F46F8"/>
    <w:rsid w:val="006F5155"/>
    <w:rsid w:val="006F54E6"/>
    <w:rsid w:val="006F557F"/>
    <w:rsid w:val="006F5590"/>
    <w:rsid w:val="006F6341"/>
    <w:rsid w:val="006F64A4"/>
    <w:rsid w:val="006F664D"/>
    <w:rsid w:val="006F69F7"/>
    <w:rsid w:val="006F6E96"/>
    <w:rsid w:val="006F6FED"/>
    <w:rsid w:val="006F71B7"/>
    <w:rsid w:val="007001E1"/>
    <w:rsid w:val="007003D3"/>
    <w:rsid w:val="007004CB"/>
    <w:rsid w:val="00700609"/>
    <w:rsid w:val="0070089B"/>
    <w:rsid w:val="00700E23"/>
    <w:rsid w:val="00700E61"/>
    <w:rsid w:val="00701884"/>
    <w:rsid w:val="00701A71"/>
    <w:rsid w:val="00701F23"/>
    <w:rsid w:val="00701F2E"/>
    <w:rsid w:val="0070219F"/>
    <w:rsid w:val="00702A9F"/>
    <w:rsid w:val="00702B84"/>
    <w:rsid w:val="00702E04"/>
    <w:rsid w:val="00702E1D"/>
    <w:rsid w:val="007035A4"/>
    <w:rsid w:val="00703A29"/>
    <w:rsid w:val="00703DE3"/>
    <w:rsid w:val="007044B4"/>
    <w:rsid w:val="00704596"/>
    <w:rsid w:val="00704661"/>
    <w:rsid w:val="00704A2E"/>
    <w:rsid w:val="00704DDD"/>
    <w:rsid w:val="00704DF6"/>
    <w:rsid w:val="007056DE"/>
    <w:rsid w:val="0070593F"/>
    <w:rsid w:val="00705B55"/>
    <w:rsid w:val="0070610A"/>
    <w:rsid w:val="00706458"/>
    <w:rsid w:val="0070682D"/>
    <w:rsid w:val="007076D3"/>
    <w:rsid w:val="00707C7C"/>
    <w:rsid w:val="00707F5B"/>
    <w:rsid w:val="0071020E"/>
    <w:rsid w:val="007105E2"/>
    <w:rsid w:val="007107DE"/>
    <w:rsid w:val="00710AAE"/>
    <w:rsid w:val="00711159"/>
    <w:rsid w:val="007111BD"/>
    <w:rsid w:val="0071147E"/>
    <w:rsid w:val="0071192B"/>
    <w:rsid w:val="00711B72"/>
    <w:rsid w:val="00711C7C"/>
    <w:rsid w:val="00712184"/>
    <w:rsid w:val="00712410"/>
    <w:rsid w:val="007125FA"/>
    <w:rsid w:val="0071293A"/>
    <w:rsid w:val="00714EEF"/>
    <w:rsid w:val="00715373"/>
    <w:rsid w:val="007154C4"/>
    <w:rsid w:val="00715793"/>
    <w:rsid w:val="00715C88"/>
    <w:rsid w:val="00716023"/>
    <w:rsid w:val="00716529"/>
    <w:rsid w:val="00716857"/>
    <w:rsid w:val="00716AFC"/>
    <w:rsid w:val="00716B59"/>
    <w:rsid w:val="00716D1F"/>
    <w:rsid w:val="00716E99"/>
    <w:rsid w:val="007175BB"/>
    <w:rsid w:val="00717650"/>
    <w:rsid w:val="00717D57"/>
    <w:rsid w:val="00720121"/>
    <w:rsid w:val="0072015A"/>
    <w:rsid w:val="00720955"/>
    <w:rsid w:val="00720AAC"/>
    <w:rsid w:val="007214CD"/>
    <w:rsid w:val="0072151B"/>
    <w:rsid w:val="007216D0"/>
    <w:rsid w:val="007219A8"/>
    <w:rsid w:val="00721F7F"/>
    <w:rsid w:val="0072246B"/>
    <w:rsid w:val="00722BE7"/>
    <w:rsid w:val="00722D76"/>
    <w:rsid w:val="007238A8"/>
    <w:rsid w:val="007239F9"/>
    <w:rsid w:val="00723E07"/>
    <w:rsid w:val="00724148"/>
    <w:rsid w:val="00724794"/>
    <w:rsid w:val="007249BC"/>
    <w:rsid w:val="00724D33"/>
    <w:rsid w:val="00724D42"/>
    <w:rsid w:val="00725305"/>
    <w:rsid w:val="00725450"/>
    <w:rsid w:val="007255CB"/>
    <w:rsid w:val="007256FF"/>
    <w:rsid w:val="00725B41"/>
    <w:rsid w:val="00725BD4"/>
    <w:rsid w:val="0072684F"/>
    <w:rsid w:val="00726C16"/>
    <w:rsid w:val="00726ECF"/>
    <w:rsid w:val="00727EE6"/>
    <w:rsid w:val="00727F2B"/>
    <w:rsid w:val="00730070"/>
    <w:rsid w:val="007309F3"/>
    <w:rsid w:val="007309F6"/>
    <w:rsid w:val="00731C18"/>
    <w:rsid w:val="00731E8D"/>
    <w:rsid w:val="00731E92"/>
    <w:rsid w:val="00732239"/>
    <w:rsid w:val="00732438"/>
    <w:rsid w:val="0073256F"/>
    <w:rsid w:val="007325A9"/>
    <w:rsid w:val="00732B69"/>
    <w:rsid w:val="00732CA6"/>
    <w:rsid w:val="0073352D"/>
    <w:rsid w:val="00733791"/>
    <w:rsid w:val="007345CA"/>
    <w:rsid w:val="00734CB1"/>
    <w:rsid w:val="00734CC4"/>
    <w:rsid w:val="00734EE6"/>
    <w:rsid w:val="007354AA"/>
    <w:rsid w:val="00735C26"/>
    <w:rsid w:val="00735EEF"/>
    <w:rsid w:val="00736008"/>
    <w:rsid w:val="00736155"/>
    <w:rsid w:val="0073688A"/>
    <w:rsid w:val="00736CB7"/>
    <w:rsid w:val="007374A1"/>
    <w:rsid w:val="007374A5"/>
    <w:rsid w:val="00737616"/>
    <w:rsid w:val="00737649"/>
    <w:rsid w:val="00737BB9"/>
    <w:rsid w:val="0074053E"/>
    <w:rsid w:val="007407EF"/>
    <w:rsid w:val="00740828"/>
    <w:rsid w:val="0074084D"/>
    <w:rsid w:val="00740C32"/>
    <w:rsid w:val="00740C43"/>
    <w:rsid w:val="00740C94"/>
    <w:rsid w:val="00740F0C"/>
    <w:rsid w:val="0074165F"/>
    <w:rsid w:val="00741961"/>
    <w:rsid w:val="00741BAF"/>
    <w:rsid w:val="007420AD"/>
    <w:rsid w:val="007421EB"/>
    <w:rsid w:val="007422C3"/>
    <w:rsid w:val="007423EA"/>
    <w:rsid w:val="00742887"/>
    <w:rsid w:val="00742A4F"/>
    <w:rsid w:val="00743219"/>
    <w:rsid w:val="00743AD8"/>
    <w:rsid w:val="00743F4A"/>
    <w:rsid w:val="00744053"/>
    <w:rsid w:val="00744918"/>
    <w:rsid w:val="00744B39"/>
    <w:rsid w:val="0074534F"/>
    <w:rsid w:val="00745658"/>
    <w:rsid w:val="007458F4"/>
    <w:rsid w:val="00745DDD"/>
    <w:rsid w:val="0074613E"/>
    <w:rsid w:val="007471A4"/>
    <w:rsid w:val="007475AF"/>
    <w:rsid w:val="00747619"/>
    <w:rsid w:val="007478BD"/>
    <w:rsid w:val="00747A22"/>
    <w:rsid w:val="00747C06"/>
    <w:rsid w:val="00747D3D"/>
    <w:rsid w:val="007500D9"/>
    <w:rsid w:val="0075063C"/>
    <w:rsid w:val="00750D6C"/>
    <w:rsid w:val="00750EC2"/>
    <w:rsid w:val="007512DA"/>
    <w:rsid w:val="0075155A"/>
    <w:rsid w:val="0075158E"/>
    <w:rsid w:val="00751D28"/>
    <w:rsid w:val="00751DE3"/>
    <w:rsid w:val="00751EBD"/>
    <w:rsid w:val="0075250C"/>
    <w:rsid w:val="007527B2"/>
    <w:rsid w:val="00752AEB"/>
    <w:rsid w:val="00752E66"/>
    <w:rsid w:val="007530F8"/>
    <w:rsid w:val="007545BA"/>
    <w:rsid w:val="007545C1"/>
    <w:rsid w:val="00754872"/>
    <w:rsid w:val="00754A3B"/>
    <w:rsid w:val="007551AA"/>
    <w:rsid w:val="007552C5"/>
    <w:rsid w:val="007555F8"/>
    <w:rsid w:val="0075574B"/>
    <w:rsid w:val="0075577A"/>
    <w:rsid w:val="0075593D"/>
    <w:rsid w:val="00755F35"/>
    <w:rsid w:val="00756031"/>
    <w:rsid w:val="0075644D"/>
    <w:rsid w:val="00756C50"/>
    <w:rsid w:val="00756CC3"/>
    <w:rsid w:val="0075730D"/>
    <w:rsid w:val="0075744D"/>
    <w:rsid w:val="00757538"/>
    <w:rsid w:val="00757765"/>
    <w:rsid w:val="00760334"/>
    <w:rsid w:val="007604FB"/>
    <w:rsid w:val="00760591"/>
    <w:rsid w:val="007607DC"/>
    <w:rsid w:val="00760BF2"/>
    <w:rsid w:val="007611DE"/>
    <w:rsid w:val="00761A9A"/>
    <w:rsid w:val="00761AC2"/>
    <w:rsid w:val="00761D7E"/>
    <w:rsid w:val="00761DC4"/>
    <w:rsid w:val="00762399"/>
    <w:rsid w:val="00762632"/>
    <w:rsid w:val="00762791"/>
    <w:rsid w:val="0076280F"/>
    <w:rsid w:val="00762842"/>
    <w:rsid w:val="00762A53"/>
    <w:rsid w:val="00762A63"/>
    <w:rsid w:val="00762FBC"/>
    <w:rsid w:val="007631E1"/>
    <w:rsid w:val="007637AC"/>
    <w:rsid w:val="00763BF8"/>
    <w:rsid w:val="00763CFC"/>
    <w:rsid w:val="00763D8C"/>
    <w:rsid w:val="00763DD8"/>
    <w:rsid w:val="00763FF7"/>
    <w:rsid w:val="00764523"/>
    <w:rsid w:val="00764613"/>
    <w:rsid w:val="0076482D"/>
    <w:rsid w:val="00764BEA"/>
    <w:rsid w:val="00764F94"/>
    <w:rsid w:val="00765396"/>
    <w:rsid w:val="00765C35"/>
    <w:rsid w:val="007661A1"/>
    <w:rsid w:val="007665E6"/>
    <w:rsid w:val="0076668C"/>
    <w:rsid w:val="00766AA8"/>
    <w:rsid w:val="00766BA5"/>
    <w:rsid w:val="00767196"/>
    <w:rsid w:val="007676D1"/>
    <w:rsid w:val="007677CA"/>
    <w:rsid w:val="00767C3A"/>
    <w:rsid w:val="007700D9"/>
    <w:rsid w:val="0077122D"/>
    <w:rsid w:val="00771240"/>
    <w:rsid w:val="00771293"/>
    <w:rsid w:val="007718ED"/>
    <w:rsid w:val="00771D6D"/>
    <w:rsid w:val="00771F1F"/>
    <w:rsid w:val="007720FB"/>
    <w:rsid w:val="00772106"/>
    <w:rsid w:val="00772434"/>
    <w:rsid w:val="007725C7"/>
    <w:rsid w:val="00772AA3"/>
    <w:rsid w:val="00772E0E"/>
    <w:rsid w:val="00772F0B"/>
    <w:rsid w:val="00773093"/>
    <w:rsid w:val="0077314C"/>
    <w:rsid w:val="0077389B"/>
    <w:rsid w:val="00774374"/>
    <w:rsid w:val="007743AA"/>
    <w:rsid w:val="007743B4"/>
    <w:rsid w:val="0077454A"/>
    <w:rsid w:val="007746D5"/>
    <w:rsid w:val="00774F8A"/>
    <w:rsid w:val="00775A6A"/>
    <w:rsid w:val="00775B47"/>
    <w:rsid w:val="00775D9F"/>
    <w:rsid w:val="007764DC"/>
    <w:rsid w:val="00776560"/>
    <w:rsid w:val="0077740C"/>
    <w:rsid w:val="007775F4"/>
    <w:rsid w:val="00780865"/>
    <w:rsid w:val="00780E80"/>
    <w:rsid w:val="0078101F"/>
    <w:rsid w:val="007811FA"/>
    <w:rsid w:val="007815B0"/>
    <w:rsid w:val="00781D36"/>
    <w:rsid w:val="00781D4D"/>
    <w:rsid w:val="007825BE"/>
    <w:rsid w:val="007827EE"/>
    <w:rsid w:val="00782A58"/>
    <w:rsid w:val="00782DFE"/>
    <w:rsid w:val="00783086"/>
    <w:rsid w:val="00783233"/>
    <w:rsid w:val="00783619"/>
    <w:rsid w:val="007836CE"/>
    <w:rsid w:val="007849F0"/>
    <w:rsid w:val="007851C2"/>
    <w:rsid w:val="00785940"/>
    <w:rsid w:val="00785B01"/>
    <w:rsid w:val="00785E1D"/>
    <w:rsid w:val="00786291"/>
    <w:rsid w:val="0078635A"/>
    <w:rsid w:val="007864DD"/>
    <w:rsid w:val="00787936"/>
    <w:rsid w:val="007913FF"/>
    <w:rsid w:val="00791458"/>
    <w:rsid w:val="007914E6"/>
    <w:rsid w:val="007915CD"/>
    <w:rsid w:val="00791B90"/>
    <w:rsid w:val="00791BD5"/>
    <w:rsid w:val="00791F2D"/>
    <w:rsid w:val="00792029"/>
    <w:rsid w:val="00792738"/>
    <w:rsid w:val="00792DDE"/>
    <w:rsid w:val="007931C0"/>
    <w:rsid w:val="00793364"/>
    <w:rsid w:val="0079363D"/>
    <w:rsid w:val="00793653"/>
    <w:rsid w:val="007936CE"/>
    <w:rsid w:val="00793AD4"/>
    <w:rsid w:val="00793F49"/>
    <w:rsid w:val="00794857"/>
    <w:rsid w:val="00795135"/>
    <w:rsid w:val="00795A05"/>
    <w:rsid w:val="00796162"/>
    <w:rsid w:val="0079632E"/>
    <w:rsid w:val="00796E97"/>
    <w:rsid w:val="007978AE"/>
    <w:rsid w:val="00797CE6"/>
    <w:rsid w:val="007A04F3"/>
    <w:rsid w:val="007A0958"/>
    <w:rsid w:val="007A0C6D"/>
    <w:rsid w:val="007A14FF"/>
    <w:rsid w:val="007A1CB8"/>
    <w:rsid w:val="007A201C"/>
    <w:rsid w:val="007A2078"/>
    <w:rsid w:val="007A210D"/>
    <w:rsid w:val="007A2333"/>
    <w:rsid w:val="007A2A58"/>
    <w:rsid w:val="007A384C"/>
    <w:rsid w:val="007A38DD"/>
    <w:rsid w:val="007A396C"/>
    <w:rsid w:val="007A39D5"/>
    <w:rsid w:val="007A3A29"/>
    <w:rsid w:val="007A3BDD"/>
    <w:rsid w:val="007A3DF0"/>
    <w:rsid w:val="007A41E9"/>
    <w:rsid w:val="007A45BF"/>
    <w:rsid w:val="007A59DC"/>
    <w:rsid w:val="007A5A66"/>
    <w:rsid w:val="007A5B95"/>
    <w:rsid w:val="007A5F60"/>
    <w:rsid w:val="007A6071"/>
    <w:rsid w:val="007A6086"/>
    <w:rsid w:val="007A6393"/>
    <w:rsid w:val="007A694B"/>
    <w:rsid w:val="007A6B1C"/>
    <w:rsid w:val="007A74B7"/>
    <w:rsid w:val="007A74C0"/>
    <w:rsid w:val="007A75EB"/>
    <w:rsid w:val="007A778B"/>
    <w:rsid w:val="007A7D4E"/>
    <w:rsid w:val="007B02B2"/>
    <w:rsid w:val="007B038F"/>
    <w:rsid w:val="007B0633"/>
    <w:rsid w:val="007B0812"/>
    <w:rsid w:val="007B084E"/>
    <w:rsid w:val="007B0BE5"/>
    <w:rsid w:val="007B1513"/>
    <w:rsid w:val="007B1862"/>
    <w:rsid w:val="007B1DA0"/>
    <w:rsid w:val="007B1E49"/>
    <w:rsid w:val="007B22CD"/>
    <w:rsid w:val="007B254E"/>
    <w:rsid w:val="007B2652"/>
    <w:rsid w:val="007B2C73"/>
    <w:rsid w:val="007B30C4"/>
    <w:rsid w:val="007B3603"/>
    <w:rsid w:val="007B36D8"/>
    <w:rsid w:val="007B39CF"/>
    <w:rsid w:val="007B4356"/>
    <w:rsid w:val="007B442F"/>
    <w:rsid w:val="007B44A8"/>
    <w:rsid w:val="007B45A9"/>
    <w:rsid w:val="007B4BF7"/>
    <w:rsid w:val="007B4D92"/>
    <w:rsid w:val="007B50CC"/>
    <w:rsid w:val="007B5190"/>
    <w:rsid w:val="007B5855"/>
    <w:rsid w:val="007B5CB0"/>
    <w:rsid w:val="007B5DF5"/>
    <w:rsid w:val="007B609E"/>
    <w:rsid w:val="007B63F2"/>
    <w:rsid w:val="007B66FE"/>
    <w:rsid w:val="007B68B3"/>
    <w:rsid w:val="007B6A53"/>
    <w:rsid w:val="007B6E3C"/>
    <w:rsid w:val="007B7054"/>
    <w:rsid w:val="007B70A0"/>
    <w:rsid w:val="007B7242"/>
    <w:rsid w:val="007B78D5"/>
    <w:rsid w:val="007B7A53"/>
    <w:rsid w:val="007B7E1A"/>
    <w:rsid w:val="007B7EDC"/>
    <w:rsid w:val="007B7FFD"/>
    <w:rsid w:val="007C0056"/>
    <w:rsid w:val="007C00B9"/>
    <w:rsid w:val="007C0AE1"/>
    <w:rsid w:val="007C0E4A"/>
    <w:rsid w:val="007C14E5"/>
    <w:rsid w:val="007C18A4"/>
    <w:rsid w:val="007C18BC"/>
    <w:rsid w:val="007C1943"/>
    <w:rsid w:val="007C1F29"/>
    <w:rsid w:val="007C2118"/>
    <w:rsid w:val="007C21FF"/>
    <w:rsid w:val="007C2BAC"/>
    <w:rsid w:val="007C3036"/>
    <w:rsid w:val="007C3290"/>
    <w:rsid w:val="007C338E"/>
    <w:rsid w:val="007C3687"/>
    <w:rsid w:val="007C3746"/>
    <w:rsid w:val="007C3935"/>
    <w:rsid w:val="007C3A47"/>
    <w:rsid w:val="007C3B15"/>
    <w:rsid w:val="007C4140"/>
    <w:rsid w:val="007C4A92"/>
    <w:rsid w:val="007C54A3"/>
    <w:rsid w:val="007C55BB"/>
    <w:rsid w:val="007C5672"/>
    <w:rsid w:val="007C5838"/>
    <w:rsid w:val="007C65E7"/>
    <w:rsid w:val="007C6AB5"/>
    <w:rsid w:val="007C6DE7"/>
    <w:rsid w:val="007C72C2"/>
    <w:rsid w:val="007C74F9"/>
    <w:rsid w:val="007C783A"/>
    <w:rsid w:val="007C79F2"/>
    <w:rsid w:val="007C7F15"/>
    <w:rsid w:val="007D0872"/>
    <w:rsid w:val="007D0EDC"/>
    <w:rsid w:val="007D18A1"/>
    <w:rsid w:val="007D1D7D"/>
    <w:rsid w:val="007D25A7"/>
    <w:rsid w:val="007D2845"/>
    <w:rsid w:val="007D2C7F"/>
    <w:rsid w:val="007D2E67"/>
    <w:rsid w:val="007D3053"/>
    <w:rsid w:val="007D3429"/>
    <w:rsid w:val="007D393D"/>
    <w:rsid w:val="007D3A3D"/>
    <w:rsid w:val="007D3B47"/>
    <w:rsid w:val="007D3BBE"/>
    <w:rsid w:val="007D3C7C"/>
    <w:rsid w:val="007D42AA"/>
    <w:rsid w:val="007D45B8"/>
    <w:rsid w:val="007D4745"/>
    <w:rsid w:val="007D49F3"/>
    <w:rsid w:val="007D4B24"/>
    <w:rsid w:val="007D4B42"/>
    <w:rsid w:val="007D524C"/>
    <w:rsid w:val="007D5965"/>
    <w:rsid w:val="007D683C"/>
    <w:rsid w:val="007D70E4"/>
    <w:rsid w:val="007D7128"/>
    <w:rsid w:val="007D780E"/>
    <w:rsid w:val="007D7A50"/>
    <w:rsid w:val="007E0031"/>
    <w:rsid w:val="007E0124"/>
    <w:rsid w:val="007E04AF"/>
    <w:rsid w:val="007E06B5"/>
    <w:rsid w:val="007E0923"/>
    <w:rsid w:val="007E0F3E"/>
    <w:rsid w:val="007E1040"/>
    <w:rsid w:val="007E1A6B"/>
    <w:rsid w:val="007E25D9"/>
    <w:rsid w:val="007E283D"/>
    <w:rsid w:val="007E2A38"/>
    <w:rsid w:val="007E2E45"/>
    <w:rsid w:val="007E3498"/>
    <w:rsid w:val="007E3638"/>
    <w:rsid w:val="007E38DF"/>
    <w:rsid w:val="007E3B89"/>
    <w:rsid w:val="007E3C86"/>
    <w:rsid w:val="007E3DB2"/>
    <w:rsid w:val="007E3F9A"/>
    <w:rsid w:val="007E4032"/>
    <w:rsid w:val="007E4503"/>
    <w:rsid w:val="007E56F7"/>
    <w:rsid w:val="007E5F8B"/>
    <w:rsid w:val="007E6101"/>
    <w:rsid w:val="007E63F6"/>
    <w:rsid w:val="007E6482"/>
    <w:rsid w:val="007E6C49"/>
    <w:rsid w:val="007E6EFB"/>
    <w:rsid w:val="007E6F22"/>
    <w:rsid w:val="007E6F80"/>
    <w:rsid w:val="007E71DB"/>
    <w:rsid w:val="007E76D1"/>
    <w:rsid w:val="007E7B41"/>
    <w:rsid w:val="007E7D55"/>
    <w:rsid w:val="007E7F1C"/>
    <w:rsid w:val="007F01D3"/>
    <w:rsid w:val="007F02FD"/>
    <w:rsid w:val="007F0854"/>
    <w:rsid w:val="007F0A3A"/>
    <w:rsid w:val="007F17E7"/>
    <w:rsid w:val="007F27CF"/>
    <w:rsid w:val="007F2912"/>
    <w:rsid w:val="007F2967"/>
    <w:rsid w:val="007F2968"/>
    <w:rsid w:val="007F2E70"/>
    <w:rsid w:val="007F33CC"/>
    <w:rsid w:val="007F360E"/>
    <w:rsid w:val="007F3867"/>
    <w:rsid w:val="007F39F1"/>
    <w:rsid w:val="007F3B5E"/>
    <w:rsid w:val="007F45D1"/>
    <w:rsid w:val="007F4642"/>
    <w:rsid w:val="007F466D"/>
    <w:rsid w:val="007F472A"/>
    <w:rsid w:val="007F4758"/>
    <w:rsid w:val="007F497F"/>
    <w:rsid w:val="007F49E4"/>
    <w:rsid w:val="007F4B21"/>
    <w:rsid w:val="007F4D01"/>
    <w:rsid w:val="007F4FCE"/>
    <w:rsid w:val="007F55AB"/>
    <w:rsid w:val="007F57C3"/>
    <w:rsid w:val="007F5AD5"/>
    <w:rsid w:val="007F5B84"/>
    <w:rsid w:val="007F61F8"/>
    <w:rsid w:val="007F63A3"/>
    <w:rsid w:val="007F6597"/>
    <w:rsid w:val="007F7033"/>
    <w:rsid w:val="007F7071"/>
    <w:rsid w:val="007F71EB"/>
    <w:rsid w:val="007F7238"/>
    <w:rsid w:val="008009F5"/>
    <w:rsid w:val="00800CF5"/>
    <w:rsid w:val="00801206"/>
    <w:rsid w:val="0080158F"/>
    <w:rsid w:val="00801616"/>
    <w:rsid w:val="00801787"/>
    <w:rsid w:val="00802011"/>
    <w:rsid w:val="00802205"/>
    <w:rsid w:val="0080250B"/>
    <w:rsid w:val="008026FE"/>
    <w:rsid w:val="00802725"/>
    <w:rsid w:val="0080273B"/>
    <w:rsid w:val="00802A21"/>
    <w:rsid w:val="00802E59"/>
    <w:rsid w:val="008034A9"/>
    <w:rsid w:val="00803BFA"/>
    <w:rsid w:val="00803FED"/>
    <w:rsid w:val="0080574B"/>
    <w:rsid w:val="008057F6"/>
    <w:rsid w:val="00805A85"/>
    <w:rsid w:val="008062CE"/>
    <w:rsid w:val="00806870"/>
    <w:rsid w:val="00806BF0"/>
    <w:rsid w:val="00806EF7"/>
    <w:rsid w:val="00807DD3"/>
    <w:rsid w:val="00807EDB"/>
    <w:rsid w:val="00807F4D"/>
    <w:rsid w:val="00807FCA"/>
    <w:rsid w:val="00807FD7"/>
    <w:rsid w:val="008107E2"/>
    <w:rsid w:val="00810A80"/>
    <w:rsid w:val="00810C56"/>
    <w:rsid w:val="00810EB8"/>
    <w:rsid w:val="00810F86"/>
    <w:rsid w:val="008113E7"/>
    <w:rsid w:val="00811C15"/>
    <w:rsid w:val="00812EB7"/>
    <w:rsid w:val="00812EC0"/>
    <w:rsid w:val="0081419F"/>
    <w:rsid w:val="0081450E"/>
    <w:rsid w:val="00815A06"/>
    <w:rsid w:val="008169AC"/>
    <w:rsid w:val="008177EB"/>
    <w:rsid w:val="00817B55"/>
    <w:rsid w:val="00817ED8"/>
    <w:rsid w:val="0082007C"/>
    <w:rsid w:val="00820381"/>
    <w:rsid w:val="00820594"/>
    <w:rsid w:val="00821362"/>
    <w:rsid w:val="00821472"/>
    <w:rsid w:val="00821D17"/>
    <w:rsid w:val="00821F07"/>
    <w:rsid w:val="00822134"/>
    <w:rsid w:val="008226F4"/>
    <w:rsid w:val="008227F7"/>
    <w:rsid w:val="00822949"/>
    <w:rsid w:val="00822C1D"/>
    <w:rsid w:val="00822C63"/>
    <w:rsid w:val="008230A6"/>
    <w:rsid w:val="008230F5"/>
    <w:rsid w:val="00823977"/>
    <w:rsid w:val="00823B13"/>
    <w:rsid w:val="008240A9"/>
    <w:rsid w:val="008254BB"/>
    <w:rsid w:val="0082590F"/>
    <w:rsid w:val="008259E7"/>
    <w:rsid w:val="0082629C"/>
    <w:rsid w:val="008271DA"/>
    <w:rsid w:val="008273E0"/>
    <w:rsid w:val="0082798E"/>
    <w:rsid w:val="00827B66"/>
    <w:rsid w:val="00827E45"/>
    <w:rsid w:val="00830255"/>
    <w:rsid w:val="00830291"/>
    <w:rsid w:val="008305A2"/>
    <w:rsid w:val="00830FFC"/>
    <w:rsid w:val="00831A8D"/>
    <w:rsid w:val="00831D37"/>
    <w:rsid w:val="00831DCB"/>
    <w:rsid w:val="00831EFE"/>
    <w:rsid w:val="00831F0F"/>
    <w:rsid w:val="00831FEB"/>
    <w:rsid w:val="00832469"/>
    <w:rsid w:val="00832750"/>
    <w:rsid w:val="00832FCA"/>
    <w:rsid w:val="008330E2"/>
    <w:rsid w:val="008332F2"/>
    <w:rsid w:val="00833494"/>
    <w:rsid w:val="00833625"/>
    <w:rsid w:val="00833C06"/>
    <w:rsid w:val="00833C54"/>
    <w:rsid w:val="00833CD2"/>
    <w:rsid w:val="00833CE4"/>
    <w:rsid w:val="0083490E"/>
    <w:rsid w:val="00834ABC"/>
    <w:rsid w:val="00834BD9"/>
    <w:rsid w:val="0083569A"/>
    <w:rsid w:val="00835700"/>
    <w:rsid w:val="008358F6"/>
    <w:rsid w:val="00835B1C"/>
    <w:rsid w:val="00835C99"/>
    <w:rsid w:val="00835CD0"/>
    <w:rsid w:val="00835F61"/>
    <w:rsid w:val="0083607F"/>
    <w:rsid w:val="00836242"/>
    <w:rsid w:val="008363A2"/>
    <w:rsid w:val="00836663"/>
    <w:rsid w:val="00836785"/>
    <w:rsid w:val="008370BE"/>
    <w:rsid w:val="00837C04"/>
    <w:rsid w:val="00837D27"/>
    <w:rsid w:val="00837DA2"/>
    <w:rsid w:val="0084069B"/>
    <w:rsid w:val="0084118D"/>
    <w:rsid w:val="008417C1"/>
    <w:rsid w:val="00841C12"/>
    <w:rsid w:val="00841D8A"/>
    <w:rsid w:val="00841DC2"/>
    <w:rsid w:val="0084289F"/>
    <w:rsid w:val="00843010"/>
    <w:rsid w:val="0084339F"/>
    <w:rsid w:val="0084342B"/>
    <w:rsid w:val="0084359A"/>
    <w:rsid w:val="0084369E"/>
    <w:rsid w:val="00843AC6"/>
    <w:rsid w:val="00843C41"/>
    <w:rsid w:val="00843C70"/>
    <w:rsid w:val="00843D48"/>
    <w:rsid w:val="00843E9E"/>
    <w:rsid w:val="008447E4"/>
    <w:rsid w:val="008448CA"/>
    <w:rsid w:val="00844D44"/>
    <w:rsid w:val="008450CF"/>
    <w:rsid w:val="008451E6"/>
    <w:rsid w:val="008457F3"/>
    <w:rsid w:val="00845B49"/>
    <w:rsid w:val="0084680D"/>
    <w:rsid w:val="008468D3"/>
    <w:rsid w:val="00846908"/>
    <w:rsid w:val="00846B83"/>
    <w:rsid w:val="00846FF6"/>
    <w:rsid w:val="0084708B"/>
    <w:rsid w:val="008470DC"/>
    <w:rsid w:val="00847833"/>
    <w:rsid w:val="00847EDE"/>
    <w:rsid w:val="0085068F"/>
    <w:rsid w:val="00850D84"/>
    <w:rsid w:val="00850EC8"/>
    <w:rsid w:val="008514F0"/>
    <w:rsid w:val="00851D42"/>
    <w:rsid w:val="00851E4B"/>
    <w:rsid w:val="00852146"/>
    <w:rsid w:val="0085215C"/>
    <w:rsid w:val="008530B3"/>
    <w:rsid w:val="008537A9"/>
    <w:rsid w:val="00853C47"/>
    <w:rsid w:val="00853F6D"/>
    <w:rsid w:val="008546D3"/>
    <w:rsid w:val="00854848"/>
    <w:rsid w:val="008548BE"/>
    <w:rsid w:val="00854960"/>
    <w:rsid w:val="008549F5"/>
    <w:rsid w:val="00854B21"/>
    <w:rsid w:val="00854F38"/>
    <w:rsid w:val="00855A5A"/>
    <w:rsid w:val="00855CC3"/>
    <w:rsid w:val="00856277"/>
    <w:rsid w:val="0085669E"/>
    <w:rsid w:val="008568A7"/>
    <w:rsid w:val="00856938"/>
    <w:rsid w:val="00856D7D"/>
    <w:rsid w:val="00857472"/>
    <w:rsid w:val="00857D54"/>
    <w:rsid w:val="00857D84"/>
    <w:rsid w:val="00857E15"/>
    <w:rsid w:val="00860380"/>
    <w:rsid w:val="00860A35"/>
    <w:rsid w:val="00860D5E"/>
    <w:rsid w:val="00860DB5"/>
    <w:rsid w:val="00861572"/>
    <w:rsid w:val="00861903"/>
    <w:rsid w:val="00861934"/>
    <w:rsid w:val="00861DE7"/>
    <w:rsid w:val="008623AA"/>
    <w:rsid w:val="00862835"/>
    <w:rsid w:val="00862975"/>
    <w:rsid w:val="00862A1D"/>
    <w:rsid w:val="00862C4E"/>
    <w:rsid w:val="008630D7"/>
    <w:rsid w:val="008631E9"/>
    <w:rsid w:val="00863664"/>
    <w:rsid w:val="008637BB"/>
    <w:rsid w:val="00863AD3"/>
    <w:rsid w:val="00863CD6"/>
    <w:rsid w:val="0086424D"/>
    <w:rsid w:val="008643BD"/>
    <w:rsid w:val="0086442C"/>
    <w:rsid w:val="00864927"/>
    <w:rsid w:val="00864C08"/>
    <w:rsid w:val="00865A6F"/>
    <w:rsid w:val="00866019"/>
    <w:rsid w:val="0086677E"/>
    <w:rsid w:val="00866F08"/>
    <w:rsid w:val="00867255"/>
    <w:rsid w:val="0086750A"/>
    <w:rsid w:val="00867CD6"/>
    <w:rsid w:val="00870CD5"/>
    <w:rsid w:val="00871741"/>
    <w:rsid w:val="0087236C"/>
    <w:rsid w:val="00872633"/>
    <w:rsid w:val="00872B5B"/>
    <w:rsid w:val="00872BFB"/>
    <w:rsid w:val="00872C6F"/>
    <w:rsid w:val="00872C9E"/>
    <w:rsid w:val="00872CB1"/>
    <w:rsid w:val="00873297"/>
    <w:rsid w:val="0087400A"/>
    <w:rsid w:val="0087425A"/>
    <w:rsid w:val="00875572"/>
    <w:rsid w:val="008755A2"/>
    <w:rsid w:val="00875FB3"/>
    <w:rsid w:val="0087622A"/>
    <w:rsid w:val="0087680B"/>
    <w:rsid w:val="008772B7"/>
    <w:rsid w:val="00877A05"/>
    <w:rsid w:val="00877A73"/>
    <w:rsid w:val="00880699"/>
    <w:rsid w:val="0088097D"/>
    <w:rsid w:val="00880A44"/>
    <w:rsid w:val="00880F4A"/>
    <w:rsid w:val="0088181C"/>
    <w:rsid w:val="008818C8"/>
    <w:rsid w:val="00881E47"/>
    <w:rsid w:val="00882481"/>
    <w:rsid w:val="0088270C"/>
    <w:rsid w:val="008831D1"/>
    <w:rsid w:val="00883783"/>
    <w:rsid w:val="00883F41"/>
    <w:rsid w:val="008844C6"/>
    <w:rsid w:val="008845F4"/>
    <w:rsid w:val="00884689"/>
    <w:rsid w:val="008846A4"/>
    <w:rsid w:val="008851C9"/>
    <w:rsid w:val="00885376"/>
    <w:rsid w:val="00885895"/>
    <w:rsid w:val="00885A40"/>
    <w:rsid w:val="008861A4"/>
    <w:rsid w:val="0088657F"/>
    <w:rsid w:val="00886BB5"/>
    <w:rsid w:val="00887325"/>
    <w:rsid w:val="00887733"/>
    <w:rsid w:val="008878EB"/>
    <w:rsid w:val="00887D7F"/>
    <w:rsid w:val="00890063"/>
    <w:rsid w:val="008901F3"/>
    <w:rsid w:val="0089032E"/>
    <w:rsid w:val="008903B1"/>
    <w:rsid w:val="0089049E"/>
    <w:rsid w:val="008906F5"/>
    <w:rsid w:val="00890964"/>
    <w:rsid w:val="008909A8"/>
    <w:rsid w:val="008909D5"/>
    <w:rsid w:val="00891005"/>
    <w:rsid w:val="00891264"/>
    <w:rsid w:val="00891324"/>
    <w:rsid w:val="00891924"/>
    <w:rsid w:val="00891C6B"/>
    <w:rsid w:val="00892BF6"/>
    <w:rsid w:val="00893387"/>
    <w:rsid w:val="00893678"/>
    <w:rsid w:val="0089381B"/>
    <w:rsid w:val="0089429C"/>
    <w:rsid w:val="0089430E"/>
    <w:rsid w:val="008948DD"/>
    <w:rsid w:val="008949E2"/>
    <w:rsid w:val="00894E58"/>
    <w:rsid w:val="008950B0"/>
    <w:rsid w:val="00895645"/>
    <w:rsid w:val="008957E9"/>
    <w:rsid w:val="008958C6"/>
    <w:rsid w:val="00895F39"/>
    <w:rsid w:val="008960FD"/>
    <w:rsid w:val="0089672E"/>
    <w:rsid w:val="00896906"/>
    <w:rsid w:val="00896D3E"/>
    <w:rsid w:val="00896FEB"/>
    <w:rsid w:val="00897229"/>
    <w:rsid w:val="00897771"/>
    <w:rsid w:val="0089786C"/>
    <w:rsid w:val="008979E8"/>
    <w:rsid w:val="00897A6D"/>
    <w:rsid w:val="00897BDB"/>
    <w:rsid w:val="008A015B"/>
    <w:rsid w:val="008A095D"/>
    <w:rsid w:val="008A0D1D"/>
    <w:rsid w:val="008A0E3E"/>
    <w:rsid w:val="008A13D8"/>
    <w:rsid w:val="008A15F2"/>
    <w:rsid w:val="008A1CDE"/>
    <w:rsid w:val="008A1EFC"/>
    <w:rsid w:val="008A245A"/>
    <w:rsid w:val="008A2A77"/>
    <w:rsid w:val="008A2B75"/>
    <w:rsid w:val="008A2CFD"/>
    <w:rsid w:val="008A31F3"/>
    <w:rsid w:val="008A3AC7"/>
    <w:rsid w:val="008A3C41"/>
    <w:rsid w:val="008A402D"/>
    <w:rsid w:val="008A4663"/>
    <w:rsid w:val="008A4BBA"/>
    <w:rsid w:val="008A547C"/>
    <w:rsid w:val="008A59DB"/>
    <w:rsid w:val="008A60D1"/>
    <w:rsid w:val="008A6587"/>
    <w:rsid w:val="008A6608"/>
    <w:rsid w:val="008A67A3"/>
    <w:rsid w:val="008A690C"/>
    <w:rsid w:val="008A71B3"/>
    <w:rsid w:val="008A72D5"/>
    <w:rsid w:val="008A7727"/>
    <w:rsid w:val="008A7EDB"/>
    <w:rsid w:val="008B0108"/>
    <w:rsid w:val="008B08A7"/>
    <w:rsid w:val="008B0A29"/>
    <w:rsid w:val="008B0C95"/>
    <w:rsid w:val="008B0E68"/>
    <w:rsid w:val="008B0E86"/>
    <w:rsid w:val="008B108C"/>
    <w:rsid w:val="008B10CF"/>
    <w:rsid w:val="008B123F"/>
    <w:rsid w:val="008B1BBA"/>
    <w:rsid w:val="008B23FE"/>
    <w:rsid w:val="008B3127"/>
    <w:rsid w:val="008B3656"/>
    <w:rsid w:val="008B47A6"/>
    <w:rsid w:val="008B4939"/>
    <w:rsid w:val="008B49CD"/>
    <w:rsid w:val="008B54E6"/>
    <w:rsid w:val="008B59CB"/>
    <w:rsid w:val="008B60AC"/>
    <w:rsid w:val="008B6214"/>
    <w:rsid w:val="008B632B"/>
    <w:rsid w:val="008B662E"/>
    <w:rsid w:val="008B6685"/>
    <w:rsid w:val="008B6839"/>
    <w:rsid w:val="008B6C59"/>
    <w:rsid w:val="008B7481"/>
    <w:rsid w:val="008B790E"/>
    <w:rsid w:val="008B79C2"/>
    <w:rsid w:val="008B7B08"/>
    <w:rsid w:val="008B7BA4"/>
    <w:rsid w:val="008B7CB4"/>
    <w:rsid w:val="008C01B2"/>
    <w:rsid w:val="008C0281"/>
    <w:rsid w:val="008C03CB"/>
    <w:rsid w:val="008C0545"/>
    <w:rsid w:val="008C0FE3"/>
    <w:rsid w:val="008C1928"/>
    <w:rsid w:val="008C1ACA"/>
    <w:rsid w:val="008C1B07"/>
    <w:rsid w:val="008C1CBE"/>
    <w:rsid w:val="008C2271"/>
    <w:rsid w:val="008C2660"/>
    <w:rsid w:val="008C27B1"/>
    <w:rsid w:val="008C2A20"/>
    <w:rsid w:val="008C2A49"/>
    <w:rsid w:val="008C33B4"/>
    <w:rsid w:val="008C34C4"/>
    <w:rsid w:val="008C39B0"/>
    <w:rsid w:val="008C3BD3"/>
    <w:rsid w:val="008C3E5B"/>
    <w:rsid w:val="008C40F3"/>
    <w:rsid w:val="008C4F16"/>
    <w:rsid w:val="008C5025"/>
    <w:rsid w:val="008C57DE"/>
    <w:rsid w:val="008C5909"/>
    <w:rsid w:val="008C6810"/>
    <w:rsid w:val="008C6851"/>
    <w:rsid w:val="008C688C"/>
    <w:rsid w:val="008C6970"/>
    <w:rsid w:val="008C6B2E"/>
    <w:rsid w:val="008C6C0F"/>
    <w:rsid w:val="008C6DD9"/>
    <w:rsid w:val="008C71A2"/>
    <w:rsid w:val="008C7322"/>
    <w:rsid w:val="008C73F3"/>
    <w:rsid w:val="008D019C"/>
    <w:rsid w:val="008D0427"/>
    <w:rsid w:val="008D049E"/>
    <w:rsid w:val="008D0DB3"/>
    <w:rsid w:val="008D110F"/>
    <w:rsid w:val="008D1275"/>
    <w:rsid w:val="008D1502"/>
    <w:rsid w:val="008D16FB"/>
    <w:rsid w:val="008D1801"/>
    <w:rsid w:val="008D19F2"/>
    <w:rsid w:val="008D1A11"/>
    <w:rsid w:val="008D1AAA"/>
    <w:rsid w:val="008D1F66"/>
    <w:rsid w:val="008D22C4"/>
    <w:rsid w:val="008D2395"/>
    <w:rsid w:val="008D27E9"/>
    <w:rsid w:val="008D2930"/>
    <w:rsid w:val="008D2A7A"/>
    <w:rsid w:val="008D2FC7"/>
    <w:rsid w:val="008D329D"/>
    <w:rsid w:val="008D3632"/>
    <w:rsid w:val="008D3AB2"/>
    <w:rsid w:val="008D3FD7"/>
    <w:rsid w:val="008D456C"/>
    <w:rsid w:val="008D483C"/>
    <w:rsid w:val="008D4DAE"/>
    <w:rsid w:val="008D5050"/>
    <w:rsid w:val="008D5707"/>
    <w:rsid w:val="008D5AB2"/>
    <w:rsid w:val="008D5F79"/>
    <w:rsid w:val="008D6403"/>
    <w:rsid w:val="008D658F"/>
    <w:rsid w:val="008D698F"/>
    <w:rsid w:val="008D6A11"/>
    <w:rsid w:val="008D6C5B"/>
    <w:rsid w:val="008D770F"/>
    <w:rsid w:val="008D7CFD"/>
    <w:rsid w:val="008E015A"/>
    <w:rsid w:val="008E0290"/>
    <w:rsid w:val="008E05EE"/>
    <w:rsid w:val="008E0A35"/>
    <w:rsid w:val="008E19D7"/>
    <w:rsid w:val="008E2554"/>
    <w:rsid w:val="008E27D9"/>
    <w:rsid w:val="008E29C0"/>
    <w:rsid w:val="008E33C8"/>
    <w:rsid w:val="008E47CE"/>
    <w:rsid w:val="008E4DA1"/>
    <w:rsid w:val="008E52EB"/>
    <w:rsid w:val="008E5350"/>
    <w:rsid w:val="008E53EC"/>
    <w:rsid w:val="008E5B36"/>
    <w:rsid w:val="008E5E7E"/>
    <w:rsid w:val="008E69F0"/>
    <w:rsid w:val="008E6B35"/>
    <w:rsid w:val="008E6BB9"/>
    <w:rsid w:val="008E6D11"/>
    <w:rsid w:val="008E6F27"/>
    <w:rsid w:val="008E7199"/>
    <w:rsid w:val="008E731B"/>
    <w:rsid w:val="008E7D1E"/>
    <w:rsid w:val="008E7F42"/>
    <w:rsid w:val="008F040C"/>
    <w:rsid w:val="008F062D"/>
    <w:rsid w:val="008F1370"/>
    <w:rsid w:val="008F172B"/>
    <w:rsid w:val="008F1C7C"/>
    <w:rsid w:val="008F2C55"/>
    <w:rsid w:val="008F2D39"/>
    <w:rsid w:val="008F3A63"/>
    <w:rsid w:val="008F3AA5"/>
    <w:rsid w:val="008F3C43"/>
    <w:rsid w:val="008F3C85"/>
    <w:rsid w:val="008F3E36"/>
    <w:rsid w:val="008F3E82"/>
    <w:rsid w:val="008F498F"/>
    <w:rsid w:val="008F4E86"/>
    <w:rsid w:val="008F5177"/>
    <w:rsid w:val="008F56FA"/>
    <w:rsid w:val="008F63A5"/>
    <w:rsid w:val="008F6652"/>
    <w:rsid w:val="008F66AC"/>
    <w:rsid w:val="008F67A2"/>
    <w:rsid w:val="008F68C4"/>
    <w:rsid w:val="008F6965"/>
    <w:rsid w:val="008F77F2"/>
    <w:rsid w:val="00900598"/>
    <w:rsid w:val="009007C3"/>
    <w:rsid w:val="00900A56"/>
    <w:rsid w:val="00900BF4"/>
    <w:rsid w:val="00900F88"/>
    <w:rsid w:val="00901591"/>
    <w:rsid w:val="009015D3"/>
    <w:rsid w:val="00901627"/>
    <w:rsid w:val="00901B78"/>
    <w:rsid w:val="00901DB0"/>
    <w:rsid w:val="00902300"/>
    <w:rsid w:val="00902438"/>
    <w:rsid w:val="00902547"/>
    <w:rsid w:val="009026AD"/>
    <w:rsid w:val="00902A3A"/>
    <w:rsid w:val="00903079"/>
    <w:rsid w:val="00903258"/>
    <w:rsid w:val="00903285"/>
    <w:rsid w:val="0090365D"/>
    <w:rsid w:val="00903B13"/>
    <w:rsid w:val="0090425B"/>
    <w:rsid w:val="00904A4C"/>
    <w:rsid w:val="00904CEC"/>
    <w:rsid w:val="00905695"/>
    <w:rsid w:val="0090591C"/>
    <w:rsid w:val="00905B88"/>
    <w:rsid w:val="009062C1"/>
    <w:rsid w:val="00906474"/>
    <w:rsid w:val="00906DB5"/>
    <w:rsid w:val="00906E04"/>
    <w:rsid w:val="00907195"/>
    <w:rsid w:val="0090750D"/>
    <w:rsid w:val="0090758E"/>
    <w:rsid w:val="00907806"/>
    <w:rsid w:val="00907883"/>
    <w:rsid w:val="00907983"/>
    <w:rsid w:val="00907AED"/>
    <w:rsid w:val="00907B23"/>
    <w:rsid w:val="009100A3"/>
    <w:rsid w:val="0091015F"/>
    <w:rsid w:val="009103DD"/>
    <w:rsid w:val="00910762"/>
    <w:rsid w:val="00910F67"/>
    <w:rsid w:val="00911089"/>
    <w:rsid w:val="00911107"/>
    <w:rsid w:val="009112C3"/>
    <w:rsid w:val="0091167D"/>
    <w:rsid w:val="0091170A"/>
    <w:rsid w:val="0091174F"/>
    <w:rsid w:val="00911771"/>
    <w:rsid w:val="009119E7"/>
    <w:rsid w:val="00911A24"/>
    <w:rsid w:val="00911CF5"/>
    <w:rsid w:val="00911E93"/>
    <w:rsid w:val="009122EF"/>
    <w:rsid w:val="009125F7"/>
    <w:rsid w:val="009126B4"/>
    <w:rsid w:val="00912863"/>
    <w:rsid w:val="00912E05"/>
    <w:rsid w:val="0091315E"/>
    <w:rsid w:val="00913C71"/>
    <w:rsid w:val="00913EE1"/>
    <w:rsid w:val="00913FA9"/>
    <w:rsid w:val="00914082"/>
    <w:rsid w:val="00914254"/>
    <w:rsid w:val="0091435C"/>
    <w:rsid w:val="00914475"/>
    <w:rsid w:val="00914948"/>
    <w:rsid w:val="00914F7D"/>
    <w:rsid w:val="0091561A"/>
    <w:rsid w:val="00915701"/>
    <w:rsid w:val="00915C17"/>
    <w:rsid w:val="00915C20"/>
    <w:rsid w:val="00915ED4"/>
    <w:rsid w:val="0091648A"/>
    <w:rsid w:val="00916690"/>
    <w:rsid w:val="009167EF"/>
    <w:rsid w:val="00916B3F"/>
    <w:rsid w:val="00916F31"/>
    <w:rsid w:val="00917113"/>
    <w:rsid w:val="0091716F"/>
    <w:rsid w:val="00917995"/>
    <w:rsid w:val="0092046C"/>
    <w:rsid w:val="0092051C"/>
    <w:rsid w:val="00920654"/>
    <w:rsid w:val="009209A1"/>
    <w:rsid w:val="0092139D"/>
    <w:rsid w:val="009213F8"/>
    <w:rsid w:val="00921940"/>
    <w:rsid w:val="00921E78"/>
    <w:rsid w:val="00922108"/>
    <w:rsid w:val="00922147"/>
    <w:rsid w:val="00922DAC"/>
    <w:rsid w:val="00922DE0"/>
    <w:rsid w:val="0092354F"/>
    <w:rsid w:val="00923F5C"/>
    <w:rsid w:val="00923FAB"/>
    <w:rsid w:val="0092437E"/>
    <w:rsid w:val="00924EE6"/>
    <w:rsid w:val="00924F5B"/>
    <w:rsid w:val="00925035"/>
    <w:rsid w:val="009250CE"/>
    <w:rsid w:val="0092557A"/>
    <w:rsid w:val="00925914"/>
    <w:rsid w:val="00925D19"/>
    <w:rsid w:val="00926018"/>
    <w:rsid w:val="00926219"/>
    <w:rsid w:val="00926AD8"/>
    <w:rsid w:val="00926AE0"/>
    <w:rsid w:val="009271C3"/>
    <w:rsid w:val="00927314"/>
    <w:rsid w:val="0092784F"/>
    <w:rsid w:val="00927935"/>
    <w:rsid w:val="0092ABDB"/>
    <w:rsid w:val="00930252"/>
    <w:rsid w:val="00930589"/>
    <w:rsid w:val="009307E4"/>
    <w:rsid w:val="00930FDB"/>
    <w:rsid w:val="00931680"/>
    <w:rsid w:val="00931AA4"/>
    <w:rsid w:val="00931AA7"/>
    <w:rsid w:val="00931BA7"/>
    <w:rsid w:val="00931F69"/>
    <w:rsid w:val="00932117"/>
    <w:rsid w:val="0093248A"/>
    <w:rsid w:val="009325ED"/>
    <w:rsid w:val="00932960"/>
    <w:rsid w:val="00932C3F"/>
    <w:rsid w:val="00932D42"/>
    <w:rsid w:val="00932D7B"/>
    <w:rsid w:val="009331B2"/>
    <w:rsid w:val="0093381A"/>
    <w:rsid w:val="00933880"/>
    <w:rsid w:val="00933CCF"/>
    <w:rsid w:val="00933F40"/>
    <w:rsid w:val="00933F86"/>
    <w:rsid w:val="0093405C"/>
    <w:rsid w:val="009344D8"/>
    <w:rsid w:val="00934DD8"/>
    <w:rsid w:val="00934DD9"/>
    <w:rsid w:val="00935362"/>
    <w:rsid w:val="0093574A"/>
    <w:rsid w:val="00935936"/>
    <w:rsid w:val="00935CCB"/>
    <w:rsid w:val="009363CF"/>
    <w:rsid w:val="00936D94"/>
    <w:rsid w:val="00937258"/>
    <w:rsid w:val="00937305"/>
    <w:rsid w:val="00937491"/>
    <w:rsid w:val="00937653"/>
    <w:rsid w:val="00937916"/>
    <w:rsid w:val="00937A24"/>
    <w:rsid w:val="00940065"/>
    <w:rsid w:val="0094102D"/>
    <w:rsid w:val="00942460"/>
    <w:rsid w:val="0094249F"/>
    <w:rsid w:val="0094258F"/>
    <w:rsid w:val="009425BA"/>
    <w:rsid w:val="00942880"/>
    <w:rsid w:val="00942ACD"/>
    <w:rsid w:val="00942C93"/>
    <w:rsid w:val="00942CDF"/>
    <w:rsid w:val="009435DA"/>
    <w:rsid w:val="009437D8"/>
    <w:rsid w:val="00943B7A"/>
    <w:rsid w:val="0094400B"/>
    <w:rsid w:val="00944AE0"/>
    <w:rsid w:val="00944AF3"/>
    <w:rsid w:val="00944B20"/>
    <w:rsid w:val="00944C08"/>
    <w:rsid w:val="00944D41"/>
    <w:rsid w:val="00944E54"/>
    <w:rsid w:val="0094516A"/>
    <w:rsid w:val="009455F0"/>
    <w:rsid w:val="00945FDD"/>
    <w:rsid w:val="00946040"/>
    <w:rsid w:val="00946D1A"/>
    <w:rsid w:val="00946D91"/>
    <w:rsid w:val="00947094"/>
    <w:rsid w:val="009477B0"/>
    <w:rsid w:val="0094781A"/>
    <w:rsid w:val="009478B7"/>
    <w:rsid w:val="0094792B"/>
    <w:rsid w:val="00947B43"/>
    <w:rsid w:val="009506C1"/>
    <w:rsid w:val="00950774"/>
    <w:rsid w:val="00950BAE"/>
    <w:rsid w:val="00950BC3"/>
    <w:rsid w:val="00950CB1"/>
    <w:rsid w:val="00950D30"/>
    <w:rsid w:val="00951A49"/>
    <w:rsid w:val="00951CF9"/>
    <w:rsid w:val="00951E57"/>
    <w:rsid w:val="00951FB0"/>
    <w:rsid w:val="009524BC"/>
    <w:rsid w:val="0095278A"/>
    <w:rsid w:val="00952AD4"/>
    <w:rsid w:val="00952C85"/>
    <w:rsid w:val="00952FA0"/>
    <w:rsid w:val="0095358F"/>
    <w:rsid w:val="00953854"/>
    <w:rsid w:val="00953AA7"/>
    <w:rsid w:val="00953C9D"/>
    <w:rsid w:val="009540B3"/>
    <w:rsid w:val="00954255"/>
    <w:rsid w:val="009546FE"/>
    <w:rsid w:val="0095497F"/>
    <w:rsid w:val="00954BDB"/>
    <w:rsid w:val="009550EC"/>
    <w:rsid w:val="009551D4"/>
    <w:rsid w:val="0095537B"/>
    <w:rsid w:val="00955D66"/>
    <w:rsid w:val="00956049"/>
    <w:rsid w:val="00956684"/>
    <w:rsid w:val="00956794"/>
    <w:rsid w:val="009568FE"/>
    <w:rsid w:val="00956B55"/>
    <w:rsid w:val="00956DE8"/>
    <w:rsid w:val="00957A44"/>
    <w:rsid w:val="00957ADE"/>
    <w:rsid w:val="00957E63"/>
    <w:rsid w:val="00957EBA"/>
    <w:rsid w:val="00957FEF"/>
    <w:rsid w:val="00961173"/>
    <w:rsid w:val="009613C3"/>
    <w:rsid w:val="009617A6"/>
    <w:rsid w:val="00961832"/>
    <w:rsid w:val="009637CC"/>
    <w:rsid w:val="00963B0E"/>
    <w:rsid w:val="00963CB1"/>
    <w:rsid w:val="00963FEB"/>
    <w:rsid w:val="00964979"/>
    <w:rsid w:val="00964B0C"/>
    <w:rsid w:val="00965915"/>
    <w:rsid w:val="00965B79"/>
    <w:rsid w:val="009662B6"/>
    <w:rsid w:val="0096646C"/>
    <w:rsid w:val="0096666B"/>
    <w:rsid w:val="00966A87"/>
    <w:rsid w:val="00966CD4"/>
    <w:rsid w:val="00966D37"/>
    <w:rsid w:val="0096711C"/>
    <w:rsid w:val="00967DD8"/>
    <w:rsid w:val="00967FD7"/>
    <w:rsid w:val="00970132"/>
    <w:rsid w:val="009706F1"/>
    <w:rsid w:val="00970B09"/>
    <w:rsid w:val="00970E86"/>
    <w:rsid w:val="009710F5"/>
    <w:rsid w:val="00971156"/>
    <w:rsid w:val="009712F5"/>
    <w:rsid w:val="00971555"/>
    <w:rsid w:val="00971677"/>
    <w:rsid w:val="0097173B"/>
    <w:rsid w:val="0097181B"/>
    <w:rsid w:val="00971D01"/>
    <w:rsid w:val="00971DA5"/>
    <w:rsid w:val="00972DE8"/>
    <w:rsid w:val="00973700"/>
    <w:rsid w:val="009738A2"/>
    <w:rsid w:val="00973ED5"/>
    <w:rsid w:val="00973F4B"/>
    <w:rsid w:val="00974C1E"/>
    <w:rsid w:val="00975266"/>
    <w:rsid w:val="009753B3"/>
    <w:rsid w:val="0097544A"/>
    <w:rsid w:val="0097565A"/>
    <w:rsid w:val="0097575F"/>
    <w:rsid w:val="00975ED9"/>
    <w:rsid w:val="00976007"/>
    <w:rsid w:val="00976232"/>
    <w:rsid w:val="00976F8E"/>
    <w:rsid w:val="0097776D"/>
    <w:rsid w:val="009777C5"/>
    <w:rsid w:val="00977902"/>
    <w:rsid w:val="00977A9A"/>
    <w:rsid w:val="00977D1C"/>
    <w:rsid w:val="00980077"/>
    <w:rsid w:val="009807A4"/>
    <w:rsid w:val="009808F4"/>
    <w:rsid w:val="00980AEF"/>
    <w:rsid w:val="00980E44"/>
    <w:rsid w:val="009819CF"/>
    <w:rsid w:val="00982BE5"/>
    <w:rsid w:val="00982C3B"/>
    <w:rsid w:val="00982EC3"/>
    <w:rsid w:val="00983111"/>
    <w:rsid w:val="0098348F"/>
    <w:rsid w:val="00983902"/>
    <w:rsid w:val="00983D4B"/>
    <w:rsid w:val="009845AF"/>
    <w:rsid w:val="009849BF"/>
    <w:rsid w:val="00984B4E"/>
    <w:rsid w:val="00984C11"/>
    <w:rsid w:val="00984DF4"/>
    <w:rsid w:val="0098574D"/>
    <w:rsid w:val="0098595C"/>
    <w:rsid w:val="00985BD2"/>
    <w:rsid w:val="00985C6E"/>
    <w:rsid w:val="00985F2A"/>
    <w:rsid w:val="00985FBE"/>
    <w:rsid w:val="00986530"/>
    <w:rsid w:val="009869A8"/>
    <w:rsid w:val="00986AC6"/>
    <w:rsid w:val="00986CFC"/>
    <w:rsid w:val="00986FBA"/>
    <w:rsid w:val="00987019"/>
    <w:rsid w:val="009877B1"/>
    <w:rsid w:val="009877B4"/>
    <w:rsid w:val="0098788D"/>
    <w:rsid w:val="00987C09"/>
    <w:rsid w:val="00987CFB"/>
    <w:rsid w:val="00987F55"/>
    <w:rsid w:val="009902D2"/>
    <w:rsid w:val="00990644"/>
    <w:rsid w:val="009908A2"/>
    <w:rsid w:val="00990936"/>
    <w:rsid w:val="00990BA5"/>
    <w:rsid w:val="00990C0E"/>
    <w:rsid w:val="00990D38"/>
    <w:rsid w:val="00990FF5"/>
    <w:rsid w:val="009910ED"/>
    <w:rsid w:val="0099125C"/>
    <w:rsid w:val="00991333"/>
    <w:rsid w:val="00991829"/>
    <w:rsid w:val="00991C37"/>
    <w:rsid w:val="00992528"/>
    <w:rsid w:val="00992A97"/>
    <w:rsid w:val="00992C24"/>
    <w:rsid w:val="00992D9D"/>
    <w:rsid w:val="00993306"/>
    <w:rsid w:val="00993364"/>
    <w:rsid w:val="00993A53"/>
    <w:rsid w:val="00993ACB"/>
    <w:rsid w:val="00993B95"/>
    <w:rsid w:val="00993F7B"/>
    <w:rsid w:val="00994702"/>
    <w:rsid w:val="00994B8E"/>
    <w:rsid w:val="00994D87"/>
    <w:rsid w:val="00994EE0"/>
    <w:rsid w:val="009954D7"/>
    <w:rsid w:val="00995AF5"/>
    <w:rsid w:val="00996399"/>
    <w:rsid w:val="0099699D"/>
    <w:rsid w:val="00996ECB"/>
    <w:rsid w:val="00997281"/>
    <w:rsid w:val="0099736A"/>
    <w:rsid w:val="009975DD"/>
    <w:rsid w:val="009977AF"/>
    <w:rsid w:val="00997E73"/>
    <w:rsid w:val="009A11A8"/>
    <w:rsid w:val="009A11E1"/>
    <w:rsid w:val="009A1226"/>
    <w:rsid w:val="009A1BAC"/>
    <w:rsid w:val="009A1FBC"/>
    <w:rsid w:val="009A2A4E"/>
    <w:rsid w:val="009A2CD2"/>
    <w:rsid w:val="009A308D"/>
    <w:rsid w:val="009A30BE"/>
    <w:rsid w:val="009A32FC"/>
    <w:rsid w:val="009A39A4"/>
    <w:rsid w:val="009A3B65"/>
    <w:rsid w:val="009A3CD1"/>
    <w:rsid w:val="009A3F38"/>
    <w:rsid w:val="009A420C"/>
    <w:rsid w:val="009A422F"/>
    <w:rsid w:val="009A4516"/>
    <w:rsid w:val="009A4AAB"/>
    <w:rsid w:val="009A4C4B"/>
    <w:rsid w:val="009A5420"/>
    <w:rsid w:val="009A5AA6"/>
    <w:rsid w:val="009A6210"/>
    <w:rsid w:val="009A69B9"/>
    <w:rsid w:val="009A69C8"/>
    <w:rsid w:val="009A6B89"/>
    <w:rsid w:val="009A6DE7"/>
    <w:rsid w:val="009A6F1F"/>
    <w:rsid w:val="009A7423"/>
    <w:rsid w:val="009A78A1"/>
    <w:rsid w:val="009A7B21"/>
    <w:rsid w:val="009A7B6D"/>
    <w:rsid w:val="009A7DDE"/>
    <w:rsid w:val="009A7FAB"/>
    <w:rsid w:val="009B002E"/>
    <w:rsid w:val="009B076C"/>
    <w:rsid w:val="009B077A"/>
    <w:rsid w:val="009B0A31"/>
    <w:rsid w:val="009B0B93"/>
    <w:rsid w:val="009B122F"/>
    <w:rsid w:val="009B12F3"/>
    <w:rsid w:val="009B13C8"/>
    <w:rsid w:val="009B1431"/>
    <w:rsid w:val="009B1520"/>
    <w:rsid w:val="009B1827"/>
    <w:rsid w:val="009B2186"/>
    <w:rsid w:val="009B221A"/>
    <w:rsid w:val="009B2251"/>
    <w:rsid w:val="009B25CC"/>
    <w:rsid w:val="009B29EA"/>
    <w:rsid w:val="009B2B31"/>
    <w:rsid w:val="009B306B"/>
    <w:rsid w:val="009B311B"/>
    <w:rsid w:val="009B32CE"/>
    <w:rsid w:val="009B3963"/>
    <w:rsid w:val="009B3C8C"/>
    <w:rsid w:val="009B4453"/>
    <w:rsid w:val="009B4474"/>
    <w:rsid w:val="009B4D34"/>
    <w:rsid w:val="009B57E1"/>
    <w:rsid w:val="009B585A"/>
    <w:rsid w:val="009B58D0"/>
    <w:rsid w:val="009B5BA3"/>
    <w:rsid w:val="009B6D03"/>
    <w:rsid w:val="009B7195"/>
    <w:rsid w:val="009B7D4B"/>
    <w:rsid w:val="009C1046"/>
    <w:rsid w:val="009C125C"/>
    <w:rsid w:val="009C147D"/>
    <w:rsid w:val="009C1BFC"/>
    <w:rsid w:val="009C1E24"/>
    <w:rsid w:val="009C2138"/>
    <w:rsid w:val="009C23B6"/>
    <w:rsid w:val="009C2434"/>
    <w:rsid w:val="009C2941"/>
    <w:rsid w:val="009C2DAF"/>
    <w:rsid w:val="009C36B7"/>
    <w:rsid w:val="009C3A85"/>
    <w:rsid w:val="009C3BF6"/>
    <w:rsid w:val="009C4B8A"/>
    <w:rsid w:val="009C4DAD"/>
    <w:rsid w:val="009C50BF"/>
    <w:rsid w:val="009C5635"/>
    <w:rsid w:val="009C56FD"/>
    <w:rsid w:val="009C57AC"/>
    <w:rsid w:val="009C59FE"/>
    <w:rsid w:val="009C5F90"/>
    <w:rsid w:val="009C64C6"/>
    <w:rsid w:val="009C6CE8"/>
    <w:rsid w:val="009C6D92"/>
    <w:rsid w:val="009C72FD"/>
    <w:rsid w:val="009C7EE8"/>
    <w:rsid w:val="009D00B4"/>
    <w:rsid w:val="009D04BF"/>
    <w:rsid w:val="009D0DD4"/>
    <w:rsid w:val="009D0FD6"/>
    <w:rsid w:val="009D139A"/>
    <w:rsid w:val="009D1D0F"/>
    <w:rsid w:val="009D1FDC"/>
    <w:rsid w:val="009D206C"/>
    <w:rsid w:val="009D2803"/>
    <w:rsid w:val="009D329A"/>
    <w:rsid w:val="009D36FD"/>
    <w:rsid w:val="009D39A1"/>
    <w:rsid w:val="009D3CF2"/>
    <w:rsid w:val="009D4597"/>
    <w:rsid w:val="009D4D7B"/>
    <w:rsid w:val="009D517E"/>
    <w:rsid w:val="009D56E4"/>
    <w:rsid w:val="009D5735"/>
    <w:rsid w:val="009D66DD"/>
    <w:rsid w:val="009D690C"/>
    <w:rsid w:val="009D6CD5"/>
    <w:rsid w:val="009D6D44"/>
    <w:rsid w:val="009D70E9"/>
    <w:rsid w:val="009D7235"/>
    <w:rsid w:val="009D780F"/>
    <w:rsid w:val="009D7838"/>
    <w:rsid w:val="009D7D1B"/>
    <w:rsid w:val="009D7DB3"/>
    <w:rsid w:val="009E07D7"/>
    <w:rsid w:val="009E0A5D"/>
    <w:rsid w:val="009E0BBA"/>
    <w:rsid w:val="009E0C11"/>
    <w:rsid w:val="009E0F45"/>
    <w:rsid w:val="009E0F88"/>
    <w:rsid w:val="009E11C4"/>
    <w:rsid w:val="009E1785"/>
    <w:rsid w:val="009E24A6"/>
    <w:rsid w:val="009E258A"/>
    <w:rsid w:val="009E2601"/>
    <w:rsid w:val="009E263C"/>
    <w:rsid w:val="009E2687"/>
    <w:rsid w:val="009E2959"/>
    <w:rsid w:val="009E2CED"/>
    <w:rsid w:val="009E45A3"/>
    <w:rsid w:val="009E46E6"/>
    <w:rsid w:val="009E4CEE"/>
    <w:rsid w:val="009E4E9C"/>
    <w:rsid w:val="009E5494"/>
    <w:rsid w:val="009E5653"/>
    <w:rsid w:val="009E5873"/>
    <w:rsid w:val="009E6038"/>
    <w:rsid w:val="009E6388"/>
    <w:rsid w:val="009E63A3"/>
    <w:rsid w:val="009E6447"/>
    <w:rsid w:val="009E6BF2"/>
    <w:rsid w:val="009E70C2"/>
    <w:rsid w:val="009E75B1"/>
    <w:rsid w:val="009E79BB"/>
    <w:rsid w:val="009E7AAB"/>
    <w:rsid w:val="009F0118"/>
    <w:rsid w:val="009F02FF"/>
    <w:rsid w:val="009F034D"/>
    <w:rsid w:val="009F0549"/>
    <w:rsid w:val="009F0A6B"/>
    <w:rsid w:val="009F0A89"/>
    <w:rsid w:val="009F0E1B"/>
    <w:rsid w:val="009F0E88"/>
    <w:rsid w:val="009F132A"/>
    <w:rsid w:val="009F176F"/>
    <w:rsid w:val="009F1821"/>
    <w:rsid w:val="009F1BF8"/>
    <w:rsid w:val="009F1C75"/>
    <w:rsid w:val="009F1CBC"/>
    <w:rsid w:val="009F1F80"/>
    <w:rsid w:val="009F242E"/>
    <w:rsid w:val="009F243C"/>
    <w:rsid w:val="009F308E"/>
    <w:rsid w:val="009F30E2"/>
    <w:rsid w:val="009F3101"/>
    <w:rsid w:val="009F3505"/>
    <w:rsid w:val="009F37ED"/>
    <w:rsid w:val="009F3A7C"/>
    <w:rsid w:val="009F3CF7"/>
    <w:rsid w:val="009F3DF2"/>
    <w:rsid w:val="009F4512"/>
    <w:rsid w:val="009F46EF"/>
    <w:rsid w:val="009F4709"/>
    <w:rsid w:val="009F490F"/>
    <w:rsid w:val="009F4CA5"/>
    <w:rsid w:val="009F4F65"/>
    <w:rsid w:val="009F4FCB"/>
    <w:rsid w:val="009F51B0"/>
    <w:rsid w:val="009F52B9"/>
    <w:rsid w:val="009F5B42"/>
    <w:rsid w:val="009F607D"/>
    <w:rsid w:val="009F6201"/>
    <w:rsid w:val="009F648D"/>
    <w:rsid w:val="009F6A39"/>
    <w:rsid w:val="009F6E8F"/>
    <w:rsid w:val="009F6F86"/>
    <w:rsid w:val="009F70FC"/>
    <w:rsid w:val="009F7134"/>
    <w:rsid w:val="009F71B2"/>
    <w:rsid w:val="009F74C8"/>
    <w:rsid w:val="009F7B06"/>
    <w:rsid w:val="009F7B91"/>
    <w:rsid w:val="009F7BAB"/>
    <w:rsid w:val="00A00E20"/>
    <w:rsid w:val="00A0122C"/>
    <w:rsid w:val="00A012BF"/>
    <w:rsid w:val="00A013CF"/>
    <w:rsid w:val="00A01613"/>
    <w:rsid w:val="00A0181D"/>
    <w:rsid w:val="00A01B63"/>
    <w:rsid w:val="00A01B8F"/>
    <w:rsid w:val="00A01D63"/>
    <w:rsid w:val="00A01EE8"/>
    <w:rsid w:val="00A020B8"/>
    <w:rsid w:val="00A021CC"/>
    <w:rsid w:val="00A02363"/>
    <w:rsid w:val="00A02602"/>
    <w:rsid w:val="00A026B7"/>
    <w:rsid w:val="00A03CAA"/>
    <w:rsid w:val="00A03D14"/>
    <w:rsid w:val="00A03E86"/>
    <w:rsid w:val="00A0422E"/>
    <w:rsid w:val="00A044B8"/>
    <w:rsid w:val="00A04750"/>
    <w:rsid w:val="00A048EF"/>
    <w:rsid w:val="00A04C14"/>
    <w:rsid w:val="00A05076"/>
    <w:rsid w:val="00A05104"/>
    <w:rsid w:val="00A05556"/>
    <w:rsid w:val="00A05574"/>
    <w:rsid w:val="00A055FA"/>
    <w:rsid w:val="00A05B2B"/>
    <w:rsid w:val="00A06268"/>
    <w:rsid w:val="00A065F9"/>
    <w:rsid w:val="00A0699D"/>
    <w:rsid w:val="00A06E2A"/>
    <w:rsid w:val="00A06FF3"/>
    <w:rsid w:val="00A07448"/>
    <w:rsid w:val="00A0762C"/>
    <w:rsid w:val="00A07F97"/>
    <w:rsid w:val="00A1009D"/>
    <w:rsid w:val="00A10102"/>
    <w:rsid w:val="00A10194"/>
    <w:rsid w:val="00A109B0"/>
    <w:rsid w:val="00A119FC"/>
    <w:rsid w:val="00A11F43"/>
    <w:rsid w:val="00A12A11"/>
    <w:rsid w:val="00A12C9F"/>
    <w:rsid w:val="00A12DA1"/>
    <w:rsid w:val="00A132D6"/>
    <w:rsid w:val="00A13468"/>
    <w:rsid w:val="00A137B3"/>
    <w:rsid w:val="00A13AA8"/>
    <w:rsid w:val="00A13CFD"/>
    <w:rsid w:val="00A14814"/>
    <w:rsid w:val="00A14867"/>
    <w:rsid w:val="00A156CD"/>
    <w:rsid w:val="00A1589A"/>
    <w:rsid w:val="00A15A80"/>
    <w:rsid w:val="00A15D01"/>
    <w:rsid w:val="00A15E29"/>
    <w:rsid w:val="00A15F30"/>
    <w:rsid w:val="00A166AD"/>
    <w:rsid w:val="00A1685B"/>
    <w:rsid w:val="00A17840"/>
    <w:rsid w:val="00A17A9A"/>
    <w:rsid w:val="00A17B1B"/>
    <w:rsid w:val="00A17EA9"/>
    <w:rsid w:val="00A17F87"/>
    <w:rsid w:val="00A207B1"/>
    <w:rsid w:val="00A2086A"/>
    <w:rsid w:val="00A20A21"/>
    <w:rsid w:val="00A213D6"/>
    <w:rsid w:val="00A2145A"/>
    <w:rsid w:val="00A21A26"/>
    <w:rsid w:val="00A225CB"/>
    <w:rsid w:val="00A22F6F"/>
    <w:rsid w:val="00A23197"/>
    <w:rsid w:val="00A2322F"/>
    <w:rsid w:val="00A2384D"/>
    <w:rsid w:val="00A23FBF"/>
    <w:rsid w:val="00A24314"/>
    <w:rsid w:val="00A24BDE"/>
    <w:rsid w:val="00A24EE9"/>
    <w:rsid w:val="00A2525B"/>
    <w:rsid w:val="00A2563C"/>
    <w:rsid w:val="00A25A5F"/>
    <w:rsid w:val="00A260B8"/>
    <w:rsid w:val="00A2654B"/>
    <w:rsid w:val="00A2665E"/>
    <w:rsid w:val="00A267FE"/>
    <w:rsid w:val="00A26F13"/>
    <w:rsid w:val="00A27D13"/>
    <w:rsid w:val="00A27E95"/>
    <w:rsid w:val="00A303C2"/>
    <w:rsid w:val="00A310F6"/>
    <w:rsid w:val="00A317A9"/>
    <w:rsid w:val="00A31AD7"/>
    <w:rsid w:val="00A321E8"/>
    <w:rsid w:val="00A3244E"/>
    <w:rsid w:val="00A32830"/>
    <w:rsid w:val="00A32B8D"/>
    <w:rsid w:val="00A3333D"/>
    <w:rsid w:val="00A33D9E"/>
    <w:rsid w:val="00A33E54"/>
    <w:rsid w:val="00A33F41"/>
    <w:rsid w:val="00A34EAD"/>
    <w:rsid w:val="00A34F53"/>
    <w:rsid w:val="00A351D4"/>
    <w:rsid w:val="00A351E9"/>
    <w:rsid w:val="00A3555C"/>
    <w:rsid w:val="00A3566A"/>
    <w:rsid w:val="00A35CBE"/>
    <w:rsid w:val="00A35E80"/>
    <w:rsid w:val="00A368AC"/>
    <w:rsid w:val="00A36F09"/>
    <w:rsid w:val="00A371EA"/>
    <w:rsid w:val="00A37359"/>
    <w:rsid w:val="00A374E9"/>
    <w:rsid w:val="00A40356"/>
    <w:rsid w:val="00A40394"/>
    <w:rsid w:val="00A40429"/>
    <w:rsid w:val="00A4093D"/>
    <w:rsid w:val="00A40B9B"/>
    <w:rsid w:val="00A416B7"/>
    <w:rsid w:val="00A4180B"/>
    <w:rsid w:val="00A41979"/>
    <w:rsid w:val="00A41E91"/>
    <w:rsid w:val="00A4202E"/>
    <w:rsid w:val="00A420F0"/>
    <w:rsid w:val="00A42D76"/>
    <w:rsid w:val="00A42D93"/>
    <w:rsid w:val="00A42F25"/>
    <w:rsid w:val="00A432F9"/>
    <w:rsid w:val="00A4467C"/>
    <w:rsid w:val="00A448D8"/>
    <w:rsid w:val="00A44ABE"/>
    <w:rsid w:val="00A44C0D"/>
    <w:rsid w:val="00A44CC4"/>
    <w:rsid w:val="00A44D90"/>
    <w:rsid w:val="00A44F88"/>
    <w:rsid w:val="00A45771"/>
    <w:rsid w:val="00A459D1"/>
    <w:rsid w:val="00A46133"/>
    <w:rsid w:val="00A46626"/>
    <w:rsid w:val="00A46872"/>
    <w:rsid w:val="00A46960"/>
    <w:rsid w:val="00A46C59"/>
    <w:rsid w:val="00A47736"/>
    <w:rsid w:val="00A477DC"/>
    <w:rsid w:val="00A503B5"/>
    <w:rsid w:val="00A505EB"/>
    <w:rsid w:val="00A507B8"/>
    <w:rsid w:val="00A510CB"/>
    <w:rsid w:val="00A5176E"/>
    <w:rsid w:val="00A518A2"/>
    <w:rsid w:val="00A519EE"/>
    <w:rsid w:val="00A51C4F"/>
    <w:rsid w:val="00A51EAF"/>
    <w:rsid w:val="00A521C2"/>
    <w:rsid w:val="00A523CB"/>
    <w:rsid w:val="00A529E0"/>
    <w:rsid w:val="00A52E6E"/>
    <w:rsid w:val="00A52E76"/>
    <w:rsid w:val="00A52E9D"/>
    <w:rsid w:val="00A5323C"/>
    <w:rsid w:val="00A534BA"/>
    <w:rsid w:val="00A535D7"/>
    <w:rsid w:val="00A53639"/>
    <w:rsid w:val="00A53735"/>
    <w:rsid w:val="00A537EC"/>
    <w:rsid w:val="00A538C6"/>
    <w:rsid w:val="00A53928"/>
    <w:rsid w:val="00A53BCC"/>
    <w:rsid w:val="00A53FB8"/>
    <w:rsid w:val="00A5460E"/>
    <w:rsid w:val="00A54664"/>
    <w:rsid w:val="00A548A3"/>
    <w:rsid w:val="00A54F5B"/>
    <w:rsid w:val="00A55118"/>
    <w:rsid w:val="00A556CA"/>
    <w:rsid w:val="00A55D30"/>
    <w:rsid w:val="00A55FCD"/>
    <w:rsid w:val="00A5660D"/>
    <w:rsid w:val="00A56EEE"/>
    <w:rsid w:val="00A5786D"/>
    <w:rsid w:val="00A57C5B"/>
    <w:rsid w:val="00A57ECD"/>
    <w:rsid w:val="00A60449"/>
    <w:rsid w:val="00A60988"/>
    <w:rsid w:val="00A61396"/>
    <w:rsid w:val="00A6183E"/>
    <w:rsid w:val="00A61E3E"/>
    <w:rsid w:val="00A62160"/>
    <w:rsid w:val="00A62FD6"/>
    <w:rsid w:val="00A63985"/>
    <w:rsid w:val="00A640D3"/>
    <w:rsid w:val="00A642DA"/>
    <w:rsid w:val="00A644F1"/>
    <w:rsid w:val="00A64A63"/>
    <w:rsid w:val="00A64B13"/>
    <w:rsid w:val="00A64F6C"/>
    <w:rsid w:val="00A64FF7"/>
    <w:rsid w:val="00A65351"/>
    <w:rsid w:val="00A6571B"/>
    <w:rsid w:val="00A65AD3"/>
    <w:rsid w:val="00A65FB2"/>
    <w:rsid w:val="00A663B0"/>
    <w:rsid w:val="00A66B34"/>
    <w:rsid w:val="00A67040"/>
    <w:rsid w:val="00A67098"/>
    <w:rsid w:val="00A6742E"/>
    <w:rsid w:val="00A679DE"/>
    <w:rsid w:val="00A67DF3"/>
    <w:rsid w:val="00A7035A"/>
    <w:rsid w:val="00A707A4"/>
    <w:rsid w:val="00A70A3D"/>
    <w:rsid w:val="00A70BB1"/>
    <w:rsid w:val="00A70E0F"/>
    <w:rsid w:val="00A70EBB"/>
    <w:rsid w:val="00A70ED8"/>
    <w:rsid w:val="00A7174E"/>
    <w:rsid w:val="00A71ACB"/>
    <w:rsid w:val="00A71B65"/>
    <w:rsid w:val="00A71C47"/>
    <w:rsid w:val="00A727D3"/>
    <w:rsid w:val="00A72887"/>
    <w:rsid w:val="00A72D84"/>
    <w:rsid w:val="00A72FA8"/>
    <w:rsid w:val="00A7302E"/>
    <w:rsid w:val="00A732E9"/>
    <w:rsid w:val="00A73552"/>
    <w:rsid w:val="00A73AE3"/>
    <w:rsid w:val="00A73CC1"/>
    <w:rsid w:val="00A74533"/>
    <w:rsid w:val="00A745EF"/>
    <w:rsid w:val="00A74E69"/>
    <w:rsid w:val="00A74F6C"/>
    <w:rsid w:val="00A752D9"/>
    <w:rsid w:val="00A75530"/>
    <w:rsid w:val="00A75F84"/>
    <w:rsid w:val="00A75FD7"/>
    <w:rsid w:val="00A7611C"/>
    <w:rsid w:val="00A76A4D"/>
    <w:rsid w:val="00A76DF5"/>
    <w:rsid w:val="00A76FE8"/>
    <w:rsid w:val="00A773CB"/>
    <w:rsid w:val="00A77C01"/>
    <w:rsid w:val="00A8018F"/>
    <w:rsid w:val="00A804AD"/>
    <w:rsid w:val="00A80779"/>
    <w:rsid w:val="00A80CCC"/>
    <w:rsid w:val="00A80D33"/>
    <w:rsid w:val="00A80FF1"/>
    <w:rsid w:val="00A810E2"/>
    <w:rsid w:val="00A814A7"/>
    <w:rsid w:val="00A81752"/>
    <w:rsid w:val="00A81A63"/>
    <w:rsid w:val="00A81A72"/>
    <w:rsid w:val="00A81BA9"/>
    <w:rsid w:val="00A81EDE"/>
    <w:rsid w:val="00A823FF"/>
    <w:rsid w:val="00A82599"/>
    <w:rsid w:val="00A82C1F"/>
    <w:rsid w:val="00A82D7E"/>
    <w:rsid w:val="00A82E71"/>
    <w:rsid w:val="00A82EDA"/>
    <w:rsid w:val="00A83276"/>
    <w:rsid w:val="00A8341C"/>
    <w:rsid w:val="00A83C38"/>
    <w:rsid w:val="00A84916"/>
    <w:rsid w:val="00A852E4"/>
    <w:rsid w:val="00A85A48"/>
    <w:rsid w:val="00A85BCF"/>
    <w:rsid w:val="00A85CB2"/>
    <w:rsid w:val="00A86080"/>
    <w:rsid w:val="00A861D5"/>
    <w:rsid w:val="00A863FB"/>
    <w:rsid w:val="00A86865"/>
    <w:rsid w:val="00A8703E"/>
    <w:rsid w:val="00A87446"/>
    <w:rsid w:val="00A8790D"/>
    <w:rsid w:val="00A901E5"/>
    <w:rsid w:val="00A908D1"/>
    <w:rsid w:val="00A90911"/>
    <w:rsid w:val="00A90985"/>
    <w:rsid w:val="00A90EE3"/>
    <w:rsid w:val="00A92235"/>
    <w:rsid w:val="00A92343"/>
    <w:rsid w:val="00A92B76"/>
    <w:rsid w:val="00A92D64"/>
    <w:rsid w:val="00A93090"/>
    <w:rsid w:val="00A931C1"/>
    <w:rsid w:val="00A93357"/>
    <w:rsid w:val="00A93B1F"/>
    <w:rsid w:val="00A94377"/>
    <w:rsid w:val="00A945A6"/>
    <w:rsid w:val="00A94921"/>
    <w:rsid w:val="00A94D35"/>
    <w:rsid w:val="00A9504D"/>
    <w:rsid w:val="00A950E7"/>
    <w:rsid w:val="00A96090"/>
    <w:rsid w:val="00A9652F"/>
    <w:rsid w:val="00A9661A"/>
    <w:rsid w:val="00A96859"/>
    <w:rsid w:val="00A9691B"/>
    <w:rsid w:val="00A96CA0"/>
    <w:rsid w:val="00A974A4"/>
    <w:rsid w:val="00A974EF"/>
    <w:rsid w:val="00A977E0"/>
    <w:rsid w:val="00A9798E"/>
    <w:rsid w:val="00A97A0E"/>
    <w:rsid w:val="00A97E28"/>
    <w:rsid w:val="00AA04FE"/>
    <w:rsid w:val="00AA0A49"/>
    <w:rsid w:val="00AA0E4D"/>
    <w:rsid w:val="00AA16EC"/>
    <w:rsid w:val="00AA184B"/>
    <w:rsid w:val="00AA1859"/>
    <w:rsid w:val="00AA224E"/>
    <w:rsid w:val="00AA29D9"/>
    <w:rsid w:val="00AA2B69"/>
    <w:rsid w:val="00AA40C1"/>
    <w:rsid w:val="00AA415E"/>
    <w:rsid w:val="00AA4968"/>
    <w:rsid w:val="00AA4ED8"/>
    <w:rsid w:val="00AA5180"/>
    <w:rsid w:val="00AA5410"/>
    <w:rsid w:val="00AA54BB"/>
    <w:rsid w:val="00AA5717"/>
    <w:rsid w:val="00AA5997"/>
    <w:rsid w:val="00AA60AB"/>
    <w:rsid w:val="00AA646D"/>
    <w:rsid w:val="00AA6CA4"/>
    <w:rsid w:val="00AA7389"/>
    <w:rsid w:val="00AA79FC"/>
    <w:rsid w:val="00AA7BAD"/>
    <w:rsid w:val="00AA7C05"/>
    <w:rsid w:val="00AB00AE"/>
    <w:rsid w:val="00AB0231"/>
    <w:rsid w:val="00AB0969"/>
    <w:rsid w:val="00AB0ABE"/>
    <w:rsid w:val="00AB0F4E"/>
    <w:rsid w:val="00AB2363"/>
    <w:rsid w:val="00AB25E0"/>
    <w:rsid w:val="00AB311A"/>
    <w:rsid w:val="00AB3163"/>
    <w:rsid w:val="00AB31EE"/>
    <w:rsid w:val="00AB34DD"/>
    <w:rsid w:val="00AB35D7"/>
    <w:rsid w:val="00AB394F"/>
    <w:rsid w:val="00AB3CDB"/>
    <w:rsid w:val="00AB3F2B"/>
    <w:rsid w:val="00AB53A9"/>
    <w:rsid w:val="00AB70C5"/>
    <w:rsid w:val="00AB75EF"/>
    <w:rsid w:val="00AB77CE"/>
    <w:rsid w:val="00AB7A6B"/>
    <w:rsid w:val="00AB7C27"/>
    <w:rsid w:val="00AB8754"/>
    <w:rsid w:val="00AC0001"/>
    <w:rsid w:val="00AC0137"/>
    <w:rsid w:val="00AC061E"/>
    <w:rsid w:val="00AC0714"/>
    <w:rsid w:val="00AC1415"/>
    <w:rsid w:val="00AC1559"/>
    <w:rsid w:val="00AC15E7"/>
    <w:rsid w:val="00AC2659"/>
    <w:rsid w:val="00AC2822"/>
    <w:rsid w:val="00AC2DD1"/>
    <w:rsid w:val="00AC2F3E"/>
    <w:rsid w:val="00AC38C1"/>
    <w:rsid w:val="00AC3F42"/>
    <w:rsid w:val="00AC3FB6"/>
    <w:rsid w:val="00AC404C"/>
    <w:rsid w:val="00AC4222"/>
    <w:rsid w:val="00AC4327"/>
    <w:rsid w:val="00AC45AF"/>
    <w:rsid w:val="00AC47DE"/>
    <w:rsid w:val="00AC48D3"/>
    <w:rsid w:val="00AC57B6"/>
    <w:rsid w:val="00AC5853"/>
    <w:rsid w:val="00AC6294"/>
    <w:rsid w:val="00AC649B"/>
    <w:rsid w:val="00AC664E"/>
    <w:rsid w:val="00AC6B64"/>
    <w:rsid w:val="00AC6E80"/>
    <w:rsid w:val="00AC7773"/>
    <w:rsid w:val="00AC7BB2"/>
    <w:rsid w:val="00AD02EC"/>
    <w:rsid w:val="00AD0619"/>
    <w:rsid w:val="00AD06EC"/>
    <w:rsid w:val="00AD10E6"/>
    <w:rsid w:val="00AD162A"/>
    <w:rsid w:val="00AD1A05"/>
    <w:rsid w:val="00AD1B24"/>
    <w:rsid w:val="00AD1C51"/>
    <w:rsid w:val="00AD1F14"/>
    <w:rsid w:val="00AD24DA"/>
    <w:rsid w:val="00AD2990"/>
    <w:rsid w:val="00AD2BB4"/>
    <w:rsid w:val="00AD2D88"/>
    <w:rsid w:val="00AD30EE"/>
    <w:rsid w:val="00AD371E"/>
    <w:rsid w:val="00AD37EC"/>
    <w:rsid w:val="00AD3A27"/>
    <w:rsid w:val="00AD4ACC"/>
    <w:rsid w:val="00AD4BCF"/>
    <w:rsid w:val="00AD5190"/>
    <w:rsid w:val="00AD54A8"/>
    <w:rsid w:val="00AD5545"/>
    <w:rsid w:val="00AD5917"/>
    <w:rsid w:val="00AD5D28"/>
    <w:rsid w:val="00AD63FE"/>
    <w:rsid w:val="00AD6832"/>
    <w:rsid w:val="00AD68A6"/>
    <w:rsid w:val="00AD6C04"/>
    <w:rsid w:val="00AD71B3"/>
    <w:rsid w:val="00AD7631"/>
    <w:rsid w:val="00AD7791"/>
    <w:rsid w:val="00AD77F6"/>
    <w:rsid w:val="00AD7BDB"/>
    <w:rsid w:val="00AD7E1B"/>
    <w:rsid w:val="00AE0411"/>
    <w:rsid w:val="00AE0636"/>
    <w:rsid w:val="00AE0A41"/>
    <w:rsid w:val="00AE0C30"/>
    <w:rsid w:val="00AE11A3"/>
    <w:rsid w:val="00AE17E7"/>
    <w:rsid w:val="00AE1966"/>
    <w:rsid w:val="00AE1FBC"/>
    <w:rsid w:val="00AE1FC7"/>
    <w:rsid w:val="00AE2270"/>
    <w:rsid w:val="00AE22C0"/>
    <w:rsid w:val="00AE2890"/>
    <w:rsid w:val="00AE2C6D"/>
    <w:rsid w:val="00AE2CA9"/>
    <w:rsid w:val="00AE3214"/>
    <w:rsid w:val="00AE3CCB"/>
    <w:rsid w:val="00AE473D"/>
    <w:rsid w:val="00AE4B3F"/>
    <w:rsid w:val="00AE4DF2"/>
    <w:rsid w:val="00AE4FCB"/>
    <w:rsid w:val="00AE4FD9"/>
    <w:rsid w:val="00AE5443"/>
    <w:rsid w:val="00AE5475"/>
    <w:rsid w:val="00AE5789"/>
    <w:rsid w:val="00AE5956"/>
    <w:rsid w:val="00AE5ABC"/>
    <w:rsid w:val="00AE5E03"/>
    <w:rsid w:val="00AE60AE"/>
    <w:rsid w:val="00AE694D"/>
    <w:rsid w:val="00AE71B5"/>
    <w:rsid w:val="00AE7613"/>
    <w:rsid w:val="00AE7ADE"/>
    <w:rsid w:val="00AE7FE9"/>
    <w:rsid w:val="00AF03D5"/>
    <w:rsid w:val="00AF0504"/>
    <w:rsid w:val="00AF07A4"/>
    <w:rsid w:val="00AF09B8"/>
    <w:rsid w:val="00AF0F03"/>
    <w:rsid w:val="00AF0F25"/>
    <w:rsid w:val="00AF155D"/>
    <w:rsid w:val="00AF1815"/>
    <w:rsid w:val="00AF193B"/>
    <w:rsid w:val="00AF1AE1"/>
    <w:rsid w:val="00AF1DFC"/>
    <w:rsid w:val="00AF26D6"/>
    <w:rsid w:val="00AF26EE"/>
    <w:rsid w:val="00AF2C47"/>
    <w:rsid w:val="00AF3120"/>
    <w:rsid w:val="00AF3934"/>
    <w:rsid w:val="00AF39BE"/>
    <w:rsid w:val="00AF40EE"/>
    <w:rsid w:val="00AF4BA9"/>
    <w:rsid w:val="00AF4D96"/>
    <w:rsid w:val="00AF4DB2"/>
    <w:rsid w:val="00AF5128"/>
    <w:rsid w:val="00AF54A6"/>
    <w:rsid w:val="00AF5A75"/>
    <w:rsid w:val="00AF5F67"/>
    <w:rsid w:val="00AF6166"/>
    <w:rsid w:val="00AF63F9"/>
    <w:rsid w:val="00AF6545"/>
    <w:rsid w:val="00AF65BD"/>
    <w:rsid w:val="00AF66EA"/>
    <w:rsid w:val="00AF68FB"/>
    <w:rsid w:val="00AF70E3"/>
    <w:rsid w:val="00AF7124"/>
    <w:rsid w:val="00AF7515"/>
    <w:rsid w:val="00AF7A2E"/>
    <w:rsid w:val="00AF7C3A"/>
    <w:rsid w:val="00B000B4"/>
    <w:rsid w:val="00B0034D"/>
    <w:rsid w:val="00B0173E"/>
    <w:rsid w:val="00B02432"/>
    <w:rsid w:val="00B02ABB"/>
    <w:rsid w:val="00B03762"/>
    <w:rsid w:val="00B04177"/>
    <w:rsid w:val="00B04650"/>
    <w:rsid w:val="00B046DA"/>
    <w:rsid w:val="00B04C21"/>
    <w:rsid w:val="00B04EBD"/>
    <w:rsid w:val="00B0505A"/>
    <w:rsid w:val="00B050F2"/>
    <w:rsid w:val="00B051E2"/>
    <w:rsid w:val="00B05366"/>
    <w:rsid w:val="00B055A3"/>
    <w:rsid w:val="00B05752"/>
    <w:rsid w:val="00B0694D"/>
    <w:rsid w:val="00B073A0"/>
    <w:rsid w:val="00B0780D"/>
    <w:rsid w:val="00B07860"/>
    <w:rsid w:val="00B0788A"/>
    <w:rsid w:val="00B078A8"/>
    <w:rsid w:val="00B07A1A"/>
    <w:rsid w:val="00B07A50"/>
    <w:rsid w:val="00B07BD9"/>
    <w:rsid w:val="00B07FDA"/>
    <w:rsid w:val="00B108C2"/>
    <w:rsid w:val="00B10966"/>
    <w:rsid w:val="00B11104"/>
    <w:rsid w:val="00B1166D"/>
    <w:rsid w:val="00B11CB7"/>
    <w:rsid w:val="00B12CE5"/>
    <w:rsid w:val="00B12F36"/>
    <w:rsid w:val="00B12F7B"/>
    <w:rsid w:val="00B12F96"/>
    <w:rsid w:val="00B13048"/>
    <w:rsid w:val="00B13388"/>
    <w:rsid w:val="00B13AE5"/>
    <w:rsid w:val="00B13EE2"/>
    <w:rsid w:val="00B142CA"/>
    <w:rsid w:val="00B1437A"/>
    <w:rsid w:val="00B14630"/>
    <w:rsid w:val="00B14862"/>
    <w:rsid w:val="00B14A0A"/>
    <w:rsid w:val="00B150F5"/>
    <w:rsid w:val="00B15157"/>
    <w:rsid w:val="00B1539B"/>
    <w:rsid w:val="00B1573F"/>
    <w:rsid w:val="00B15847"/>
    <w:rsid w:val="00B15AB1"/>
    <w:rsid w:val="00B15D5A"/>
    <w:rsid w:val="00B15DFA"/>
    <w:rsid w:val="00B15EE9"/>
    <w:rsid w:val="00B16FF7"/>
    <w:rsid w:val="00B175A3"/>
    <w:rsid w:val="00B17B30"/>
    <w:rsid w:val="00B17CCD"/>
    <w:rsid w:val="00B17DAC"/>
    <w:rsid w:val="00B20189"/>
    <w:rsid w:val="00B203A0"/>
    <w:rsid w:val="00B20514"/>
    <w:rsid w:val="00B208F1"/>
    <w:rsid w:val="00B2103E"/>
    <w:rsid w:val="00B21349"/>
    <w:rsid w:val="00B21367"/>
    <w:rsid w:val="00B216C5"/>
    <w:rsid w:val="00B22032"/>
    <w:rsid w:val="00B220E7"/>
    <w:rsid w:val="00B226DD"/>
    <w:rsid w:val="00B22CB4"/>
    <w:rsid w:val="00B23020"/>
    <w:rsid w:val="00B23024"/>
    <w:rsid w:val="00B23838"/>
    <w:rsid w:val="00B23C08"/>
    <w:rsid w:val="00B23DC9"/>
    <w:rsid w:val="00B23F42"/>
    <w:rsid w:val="00B240AC"/>
    <w:rsid w:val="00B2448D"/>
    <w:rsid w:val="00B24B73"/>
    <w:rsid w:val="00B24D2B"/>
    <w:rsid w:val="00B262EC"/>
    <w:rsid w:val="00B265D6"/>
    <w:rsid w:val="00B26612"/>
    <w:rsid w:val="00B2695F"/>
    <w:rsid w:val="00B26DAF"/>
    <w:rsid w:val="00B26E6E"/>
    <w:rsid w:val="00B26E91"/>
    <w:rsid w:val="00B27635"/>
    <w:rsid w:val="00B27700"/>
    <w:rsid w:val="00B2775C"/>
    <w:rsid w:val="00B27B6C"/>
    <w:rsid w:val="00B27C69"/>
    <w:rsid w:val="00B30182"/>
    <w:rsid w:val="00B307CD"/>
    <w:rsid w:val="00B309BB"/>
    <w:rsid w:val="00B30C27"/>
    <w:rsid w:val="00B30E4B"/>
    <w:rsid w:val="00B30E73"/>
    <w:rsid w:val="00B31618"/>
    <w:rsid w:val="00B318CE"/>
    <w:rsid w:val="00B31EA3"/>
    <w:rsid w:val="00B3241F"/>
    <w:rsid w:val="00B32E6D"/>
    <w:rsid w:val="00B33474"/>
    <w:rsid w:val="00B33A12"/>
    <w:rsid w:val="00B3439C"/>
    <w:rsid w:val="00B345E7"/>
    <w:rsid w:val="00B34DF5"/>
    <w:rsid w:val="00B355F7"/>
    <w:rsid w:val="00B358F9"/>
    <w:rsid w:val="00B360DE"/>
    <w:rsid w:val="00B362ED"/>
    <w:rsid w:val="00B36CA9"/>
    <w:rsid w:val="00B378C9"/>
    <w:rsid w:val="00B378D2"/>
    <w:rsid w:val="00B40076"/>
    <w:rsid w:val="00B402CE"/>
    <w:rsid w:val="00B4042B"/>
    <w:rsid w:val="00B40661"/>
    <w:rsid w:val="00B40958"/>
    <w:rsid w:val="00B4103F"/>
    <w:rsid w:val="00B4133A"/>
    <w:rsid w:val="00B41812"/>
    <w:rsid w:val="00B418DB"/>
    <w:rsid w:val="00B41C7E"/>
    <w:rsid w:val="00B4203E"/>
    <w:rsid w:val="00B422CE"/>
    <w:rsid w:val="00B42388"/>
    <w:rsid w:val="00B423C9"/>
    <w:rsid w:val="00B42A88"/>
    <w:rsid w:val="00B42BB8"/>
    <w:rsid w:val="00B43179"/>
    <w:rsid w:val="00B43322"/>
    <w:rsid w:val="00B435CF"/>
    <w:rsid w:val="00B43883"/>
    <w:rsid w:val="00B43953"/>
    <w:rsid w:val="00B43CCA"/>
    <w:rsid w:val="00B43E35"/>
    <w:rsid w:val="00B444DF"/>
    <w:rsid w:val="00B447C4"/>
    <w:rsid w:val="00B44900"/>
    <w:rsid w:val="00B45278"/>
    <w:rsid w:val="00B452E8"/>
    <w:rsid w:val="00B45326"/>
    <w:rsid w:val="00B45494"/>
    <w:rsid w:val="00B45D34"/>
    <w:rsid w:val="00B45E70"/>
    <w:rsid w:val="00B466B4"/>
    <w:rsid w:val="00B47B88"/>
    <w:rsid w:val="00B50B40"/>
    <w:rsid w:val="00B50B81"/>
    <w:rsid w:val="00B51377"/>
    <w:rsid w:val="00B51581"/>
    <w:rsid w:val="00B523FB"/>
    <w:rsid w:val="00B530F5"/>
    <w:rsid w:val="00B53894"/>
    <w:rsid w:val="00B53B62"/>
    <w:rsid w:val="00B53CAC"/>
    <w:rsid w:val="00B53E7A"/>
    <w:rsid w:val="00B5455D"/>
    <w:rsid w:val="00B5490A"/>
    <w:rsid w:val="00B55016"/>
    <w:rsid w:val="00B550FF"/>
    <w:rsid w:val="00B5513D"/>
    <w:rsid w:val="00B55A53"/>
    <w:rsid w:val="00B55E5C"/>
    <w:rsid w:val="00B563A4"/>
    <w:rsid w:val="00B567AD"/>
    <w:rsid w:val="00B56BF1"/>
    <w:rsid w:val="00B56CDF"/>
    <w:rsid w:val="00B56D9B"/>
    <w:rsid w:val="00B56DE8"/>
    <w:rsid w:val="00B576B6"/>
    <w:rsid w:val="00B57784"/>
    <w:rsid w:val="00B6025A"/>
    <w:rsid w:val="00B607FA"/>
    <w:rsid w:val="00B6136D"/>
    <w:rsid w:val="00B6154B"/>
    <w:rsid w:val="00B61949"/>
    <w:rsid w:val="00B61C42"/>
    <w:rsid w:val="00B61E09"/>
    <w:rsid w:val="00B61EDD"/>
    <w:rsid w:val="00B61EEB"/>
    <w:rsid w:val="00B629AC"/>
    <w:rsid w:val="00B63152"/>
    <w:rsid w:val="00B63403"/>
    <w:rsid w:val="00B6366D"/>
    <w:rsid w:val="00B637A6"/>
    <w:rsid w:val="00B63D6F"/>
    <w:rsid w:val="00B6481F"/>
    <w:rsid w:val="00B64B23"/>
    <w:rsid w:val="00B64C72"/>
    <w:rsid w:val="00B654A2"/>
    <w:rsid w:val="00B655DD"/>
    <w:rsid w:val="00B65BF6"/>
    <w:rsid w:val="00B66963"/>
    <w:rsid w:val="00B66A96"/>
    <w:rsid w:val="00B66AF2"/>
    <w:rsid w:val="00B66B01"/>
    <w:rsid w:val="00B66C28"/>
    <w:rsid w:val="00B66EC5"/>
    <w:rsid w:val="00B671D6"/>
    <w:rsid w:val="00B67AF1"/>
    <w:rsid w:val="00B67C81"/>
    <w:rsid w:val="00B67D16"/>
    <w:rsid w:val="00B67E55"/>
    <w:rsid w:val="00B70E08"/>
    <w:rsid w:val="00B70FD5"/>
    <w:rsid w:val="00B711E7"/>
    <w:rsid w:val="00B7165F"/>
    <w:rsid w:val="00B716E4"/>
    <w:rsid w:val="00B71DB5"/>
    <w:rsid w:val="00B71E43"/>
    <w:rsid w:val="00B72558"/>
    <w:rsid w:val="00B72907"/>
    <w:rsid w:val="00B729B9"/>
    <w:rsid w:val="00B72E13"/>
    <w:rsid w:val="00B72FAA"/>
    <w:rsid w:val="00B73035"/>
    <w:rsid w:val="00B7304D"/>
    <w:rsid w:val="00B73EBF"/>
    <w:rsid w:val="00B73F25"/>
    <w:rsid w:val="00B74106"/>
    <w:rsid w:val="00B7433A"/>
    <w:rsid w:val="00B744FC"/>
    <w:rsid w:val="00B74E74"/>
    <w:rsid w:val="00B75263"/>
    <w:rsid w:val="00B7535B"/>
    <w:rsid w:val="00B75873"/>
    <w:rsid w:val="00B75BB5"/>
    <w:rsid w:val="00B75DA3"/>
    <w:rsid w:val="00B76293"/>
    <w:rsid w:val="00B76462"/>
    <w:rsid w:val="00B7712B"/>
    <w:rsid w:val="00B77190"/>
    <w:rsid w:val="00B771D5"/>
    <w:rsid w:val="00B77683"/>
    <w:rsid w:val="00B77685"/>
    <w:rsid w:val="00B800C4"/>
    <w:rsid w:val="00B80192"/>
    <w:rsid w:val="00B8068C"/>
    <w:rsid w:val="00B80875"/>
    <w:rsid w:val="00B80EC3"/>
    <w:rsid w:val="00B81291"/>
    <w:rsid w:val="00B81448"/>
    <w:rsid w:val="00B815A5"/>
    <w:rsid w:val="00B81C57"/>
    <w:rsid w:val="00B81D72"/>
    <w:rsid w:val="00B82180"/>
    <w:rsid w:val="00B827A6"/>
    <w:rsid w:val="00B82B7A"/>
    <w:rsid w:val="00B835A3"/>
    <w:rsid w:val="00B8387C"/>
    <w:rsid w:val="00B8390F"/>
    <w:rsid w:val="00B83A6C"/>
    <w:rsid w:val="00B84277"/>
    <w:rsid w:val="00B842D4"/>
    <w:rsid w:val="00B84736"/>
    <w:rsid w:val="00B84AF3"/>
    <w:rsid w:val="00B84E95"/>
    <w:rsid w:val="00B85592"/>
    <w:rsid w:val="00B858F5"/>
    <w:rsid w:val="00B85BE5"/>
    <w:rsid w:val="00B860A8"/>
    <w:rsid w:val="00B86238"/>
    <w:rsid w:val="00B8697F"/>
    <w:rsid w:val="00B86D41"/>
    <w:rsid w:val="00B86DF2"/>
    <w:rsid w:val="00B86E4D"/>
    <w:rsid w:val="00B874C9"/>
    <w:rsid w:val="00B87816"/>
    <w:rsid w:val="00B87AA1"/>
    <w:rsid w:val="00B87AFE"/>
    <w:rsid w:val="00B87B58"/>
    <w:rsid w:val="00B87E47"/>
    <w:rsid w:val="00B87E66"/>
    <w:rsid w:val="00B91C66"/>
    <w:rsid w:val="00B92407"/>
    <w:rsid w:val="00B92B44"/>
    <w:rsid w:val="00B93235"/>
    <w:rsid w:val="00B938FE"/>
    <w:rsid w:val="00B94C48"/>
    <w:rsid w:val="00B94E65"/>
    <w:rsid w:val="00B95037"/>
    <w:rsid w:val="00B95793"/>
    <w:rsid w:val="00B95946"/>
    <w:rsid w:val="00B95BC0"/>
    <w:rsid w:val="00B961C6"/>
    <w:rsid w:val="00B96899"/>
    <w:rsid w:val="00B968B8"/>
    <w:rsid w:val="00B96BF9"/>
    <w:rsid w:val="00B96E50"/>
    <w:rsid w:val="00B971F7"/>
    <w:rsid w:val="00B9737C"/>
    <w:rsid w:val="00B97ACC"/>
    <w:rsid w:val="00B97C59"/>
    <w:rsid w:val="00B97E4E"/>
    <w:rsid w:val="00BA020D"/>
    <w:rsid w:val="00BA0437"/>
    <w:rsid w:val="00BA0CF5"/>
    <w:rsid w:val="00BA0D03"/>
    <w:rsid w:val="00BA0E8A"/>
    <w:rsid w:val="00BA12DB"/>
    <w:rsid w:val="00BA14AF"/>
    <w:rsid w:val="00BA2337"/>
    <w:rsid w:val="00BA26D7"/>
    <w:rsid w:val="00BA2919"/>
    <w:rsid w:val="00BA29FD"/>
    <w:rsid w:val="00BA2E25"/>
    <w:rsid w:val="00BA3586"/>
    <w:rsid w:val="00BA36D5"/>
    <w:rsid w:val="00BA3A5B"/>
    <w:rsid w:val="00BA3B11"/>
    <w:rsid w:val="00BA3E41"/>
    <w:rsid w:val="00BA3E86"/>
    <w:rsid w:val="00BA45D0"/>
    <w:rsid w:val="00BA49FD"/>
    <w:rsid w:val="00BA4BC3"/>
    <w:rsid w:val="00BA4BEC"/>
    <w:rsid w:val="00BA4D82"/>
    <w:rsid w:val="00BA4EC1"/>
    <w:rsid w:val="00BA4EFC"/>
    <w:rsid w:val="00BA53AE"/>
    <w:rsid w:val="00BA5531"/>
    <w:rsid w:val="00BA58D6"/>
    <w:rsid w:val="00BA5EE3"/>
    <w:rsid w:val="00BA616B"/>
    <w:rsid w:val="00BA73B2"/>
    <w:rsid w:val="00BA7AC0"/>
    <w:rsid w:val="00BA7C42"/>
    <w:rsid w:val="00BA7CF7"/>
    <w:rsid w:val="00BA7D99"/>
    <w:rsid w:val="00BA7E0D"/>
    <w:rsid w:val="00BB048B"/>
    <w:rsid w:val="00BB083F"/>
    <w:rsid w:val="00BB0A4B"/>
    <w:rsid w:val="00BB0B71"/>
    <w:rsid w:val="00BB0D30"/>
    <w:rsid w:val="00BB0E2F"/>
    <w:rsid w:val="00BB16FB"/>
    <w:rsid w:val="00BB1B83"/>
    <w:rsid w:val="00BB25C1"/>
    <w:rsid w:val="00BB27E1"/>
    <w:rsid w:val="00BB2864"/>
    <w:rsid w:val="00BB2985"/>
    <w:rsid w:val="00BB2A9A"/>
    <w:rsid w:val="00BB2ADC"/>
    <w:rsid w:val="00BB2B5A"/>
    <w:rsid w:val="00BB30C1"/>
    <w:rsid w:val="00BB3385"/>
    <w:rsid w:val="00BB35FA"/>
    <w:rsid w:val="00BB3AF0"/>
    <w:rsid w:val="00BB3E7B"/>
    <w:rsid w:val="00BB47F7"/>
    <w:rsid w:val="00BB4C1C"/>
    <w:rsid w:val="00BB4DA3"/>
    <w:rsid w:val="00BB4DB1"/>
    <w:rsid w:val="00BB50EF"/>
    <w:rsid w:val="00BB5938"/>
    <w:rsid w:val="00BB5DAB"/>
    <w:rsid w:val="00BB68B2"/>
    <w:rsid w:val="00BB6FB3"/>
    <w:rsid w:val="00BB7002"/>
    <w:rsid w:val="00BB7BDC"/>
    <w:rsid w:val="00BC003B"/>
    <w:rsid w:val="00BC0640"/>
    <w:rsid w:val="00BC0E72"/>
    <w:rsid w:val="00BC1499"/>
    <w:rsid w:val="00BC1966"/>
    <w:rsid w:val="00BC1B7B"/>
    <w:rsid w:val="00BC1BC5"/>
    <w:rsid w:val="00BC29AA"/>
    <w:rsid w:val="00BC2D92"/>
    <w:rsid w:val="00BC3B5A"/>
    <w:rsid w:val="00BC4053"/>
    <w:rsid w:val="00BC4438"/>
    <w:rsid w:val="00BC48A5"/>
    <w:rsid w:val="00BC48E0"/>
    <w:rsid w:val="00BC48F2"/>
    <w:rsid w:val="00BC4A90"/>
    <w:rsid w:val="00BC5878"/>
    <w:rsid w:val="00BC5A73"/>
    <w:rsid w:val="00BC5D49"/>
    <w:rsid w:val="00BC6F1C"/>
    <w:rsid w:val="00BC74B8"/>
    <w:rsid w:val="00BC79CF"/>
    <w:rsid w:val="00BD064E"/>
    <w:rsid w:val="00BD0A22"/>
    <w:rsid w:val="00BD0BBD"/>
    <w:rsid w:val="00BD105C"/>
    <w:rsid w:val="00BD19F2"/>
    <w:rsid w:val="00BD28D6"/>
    <w:rsid w:val="00BD3434"/>
    <w:rsid w:val="00BD3535"/>
    <w:rsid w:val="00BD3612"/>
    <w:rsid w:val="00BD3AB7"/>
    <w:rsid w:val="00BD3CB1"/>
    <w:rsid w:val="00BD4319"/>
    <w:rsid w:val="00BD4542"/>
    <w:rsid w:val="00BD47B7"/>
    <w:rsid w:val="00BD4B8E"/>
    <w:rsid w:val="00BD51A8"/>
    <w:rsid w:val="00BD5306"/>
    <w:rsid w:val="00BD5533"/>
    <w:rsid w:val="00BD5707"/>
    <w:rsid w:val="00BD5750"/>
    <w:rsid w:val="00BD5BB5"/>
    <w:rsid w:val="00BD5BD0"/>
    <w:rsid w:val="00BD72ED"/>
    <w:rsid w:val="00BD74E1"/>
    <w:rsid w:val="00BD7796"/>
    <w:rsid w:val="00BD7D19"/>
    <w:rsid w:val="00BE0048"/>
    <w:rsid w:val="00BE05E4"/>
    <w:rsid w:val="00BE0739"/>
    <w:rsid w:val="00BE07B4"/>
    <w:rsid w:val="00BE0903"/>
    <w:rsid w:val="00BE0966"/>
    <w:rsid w:val="00BE097B"/>
    <w:rsid w:val="00BE0BD7"/>
    <w:rsid w:val="00BE1ABC"/>
    <w:rsid w:val="00BE1DE4"/>
    <w:rsid w:val="00BE241F"/>
    <w:rsid w:val="00BE2747"/>
    <w:rsid w:val="00BE2813"/>
    <w:rsid w:val="00BE29CC"/>
    <w:rsid w:val="00BE2B9B"/>
    <w:rsid w:val="00BE2EB9"/>
    <w:rsid w:val="00BE3031"/>
    <w:rsid w:val="00BE33A2"/>
    <w:rsid w:val="00BE3502"/>
    <w:rsid w:val="00BE3936"/>
    <w:rsid w:val="00BE3994"/>
    <w:rsid w:val="00BE3AD5"/>
    <w:rsid w:val="00BE3AD8"/>
    <w:rsid w:val="00BE47F2"/>
    <w:rsid w:val="00BE47F6"/>
    <w:rsid w:val="00BE47FA"/>
    <w:rsid w:val="00BE50E2"/>
    <w:rsid w:val="00BE50F8"/>
    <w:rsid w:val="00BE5245"/>
    <w:rsid w:val="00BE571F"/>
    <w:rsid w:val="00BE59EE"/>
    <w:rsid w:val="00BE608C"/>
    <w:rsid w:val="00BE6258"/>
    <w:rsid w:val="00BE627D"/>
    <w:rsid w:val="00BE6303"/>
    <w:rsid w:val="00BE648E"/>
    <w:rsid w:val="00BE66E3"/>
    <w:rsid w:val="00BE6700"/>
    <w:rsid w:val="00BE68B6"/>
    <w:rsid w:val="00BE74E0"/>
    <w:rsid w:val="00BE762B"/>
    <w:rsid w:val="00BE7B35"/>
    <w:rsid w:val="00BF07A2"/>
    <w:rsid w:val="00BF07B5"/>
    <w:rsid w:val="00BF0A83"/>
    <w:rsid w:val="00BF0FCE"/>
    <w:rsid w:val="00BF1C41"/>
    <w:rsid w:val="00BF1DC8"/>
    <w:rsid w:val="00BF1F25"/>
    <w:rsid w:val="00BF1FD4"/>
    <w:rsid w:val="00BF21F2"/>
    <w:rsid w:val="00BF25C5"/>
    <w:rsid w:val="00BF2A39"/>
    <w:rsid w:val="00BF3175"/>
    <w:rsid w:val="00BF3830"/>
    <w:rsid w:val="00BF3950"/>
    <w:rsid w:val="00BF396A"/>
    <w:rsid w:val="00BF3E11"/>
    <w:rsid w:val="00BF408E"/>
    <w:rsid w:val="00BF484E"/>
    <w:rsid w:val="00BF4FCA"/>
    <w:rsid w:val="00BF501E"/>
    <w:rsid w:val="00BF5584"/>
    <w:rsid w:val="00BF56D9"/>
    <w:rsid w:val="00BF661D"/>
    <w:rsid w:val="00BF6662"/>
    <w:rsid w:val="00BF6734"/>
    <w:rsid w:val="00BF7374"/>
    <w:rsid w:val="00BF75F5"/>
    <w:rsid w:val="00C00435"/>
    <w:rsid w:val="00C00480"/>
    <w:rsid w:val="00C0049E"/>
    <w:rsid w:val="00C004AC"/>
    <w:rsid w:val="00C00A3A"/>
    <w:rsid w:val="00C00AA5"/>
    <w:rsid w:val="00C00C9E"/>
    <w:rsid w:val="00C00E40"/>
    <w:rsid w:val="00C010EF"/>
    <w:rsid w:val="00C01164"/>
    <w:rsid w:val="00C01344"/>
    <w:rsid w:val="00C013B2"/>
    <w:rsid w:val="00C017F8"/>
    <w:rsid w:val="00C019E5"/>
    <w:rsid w:val="00C01EE2"/>
    <w:rsid w:val="00C01F11"/>
    <w:rsid w:val="00C024D6"/>
    <w:rsid w:val="00C024E1"/>
    <w:rsid w:val="00C024E8"/>
    <w:rsid w:val="00C0315E"/>
    <w:rsid w:val="00C035CD"/>
    <w:rsid w:val="00C035D2"/>
    <w:rsid w:val="00C04A81"/>
    <w:rsid w:val="00C04C65"/>
    <w:rsid w:val="00C04F55"/>
    <w:rsid w:val="00C04FFF"/>
    <w:rsid w:val="00C05B96"/>
    <w:rsid w:val="00C05BCB"/>
    <w:rsid w:val="00C05F77"/>
    <w:rsid w:val="00C06060"/>
    <w:rsid w:val="00C06276"/>
    <w:rsid w:val="00C06CFC"/>
    <w:rsid w:val="00C070B0"/>
    <w:rsid w:val="00C07471"/>
    <w:rsid w:val="00C0774D"/>
    <w:rsid w:val="00C07964"/>
    <w:rsid w:val="00C07B1B"/>
    <w:rsid w:val="00C07E46"/>
    <w:rsid w:val="00C07F6D"/>
    <w:rsid w:val="00C1016C"/>
    <w:rsid w:val="00C105D5"/>
    <w:rsid w:val="00C106F3"/>
    <w:rsid w:val="00C1070E"/>
    <w:rsid w:val="00C1095D"/>
    <w:rsid w:val="00C10984"/>
    <w:rsid w:val="00C109EC"/>
    <w:rsid w:val="00C10B2C"/>
    <w:rsid w:val="00C10BCC"/>
    <w:rsid w:val="00C10D84"/>
    <w:rsid w:val="00C10F86"/>
    <w:rsid w:val="00C110D1"/>
    <w:rsid w:val="00C11191"/>
    <w:rsid w:val="00C11249"/>
    <w:rsid w:val="00C118E1"/>
    <w:rsid w:val="00C119BD"/>
    <w:rsid w:val="00C11AEF"/>
    <w:rsid w:val="00C126DE"/>
    <w:rsid w:val="00C12FFF"/>
    <w:rsid w:val="00C1336C"/>
    <w:rsid w:val="00C13525"/>
    <w:rsid w:val="00C1383E"/>
    <w:rsid w:val="00C13A0F"/>
    <w:rsid w:val="00C13C15"/>
    <w:rsid w:val="00C13CF5"/>
    <w:rsid w:val="00C13D1A"/>
    <w:rsid w:val="00C13E9F"/>
    <w:rsid w:val="00C14242"/>
    <w:rsid w:val="00C142F4"/>
    <w:rsid w:val="00C14423"/>
    <w:rsid w:val="00C1443D"/>
    <w:rsid w:val="00C14624"/>
    <w:rsid w:val="00C149AA"/>
    <w:rsid w:val="00C14A89"/>
    <w:rsid w:val="00C157E4"/>
    <w:rsid w:val="00C15A85"/>
    <w:rsid w:val="00C15FA0"/>
    <w:rsid w:val="00C16066"/>
    <w:rsid w:val="00C167D0"/>
    <w:rsid w:val="00C1746B"/>
    <w:rsid w:val="00C1760E"/>
    <w:rsid w:val="00C17A01"/>
    <w:rsid w:val="00C17D11"/>
    <w:rsid w:val="00C20315"/>
    <w:rsid w:val="00C20405"/>
    <w:rsid w:val="00C2040C"/>
    <w:rsid w:val="00C206D8"/>
    <w:rsid w:val="00C206E6"/>
    <w:rsid w:val="00C207C3"/>
    <w:rsid w:val="00C20876"/>
    <w:rsid w:val="00C20F04"/>
    <w:rsid w:val="00C21278"/>
    <w:rsid w:val="00C21336"/>
    <w:rsid w:val="00C21576"/>
    <w:rsid w:val="00C21788"/>
    <w:rsid w:val="00C21DA8"/>
    <w:rsid w:val="00C22048"/>
    <w:rsid w:val="00C2249F"/>
    <w:rsid w:val="00C227A3"/>
    <w:rsid w:val="00C227DE"/>
    <w:rsid w:val="00C228BE"/>
    <w:rsid w:val="00C22AAA"/>
    <w:rsid w:val="00C23173"/>
    <w:rsid w:val="00C23380"/>
    <w:rsid w:val="00C2440E"/>
    <w:rsid w:val="00C244FE"/>
    <w:rsid w:val="00C24517"/>
    <w:rsid w:val="00C2465B"/>
    <w:rsid w:val="00C246CC"/>
    <w:rsid w:val="00C2482D"/>
    <w:rsid w:val="00C2485F"/>
    <w:rsid w:val="00C24DDE"/>
    <w:rsid w:val="00C252DB"/>
    <w:rsid w:val="00C25EB9"/>
    <w:rsid w:val="00C26560"/>
    <w:rsid w:val="00C26583"/>
    <w:rsid w:val="00C26F0B"/>
    <w:rsid w:val="00C27082"/>
    <w:rsid w:val="00C27202"/>
    <w:rsid w:val="00C27802"/>
    <w:rsid w:val="00C27831"/>
    <w:rsid w:val="00C27BCD"/>
    <w:rsid w:val="00C27FC5"/>
    <w:rsid w:val="00C30379"/>
    <w:rsid w:val="00C3086D"/>
    <w:rsid w:val="00C30CB7"/>
    <w:rsid w:val="00C30FA0"/>
    <w:rsid w:val="00C3115E"/>
    <w:rsid w:val="00C319BB"/>
    <w:rsid w:val="00C31A77"/>
    <w:rsid w:val="00C31B72"/>
    <w:rsid w:val="00C32595"/>
    <w:rsid w:val="00C32AC9"/>
    <w:rsid w:val="00C33002"/>
    <w:rsid w:val="00C33E57"/>
    <w:rsid w:val="00C33FE6"/>
    <w:rsid w:val="00C3457C"/>
    <w:rsid w:val="00C34B16"/>
    <w:rsid w:val="00C35689"/>
    <w:rsid w:val="00C35AA3"/>
    <w:rsid w:val="00C35E6E"/>
    <w:rsid w:val="00C35FB7"/>
    <w:rsid w:val="00C36249"/>
    <w:rsid w:val="00C364C3"/>
    <w:rsid w:val="00C369A6"/>
    <w:rsid w:val="00C36FF5"/>
    <w:rsid w:val="00C371AE"/>
    <w:rsid w:val="00C3739E"/>
    <w:rsid w:val="00C37878"/>
    <w:rsid w:val="00C37882"/>
    <w:rsid w:val="00C37A9E"/>
    <w:rsid w:val="00C37B98"/>
    <w:rsid w:val="00C37E3A"/>
    <w:rsid w:val="00C4005F"/>
    <w:rsid w:val="00C41277"/>
    <w:rsid w:val="00C41A59"/>
    <w:rsid w:val="00C41C00"/>
    <w:rsid w:val="00C4288A"/>
    <w:rsid w:val="00C42DAE"/>
    <w:rsid w:val="00C42E7A"/>
    <w:rsid w:val="00C43177"/>
    <w:rsid w:val="00C4396C"/>
    <w:rsid w:val="00C442B7"/>
    <w:rsid w:val="00C4445A"/>
    <w:rsid w:val="00C44A3C"/>
    <w:rsid w:val="00C45579"/>
    <w:rsid w:val="00C455BD"/>
    <w:rsid w:val="00C46102"/>
    <w:rsid w:val="00C46D50"/>
    <w:rsid w:val="00C46FE1"/>
    <w:rsid w:val="00C47296"/>
    <w:rsid w:val="00C47699"/>
    <w:rsid w:val="00C478DA"/>
    <w:rsid w:val="00C47BB4"/>
    <w:rsid w:val="00C4FDF8"/>
    <w:rsid w:val="00C5006E"/>
    <w:rsid w:val="00C50246"/>
    <w:rsid w:val="00C50567"/>
    <w:rsid w:val="00C50B90"/>
    <w:rsid w:val="00C50BFD"/>
    <w:rsid w:val="00C50EA0"/>
    <w:rsid w:val="00C50FD3"/>
    <w:rsid w:val="00C51236"/>
    <w:rsid w:val="00C51283"/>
    <w:rsid w:val="00C52569"/>
    <w:rsid w:val="00C5282E"/>
    <w:rsid w:val="00C52FBD"/>
    <w:rsid w:val="00C53D4B"/>
    <w:rsid w:val="00C54DCF"/>
    <w:rsid w:val="00C55180"/>
    <w:rsid w:val="00C55305"/>
    <w:rsid w:val="00C553E3"/>
    <w:rsid w:val="00C55AC6"/>
    <w:rsid w:val="00C56194"/>
    <w:rsid w:val="00C56218"/>
    <w:rsid w:val="00C567B5"/>
    <w:rsid w:val="00C56D93"/>
    <w:rsid w:val="00C56E0D"/>
    <w:rsid w:val="00C56E3A"/>
    <w:rsid w:val="00C56F89"/>
    <w:rsid w:val="00C57492"/>
    <w:rsid w:val="00C5758C"/>
    <w:rsid w:val="00C57885"/>
    <w:rsid w:val="00C57E24"/>
    <w:rsid w:val="00C604CA"/>
    <w:rsid w:val="00C605E1"/>
    <w:rsid w:val="00C606CE"/>
    <w:rsid w:val="00C60BB8"/>
    <w:rsid w:val="00C6126B"/>
    <w:rsid w:val="00C613B9"/>
    <w:rsid w:val="00C613D0"/>
    <w:rsid w:val="00C61482"/>
    <w:rsid w:val="00C61497"/>
    <w:rsid w:val="00C615DF"/>
    <w:rsid w:val="00C61774"/>
    <w:rsid w:val="00C61B6F"/>
    <w:rsid w:val="00C61E67"/>
    <w:rsid w:val="00C61E8D"/>
    <w:rsid w:val="00C62014"/>
    <w:rsid w:val="00C6253C"/>
    <w:rsid w:val="00C62D08"/>
    <w:rsid w:val="00C62FDA"/>
    <w:rsid w:val="00C63AEA"/>
    <w:rsid w:val="00C6457E"/>
    <w:rsid w:val="00C64AA0"/>
    <w:rsid w:val="00C64F0B"/>
    <w:rsid w:val="00C6531F"/>
    <w:rsid w:val="00C65871"/>
    <w:rsid w:val="00C65A15"/>
    <w:rsid w:val="00C65AF6"/>
    <w:rsid w:val="00C66F85"/>
    <w:rsid w:val="00C66FD4"/>
    <w:rsid w:val="00C67416"/>
    <w:rsid w:val="00C674EE"/>
    <w:rsid w:val="00C6773F"/>
    <w:rsid w:val="00C67C4A"/>
    <w:rsid w:val="00C701E5"/>
    <w:rsid w:val="00C708FC"/>
    <w:rsid w:val="00C7099B"/>
    <w:rsid w:val="00C71D5A"/>
    <w:rsid w:val="00C7246C"/>
    <w:rsid w:val="00C72B01"/>
    <w:rsid w:val="00C72E6A"/>
    <w:rsid w:val="00C73619"/>
    <w:rsid w:val="00C73A29"/>
    <w:rsid w:val="00C745CF"/>
    <w:rsid w:val="00C748D5"/>
    <w:rsid w:val="00C74A7F"/>
    <w:rsid w:val="00C74AB6"/>
    <w:rsid w:val="00C74D93"/>
    <w:rsid w:val="00C750FF"/>
    <w:rsid w:val="00C75263"/>
    <w:rsid w:val="00C7548F"/>
    <w:rsid w:val="00C755DF"/>
    <w:rsid w:val="00C757C5"/>
    <w:rsid w:val="00C7620F"/>
    <w:rsid w:val="00C766E0"/>
    <w:rsid w:val="00C7670C"/>
    <w:rsid w:val="00C76C1B"/>
    <w:rsid w:val="00C76D0E"/>
    <w:rsid w:val="00C7711B"/>
    <w:rsid w:val="00C77901"/>
    <w:rsid w:val="00C77C86"/>
    <w:rsid w:val="00C77EAF"/>
    <w:rsid w:val="00C8010B"/>
    <w:rsid w:val="00C806A3"/>
    <w:rsid w:val="00C80DDC"/>
    <w:rsid w:val="00C811D2"/>
    <w:rsid w:val="00C813A3"/>
    <w:rsid w:val="00C81C54"/>
    <w:rsid w:val="00C820B6"/>
    <w:rsid w:val="00C82224"/>
    <w:rsid w:val="00C8293A"/>
    <w:rsid w:val="00C830ED"/>
    <w:rsid w:val="00C83406"/>
    <w:rsid w:val="00C83672"/>
    <w:rsid w:val="00C84235"/>
    <w:rsid w:val="00C8451E"/>
    <w:rsid w:val="00C8465E"/>
    <w:rsid w:val="00C849A7"/>
    <w:rsid w:val="00C849EE"/>
    <w:rsid w:val="00C84A8F"/>
    <w:rsid w:val="00C84B0D"/>
    <w:rsid w:val="00C84B82"/>
    <w:rsid w:val="00C85537"/>
    <w:rsid w:val="00C85F6F"/>
    <w:rsid w:val="00C86067"/>
    <w:rsid w:val="00C867EC"/>
    <w:rsid w:val="00C86808"/>
    <w:rsid w:val="00C87292"/>
    <w:rsid w:val="00C87761"/>
    <w:rsid w:val="00C8796E"/>
    <w:rsid w:val="00C87D34"/>
    <w:rsid w:val="00C9095C"/>
    <w:rsid w:val="00C90BC3"/>
    <w:rsid w:val="00C90C8F"/>
    <w:rsid w:val="00C9108A"/>
    <w:rsid w:val="00C913E8"/>
    <w:rsid w:val="00C916B5"/>
    <w:rsid w:val="00C91845"/>
    <w:rsid w:val="00C91A4A"/>
    <w:rsid w:val="00C91A82"/>
    <w:rsid w:val="00C92691"/>
    <w:rsid w:val="00C927D7"/>
    <w:rsid w:val="00C9303A"/>
    <w:rsid w:val="00C930BD"/>
    <w:rsid w:val="00C9339E"/>
    <w:rsid w:val="00C935AC"/>
    <w:rsid w:val="00C93D63"/>
    <w:rsid w:val="00C93F76"/>
    <w:rsid w:val="00C9421A"/>
    <w:rsid w:val="00C944EA"/>
    <w:rsid w:val="00C945B0"/>
    <w:rsid w:val="00C947AC"/>
    <w:rsid w:val="00C94B7D"/>
    <w:rsid w:val="00C94F28"/>
    <w:rsid w:val="00C94F48"/>
    <w:rsid w:val="00C955F6"/>
    <w:rsid w:val="00C95BDE"/>
    <w:rsid w:val="00C961FF"/>
    <w:rsid w:val="00C96E3F"/>
    <w:rsid w:val="00C972E4"/>
    <w:rsid w:val="00C9745C"/>
    <w:rsid w:val="00C9784A"/>
    <w:rsid w:val="00C97856"/>
    <w:rsid w:val="00C97B25"/>
    <w:rsid w:val="00C97B83"/>
    <w:rsid w:val="00C97CF1"/>
    <w:rsid w:val="00CA0143"/>
    <w:rsid w:val="00CA0376"/>
    <w:rsid w:val="00CA085E"/>
    <w:rsid w:val="00CA0AE0"/>
    <w:rsid w:val="00CA0E37"/>
    <w:rsid w:val="00CA10C7"/>
    <w:rsid w:val="00CA1384"/>
    <w:rsid w:val="00CA1982"/>
    <w:rsid w:val="00CA19A8"/>
    <w:rsid w:val="00CA283F"/>
    <w:rsid w:val="00CA29C4"/>
    <w:rsid w:val="00CA2B66"/>
    <w:rsid w:val="00CA2FA9"/>
    <w:rsid w:val="00CA340A"/>
    <w:rsid w:val="00CA3BCB"/>
    <w:rsid w:val="00CA3E96"/>
    <w:rsid w:val="00CA403B"/>
    <w:rsid w:val="00CA44B3"/>
    <w:rsid w:val="00CA4711"/>
    <w:rsid w:val="00CA4A0E"/>
    <w:rsid w:val="00CA577C"/>
    <w:rsid w:val="00CA617C"/>
    <w:rsid w:val="00CA635A"/>
    <w:rsid w:val="00CA6F95"/>
    <w:rsid w:val="00CA72FD"/>
    <w:rsid w:val="00CA7B24"/>
    <w:rsid w:val="00CB03BD"/>
    <w:rsid w:val="00CB08E4"/>
    <w:rsid w:val="00CB0BAE"/>
    <w:rsid w:val="00CB0C50"/>
    <w:rsid w:val="00CB0D3F"/>
    <w:rsid w:val="00CB10D5"/>
    <w:rsid w:val="00CB16EB"/>
    <w:rsid w:val="00CB1978"/>
    <w:rsid w:val="00CB1C9D"/>
    <w:rsid w:val="00CB1CB1"/>
    <w:rsid w:val="00CB1D12"/>
    <w:rsid w:val="00CB235C"/>
    <w:rsid w:val="00CB2404"/>
    <w:rsid w:val="00CB297D"/>
    <w:rsid w:val="00CB2BFE"/>
    <w:rsid w:val="00CB3D41"/>
    <w:rsid w:val="00CB41CB"/>
    <w:rsid w:val="00CB42AE"/>
    <w:rsid w:val="00CB432B"/>
    <w:rsid w:val="00CB436D"/>
    <w:rsid w:val="00CB5313"/>
    <w:rsid w:val="00CB53E3"/>
    <w:rsid w:val="00CB5646"/>
    <w:rsid w:val="00CB5A5D"/>
    <w:rsid w:val="00CB5B50"/>
    <w:rsid w:val="00CB60B4"/>
    <w:rsid w:val="00CB634A"/>
    <w:rsid w:val="00CB7B68"/>
    <w:rsid w:val="00CC0BC7"/>
    <w:rsid w:val="00CC0D0B"/>
    <w:rsid w:val="00CC0ED6"/>
    <w:rsid w:val="00CC1785"/>
    <w:rsid w:val="00CC1927"/>
    <w:rsid w:val="00CC1969"/>
    <w:rsid w:val="00CC19AC"/>
    <w:rsid w:val="00CC1F50"/>
    <w:rsid w:val="00CC23CB"/>
    <w:rsid w:val="00CC268D"/>
    <w:rsid w:val="00CC2B77"/>
    <w:rsid w:val="00CC2BBB"/>
    <w:rsid w:val="00CC2FB7"/>
    <w:rsid w:val="00CC3176"/>
    <w:rsid w:val="00CC3348"/>
    <w:rsid w:val="00CC3528"/>
    <w:rsid w:val="00CC3CDF"/>
    <w:rsid w:val="00CC3F9F"/>
    <w:rsid w:val="00CC4512"/>
    <w:rsid w:val="00CC452A"/>
    <w:rsid w:val="00CC490E"/>
    <w:rsid w:val="00CC4AD8"/>
    <w:rsid w:val="00CC5340"/>
    <w:rsid w:val="00CC55D6"/>
    <w:rsid w:val="00CC57E5"/>
    <w:rsid w:val="00CC59C2"/>
    <w:rsid w:val="00CC5BC4"/>
    <w:rsid w:val="00CC604F"/>
    <w:rsid w:val="00CC6105"/>
    <w:rsid w:val="00CC68D4"/>
    <w:rsid w:val="00CC79E0"/>
    <w:rsid w:val="00CC7D87"/>
    <w:rsid w:val="00CC7DC2"/>
    <w:rsid w:val="00CD06E7"/>
    <w:rsid w:val="00CD09AE"/>
    <w:rsid w:val="00CD0B5D"/>
    <w:rsid w:val="00CD0BB2"/>
    <w:rsid w:val="00CD16C1"/>
    <w:rsid w:val="00CD2502"/>
    <w:rsid w:val="00CD2515"/>
    <w:rsid w:val="00CD2E4F"/>
    <w:rsid w:val="00CD3B5F"/>
    <w:rsid w:val="00CD4432"/>
    <w:rsid w:val="00CD47C9"/>
    <w:rsid w:val="00CD4887"/>
    <w:rsid w:val="00CD4A66"/>
    <w:rsid w:val="00CD5205"/>
    <w:rsid w:val="00CD5419"/>
    <w:rsid w:val="00CD58B8"/>
    <w:rsid w:val="00CD5AA2"/>
    <w:rsid w:val="00CD5AD7"/>
    <w:rsid w:val="00CD5C66"/>
    <w:rsid w:val="00CD5EAB"/>
    <w:rsid w:val="00CD6D09"/>
    <w:rsid w:val="00CD6EFD"/>
    <w:rsid w:val="00CD7209"/>
    <w:rsid w:val="00CD73F3"/>
    <w:rsid w:val="00CD7927"/>
    <w:rsid w:val="00CE04E2"/>
    <w:rsid w:val="00CE09D7"/>
    <w:rsid w:val="00CE0A73"/>
    <w:rsid w:val="00CE0F7D"/>
    <w:rsid w:val="00CE1192"/>
    <w:rsid w:val="00CE11A2"/>
    <w:rsid w:val="00CE136B"/>
    <w:rsid w:val="00CE14B2"/>
    <w:rsid w:val="00CE1617"/>
    <w:rsid w:val="00CE1E0F"/>
    <w:rsid w:val="00CE223F"/>
    <w:rsid w:val="00CE230D"/>
    <w:rsid w:val="00CE27F9"/>
    <w:rsid w:val="00CE2C81"/>
    <w:rsid w:val="00CE2D83"/>
    <w:rsid w:val="00CE31E9"/>
    <w:rsid w:val="00CE3B05"/>
    <w:rsid w:val="00CE459C"/>
    <w:rsid w:val="00CE47EB"/>
    <w:rsid w:val="00CE591F"/>
    <w:rsid w:val="00CE5AB1"/>
    <w:rsid w:val="00CE5D0D"/>
    <w:rsid w:val="00CE5D6B"/>
    <w:rsid w:val="00CE6756"/>
    <w:rsid w:val="00CE679A"/>
    <w:rsid w:val="00CE6AA1"/>
    <w:rsid w:val="00CE7078"/>
    <w:rsid w:val="00CE7B88"/>
    <w:rsid w:val="00CE7CF4"/>
    <w:rsid w:val="00CE7D6B"/>
    <w:rsid w:val="00CF0771"/>
    <w:rsid w:val="00CF0C00"/>
    <w:rsid w:val="00CF0CB5"/>
    <w:rsid w:val="00CF16CE"/>
    <w:rsid w:val="00CF17C2"/>
    <w:rsid w:val="00CF1E54"/>
    <w:rsid w:val="00CF1F59"/>
    <w:rsid w:val="00CF2159"/>
    <w:rsid w:val="00CF2574"/>
    <w:rsid w:val="00CF2887"/>
    <w:rsid w:val="00CF29F2"/>
    <w:rsid w:val="00CF2AFA"/>
    <w:rsid w:val="00CF2B45"/>
    <w:rsid w:val="00CF2D32"/>
    <w:rsid w:val="00CF2D4F"/>
    <w:rsid w:val="00CF2D94"/>
    <w:rsid w:val="00CF2F56"/>
    <w:rsid w:val="00CF3108"/>
    <w:rsid w:val="00CF3177"/>
    <w:rsid w:val="00CF3510"/>
    <w:rsid w:val="00CF3604"/>
    <w:rsid w:val="00CF40E6"/>
    <w:rsid w:val="00CF46F6"/>
    <w:rsid w:val="00CF4ADA"/>
    <w:rsid w:val="00CF56A3"/>
    <w:rsid w:val="00CF593C"/>
    <w:rsid w:val="00CF6286"/>
    <w:rsid w:val="00CF6342"/>
    <w:rsid w:val="00CF675B"/>
    <w:rsid w:val="00CF69E4"/>
    <w:rsid w:val="00CF6A92"/>
    <w:rsid w:val="00CF79AE"/>
    <w:rsid w:val="00CF7D04"/>
    <w:rsid w:val="00D00208"/>
    <w:rsid w:val="00D0060F"/>
    <w:rsid w:val="00D00782"/>
    <w:rsid w:val="00D008DA"/>
    <w:rsid w:val="00D00B1C"/>
    <w:rsid w:val="00D00BE7"/>
    <w:rsid w:val="00D01005"/>
    <w:rsid w:val="00D015D6"/>
    <w:rsid w:val="00D01AD5"/>
    <w:rsid w:val="00D024B3"/>
    <w:rsid w:val="00D032A0"/>
    <w:rsid w:val="00D03552"/>
    <w:rsid w:val="00D04514"/>
    <w:rsid w:val="00D04594"/>
    <w:rsid w:val="00D04967"/>
    <w:rsid w:val="00D04A32"/>
    <w:rsid w:val="00D04C5F"/>
    <w:rsid w:val="00D04E10"/>
    <w:rsid w:val="00D05234"/>
    <w:rsid w:val="00D05823"/>
    <w:rsid w:val="00D0589F"/>
    <w:rsid w:val="00D0643D"/>
    <w:rsid w:val="00D06650"/>
    <w:rsid w:val="00D0677B"/>
    <w:rsid w:val="00D06D81"/>
    <w:rsid w:val="00D07489"/>
    <w:rsid w:val="00D10855"/>
    <w:rsid w:val="00D10B05"/>
    <w:rsid w:val="00D10BD8"/>
    <w:rsid w:val="00D10F2E"/>
    <w:rsid w:val="00D11097"/>
    <w:rsid w:val="00D111AE"/>
    <w:rsid w:val="00D1148A"/>
    <w:rsid w:val="00D114D2"/>
    <w:rsid w:val="00D11650"/>
    <w:rsid w:val="00D119DE"/>
    <w:rsid w:val="00D12006"/>
    <w:rsid w:val="00D121C7"/>
    <w:rsid w:val="00D1244A"/>
    <w:rsid w:val="00D125F8"/>
    <w:rsid w:val="00D12635"/>
    <w:rsid w:val="00D1265A"/>
    <w:rsid w:val="00D1290F"/>
    <w:rsid w:val="00D12976"/>
    <w:rsid w:val="00D12D70"/>
    <w:rsid w:val="00D139E0"/>
    <w:rsid w:val="00D13ACE"/>
    <w:rsid w:val="00D147AD"/>
    <w:rsid w:val="00D14D3D"/>
    <w:rsid w:val="00D14FD8"/>
    <w:rsid w:val="00D154E4"/>
    <w:rsid w:val="00D15DE8"/>
    <w:rsid w:val="00D1606D"/>
    <w:rsid w:val="00D16474"/>
    <w:rsid w:val="00D16873"/>
    <w:rsid w:val="00D16F5B"/>
    <w:rsid w:val="00D17596"/>
    <w:rsid w:val="00D17B53"/>
    <w:rsid w:val="00D17BE6"/>
    <w:rsid w:val="00D2002A"/>
    <w:rsid w:val="00D204A4"/>
    <w:rsid w:val="00D206F1"/>
    <w:rsid w:val="00D20735"/>
    <w:rsid w:val="00D20CE3"/>
    <w:rsid w:val="00D2105B"/>
    <w:rsid w:val="00D21185"/>
    <w:rsid w:val="00D213FB"/>
    <w:rsid w:val="00D2158F"/>
    <w:rsid w:val="00D21785"/>
    <w:rsid w:val="00D21911"/>
    <w:rsid w:val="00D220BD"/>
    <w:rsid w:val="00D220D5"/>
    <w:rsid w:val="00D22753"/>
    <w:rsid w:val="00D230B9"/>
    <w:rsid w:val="00D23203"/>
    <w:rsid w:val="00D23359"/>
    <w:rsid w:val="00D233A0"/>
    <w:rsid w:val="00D2390D"/>
    <w:rsid w:val="00D23AAB"/>
    <w:rsid w:val="00D23AAC"/>
    <w:rsid w:val="00D2494B"/>
    <w:rsid w:val="00D249E0"/>
    <w:rsid w:val="00D24E74"/>
    <w:rsid w:val="00D2560E"/>
    <w:rsid w:val="00D25976"/>
    <w:rsid w:val="00D25A3D"/>
    <w:rsid w:val="00D25BDD"/>
    <w:rsid w:val="00D2636A"/>
    <w:rsid w:val="00D26E53"/>
    <w:rsid w:val="00D26EEC"/>
    <w:rsid w:val="00D2760F"/>
    <w:rsid w:val="00D2764C"/>
    <w:rsid w:val="00D27D72"/>
    <w:rsid w:val="00D27F20"/>
    <w:rsid w:val="00D27FED"/>
    <w:rsid w:val="00D30184"/>
    <w:rsid w:val="00D3082D"/>
    <w:rsid w:val="00D308FD"/>
    <w:rsid w:val="00D30B35"/>
    <w:rsid w:val="00D31B49"/>
    <w:rsid w:val="00D31B62"/>
    <w:rsid w:val="00D31CEA"/>
    <w:rsid w:val="00D31E3B"/>
    <w:rsid w:val="00D3213A"/>
    <w:rsid w:val="00D326D3"/>
    <w:rsid w:val="00D32AEC"/>
    <w:rsid w:val="00D32DB6"/>
    <w:rsid w:val="00D333C6"/>
    <w:rsid w:val="00D337E8"/>
    <w:rsid w:val="00D33827"/>
    <w:rsid w:val="00D33C5F"/>
    <w:rsid w:val="00D33D3B"/>
    <w:rsid w:val="00D34C36"/>
    <w:rsid w:val="00D35762"/>
    <w:rsid w:val="00D358F8"/>
    <w:rsid w:val="00D35D8A"/>
    <w:rsid w:val="00D36959"/>
    <w:rsid w:val="00D36979"/>
    <w:rsid w:val="00D369AD"/>
    <w:rsid w:val="00D36C79"/>
    <w:rsid w:val="00D36F76"/>
    <w:rsid w:val="00D37055"/>
    <w:rsid w:val="00D37E8F"/>
    <w:rsid w:val="00D40030"/>
    <w:rsid w:val="00D403EF"/>
    <w:rsid w:val="00D409A6"/>
    <w:rsid w:val="00D40A99"/>
    <w:rsid w:val="00D40F9F"/>
    <w:rsid w:val="00D419B2"/>
    <w:rsid w:val="00D41EE7"/>
    <w:rsid w:val="00D421DC"/>
    <w:rsid w:val="00D43221"/>
    <w:rsid w:val="00D4323C"/>
    <w:rsid w:val="00D433A8"/>
    <w:rsid w:val="00D439F0"/>
    <w:rsid w:val="00D439F5"/>
    <w:rsid w:val="00D440ED"/>
    <w:rsid w:val="00D4435F"/>
    <w:rsid w:val="00D44BDE"/>
    <w:rsid w:val="00D45146"/>
    <w:rsid w:val="00D45418"/>
    <w:rsid w:val="00D45562"/>
    <w:rsid w:val="00D456B9"/>
    <w:rsid w:val="00D45966"/>
    <w:rsid w:val="00D459EB"/>
    <w:rsid w:val="00D45EF1"/>
    <w:rsid w:val="00D461B6"/>
    <w:rsid w:val="00D4633D"/>
    <w:rsid w:val="00D46908"/>
    <w:rsid w:val="00D46CB8"/>
    <w:rsid w:val="00D46D5A"/>
    <w:rsid w:val="00D46E0F"/>
    <w:rsid w:val="00D46E68"/>
    <w:rsid w:val="00D47238"/>
    <w:rsid w:val="00D47317"/>
    <w:rsid w:val="00D4759B"/>
    <w:rsid w:val="00D47A91"/>
    <w:rsid w:val="00D47C5F"/>
    <w:rsid w:val="00D47CBA"/>
    <w:rsid w:val="00D502C4"/>
    <w:rsid w:val="00D50956"/>
    <w:rsid w:val="00D5097E"/>
    <w:rsid w:val="00D50B7A"/>
    <w:rsid w:val="00D50E3D"/>
    <w:rsid w:val="00D50EA7"/>
    <w:rsid w:val="00D51E14"/>
    <w:rsid w:val="00D52529"/>
    <w:rsid w:val="00D52636"/>
    <w:rsid w:val="00D52C04"/>
    <w:rsid w:val="00D52FA5"/>
    <w:rsid w:val="00D5320B"/>
    <w:rsid w:val="00D5353C"/>
    <w:rsid w:val="00D53640"/>
    <w:rsid w:val="00D53E79"/>
    <w:rsid w:val="00D53EBB"/>
    <w:rsid w:val="00D53F94"/>
    <w:rsid w:val="00D54354"/>
    <w:rsid w:val="00D54451"/>
    <w:rsid w:val="00D54A64"/>
    <w:rsid w:val="00D54AD1"/>
    <w:rsid w:val="00D55410"/>
    <w:rsid w:val="00D557C7"/>
    <w:rsid w:val="00D55D5E"/>
    <w:rsid w:val="00D55F4E"/>
    <w:rsid w:val="00D56130"/>
    <w:rsid w:val="00D56181"/>
    <w:rsid w:val="00D5624D"/>
    <w:rsid w:val="00D567FB"/>
    <w:rsid w:val="00D56ACE"/>
    <w:rsid w:val="00D57A52"/>
    <w:rsid w:val="00D60A25"/>
    <w:rsid w:val="00D60F73"/>
    <w:rsid w:val="00D6107D"/>
    <w:rsid w:val="00D61332"/>
    <w:rsid w:val="00D61364"/>
    <w:rsid w:val="00D6203A"/>
    <w:rsid w:val="00D62DC0"/>
    <w:rsid w:val="00D62F8E"/>
    <w:rsid w:val="00D633C5"/>
    <w:rsid w:val="00D63463"/>
    <w:rsid w:val="00D63BFA"/>
    <w:rsid w:val="00D64EC8"/>
    <w:rsid w:val="00D64FCA"/>
    <w:rsid w:val="00D65317"/>
    <w:rsid w:val="00D65F6D"/>
    <w:rsid w:val="00D660C9"/>
    <w:rsid w:val="00D663A1"/>
    <w:rsid w:val="00D6646B"/>
    <w:rsid w:val="00D6694B"/>
    <w:rsid w:val="00D66B96"/>
    <w:rsid w:val="00D66EC1"/>
    <w:rsid w:val="00D66F2C"/>
    <w:rsid w:val="00D67164"/>
    <w:rsid w:val="00D67B14"/>
    <w:rsid w:val="00D67D96"/>
    <w:rsid w:val="00D70112"/>
    <w:rsid w:val="00D701FA"/>
    <w:rsid w:val="00D702C4"/>
    <w:rsid w:val="00D70A6E"/>
    <w:rsid w:val="00D70EB0"/>
    <w:rsid w:val="00D71123"/>
    <w:rsid w:val="00D7130D"/>
    <w:rsid w:val="00D71693"/>
    <w:rsid w:val="00D71A27"/>
    <w:rsid w:val="00D71E6C"/>
    <w:rsid w:val="00D71EAF"/>
    <w:rsid w:val="00D72528"/>
    <w:rsid w:val="00D72648"/>
    <w:rsid w:val="00D728DC"/>
    <w:rsid w:val="00D7294D"/>
    <w:rsid w:val="00D72A33"/>
    <w:rsid w:val="00D72C9D"/>
    <w:rsid w:val="00D72D96"/>
    <w:rsid w:val="00D72FE8"/>
    <w:rsid w:val="00D73261"/>
    <w:rsid w:val="00D73289"/>
    <w:rsid w:val="00D7332D"/>
    <w:rsid w:val="00D733E4"/>
    <w:rsid w:val="00D739AB"/>
    <w:rsid w:val="00D73B21"/>
    <w:rsid w:val="00D73C70"/>
    <w:rsid w:val="00D73E95"/>
    <w:rsid w:val="00D740BD"/>
    <w:rsid w:val="00D741CC"/>
    <w:rsid w:val="00D74361"/>
    <w:rsid w:val="00D74948"/>
    <w:rsid w:val="00D74B34"/>
    <w:rsid w:val="00D74BD0"/>
    <w:rsid w:val="00D75037"/>
    <w:rsid w:val="00D751D2"/>
    <w:rsid w:val="00D7524D"/>
    <w:rsid w:val="00D7546F"/>
    <w:rsid w:val="00D7582C"/>
    <w:rsid w:val="00D75930"/>
    <w:rsid w:val="00D76363"/>
    <w:rsid w:val="00D77094"/>
    <w:rsid w:val="00D77099"/>
    <w:rsid w:val="00D77533"/>
    <w:rsid w:val="00D777AB"/>
    <w:rsid w:val="00D77C02"/>
    <w:rsid w:val="00D77EB6"/>
    <w:rsid w:val="00D8033D"/>
    <w:rsid w:val="00D8062A"/>
    <w:rsid w:val="00D80834"/>
    <w:rsid w:val="00D80E26"/>
    <w:rsid w:val="00D80FF7"/>
    <w:rsid w:val="00D811BF"/>
    <w:rsid w:val="00D81501"/>
    <w:rsid w:val="00D81652"/>
    <w:rsid w:val="00D82713"/>
    <w:rsid w:val="00D827A6"/>
    <w:rsid w:val="00D8324A"/>
    <w:rsid w:val="00D83354"/>
    <w:rsid w:val="00D838F2"/>
    <w:rsid w:val="00D8399E"/>
    <w:rsid w:val="00D84382"/>
    <w:rsid w:val="00D8495A"/>
    <w:rsid w:val="00D84C9E"/>
    <w:rsid w:val="00D851DD"/>
    <w:rsid w:val="00D85560"/>
    <w:rsid w:val="00D85C2C"/>
    <w:rsid w:val="00D85E91"/>
    <w:rsid w:val="00D8602B"/>
    <w:rsid w:val="00D864EA"/>
    <w:rsid w:val="00D8693B"/>
    <w:rsid w:val="00D86F1F"/>
    <w:rsid w:val="00D8705D"/>
    <w:rsid w:val="00D87181"/>
    <w:rsid w:val="00D87323"/>
    <w:rsid w:val="00D87C2E"/>
    <w:rsid w:val="00D87E2E"/>
    <w:rsid w:val="00D9074A"/>
    <w:rsid w:val="00D90A7D"/>
    <w:rsid w:val="00D90B7B"/>
    <w:rsid w:val="00D91493"/>
    <w:rsid w:val="00D9166A"/>
    <w:rsid w:val="00D9176E"/>
    <w:rsid w:val="00D917CA"/>
    <w:rsid w:val="00D91852"/>
    <w:rsid w:val="00D91D0B"/>
    <w:rsid w:val="00D91DD9"/>
    <w:rsid w:val="00D91E2E"/>
    <w:rsid w:val="00D923CA"/>
    <w:rsid w:val="00D927BF"/>
    <w:rsid w:val="00D92BAE"/>
    <w:rsid w:val="00D92C25"/>
    <w:rsid w:val="00D92D62"/>
    <w:rsid w:val="00D93448"/>
    <w:rsid w:val="00D93498"/>
    <w:rsid w:val="00D9383E"/>
    <w:rsid w:val="00D947B3"/>
    <w:rsid w:val="00D94B4C"/>
    <w:rsid w:val="00D94C5A"/>
    <w:rsid w:val="00D94E3C"/>
    <w:rsid w:val="00D9560B"/>
    <w:rsid w:val="00D959DE"/>
    <w:rsid w:val="00D95BD9"/>
    <w:rsid w:val="00D95EDE"/>
    <w:rsid w:val="00D965D8"/>
    <w:rsid w:val="00D9730D"/>
    <w:rsid w:val="00D97840"/>
    <w:rsid w:val="00D97A5A"/>
    <w:rsid w:val="00DA0053"/>
    <w:rsid w:val="00DA0261"/>
    <w:rsid w:val="00DA03B4"/>
    <w:rsid w:val="00DA03FE"/>
    <w:rsid w:val="00DA05D2"/>
    <w:rsid w:val="00DA0796"/>
    <w:rsid w:val="00DA142B"/>
    <w:rsid w:val="00DA17D7"/>
    <w:rsid w:val="00DA183D"/>
    <w:rsid w:val="00DA1E32"/>
    <w:rsid w:val="00DA302E"/>
    <w:rsid w:val="00DA3646"/>
    <w:rsid w:val="00DA41C1"/>
    <w:rsid w:val="00DA4DD1"/>
    <w:rsid w:val="00DA5473"/>
    <w:rsid w:val="00DA54E0"/>
    <w:rsid w:val="00DA5A95"/>
    <w:rsid w:val="00DA5B7E"/>
    <w:rsid w:val="00DA627D"/>
    <w:rsid w:val="00DA6A1C"/>
    <w:rsid w:val="00DA6E49"/>
    <w:rsid w:val="00DA735A"/>
    <w:rsid w:val="00DA76B6"/>
    <w:rsid w:val="00DB08F0"/>
    <w:rsid w:val="00DB0B41"/>
    <w:rsid w:val="00DB0F9F"/>
    <w:rsid w:val="00DB146F"/>
    <w:rsid w:val="00DB17BA"/>
    <w:rsid w:val="00DB1ECF"/>
    <w:rsid w:val="00DB1EE2"/>
    <w:rsid w:val="00DB2140"/>
    <w:rsid w:val="00DB2238"/>
    <w:rsid w:val="00DB3246"/>
    <w:rsid w:val="00DB3303"/>
    <w:rsid w:val="00DB34AE"/>
    <w:rsid w:val="00DB38BD"/>
    <w:rsid w:val="00DB3E34"/>
    <w:rsid w:val="00DB3E5B"/>
    <w:rsid w:val="00DB4184"/>
    <w:rsid w:val="00DB43C0"/>
    <w:rsid w:val="00DB44F2"/>
    <w:rsid w:val="00DB44F5"/>
    <w:rsid w:val="00DB5060"/>
    <w:rsid w:val="00DB5593"/>
    <w:rsid w:val="00DB610A"/>
    <w:rsid w:val="00DB6270"/>
    <w:rsid w:val="00DB67BC"/>
    <w:rsid w:val="00DB67D6"/>
    <w:rsid w:val="00DB6DA8"/>
    <w:rsid w:val="00DB73F9"/>
    <w:rsid w:val="00DB74B2"/>
    <w:rsid w:val="00DB7696"/>
    <w:rsid w:val="00DB790C"/>
    <w:rsid w:val="00DB7C3E"/>
    <w:rsid w:val="00DC0343"/>
    <w:rsid w:val="00DC0506"/>
    <w:rsid w:val="00DC1076"/>
    <w:rsid w:val="00DC1BDD"/>
    <w:rsid w:val="00DC2016"/>
    <w:rsid w:val="00DC2275"/>
    <w:rsid w:val="00DC22BA"/>
    <w:rsid w:val="00DC29F9"/>
    <w:rsid w:val="00DC2BB3"/>
    <w:rsid w:val="00DC2BC7"/>
    <w:rsid w:val="00DC3147"/>
    <w:rsid w:val="00DC3A3C"/>
    <w:rsid w:val="00DC3B35"/>
    <w:rsid w:val="00DC407A"/>
    <w:rsid w:val="00DC41C8"/>
    <w:rsid w:val="00DC4321"/>
    <w:rsid w:val="00DC5206"/>
    <w:rsid w:val="00DC55B8"/>
    <w:rsid w:val="00DC5614"/>
    <w:rsid w:val="00DC58BE"/>
    <w:rsid w:val="00DC5956"/>
    <w:rsid w:val="00DC5D4D"/>
    <w:rsid w:val="00DC63E6"/>
    <w:rsid w:val="00DC6477"/>
    <w:rsid w:val="00DC6A4A"/>
    <w:rsid w:val="00DC6CDC"/>
    <w:rsid w:val="00DC6D15"/>
    <w:rsid w:val="00DC6E3B"/>
    <w:rsid w:val="00DC7061"/>
    <w:rsid w:val="00DC7DA4"/>
    <w:rsid w:val="00DC7DDC"/>
    <w:rsid w:val="00DD0186"/>
    <w:rsid w:val="00DD0E95"/>
    <w:rsid w:val="00DD0EF3"/>
    <w:rsid w:val="00DD1030"/>
    <w:rsid w:val="00DD1197"/>
    <w:rsid w:val="00DD1697"/>
    <w:rsid w:val="00DD1CA8"/>
    <w:rsid w:val="00DD217A"/>
    <w:rsid w:val="00DD22CC"/>
    <w:rsid w:val="00DD29D2"/>
    <w:rsid w:val="00DD2C17"/>
    <w:rsid w:val="00DD3463"/>
    <w:rsid w:val="00DD34E2"/>
    <w:rsid w:val="00DD3627"/>
    <w:rsid w:val="00DD3A62"/>
    <w:rsid w:val="00DD3F7A"/>
    <w:rsid w:val="00DD41E4"/>
    <w:rsid w:val="00DD4657"/>
    <w:rsid w:val="00DD4B41"/>
    <w:rsid w:val="00DD4C32"/>
    <w:rsid w:val="00DD4CCB"/>
    <w:rsid w:val="00DD4EAC"/>
    <w:rsid w:val="00DD4F8A"/>
    <w:rsid w:val="00DD546A"/>
    <w:rsid w:val="00DD5958"/>
    <w:rsid w:val="00DD5966"/>
    <w:rsid w:val="00DD692E"/>
    <w:rsid w:val="00DD6BDC"/>
    <w:rsid w:val="00DE1138"/>
    <w:rsid w:val="00DE1756"/>
    <w:rsid w:val="00DE1A74"/>
    <w:rsid w:val="00DE1FC4"/>
    <w:rsid w:val="00DE25AE"/>
    <w:rsid w:val="00DE26D0"/>
    <w:rsid w:val="00DE2725"/>
    <w:rsid w:val="00DE2A92"/>
    <w:rsid w:val="00DE2B88"/>
    <w:rsid w:val="00DE2C01"/>
    <w:rsid w:val="00DE2E8B"/>
    <w:rsid w:val="00DE3583"/>
    <w:rsid w:val="00DE38C6"/>
    <w:rsid w:val="00DE3D1B"/>
    <w:rsid w:val="00DE3D5B"/>
    <w:rsid w:val="00DE463F"/>
    <w:rsid w:val="00DE4776"/>
    <w:rsid w:val="00DE4913"/>
    <w:rsid w:val="00DE4D7C"/>
    <w:rsid w:val="00DE509E"/>
    <w:rsid w:val="00DE51CE"/>
    <w:rsid w:val="00DE585E"/>
    <w:rsid w:val="00DE6030"/>
    <w:rsid w:val="00DE62DA"/>
    <w:rsid w:val="00DE66EC"/>
    <w:rsid w:val="00DE67E6"/>
    <w:rsid w:val="00DE6BA0"/>
    <w:rsid w:val="00DE6D3D"/>
    <w:rsid w:val="00DE7026"/>
    <w:rsid w:val="00DE70F9"/>
    <w:rsid w:val="00DE752A"/>
    <w:rsid w:val="00DE7B7D"/>
    <w:rsid w:val="00DE7BED"/>
    <w:rsid w:val="00DF065F"/>
    <w:rsid w:val="00DF08D0"/>
    <w:rsid w:val="00DF0B3A"/>
    <w:rsid w:val="00DF0C95"/>
    <w:rsid w:val="00DF10B9"/>
    <w:rsid w:val="00DF1813"/>
    <w:rsid w:val="00DF2256"/>
    <w:rsid w:val="00DF23B4"/>
    <w:rsid w:val="00DF240A"/>
    <w:rsid w:val="00DF29C6"/>
    <w:rsid w:val="00DF2F47"/>
    <w:rsid w:val="00DF3208"/>
    <w:rsid w:val="00DF32A0"/>
    <w:rsid w:val="00DF3581"/>
    <w:rsid w:val="00DF37CD"/>
    <w:rsid w:val="00DF38FB"/>
    <w:rsid w:val="00DF3F63"/>
    <w:rsid w:val="00DF412C"/>
    <w:rsid w:val="00DF4167"/>
    <w:rsid w:val="00DF453B"/>
    <w:rsid w:val="00DF4808"/>
    <w:rsid w:val="00DF48BE"/>
    <w:rsid w:val="00DF4AED"/>
    <w:rsid w:val="00DF4CC9"/>
    <w:rsid w:val="00DF54AB"/>
    <w:rsid w:val="00DF5DAC"/>
    <w:rsid w:val="00DF606B"/>
    <w:rsid w:val="00DF61A7"/>
    <w:rsid w:val="00DF62EB"/>
    <w:rsid w:val="00DF659F"/>
    <w:rsid w:val="00DF6B8F"/>
    <w:rsid w:val="00DF7350"/>
    <w:rsid w:val="00DF7515"/>
    <w:rsid w:val="00DF7B98"/>
    <w:rsid w:val="00DF7E67"/>
    <w:rsid w:val="00E00349"/>
    <w:rsid w:val="00E005E1"/>
    <w:rsid w:val="00E00ABD"/>
    <w:rsid w:val="00E011AE"/>
    <w:rsid w:val="00E0147B"/>
    <w:rsid w:val="00E018E5"/>
    <w:rsid w:val="00E01C62"/>
    <w:rsid w:val="00E01DCE"/>
    <w:rsid w:val="00E020B8"/>
    <w:rsid w:val="00E0245F"/>
    <w:rsid w:val="00E02AA8"/>
    <w:rsid w:val="00E031F8"/>
    <w:rsid w:val="00E03AB3"/>
    <w:rsid w:val="00E044FC"/>
    <w:rsid w:val="00E04516"/>
    <w:rsid w:val="00E04989"/>
    <w:rsid w:val="00E05007"/>
    <w:rsid w:val="00E0508A"/>
    <w:rsid w:val="00E0597A"/>
    <w:rsid w:val="00E05C53"/>
    <w:rsid w:val="00E05D8F"/>
    <w:rsid w:val="00E06427"/>
    <w:rsid w:val="00E06600"/>
    <w:rsid w:val="00E068A3"/>
    <w:rsid w:val="00E06A6E"/>
    <w:rsid w:val="00E06E1A"/>
    <w:rsid w:val="00E06F5A"/>
    <w:rsid w:val="00E06FB1"/>
    <w:rsid w:val="00E07449"/>
    <w:rsid w:val="00E0767C"/>
    <w:rsid w:val="00E077E4"/>
    <w:rsid w:val="00E07A7A"/>
    <w:rsid w:val="00E10482"/>
    <w:rsid w:val="00E105F3"/>
    <w:rsid w:val="00E1075E"/>
    <w:rsid w:val="00E10ADF"/>
    <w:rsid w:val="00E10D2A"/>
    <w:rsid w:val="00E113FC"/>
    <w:rsid w:val="00E1214A"/>
    <w:rsid w:val="00E12B40"/>
    <w:rsid w:val="00E135FF"/>
    <w:rsid w:val="00E13A38"/>
    <w:rsid w:val="00E14151"/>
    <w:rsid w:val="00E1447B"/>
    <w:rsid w:val="00E14795"/>
    <w:rsid w:val="00E15D73"/>
    <w:rsid w:val="00E15DEA"/>
    <w:rsid w:val="00E167A6"/>
    <w:rsid w:val="00E16D9D"/>
    <w:rsid w:val="00E1707E"/>
    <w:rsid w:val="00E174D6"/>
    <w:rsid w:val="00E2027B"/>
    <w:rsid w:val="00E204C4"/>
    <w:rsid w:val="00E204CD"/>
    <w:rsid w:val="00E20769"/>
    <w:rsid w:val="00E207D3"/>
    <w:rsid w:val="00E20C32"/>
    <w:rsid w:val="00E20DC4"/>
    <w:rsid w:val="00E21370"/>
    <w:rsid w:val="00E21481"/>
    <w:rsid w:val="00E214BC"/>
    <w:rsid w:val="00E21B7F"/>
    <w:rsid w:val="00E2220D"/>
    <w:rsid w:val="00E225EC"/>
    <w:rsid w:val="00E227E0"/>
    <w:rsid w:val="00E23137"/>
    <w:rsid w:val="00E23302"/>
    <w:rsid w:val="00E23820"/>
    <w:rsid w:val="00E23AE2"/>
    <w:rsid w:val="00E23EF2"/>
    <w:rsid w:val="00E23FD2"/>
    <w:rsid w:val="00E24055"/>
    <w:rsid w:val="00E2440E"/>
    <w:rsid w:val="00E24EC4"/>
    <w:rsid w:val="00E252DE"/>
    <w:rsid w:val="00E2537F"/>
    <w:rsid w:val="00E259C2"/>
    <w:rsid w:val="00E25BE7"/>
    <w:rsid w:val="00E25D58"/>
    <w:rsid w:val="00E260F9"/>
    <w:rsid w:val="00E2633F"/>
    <w:rsid w:val="00E264DA"/>
    <w:rsid w:val="00E26718"/>
    <w:rsid w:val="00E26A31"/>
    <w:rsid w:val="00E26D39"/>
    <w:rsid w:val="00E26E43"/>
    <w:rsid w:val="00E26F54"/>
    <w:rsid w:val="00E27087"/>
    <w:rsid w:val="00E274BB"/>
    <w:rsid w:val="00E27F38"/>
    <w:rsid w:val="00E3003A"/>
    <w:rsid w:val="00E30923"/>
    <w:rsid w:val="00E315BF"/>
    <w:rsid w:val="00E31906"/>
    <w:rsid w:val="00E31955"/>
    <w:rsid w:val="00E31A95"/>
    <w:rsid w:val="00E31C10"/>
    <w:rsid w:val="00E3275E"/>
    <w:rsid w:val="00E32C00"/>
    <w:rsid w:val="00E32FBA"/>
    <w:rsid w:val="00E33054"/>
    <w:rsid w:val="00E332C2"/>
    <w:rsid w:val="00E33388"/>
    <w:rsid w:val="00E33F66"/>
    <w:rsid w:val="00E34109"/>
    <w:rsid w:val="00E34A34"/>
    <w:rsid w:val="00E34D58"/>
    <w:rsid w:val="00E34EF1"/>
    <w:rsid w:val="00E3510C"/>
    <w:rsid w:val="00E3522E"/>
    <w:rsid w:val="00E35379"/>
    <w:rsid w:val="00E355C9"/>
    <w:rsid w:val="00E3587B"/>
    <w:rsid w:val="00E35988"/>
    <w:rsid w:val="00E35A2A"/>
    <w:rsid w:val="00E35A78"/>
    <w:rsid w:val="00E35A9E"/>
    <w:rsid w:val="00E3636C"/>
    <w:rsid w:val="00E3699B"/>
    <w:rsid w:val="00E36AF3"/>
    <w:rsid w:val="00E37939"/>
    <w:rsid w:val="00E37BD9"/>
    <w:rsid w:val="00E3A71F"/>
    <w:rsid w:val="00E40433"/>
    <w:rsid w:val="00E411A3"/>
    <w:rsid w:val="00E41476"/>
    <w:rsid w:val="00E41576"/>
    <w:rsid w:val="00E41E0E"/>
    <w:rsid w:val="00E41F43"/>
    <w:rsid w:val="00E41FDF"/>
    <w:rsid w:val="00E42347"/>
    <w:rsid w:val="00E423B8"/>
    <w:rsid w:val="00E42968"/>
    <w:rsid w:val="00E429AD"/>
    <w:rsid w:val="00E42B43"/>
    <w:rsid w:val="00E42DA2"/>
    <w:rsid w:val="00E42DD1"/>
    <w:rsid w:val="00E433EC"/>
    <w:rsid w:val="00E43639"/>
    <w:rsid w:val="00E4397D"/>
    <w:rsid w:val="00E4435E"/>
    <w:rsid w:val="00E4461F"/>
    <w:rsid w:val="00E450B5"/>
    <w:rsid w:val="00E451F0"/>
    <w:rsid w:val="00E456B8"/>
    <w:rsid w:val="00E457D7"/>
    <w:rsid w:val="00E460DC"/>
    <w:rsid w:val="00E465E3"/>
    <w:rsid w:val="00E46C34"/>
    <w:rsid w:val="00E47584"/>
    <w:rsid w:val="00E47E20"/>
    <w:rsid w:val="00E5040D"/>
    <w:rsid w:val="00E50830"/>
    <w:rsid w:val="00E508D8"/>
    <w:rsid w:val="00E50C1F"/>
    <w:rsid w:val="00E517DA"/>
    <w:rsid w:val="00E51D2E"/>
    <w:rsid w:val="00E51E9A"/>
    <w:rsid w:val="00E520FD"/>
    <w:rsid w:val="00E52EA8"/>
    <w:rsid w:val="00E52F00"/>
    <w:rsid w:val="00E5362C"/>
    <w:rsid w:val="00E53956"/>
    <w:rsid w:val="00E53B9F"/>
    <w:rsid w:val="00E54092"/>
    <w:rsid w:val="00E5466D"/>
    <w:rsid w:val="00E55A3F"/>
    <w:rsid w:val="00E55B90"/>
    <w:rsid w:val="00E56101"/>
    <w:rsid w:val="00E56C18"/>
    <w:rsid w:val="00E57467"/>
    <w:rsid w:val="00E6085A"/>
    <w:rsid w:val="00E60B32"/>
    <w:rsid w:val="00E60FA2"/>
    <w:rsid w:val="00E61220"/>
    <w:rsid w:val="00E625D6"/>
    <w:rsid w:val="00E628D5"/>
    <w:rsid w:val="00E62D31"/>
    <w:rsid w:val="00E63122"/>
    <w:rsid w:val="00E63147"/>
    <w:rsid w:val="00E63298"/>
    <w:rsid w:val="00E634D2"/>
    <w:rsid w:val="00E63B8C"/>
    <w:rsid w:val="00E63CC1"/>
    <w:rsid w:val="00E63F65"/>
    <w:rsid w:val="00E64061"/>
    <w:rsid w:val="00E6414E"/>
    <w:rsid w:val="00E64356"/>
    <w:rsid w:val="00E65E4A"/>
    <w:rsid w:val="00E66251"/>
    <w:rsid w:val="00E66B4A"/>
    <w:rsid w:val="00E66BC0"/>
    <w:rsid w:val="00E66FF4"/>
    <w:rsid w:val="00E6731E"/>
    <w:rsid w:val="00E678D8"/>
    <w:rsid w:val="00E67A64"/>
    <w:rsid w:val="00E701E0"/>
    <w:rsid w:val="00E70814"/>
    <w:rsid w:val="00E70969"/>
    <w:rsid w:val="00E70D4E"/>
    <w:rsid w:val="00E71504"/>
    <w:rsid w:val="00E718F4"/>
    <w:rsid w:val="00E7195C"/>
    <w:rsid w:val="00E72018"/>
    <w:rsid w:val="00E720AE"/>
    <w:rsid w:val="00E7231E"/>
    <w:rsid w:val="00E72409"/>
    <w:rsid w:val="00E727FF"/>
    <w:rsid w:val="00E73471"/>
    <w:rsid w:val="00E7377C"/>
    <w:rsid w:val="00E739A9"/>
    <w:rsid w:val="00E73D0E"/>
    <w:rsid w:val="00E740C4"/>
    <w:rsid w:val="00E740EE"/>
    <w:rsid w:val="00E74106"/>
    <w:rsid w:val="00E74602"/>
    <w:rsid w:val="00E746C9"/>
    <w:rsid w:val="00E75A7A"/>
    <w:rsid w:val="00E75BE4"/>
    <w:rsid w:val="00E7600A"/>
    <w:rsid w:val="00E762D5"/>
    <w:rsid w:val="00E76384"/>
    <w:rsid w:val="00E7645D"/>
    <w:rsid w:val="00E76660"/>
    <w:rsid w:val="00E770AC"/>
    <w:rsid w:val="00E802B1"/>
    <w:rsid w:val="00E80595"/>
    <w:rsid w:val="00E80D0C"/>
    <w:rsid w:val="00E80E37"/>
    <w:rsid w:val="00E81357"/>
    <w:rsid w:val="00E81E37"/>
    <w:rsid w:val="00E82726"/>
    <w:rsid w:val="00E82819"/>
    <w:rsid w:val="00E828BA"/>
    <w:rsid w:val="00E82927"/>
    <w:rsid w:val="00E833D6"/>
    <w:rsid w:val="00E837B0"/>
    <w:rsid w:val="00E838BB"/>
    <w:rsid w:val="00E839A5"/>
    <w:rsid w:val="00E83BC2"/>
    <w:rsid w:val="00E84A37"/>
    <w:rsid w:val="00E84D3B"/>
    <w:rsid w:val="00E84F6B"/>
    <w:rsid w:val="00E84FE8"/>
    <w:rsid w:val="00E8543A"/>
    <w:rsid w:val="00E8548A"/>
    <w:rsid w:val="00E85719"/>
    <w:rsid w:val="00E8598F"/>
    <w:rsid w:val="00E85A8D"/>
    <w:rsid w:val="00E85B29"/>
    <w:rsid w:val="00E85C15"/>
    <w:rsid w:val="00E861C3"/>
    <w:rsid w:val="00E8683A"/>
    <w:rsid w:val="00E8687F"/>
    <w:rsid w:val="00E86A76"/>
    <w:rsid w:val="00E87BD2"/>
    <w:rsid w:val="00E87C18"/>
    <w:rsid w:val="00E9011B"/>
    <w:rsid w:val="00E901F4"/>
    <w:rsid w:val="00E90287"/>
    <w:rsid w:val="00E9080C"/>
    <w:rsid w:val="00E908A8"/>
    <w:rsid w:val="00E90A24"/>
    <w:rsid w:val="00E90AA1"/>
    <w:rsid w:val="00E90CA4"/>
    <w:rsid w:val="00E90D37"/>
    <w:rsid w:val="00E90DB1"/>
    <w:rsid w:val="00E90E05"/>
    <w:rsid w:val="00E90F5F"/>
    <w:rsid w:val="00E91BCC"/>
    <w:rsid w:val="00E91E22"/>
    <w:rsid w:val="00E9203B"/>
    <w:rsid w:val="00E9213B"/>
    <w:rsid w:val="00E92800"/>
    <w:rsid w:val="00E92856"/>
    <w:rsid w:val="00E92977"/>
    <w:rsid w:val="00E92B59"/>
    <w:rsid w:val="00E92C41"/>
    <w:rsid w:val="00E9352B"/>
    <w:rsid w:val="00E93A64"/>
    <w:rsid w:val="00E93E1E"/>
    <w:rsid w:val="00E93F40"/>
    <w:rsid w:val="00E9473B"/>
    <w:rsid w:val="00E94819"/>
    <w:rsid w:val="00E94E65"/>
    <w:rsid w:val="00E94F67"/>
    <w:rsid w:val="00E950A9"/>
    <w:rsid w:val="00E952F8"/>
    <w:rsid w:val="00E955B4"/>
    <w:rsid w:val="00E9565D"/>
    <w:rsid w:val="00E958ED"/>
    <w:rsid w:val="00E95BE1"/>
    <w:rsid w:val="00E96865"/>
    <w:rsid w:val="00E96A88"/>
    <w:rsid w:val="00E96C72"/>
    <w:rsid w:val="00E96EA2"/>
    <w:rsid w:val="00E97183"/>
    <w:rsid w:val="00E975FD"/>
    <w:rsid w:val="00E9774F"/>
    <w:rsid w:val="00E979DA"/>
    <w:rsid w:val="00E97B2A"/>
    <w:rsid w:val="00EA04A5"/>
    <w:rsid w:val="00EA0730"/>
    <w:rsid w:val="00EA08BC"/>
    <w:rsid w:val="00EA099C"/>
    <w:rsid w:val="00EA0D56"/>
    <w:rsid w:val="00EA0D9A"/>
    <w:rsid w:val="00EA1059"/>
    <w:rsid w:val="00EA10CE"/>
    <w:rsid w:val="00EA1DD1"/>
    <w:rsid w:val="00EA2198"/>
    <w:rsid w:val="00EA24CF"/>
    <w:rsid w:val="00EA2936"/>
    <w:rsid w:val="00EA2E4C"/>
    <w:rsid w:val="00EA3433"/>
    <w:rsid w:val="00EA3A93"/>
    <w:rsid w:val="00EA417F"/>
    <w:rsid w:val="00EA41BE"/>
    <w:rsid w:val="00EA4EEE"/>
    <w:rsid w:val="00EA52D1"/>
    <w:rsid w:val="00EA5917"/>
    <w:rsid w:val="00EA643A"/>
    <w:rsid w:val="00EA64DB"/>
    <w:rsid w:val="00EA7865"/>
    <w:rsid w:val="00EA78A9"/>
    <w:rsid w:val="00EA7CE3"/>
    <w:rsid w:val="00EB0144"/>
    <w:rsid w:val="00EB01A4"/>
    <w:rsid w:val="00EB01AD"/>
    <w:rsid w:val="00EB0B18"/>
    <w:rsid w:val="00EB0E9F"/>
    <w:rsid w:val="00EB10F8"/>
    <w:rsid w:val="00EB11F4"/>
    <w:rsid w:val="00EB14C7"/>
    <w:rsid w:val="00EB152C"/>
    <w:rsid w:val="00EB16AB"/>
    <w:rsid w:val="00EB1EFE"/>
    <w:rsid w:val="00EB29AB"/>
    <w:rsid w:val="00EB2BBA"/>
    <w:rsid w:val="00EB2D34"/>
    <w:rsid w:val="00EB321D"/>
    <w:rsid w:val="00EB346F"/>
    <w:rsid w:val="00EB3983"/>
    <w:rsid w:val="00EB3ED2"/>
    <w:rsid w:val="00EB45F6"/>
    <w:rsid w:val="00EB4CB8"/>
    <w:rsid w:val="00EB5DE1"/>
    <w:rsid w:val="00EB5EC8"/>
    <w:rsid w:val="00EB6040"/>
    <w:rsid w:val="00EB6156"/>
    <w:rsid w:val="00EB62F3"/>
    <w:rsid w:val="00EB66F4"/>
    <w:rsid w:val="00EB6AE4"/>
    <w:rsid w:val="00EB71F6"/>
    <w:rsid w:val="00EB723B"/>
    <w:rsid w:val="00EB75A3"/>
    <w:rsid w:val="00EB75C9"/>
    <w:rsid w:val="00EB7755"/>
    <w:rsid w:val="00EB7776"/>
    <w:rsid w:val="00EB7857"/>
    <w:rsid w:val="00EC02B5"/>
    <w:rsid w:val="00EC0E56"/>
    <w:rsid w:val="00EC0F7C"/>
    <w:rsid w:val="00EC1B13"/>
    <w:rsid w:val="00EC1B5B"/>
    <w:rsid w:val="00EC1E96"/>
    <w:rsid w:val="00EC2084"/>
    <w:rsid w:val="00EC218B"/>
    <w:rsid w:val="00EC22C3"/>
    <w:rsid w:val="00EC24BA"/>
    <w:rsid w:val="00EC26AF"/>
    <w:rsid w:val="00EC2C20"/>
    <w:rsid w:val="00EC31D9"/>
    <w:rsid w:val="00EC3370"/>
    <w:rsid w:val="00EC36AA"/>
    <w:rsid w:val="00EC3F2A"/>
    <w:rsid w:val="00EC40DA"/>
    <w:rsid w:val="00EC421C"/>
    <w:rsid w:val="00EC5250"/>
    <w:rsid w:val="00EC538A"/>
    <w:rsid w:val="00EC54D9"/>
    <w:rsid w:val="00EC5934"/>
    <w:rsid w:val="00EC5CFE"/>
    <w:rsid w:val="00EC603C"/>
    <w:rsid w:val="00EC66D6"/>
    <w:rsid w:val="00EC6A7E"/>
    <w:rsid w:val="00EC6DA6"/>
    <w:rsid w:val="00EC706B"/>
    <w:rsid w:val="00EC7089"/>
    <w:rsid w:val="00EC7399"/>
    <w:rsid w:val="00EC7930"/>
    <w:rsid w:val="00EC7A71"/>
    <w:rsid w:val="00EC7D38"/>
    <w:rsid w:val="00ED0079"/>
    <w:rsid w:val="00ED00D4"/>
    <w:rsid w:val="00ED0A08"/>
    <w:rsid w:val="00ED0C95"/>
    <w:rsid w:val="00ED0F2D"/>
    <w:rsid w:val="00ED10C4"/>
    <w:rsid w:val="00ED1611"/>
    <w:rsid w:val="00ED18AB"/>
    <w:rsid w:val="00ED1973"/>
    <w:rsid w:val="00ED1B6D"/>
    <w:rsid w:val="00ED1F18"/>
    <w:rsid w:val="00ED1F82"/>
    <w:rsid w:val="00ED2116"/>
    <w:rsid w:val="00ED2693"/>
    <w:rsid w:val="00ED274E"/>
    <w:rsid w:val="00ED2C2B"/>
    <w:rsid w:val="00ED3555"/>
    <w:rsid w:val="00ED35F7"/>
    <w:rsid w:val="00ED3B1D"/>
    <w:rsid w:val="00ED3BD1"/>
    <w:rsid w:val="00ED3F60"/>
    <w:rsid w:val="00ED4618"/>
    <w:rsid w:val="00ED4B4F"/>
    <w:rsid w:val="00ED533E"/>
    <w:rsid w:val="00ED563B"/>
    <w:rsid w:val="00ED570E"/>
    <w:rsid w:val="00ED5EFD"/>
    <w:rsid w:val="00ED5FEB"/>
    <w:rsid w:val="00ED606D"/>
    <w:rsid w:val="00ED63FA"/>
    <w:rsid w:val="00ED6944"/>
    <w:rsid w:val="00ED6A22"/>
    <w:rsid w:val="00ED6C30"/>
    <w:rsid w:val="00ED7223"/>
    <w:rsid w:val="00ED7638"/>
    <w:rsid w:val="00ED775F"/>
    <w:rsid w:val="00ED79ED"/>
    <w:rsid w:val="00ED7BB2"/>
    <w:rsid w:val="00ED7C13"/>
    <w:rsid w:val="00ED7E85"/>
    <w:rsid w:val="00EE030F"/>
    <w:rsid w:val="00EE0431"/>
    <w:rsid w:val="00EE0669"/>
    <w:rsid w:val="00EE0A66"/>
    <w:rsid w:val="00EE14AA"/>
    <w:rsid w:val="00EE157C"/>
    <w:rsid w:val="00EE196D"/>
    <w:rsid w:val="00EE1A92"/>
    <w:rsid w:val="00EE1C56"/>
    <w:rsid w:val="00EE1F5C"/>
    <w:rsid w:val="00EE2357"/>
    <w:rsid w:val="00EE30EF"/>
    <w:rsid w:val="00EE33E3"/>
    <w:rsid w:val="00EE3994"/>
    <w:rsid w:val="00EE3BA4"/>
    <w:rsid w:val="00EE3F1F"/>
    <w:rsid w:val="00EE422B"/>
    <w:rsid w:val="00EE46EE"/>
    <w:rsid w:val="00EE4D3B"/>
    <w:rsid w:val="00EE4D49"/>
    <w:rsid w:val="00EE548C"/>
    <w:rsid w:val="00EE67F3"/>
    <w:rsid w:val="00EE6922"/>
    <w:rsid w:val="00EE7CAA"/>
    <w:rsid w:val="00EE7D27"/>
    <w:rsid w:val="00EF0822"/>
    <w:rsid w:val="00EF0C17"/>
    <w:rsid w:val="00EF0C61"/>
    <w:rsid w:val="00EF0CC9"/>
    <w:rsid w:val="00EF0CD4"/>
    <w:rsid w:val="00EF0E7F"/>
    <w:rsid w:val="00EF1BD4"/>
    <w:rsid w:val="00EF1C73"/>
    <w:rsid w:val="00EF1ED4"/>
    <w:rsid w:val="00EF201A"/>
    <w:rsid w:val="00EF251D"/>
    <w:rsid w:val="00EF279E"/>
    <w:rsid w:val="00EF2861"/>
    <w:rsid w:val="00EF2AE7"/>
    <w:rsid w:val="00EF2B76"/>
    <w:rsid w:val="00EF2CB7"/>
    <w:rsid w:val="00EF3284"/>
    <w:rsid w:val="00EF3293"/>
    <w:rsid w:val="00EF32F0"/>
    <w:rsid w:val="00EF38F4"/>
    <w:rsid w:val="00EF392B"/>
    <w:rsid w:val="00EF3D4D"/>
    <w:rsid w:val="00EF3F24"/>
    <w:rsid w:val="00EF402D"/>
    <w:rsid w:val="00EF40B7"/>
    <w:rsid w:val="00EF553F"/>
    <w:rsid w:val="00EF58D9"/>
    <w:rsid w:val="00EF5C62"/>
    <w:rsid w:val="00EF5FB4"/>
    <w:rsid w:val="00EF663A"/>
    <w:rsid w:val="00EF663F"/>
    <w:rsid w:val="00EF70C8"/>
    <w:rsid w:val="00EF7513"/>
    <w:rsid w:val="00EF796B"/>
    <w:rsid w:val="00EF7D64"/>
    <w:rsid w:val="00F000FB"/>
    <w:rsid w:val="00F00892"/>
    <w:rsid w:val="00F0092C"/>
    <w:rsid w:val="00F00955"/>
    <w:rsid w:val="00F00CC4"/>
    <w:rsid w:val="00F010DF"/>
    <w:rsid w:val="00F0142D"/>
    <w:rsid w:val="00F014D5"/>
    <w:rsid w:val="00F014D7"/>
    <w:rsid w:val="00F0157C"/>
    <w:rsid w:val="00F0175D"/>
    <w:rsid w:val="00F019AC"/>
    <w:rsid w:val="00F02119"/>
    <w:rsid w:val="00F02153"/>
    <w:rsid w:val="00F032F8"/>
    <w:rsid w:val="00F03302"/>
    <w:rsid w:val="00F034EF"/>
    <w:rsid w:val="00F037E4"/>
    <w:rsid w:val="00F038F0"/>
    <w:rsid w:val="00F03FF7"/>
    <w:rsid w:val="00F056D1"/>
    <w:rsid w:val="00F05B2E"/>
    <w:rsid w:val="00F0624D"/>
    <w:rsid w:val="00F0681C"/>
    <w:rsid w:val="00F068AB"/>
    <w:rsid w:val="00F069D3"/>
    <w:rsid w:val="00F06B3B"/>
    <w:rsid w:val="00F06F25"/>
    <w:rsid w:val="00F072D3"/>
    <w:rsid w:val="00F0779A"/>
    <w:rsid w:val="00F07894"/>
    <w:rsid w:val="00F07DB2"/>
    <w:rsid w:val="00F1043D"/>
    <w:rsid w:val="00F1045F"/>
    <w:rsid w:val="00F10CFB"/>
    <w:rsid w:val="00F110E8"/>
    <w:rsid w:val="00F1175D"/>
    <w:rsid w:val="00F11C74"/>
    <w:rsid w:val="00F11D00"/>
    <w:rsid w:val="00F1205A"/>
    <w:rsid w:val="00F125E6"/>
    <w:rsid w:val="00F12898"/>
    <w:rsid w:val="00F13094"/>
    <w:rsid w:val="00F138E3"/>
    <w:rsid w:val="00F140DA"/>
    <w:rsid w:val="00F141DF"/>
    <w:rsid w:val="00F1436D"/>
    <w:rsid w:val="00F14AD2"/>
    <w:rsid w:val="00F14DFB"/>
    <w:rsid w:val="00F14EB3"/>
    <w:rsid w:val="00F14F09"/>
    <w:rsid w:val="00F150A6"/>
    <w:rsid w:val="00F154C5"/>
    <w:rsid w:val="00F156EA"/>
    <w:rsid w:val="00F159C0"/>
    <w:rsid w:val="00F15A80"/>
    <w:rsid w:val="00F16246"/>
    <w:rsid w:val="00F1646B"/>
    <w:rsid w:val="00F16759"/>
    <w:rsid w:val="00F16814"/>
    <w:rsid w:val="00F16A1A"/>
    <w:rsid w:val="00F16B97"/>
    <w:rsid w:val="00F16FAE"/>
    <w:rsid w:val="00F1786E"/>
    <w:rsid w:val="00F17B64"/>
    <w:rsid w:val="00F200C8"/>
    <w:rsid w:val="00F2027E"/>
    <w:rsid w:val="00F203CA"/>
    <w:rsid w:val="00F2052D"/>
    <w:rsid w:val="00F208AD"/>
    <w:rsid w:val="00F20AE3"/>
    <w:rsid w:val="00F20B48"/>
    <w:rsid w:val="00F20CAC"/>
    <w:rsid w:val="00F213CF"/>
    <w:rsid w:val="00F2149C"/>
    <w:rsid w:val="00F21746"/>
    <w:rsid w:val="00F21DE0"/>
    <w:rsid w:val="00F21F4B"/>
    <w:rsid w:val="00F22276"/>
    <w:rsid w:val="00F226E3"/>
    <w:rsid w:val="00F22C3C"/>
    <w:rsid w:val="00F23659"/>
    <w:rsid w:val="00F238FE"/>
    <w:rsid w:val="00F23E70"/>
    <w:rsid w:val="00F23F8A"/>
    <w:rsid w:val="00F24388"/>
    <w:rsid w:val="00F246F3"/>
    <w:rsid w:val="00F24DBD"/>
    <w:rsid w:val="00F2534A"/>
    <w:rsid w:val="00F255FF"/>
    <w:rsid w:val="00F256FA"/>
    <w:rsid w:val="00F258FE"/>
    <w:rsid w:val="00F25F56"/>
    <w:rsid w:val="00F26347"/>
    <w:rsid w:val="00F2656C"/>
    <w:rsid w:val="00F26A8A"/>
    <w:rsid w:val="00F26CB3"/>
    <w:rsid w:val="00F27160"/>
    <w:rsid w:val="00F27220"/>
    <w:rsid w:val="00F273A1"/>
    <w:rsid w:val="00F27BC3"/>
    <w:rsid w:val="00F27C5D"/>
    <w:rsid w:val="00F27DD8"/>
    <w:rsid w:val="00F27E82"/>
    <w:rsid w:val="00F27F4C"/>
    <w:rsid w:val="00F30149"/>
    <w:rsid w:val="00F30370"/>
    <w:rsid w:val="00F30693"/>
    <w:rsid w:val="00F30901"/>
    <w:rsid w:val="00F30FF5"/>
    <w:rsid w:val="00F310AE"/>
    <w:rsid w:val="00F31CAB"/>
    <w:rsid w:val="00F320D0"/>
    <w:rsid w:val="00F328A2"/>
    <w:rsid w:val="00F3349A"/>
    <w:rsid w:val="00F3369C"/>
    <w:rsid w:val="00F336B0"/>
    <w:rsid w:val="00F339C7"/>
    <w:rsid w:val="00F33A96"/>
    <w:rsid w:val="00F349AE"/>
    <w:rsid w:val="00F34D0D"/>
    <w:rsid w:val="00F34FB5"/>
    <w:rsid w:val="00F35327"/>
    <w:rsid w:val="00F35630"/>
    <w:rsid w:val="00F35BED"/>
    <w:rsid w:val="00F35EF1"/>
    <w:rsid w:val="00F35EF5"/>
    <w:rsid w:val="00F36690"/>
    <w:rsid w:val="00F36937"/>
    <w:rsid w:val="00F36E73"/>
    <w:rsid w:val="00F370F4"/>
    <w:rsid w:val="00F37164"/>
    <w:rsid w:val="00F37871"/>
    <w:rsid w:val="00F3788B"/>
    <w:rsid w:val="00F37B1E"/>
    <w:rsid w:val="00F37BD4"/>
    <w:rsid w:val="00F37C3D"/>
    <w:rsid w:val="00F37E2B"/>
    <w:rsid w:val="00F37F8B"/>
    <w:rsid w:val="00F400FB"/>
    <w:rsid w:val="00F4025D"/>
    <w:rsid w:val="00F4059F"/>
    <w:rsid w:val="00F40722"/>
    <w:rsid w:val="00F4103A"/>
    <w:rsid w:val="00F41052"/>
    <w:rsid w:val="00F41511"/>
    <w:rsid w:val="00F415AB"/>
    <w:rsid w:val="00F417DF"/>
    <w:rsid w:val="00F419E5"/>
    <w:rsid w:val="00F41A02"/>
    <w:rsid w:val="00F41A8E"/>
    <w:rsid w:val="00F41C88"/>
    <w:rsid w:val="00F41CD9"/>
    <w:rsid w:val="00F42116"/>
    <w:rsid w:val="00F42AE1"/>
    <w:rsid w:val="00F43A07"/>
    <w:rsid w:val="00F43B44"/>
    <w:rsid w:val="00F43F01"/>
    <w:rsid w:val="00F442DF"/>
    <w:rsid w:val="00F4430A"/>
    <w:rsid w:val="00F44779"/>
    <w:rsid w:val="00F45610"/>
    <w:rsid w:val="00F46767"/>
    <w:rsid w:val="00F469DF"/>
    <w:rsid w:val="00F46A18"/>
    <w:rsid w:val="00F46CE3"/>
    <w:rsid w:val="00F4738A"/>
    <w:rsid w:val="00F47537"/>
    <w:rsid w:val="00F47852"/>
    <w:rsid w:val="00F501EC"/>
    <w:rsid w:val="00F50902"/>
    <w:rsid w:val="00F50937"/>
    <w:rsid w:val="00F50A67"/>
    <w:rsid w:val="00F50F96"/>
    <w:rsid w:val="00F51A58"/>
    <w:rsid w:val="00F51E7C"/>
    <w:rsid w:val="00F51FA2"/>
    <w:rsid w:val="00F521A2"/>
    <w:rsid w:val="00F521E7"/>
    <w:rsid w:val="00F52338"/>
    <w:rsid w:val="00F52BF0"/>
    <w:rsid w:val="00F52F35"/>
    <w:rsid w:val="00F53CDE"/>
    <w:rsid w:val="00F53F43"/>
    <w:rsid w:val="00F53F82"/>
    <w:rsid w:val="00F546D6"/>
    <w:rsid w:val="00F54A4B"/>
    <w:rsid w:val="00F55680"/>
    <w:rsid w:val="00F55926"/>
    <w:rsid w:val="00F55C11"/>
    <w:rsid w:val="00F55CC7"/>
    <w:rsid w:val="00F55D36"/>
    <w:rsid w:val="00F56184"/>
    <w:rsid w:val="00F5651B"/>
    <w:rsid w:val="00F566C6"/>
    <w:rsid w:val="00F5704F"/>
    <w:rsid w:val="00F57155"/>
    <w:rsid w:val="00F571FC"/>
    <w:rsid w:val="00F57256"/>
    <w:rsid w:val="00F609C4"/>
    <w:rsid w:val="00F60A02"/>
    <w:rsid w:val="00F6118A"/>
    <w:rsid w:val="00F61662"/>
    <w:rsid w:val="00F6188C"/>
    <w:rsid w:val="00F618ED"/>
    <w:rsid w:val="00F61B4A"/>
    <w:rsid w:val="00F62518"/>
    <w:rsid w:val="00F6279C"/>
    <w:rsid w:val="00F627B5"/>
    <w:rsid w:val="00F62A58"/>
    <w:rsid w:val="00F6314E"/>
    <w:rsid w:val="00F631E5"/>
    <w:rsid w:val="00F634D8"/>
    <w:rsid w:val="00F63630"/>
    <w:rsid w:val="00F6376B"/>
    <w:rsid w:val="00F63865"/>
    <w:rsid w:val="00F63CAB"/>
    <w:rsid w:val="00F64082"/>
    <w:rsid w:val="00F64803"/>
    <w:rsid w:val="00F649CA"/>
    <w:rsid w:val="00F64DCD"/>
    <w:rsid w:val="00F65E37"/>
    <w:rsid w:val="00F65FB0"/>
    <w:rsid w:val="00F66629"/>
    <w:rsid w:val="00F6669C"/>
    <w:rsid w:val="00F6673B"/>
    <w:rsid w:val="00F66911"/>
    <w:rsid w:val="00F66D0C"/>
    <w:rsid w:val="00F6711E"/>
    <w:rsid w:val="00F67970"/>
    <w:rsid w:val="00F67CAE"/>
    <w:rsid w:val="00F67E44"/>
    <w:rsid w:val="00F70734"/>
    <w:rsid w:val="00F70926"/>
    <w:rsid w:val="00F70F68"/>
    <w:rsid w:val="00F711FD"/>
    <w:rsid w:val="00F7127F"/>
    <w:rsid w:val="00F7137D"/>
    <w:rsid w:val="00F71A1F"/>
    <w:rsid w:val="00F71A2D"/>
    <w:rsid w:val="00F71B88"/>
    <w:rsid w:val="00F71BA3"/>
    <w:rsid w:val="00F71CA5"/>
    <w:rsid w:val="00F723B7"/>
    <w:rsid w:val="00F728CC"/>
    <w:rsid w:val="00F72AF1"/>
    <w:rsid w:val="00F72DF7"/>
    <w:rsid w:val="00F72E0B"/>
    <w:rsid w:val="00F72E16"/>
    <w:rsid w:val="00F730F7"/>
    <w:rsid w:val="00F73386"/>
    <w:rsid w:val="00F73876"/>
    <w:rsid w:val="00F73DEB"/>
    <w:rsid w:val="00F74479"/>
    <w:rsid w:val="00F745C6"/>
    <w:rsid w:val="00F74C5E"/>
    <w:rsid w:val="00F7512F"/>
    <w:rsid w:val="00F752A0"/>
    <w:rsid w:val="00F752FE"/>
    <w:rsid w:val="00F75771"/>
    <w:rsid w:val="00F75BA0"/>
    <w:rsid w:val="00F765F3"/>
    <w:rsid w:val="00F765FC"/>
    <w:rsid w:val="00F76992"/>
    <w:rsid w:val="00F76BAC"/>
    <w:rsid w:val="00F772EB"/>
    <w:rsid w:val="00F77478"/>
    <w:rsid w:val="00F77713"/>
    <w:rsid w:val="00F77BF5"/>
    <w:rsid w:val="00F77E1E"/>
    <w:rsid w:val="00F8004C"/>
    <w:rsid w:val="00F80205"/>
    <w:rsid w:val="00F80551"/>
    <w:rsid w:val="00F8075C"/>
    <w:rsid w:val="00F80F1F"/>
    <w:rsid w:val="00F8172D"/>
    <w:rsid w:val="00F818CF"/>
    <w:rsid w:val="00F81A0A"/>
    <w:rsid w:val="00F81C98"/>
    <w:rsid w:val="00F81EF8"/>
    <w:rsid w:val="00F82233"/>
    <w:rsid w:val="00F822CA"/>
    <w:rsid w:val="00F825C1"/>
    <w:rsid w:val="00F82DD5"/>
    <w:rsid w:val="00F82DD9"/>
    <w:rsid w:val="00F82E08"/>
    <w:rsid w:val="00F83583"/>
    <w:rsid w:val="00F83595"/>
    <w:rsid w:val="00F84350"/>
    <w:rsid w:val="00F84636"/>
    <w:rsid w:val="00F84749"/>
    <w:rsid w:val="00F8498C"/>
    <w:rsid w:val="00F8498D"/>
    <w:rsid w:val="00F849D6"/>
    <w:rsid w:val="00F857B9"/>
    <w:rsid w:val="00F86003"/>
    <w:rsid w:val="00F86041"/>
    <w:rsid w:val="00F8620F"/>
    <w:rsid w:val="00F86529"/>
    <w:rsid w:val="00F868D8"/>
    <w:rsid w:val="00F870FE"/>
    <w:rsid w:val="00F87BF6"/>
    <w:rsid w:val="00F87C7D"/>
    <w:rsid w:val="00F87CC4"/>
    <w:rsid w:val="00F9068B"/>
    <w:rsid w:val="00F906E9"/>
    <w:rsid w:val="00F90A15"/>
    <w:rsid w:val="00F90BBF"/>
    <w:rsid w:val="00F913CB"/>
    <w:rsid w:val="00F9175D"/>
    <w:rsid w:val="00F91859"/>
    <w:rsid w:val="00F924FF"/>
    <w:rsid w:val="00F929F5"/>
    <w:rsid w:val="00F92A8B"/>
    <w:rsid w:val="00F92C12"/>
    <w:rsid w:val="00F92F74"/>
    <w:rsid w:val="00F93308"/>
    <w:rsid w:val="00F93FF1"/>
    <w:rsid w:val="00F94455"/>
    <w:rsid w:val="00F94BA3"/>
    <w:rsid w:val="00F94C88"/>
    <w:rsid w:val="00F95909"/>
    <w:rsid w:val="00F95E6B"/>
    <w:rsid w:val="00F9612F"/>
    <w:rsid w:val="00F96293"/>
    <w:rsid w:val="00F96387"/>
    <w:rsid w:val="00F96DF6"/>
    <w:rsid w:val="00F96F4C"/>
    <w:rsid w:val="00F971A5"/>
    <w:rsid w:val="00F973D8"/>
    <w:rsid w:val="00F97F17"/>
    <w:rsid w:val="00FA01A2"/>
    <w:rsid w:val="00FA0831"/>
    <w:rsid w:val="00FA0936"/>
    <w:rsid w:val="00FA09FD"/>
    <w:rsid w:val="00FA0D66"/>
    <w:rsid w:val="00FA1033"/>
    <w:rsid w:val="00FA16C1"/>
    <w:rsid w:val="00FA171F"/>
    <w:rsid w:val="00FA1DAD"/>
    <w:rsid w:val="00FA1F27"/>
    <w:rsid w:val="00FA1F5B"/>
    <w:rsid w:val="00FA217F"/>
    <w:rsid w:val="00FA2AE2"/>
    <w:rsid w:val="00FA2C29"/>
    <w:rsid w:val="00FA3569"/>
    <w:rsid w:val="00FA358B"/>
    <w:rsid w:val="00FA3BF7"/>
    <w:rsid w:val="00FA3F22"/>
    <w:rsid w:val="00FA45E0"/>
    <w:rsid w:val="00FA4893"/>
    <w:rsid w:val="00FA48FD"/>
    <w:rsid w:val="00FA55E2"/>
    <w:rsid w:val="00FA5844"/>
    <w:rsid w:val="00FA5DDC"/>
    <w:rsid w:val="00FA5F6D"/>
    <w:rsid w:val="00FA5FE8"/>
    <w:rsid w:val="00FA66BE"/>
    <w:rsid w:val="00FA6A75"/>
    <w:rsid w:val="00FA6E8D"/>
    <w:rsid w:val="00FA7079"/>
    <w:rsid w:val="00FA70D3"/>
    <w:rsid w:val="00FA7280"/>
    <w:rsid w:val="00FA74C4"/>
    <w:rsid w:val="00FA75D9"/>
    <w:rsid w:val="00FA778E"/>
    <w:rsid w:val="00FA7910"/>
    <w:rsid w:val="00FA7992"/>
    <w:rsid w:val="00FA79D5"/>
    <w:rsid w:val="00FA7C66"/>
    <w:rsid w:val="00FA7D48"/>
    <w:rsid w:val="00FB00C6"/>
    <w:rsid w:val="00FB02FC"/>
    <w:rsid w:val="00FB064E"/>
    <w:rsid w:val="00FB0887"/>
    <w:rsid w:val="00FB1185"/>
    <w:rsid w:val="00FB15AC"/>
    <w:rsid w:val="00FB1D5B"/>
    <w:rsid w:val="00FB1E85"/>
    <w:rsid w:val="00FB204F"/>
    <w:rsid w:val="00FB21EC"/>
    <w:rsid w:val="00FB2515"/>
    <w:rsid w:val="00FB2EC4"/>
    <w:rsid w:val="00FB3870"/>
    <w:rsid w:val="00FB3F53"/>
    <w:rsid w:val="00FB416A"/>
    <w:rsid w:val="00FB4207"/>
    <w:rsid w:val="00FB4427"/>
    <w:rsid w:val="00FB4F23"/>
    <w:rsid w:val="00FB504B"/>
    <w:rsid w:val="00FB5F12"/>
    <w:rsid w:val="00FB622F"/>
    <w:rsid w:val="00FB6481"/>
    <w:rsid w:val="00FB6D79"/>
    <w:rsid w:val="00FB6DE8"/>
    <w:rsid w:val="00FB7176"/>
    <w:rsid w:val="00FB78AF"/>
    <w:rsid w:val="00FB78EF"/>
    <w:rsid w:val="00FB7A1F"/>
    <w:rsid w:val="00FC020C"/>
    <w:rsid w:val="00FC056E"/>
    <w:rsid w:val="00FC0D23"/>
    <w:rsid w:val="00FC0F79"/>
    <w:rsid w:val="00FC1169"/>
    <w:rsid w:val="00FC1BEE"/>
    <w:rsid w:val="00FC1C7B"/>
    <w:rsid w:val="00FC2215"/>
    <w:rsid w:val="00FC2402"/>
    <w:rsid w:val="00FC24D7"/>
    <w:rsid w:val="00FC2A37"/>
    <w:rsid w:val="00FC2DED"/>
    <w:rsid w:val="00FC335D"/>
    <w:rsid w:val="00FC3BC7"/>
    <w:rsid w:val="00FC3E58"/>
    <w:rsid w:val="00FC45B2"/>
    <w:rsid w:val="00FC46A9"/>
    <w:rsid w:val="00FC49BB"/>
    <w:rsid w:val="00FC4ABA"/>
    <w:rsid w:val="00FC4BC5"/>
    <w:rsid w:val="00FC53B5"/>
    <w:rsid w:val="00FC5828"/>
    <w:rsid w:val="00FC58B9"/>
    <w:rsid w:val="00FC5AAB"/>
    <w:rsid w:val="00FC7122"/>
    <w:rsid w:val="00FC760C"/>
    <w:rsid w:val="00FC7E30"/>
    <w:rsid w:val="00FD0C02"/>
    <w:rsid w:val="00FD0FEA"/>
    <w:rsid w:val="00FD12F1"/>
    <w:rsid w:val="00FD1C4F"/>
    <w:rsid w:val="00FD1DAC"/>
    <w:rsid w:val="00FD1F94"/>
    <w:rsid w:val="00FD2198"/>
    <w:rsid w:val="00FD25BA"/>
    <w:rsid w:val="00FD267D"/>
    <w:rsid w:val="00FD274D"/>
    <w:rsid w:val="00FD2AC2"/>
    <w:rsid w:val="00FD3529"/>
    <w:rsid w:val="00FD3B92"/>
    <w:rsid w:val="00FD3DFD"/>
    <w:rsid w:val="00FD436F"/>
    <w:rsid w:val="00FD45C0"/>
    <w:rsid w:val="00FD48F4"/>
    <w:rsid w:val="00FD4DC4"/>
    <w:rsid w:val="00FD4DCB"/>
    <w:rsid w:val="00FD5059"/>
    <w:rsid w:val="00FD5B9F"/>
    <w:rsid w:val="00FD5C4E"/>
    <w:rsid w:val="00FD61BF"/>
    <w:rsid w:val="00FD62B6"/>
    <w:rsid w:val="00FD6C10"/>
    <w:rsid w:val="00FD7EFB"/>
    <w:rsid w:val="00FE0583"/>
    <w:rsid w:val="00FE0974"/>
    <w:rsid w:val="00FE0CB1"/>
    <w:rsid w:val="00FE0DCD"/>
    <w:rsid w:val="00FE0FF8"/>
    <w:rsid w:val="00FE10C3"/>
    <w:rsid w:val="00FE1410"/>
    <w:rsid w:val="00FE170A"/>
    <w:rsid w:val="00FE17E6"/>
    <w:rsid w:val="00FE1BB9"/>
    <w:rsid w:val="00FE1F23"/>
    <w:rsid w:val="00FE230F"/>
    <w:rsid w:val="00FE24A9"/>
    <w:rsid w:val="00FE256C"/>
    <w:rsid w:val="00FE26B1"/>
    <w:rsid w:val="00FE2D01"/>
    <w:rsid w:val="00FE2EAF"/>
    <w:rsid w:val="00FE2F72"/>
    <w:rsid w:val="00FE3B39"/>
    <w:rsid w:val="00FE4026"/>
    <w:rsid w:val="00FE4522"/>
    <w:rsid w:val="00FE498A"/>
    <w:rsid w:val="00FE5378"/>
    <w:rsid w:val="00FE5869"/>
    <w:rsid w:val="00FE5CC1"/>
    <w:rsid w:val="00FE6340"/>
    <w:rsid w:val="00FE65DD"/>
    <w:rsid w:val="00FE6993"/>
    <w:rsid w:val="00FE758A"/>
    <w:rsid w:val="00FE7993"/>
    <w:rsid w:val="00FE7AC4"/>
    <w:rsid w:val="00FE7E57"/>
    <w:rsid w:val="00FE7E8E"/>
    <w:rsid w:val="00FE7F8B"/>
    <w:rsid w:val="00FF041A"/>
    <w:rsid w:val="00FF049F"/>
    <w:rsid w:val="00FF1660"/>
    <w:rsid w:val="00FF236D"/>
    <w:rsid w:val="00FF262E"/>
    <w:rsid w:val="00FF2FBC"/>
    <w:rsid w:val="00FF3641"/>
    <w:rsid w:val="00FF4198"/>
    <w:rsid w:val="00FF4279"/>
    <w:rsid w:val="00FF46A0"/>
    <w:rsid w:val="00FF48D8"/>
    <w:rsid w:val="00FF4B00"/>
    <w:rsid w:val="00FF4F5E"/>
    <w:rsid w:val="00FF59B1"/>
    <w:rsid w:val="00FF5F59"/>
    <w:rsid w:val="00FF65C8"/>
    <w:rsid w:val="00FF6BA6"/>
    <w:rsid w:val="00FF7496"/>
    <w:rsid w:val="00FF7703"/>
    <w:rsid w:val="00FF7C0B"/>
    <w:rsid w:val="01112855"/>
    <w:rsid w:val="01170995"/>
    <w:rsid w:val="014B7518"/>
    <w:rsid w:val="0175F912"/>
    <w:rsid w:val="018366D0"/>
    <w:rsid w:val="0185B13D"/>
    <w:rsid w:val="019D0BC5"/>
    <w:rsid w:val="01AB1782"/>
    <w:rsid w:val="01F78165"/>
    <w:rsid w:val="02034E7C"/>
    <w:rsid w:val="0219E8E2"/>
    <w:rsid w:val="0222B422"/>
    <w:rsid w:val="0279302E"/>
    <w:rsid w:val="0299B7DC"/>
    <w:rsid w:val="029B3333"/>
    <w:rsid w:val="02D5E81C"/>
    <w:rsid w:val="031C9F68"/>
    <w:rsid w:val="032CF9BB"/>
    <w:rsid w:val="03388134"/>
    <w:rsid w:val="035822D3"/>
    <w:rsid w:val="0368C1FC"/>
    <w:rsid w:val="036B098D"/>
    <w:rsid w:val="03832CA1"/>
    <w:rsid w:val="039CE5E2"/>
    <w:rsid w:val="03B43438"/>
    <w:rsid w:val="0439A21B"/>
    <w:rsid w:val="044ED3E8"/>
    <w:rsid w:val="044F93AE"/>
    <w:rsid w:val="046B6FF2"/>
    <w:rsid w:val="0488EA73"/>
    <w:rsid w:val="04A32866"/>
    <w:rsid w:val="04BD1FC8"/>
    <w:rsid w:val="04F231A7"/>
    <w:rsid w:val="05131375"/>
    <w:rsid w:val="053F5EFE"/>
    <w:rsid w:val="0540F02A"/>
    <w:rsid w:val="05448534"/>
    <w:rsid w:val="05531D3B"/>
    <w:rsid w:val="055D48BB"/>
    <w:rsid w:val="056B6107"/>
    <w:rsid w:val="056EF035"/>
    <w:rsid w:val="0573F4BA"/>
    <w:rsid w:val="057C2E2A"/>
    <w:rsid w:val="05862F39"/>
    <w:rsid w:val="05D9D93A"/>
    <w:rsid w:val="05E29E56"/>
    <w:rsid w:val="06077B9F"/>
    <w:rsid w:val="062AADBB"/>
    <w:rsid w:val="0638F839"/>
    <w:rsid w:val="06BA5311"/>
    <w:rsid w:val="06D64DBC"/>
    <w:rsid w:val="06DDAF2B"/>
    <w:rsid w:val="071681C9"/>
    <w:rsid w:val="0719BC78"/>
    <w:rsid w:val="07455D3F"/>
    <w:rsid w:val="07834846"/>
    <w:rsid w:val="07879975"/>
    <w:rsid w:val="07934EF8"/>
    <w:rsid w:val="07E90437"/>
    <w:rsid w:val="0828C0C9"/>
    <w:rsid w:val="083D7FC4"/>
    <w:rsid w:val="084552CC"/>
    <w:rsid w:val="084F8177"/>
    <w:rsid w:val="0869EAE0"/>
    <w:rsid w:val="088DF47D"/>
    <w:rsid w:val="089DA550"/>
    <w:rsid w:val="08CB8264"/>
    <w:rsid w:val="08D04D00"/>
    <w:rsid w:val="0969B44F"/>
    <w:rsid w:val="097E6B7B"/>
    <w:rsid w:val="0985F170"/>
    <w:rsid w:val="099470B0"/>
    <w:rsid w:val="09A213CE"/>
    <w:rsid w:val="09B852B4"/>
    <w:rsid w:val="09BE807A"/>
    <w:rsid w:val="09CDFB7D"/>
    <w:rsid w:val="09E00F87"/>
    <w:rsid w:val="0A18A374"/>
    <w:rsid w:val="0A2B7BD4"/>
    <w:rsid w:val="0A5601AA"/>
    <w:rsid w:val="0A593ACD"/>
    <w:rsid w:val="0A6303D2"/>
    <w:rsid w:val="0A6A4CA7"/>
    <w:rsid w:val="0A7775DA"/>
    <w:rsid w:val="0A907C82"/>
    <w:rsid w:val="0AA6897F"/>
    <w:rsid w:val="0AD7EC76"/>
    <w:rsid w:val="0B063399"/>
    <w:rsid w:val="0B0EF105"/>
    <w:rsid w:val="0B123C24"/>
    <w:rsid w:val="0B18C1ED"/>
    <w:rsid w:val="0B3DAB77"/>
    <w:rsid w:val="0B478379"/>
    <w:rsid w:val="0B5B0ECC"/>
    <w:rsid w:val="0B7C378F"/>
    <w:rsid w:val="0B8CA9CF"/>
    <w:rsid w:val="0BB11CB8"/>
    <w:rsid w:val="0BC237C4"/>
    <w:rsid w:val="0BF0D9C7"/>
    <w:rsid w:val="0C1CF21D"/>
    <w:rsid w:val="0C26BA2C"/>
    <w:rsid w:val="0C2BFD82"/>
    <w:rsid w:val="0C441869"/>
    <w:rsid w:val="0C46BB7B"/>
    <w:rsid w:val="0C525BD6"/>
    <w:rsid w:val="0C853B68"/>
    <w:rsid w:val="0D23BBE8"/>
    <w:rsid w:val="0D4D8A02"/>
    <w:rsid w:val="0D920F22"/>
    <w:rsid w:val="0DAB6671"/>
    <w:rsid w:val="0DC16EBA"/>
    <w:rsid w:val="0E1021CC"/>
    <w:rsid w:val="0E30A4DA"/>
    <w:rsid w:val="0E59CBB0"/>
    <w:rsid w:val="0E7F15B3"/>
    <w:rsid w:val="0E850A43"/>
    <w:rsid w:val="0EA22A9B"/>
    <w:rsid w:val="0ED28DF2"/>
    <w:rsid w:val="0F0BAE12"/>
    <w:rsid w:val="0F327CFD"/>
    <w:rsid w:val="0F53F505"/>
    <w:rsid w:val="0F5C6B56"/>
    <w:rsid w:val="0FAA4196"/>
    <w:rsid w:val="0FB2A04A"/>
    <w:rsid w:val="0FC20EF3"/>
    <w:rsid w:val="0FCA82C0"/>
    <w:rsid w:val="0FE91828"/>
    <w:rsid w:val="105E8A46"/>
    <w:rsid w:val="10A4B8C8"/>
    <w:rsid w:val="10D2CF5C"/>
    <w:rsid w:val="10E03197"/>
    <w:rsid w:val="113E44B1"/>
    <w:rsid w:val="1145E57D"/>
    <w:rsid w:val="114FE740"/>
    <w:rsid w:val="1165EE93"/>
    <w:rsid w:val="117991C9"/>
    <w:rsid w:val="11886DE5"/>
    <w:rsid w:val="11A7FC2A"/>
    <w:rsid w:val="11BC481D"/>
    <w:rsid w:val="11C66DE8"/>
    <w:rsid w:val="11DCA4ED"/>
    <w:rsid w:val="11F7AEA9"/>
    <w:rsid w:val="1201A679"/>
    <w:rsid w:val="120AC781"/>
    <w:rsid w:val="12158273"/>
    <w:rsid w:val="1234EF21"/>
    <w:rsid w:val="12482C7A"/>
    <w:rsid w:val="12528C47"/>
    <w:rsid w:val="1257C776"/>
    <w:rsid w:val="12684EB3"/>
    <w:rsid w:val="126B603F"/>
    <w:rsid w:val="127FD548"/>
    <w:rsid w:val="12832238"/>
    <w:rsid w:val="12A12106"/>
    <w:rsid w:val="12ACAAD9"/>
    <w:rsid w:val="12B8D4C6"/>
    <w:rsid w:val="12BAD011"/>
    <w:rsid w:val="12D5A158"/>
    <w:rsid w:val="131A3E0B"/>
    <w:rsid w:val="131FE882"/>
    <w:rsid w:val="1339D679"/>
    <w:rsid w:val="134C361C"/>
    <w:rsid w:val="1365F298"/>
    <w:rsid w:val="13774E08"/>
    <w:rsid w:val="138210AB"/>
    <w:rsid w:val="1389FD88"/>
    <w:rsid w:val="13E3411A"/>
    <w:rsid w:val="13EA375F"/>
    <w:rsid w:val="1431DB54"/>
    <w:rsid w:val="14423BF4"/>
    <w:rsid w:val="14705F4E"/>
    <w:rsid w:val="147252E0"/>
    <w:rsid w:val="14A98D35"/>
    <w:rsid w:val="14D50C15"/>
    <w:rsid w:val="150E47C8"/>
    <w:rsid w:val="151680C0"/>
    <w:rsid w:val="15185228"/>
    <w:rsid w:val="1518CA6C"/>
    <w:rsid w:val="15234954"/>
    <w:rsid w:val="15336AC5"/>
    <w:rsid w:val="1561D1EA"/>
    <w:rsid w:val="15869A76"/>
    <w:rsid w:val="159762EA"/>
    <w:rsid w:val="15BC79F5"/>
    <w:rsid w:val="1633E4A6"/>
    <w:rsid w:val="164C7A58"/>
    <w:rsid w:val="16A7D7A0"/>
    <w:rsid w:val="16EFF38F"/>
    <w:rsid w:val="16FFF624"/>
    <w:rsid w:val="1711B3AF"/>
    <w:rsid w:val="171DA78D"/>
    <w:rsid w:val="17291C56"/>
    <w:rsid w:val="17557012"/>
    <w:rsid w:val="176A3DC4"/>
    <w:rsid w:val="176DB143"/>
    <w:rsid w:val="1779E987"/>
    <w:rsid w:val="1794100C"/>
    <w:rsid w:val="17D461BC"/>
    <w:rsid w:val="17ED2ABA"/>
    <w:rsid w:val="180F1FE7"/>
    <w:rsid w:val="1823D97A"/>
    <w:rsid w:val="184C8D34"/>
    <w:rsid w:val="1861BAA1"/>
    <w:rsid w:val="1869B82B"/>
    <w:rsid w:val="18A06143"/>
    <w:rsid w:val="18AEEFFD"/>
    <w:rsid w:val="19366C21"/>
    <w:rsid w:val="19374FCD"/>
    <w:rsid w:val="194B3C18"/>
    <w:rsid w:val="19517449"/>
    <w:rsid w:val="19C7CACA"/>
    <w:rsid w:val="19D1FEBF"/>
    <w:rsid w:val="19E941DA"/>
    <w:rsid w:val="19F99EA3"/>
    <w:rsid w:val="1A05DAF8"/>
    <w:rsid w:val="1A082812"/>
    <w:rsid w:val="1A2C4C48"/>
    <w:rsid w:val="1A508643"/>
    <w:rsid w:val="1A54CA53"/>
    <w:rsid w:val="1A9EFDDD"/>
    <w:rsid w:val="1AA15F6B"/>
    <w:rsid w:val="1AB43C4A"/>
    <w:rsid w:val="1AC5CC07"/>
    <w:rsid w:val="1AE7CD1B"/>
    <w:rsid w:val="1AEC1974"/>
    <w:rsid w:val="1AF9CC89"/>
    <w:rsid w:val="1B1671FE"/>
    <w:rsid w:val="1B3219C3"/>
    <w:rsid w:val="1B36CE84"/>
    <w:rsid w:val="1B3A821D"/>
    <w:rsid w:val="1B4E3BDA"/>
    <w:rsid w:val="1B4E6077"/>
    <w:rsid w:val="1B4EAEC9"/>
    <w:rsid w:val="1BA0EA14"/>
    <w:rsid w:val="1BAAFCF9"/>
    <w:rsid w:val="1BD34049"/>
    <w:rsid w:val="1C1C2D48"/>
    <w:rsid w:val="1C478770"/>
    <w:rsid w:val="1C729199"/>
    <w:rsid w:val="1CA38090"/>
    <w:rsid w:val="1CCA8FA6"/>
    <w:rsid w:val="1CCD00DE"/>
    <w:rsid w:val="1D09F3C0"/>
    <w:rsid w:val="1D4FD43F"/>
    <w:rsid w:val="1D8F8332"/>
    <w:rsid w:val="1D9E8E81"/>
    <w:rsid w:val="1DA6CD2F"/>
    <w:rsid w:val="1DC7F062"/>
    <w:rsid w:val="1DCEAD58"/>
    <w:rsid w:val="1DFD5876"/>
    <w:rsid w:val="1E0776DC"/>
    <w:rsid w:val="1E191043"/>
    <w:rsid w:val="1E3C21F5"/>
    <w:rsid w:val="1E437103"/>
    <w:rsid w:val="1E4F45A3"/>
    <w:rsid w:val="1E78C089"/>
    <w:rsid w:val="1E98AD23"/>
    <w:rsid w:val="1F187BF3"/>
    <w:rsid w:val="1F39EB1E"/>
    <w:rsid w:val="1F4DD653"/>
    <w:rsid w:val="1F69FADB"/>
    <w:rsid w:val="1FC0C092"/>
    <w:rsid w:val="1FCCD2E1"/>
    <w:rsid w:val="1FFAB90A"/>
    <w:rsid w:val="202983FC"/>
    <w:rsid w:val="2041B0F8"/>
    <w:rsid w:val="204CC05D"/>
    <w:rsid w:val="2061B2D8"/>
    <w:rsid w:val="206D834C"/>
    <w:rsid w:val="208769E6"/>
    <w:rsid w:val="20A57B63"/>
    <w:rsid w:val="20B09C8D"/>
    <w:rsid w:val="20D37FE2"/>
    <w:rsid w:val="20EC3F4A"/>
    <w:rsid w:val="2128A2EF"/>
    <w:rsid w:val="21336D93"/>
    <w:rsid w:val="21416DCD"/>
    <w:rsid w:val="217EF5E7"/>
    <w:rsid w:val="2192C3DA"/>
    <w:rsid w:val="21A5E2FF"/>
    <w:rsid w:val="21B978E4"/>
    <w:rsid w:val="21C80DF2"/>
    <w:rsid w:val="21E5B954"/>
    <w:rsid w:val="221CC39E"/>
    <w:rsid w:val="223B5609"/>
    <w:rsid w:val="223F14CF"/>
    <w:rsid w:val="2266CD36"/>
    <w:rsid w:val="22E72501"/>
    <w:rsid w:val="22F1FC25"/>
    <w:rsid w:val="22FE1ECE"/>
    <w:rsid w:val="231B1DFA"/>
    <w:rsid w:val="235AAE9E"/>
    <w:rsid w:val="235F4ACC"/>
    <w:rsid w:val="236AE4E7"/>
    <w:rsid w:val="2373FDC4"/>
    <w:rsid w:val="237757C3"/>
    <w:rsid w:val="23964C8D"/>
    <w:rsid w:val="23A3C787"/>
    <w:rsid w:val="23AE633D"/>
    <w:rsid w:val="23E8EB64"/>
    <w:rsid w:val="2408C8F5"/>
    <w:rsid w:val="24337675"/>
    <w:rsid w:val="243BE83D"/>
    <w:rsid w:val="249F55BD"/>
    <w:rsid w:val="24A88856"/>
    <w:rsid w:val="24C9FAF3"/>
    <w:rsid w:val="24E95A23"/>
    <w:rsid w:val="24F0BD6A"/>
    <w:rsid w:val="24F8B704"/>
    <w:rsid w:val="250D00A8"/>
    <w:rsid w:val="25403AC7"/>
    <w:rsid w:val="2564D58A"/>
    <w:rsid w:val="2577113F"/>
    <w:rsid w:val="25887EE7"/>
    <w:rsid w:val="25D2E959"/>
    <w:rsid w:val="25D484A7"/>
    <w:rsid w:val="25D4A9E3"/>
    <w:rsid w:val="261A8266"/>
    <w:rsid w:val="26540DD2"/>
    <w:rsid w:val="267493BF"/>
    <w:rsid w:val="269673C5"/>
    <w:rsid w:val="269D74E4"/>
    <w:rsid w:val="26A41EF5"/>
    <w:rsid w:val="26AC5B0D"/>
    <w:rsid w:val="26B70D8D"/>
    <w:rsid w:val="26BD68CC"/>
    <w:rsid w:val="26D4E60E"/>
    <w:rsid w:val="26D96829"/>
    <w:rsid w:val="26F72F6B"/>
    <w:rsid w:val="26F93637"/>
    <w:rsid w:val="2758FEDD"/>
    <w:rsid w:val="277D4904"/>
    <w:rsid w:val="277DF9B7"/>
    <w:rsid w:val="278C85B9"/>
    <w:rsid w:val="27BC8E09"/>
    <w:rsid w:val="27D65982"/>
    <w:rsid w:val="27DE2D0C"/>
    <w:rsid w:val="280226B1"/>
    <w:rsid w:val="2832A854"/>
    <w:rsid w:val="2846D736"/>
    <w:rsid w:val="2862A50E"/>
    <w:rsid w:val="286FAB9B"/>
    <w:rsid w:val="287373FA"/>
    <w:rsid w:val="28799A09"/>
    <w:rsid w:val="2887B605"/>
    <w:rsid w:val="289282C6"/>
    <w:rsid w:val="289D61AB"/>
    <w:rsid w:val="289DB242"/>
    <w:rsid w:val="28BB29C0"/>
    <w:rsid w:val="28EBD2BA"/>
    <w:rsid w:val="291773AA"/>
    <w:rsid w:val="29434A91"/>
    <w:rsid w:val="2944F65E"/>
    <w:rsid w:val="29853F9C"/>
    <w:rsid w:val="29A7201F"/>
    <w:rsid w:val="29AA3D22"/>
    <w:rsid w:val="29CF398E"/>
    <w:rsid w:val="29ED1182"/>
    <w:rsid w:val="29EEFC40"/>
    <w:rsid w:val="29F53907"/>
    <w:rsid w:val="29F7C96D"/>
    <w:rsid w:val="2A112C65"/>
    <w:rsid w:val="2A1A147C"/>
    <w:rsid w:val="2A2B1766"/>
    <w:rsid w:val="2A4A54A9"/>
    <w:rsid w:val="2A675998"/>
    <w:rsid w:val="2A7170B0"/>
    <w:rsid w:val="2A9ADFA8"/>
    <w:rsid w:val="2AAC9F79"/>
    <w:rsid w:val="2ACEAF27"/>
    <w:rsid w:val="2AE4FFD2"/>
    <w:rsid w:val="2B24F7BC"/>
    <w:rsid w:val="2B364CB0"/>
    <w:rsid w:val="2BC54F97"/>
    <w:rsid w:val="2BCCF877"/>
    <w:rsid w:val="2BD75166"/>
    <w:rsid w:val="2BDCEA88"/>
    <w:rsid w:val="2BEC3D31"/>
    <w:rsid w:val="2C40497D"/>
    <w:rsid w:val="2C70B727"/>
    <w:rsid w:val="2C9ECFCC"/>
    <w:rsid w:val="2CA0F41A"/>
    <w:rsid w:val="2CB831D0"/>
    <w:rsid w:val="2CB91924"/>
    <w:rsid w:val="2CC1497C"/>
    <w:rsid w:val="2CD85EA2"/>
    <w:rsid w:val="2CF772DE"/>
    <w:rsid w:val="2D05F157"/>
    <w:rsid w:val="2D1570BA"/>
    <w:rsid w:val="2D186296"/>
    <w:rsid w:val="2D210B8B"/>
    <w:rsid w:val="2D367F67"/>
    <w:rsid w:val="2D5E3C77"/>
    <w:rsid w:val="2D721658"/>
    <w:rsid w:val="2D7DB6F1"/>
    <w:rsid w:val="2D849D78"/>
    <w:rsid w:val="2DCF13D7"/>
    <w:rsid w:val="2DCF5DEC"/>
    <w:rsid w:val="2DCF6A25"/>
    <w:rsid w:val="2DE9207F"/>
    <w:rsid w:val="2E0FC025"/>
    <w:rsid w:val="2E27D04F"/>
    <w:rsid w:val="2E9CAB65"/>
    <w:rsid w:val="2EE6CD9A"/>
    <w:rsid w:val="2EE7B2A8"/>
    <w:rsid w:val="2EF8216C"/>
    <w:rsid w:val="2F008111"/>
    <w:rsid w:val="2F1782BB"/>
    <w:rsid w:val="2F244DE1"/>
    <w:rsid w:val="2F2E77E3"/>
    <w:rsid w:val="2F2EAD39"/>
    <w:rsid w:val="2F391C73"/>
    <w:rsid w:val="2F71AFB0"/>
    <w:rsid w:val="2F9068C1"/>
    <w:rsid w:val="2FAC39D8"/>
    <w:rsid w:val="2FB73350"/>
    <w:rsid w:val="2FC8233F"/>
    <w:rsid w:val="2FE5ECD6"/>
    <w:rsid w:val="2FFB63B8"/>
    <w:rsid w:val="30277C01"/>
    <w:rsid w:val="3028864B"/>
    <w:rsid w:val="307423CA"/>
    <w:rsid w:val="30C06892"/>
    <w:rsid w:val="30C2ED39"/>
    <w:rsid w:val="30C70F02"/>
    <w:rsid w:val="30C8F76B"/>
    <w:rsid w:val="30FB6605"/>
    <w:rsid w:val="31149B79"/>
    <w:rsid w:val="311D9333"/>
    <w:rsid w:val="31206CCB"/>
    <w:rsid w:val="314C500C"/>
    <w:rsid w:val="315181E9"/>
    <w:rsid w:val="3168C105"/>
    <w:rsid w:val="31F46302"/>
    <w:rsid w:val="323537FD"/>
    <w:rsid w:val="3264C563"/>
    <w:rsid w:val="32670DCA"/>
    <w:rsid w:val="327969A7"/>
    <w:rsid w:val="32948C7B"/>
    <w:rsid w:val="32A4A0CB"/>
    <w:rsid w:val="32B49AEE"/>
    <w:rsid w:val="32C5F54B"/>
    <w:rsid w:val="32C970AC"/>
    <w:rsid w:val="32E8804F"/>
    <w:rsid w:val="33165C36"/>
    <w:rsid w:val="331BC0A4"/>
    <w:rsid w:val="331ECBD8"/>
    <w:rsid w:val="3329D7EB"/>
    <w:rsid w:val="3371345D"/>
    <w:rsid w:val="339F2066"/>
    <w:rsid w:val="33A5D191"/>
    <w:rsid w:val="33D7A0B6"/>
    <w:rsid w:val="33E08625"/>
    <w:rsid w:val="33E54DF3"/>
    <w:rsid w:val="34264F3B"/>
    <w:rsid w:val="342CA6B3"/>
    <w:rsid w:val="34350A0C"/>
    <w:rsid w:val="34D5ABB5"/>
    <w:rsid w:val="34E6B2DF"/>
    <w:rsid w:val="35223B22"/>
    <w:rsid w:val="35322A19"/>
    <w:rsid w:val="35340D3E"/>
    <w:rsid w:val="35574EC4"/>
    <w:rsid w:val="357F16F2"/>
    <w:rsid w:val="3597A6C8"/>
    <w:rsid w:val="35B88E27"/>
    <w:rsid w:val="35B97BE0"/>
    <w:rsid w:val="360B1915"/>
    <w:rsid w:val="36106209"/>
    <w:rsid w:val="363B4F88"/>
    <w:rsid w:val="36457195"/>
    <w:rsid w:val="3697D46B"/>
    <w:rsid w:val="36A596C8"/>
    <w:rsid w:val="36BE3C89"/>
    <w:rsid w:val="370A5464"/>
    <w:rsid w:val="37355322"/>
    <w:rsid w:val="3758BA66"/>
    <w:rsid w:val="37AFF408"/>
    <w:rsid w:val="37B8B15A"/>
    <w:rsid w:val="37E1F3A0"/>
    <w:rsid w:val="38082CDA"/>
    <w:rsid w:val="38159A13"/>
    <w:rsid w:val="382397AA"/>
    <w:rsid w:val="38362CB8"/>
    <w:rsid w:val="385B7EAF"/>
    <w:rsid w:val="387F580B"/>
    <w:rsid w:val="38CE3E13"/>
    <w:rsid w:val="38E26D3C"/>
    <w:rsid w:val="38FE70CE"/>
    <w:rsid w:val="38FFF90A"/>
    <w:rsid w:val="3924475E"/>
    <w:rsid w:val="3924E8DC"/>
    <w:rsid w:val="394DA1F2"/>
    <w:rsid w:val="399412C8"/>
    <w:rsid w:val="399A5396"/>
    <w:rsid w:val="39C14036"/>
    <w:rsid w:val="39E114A4"/>
    <w:rsid w:val="3A1A0A90"/>
    <w:rsid w:val="3A3CBFAC"/>
    <w:rsid w:val="3A3EA040"/>
    <w:rsid w:val="3A683B62"/>
    <w:rsid w:val="3A6AC253"/>
    <w:rsid w:val="3A747DAF"/>
    <w:rsid w:val="3A8D6BCA"/>
    <w:rsid w:val="3A9400D5"/>
    <w:rsid w:val="3A9ACCA4"/>
    <w:rsid w:val="3AD578E5"/>
    <w:rsid w:val="3AE12270"/>
    <w:rsid w:val="3AE61033"/>
    <w:rsid w:val="3AE97B45"/>
    <w:rsid w:val="3AF2713E"/>
    <w:rsid w:val="3B82FE55"/>
    <w:rsid w:val="3BB17904"/>
    <w:rsid w:val="3BB75844"/>
    <w:rsid w:val="3BBC2FF5"/>
    <w:rsid w:val="3BD737DD"/>
    <w:rsid w:val="3C678FAA"/>
    <w:rsid w:val="3C9A5DC9"/>
    <w:rsid w:val="3D16FD9F"/>
    <w:rsid w:val="3D28E7D8"/>
    <w:rsid w:val="3D5BDCDB"/>
    <w:rsid w:val="3D8AF57F"/>
    <w:rsid w:val="3D8E0641"/>
    <w:rsid w:val="3DA6FED0"/>
    <w:rsid w:val="3DA7D77A"/>
    <w:rsid w:val="3DE6F9F5"/>
    <w:rsid w:val="3DF09F61"/>
    <w:rsid w:val="3E021168"/>
    <w:rsid w:val="3E4FE8A6"/>
    <w:rsid w:val="3E5CC9A9"/>
    <w:rsid w:val="3E6F4346"/>
    <w:rsid w:val="3E8D5E37"/>
    <w:rsid w:val="3E91EF1A"/>
    <w:rsid w:val="3ECD2A00"/>
    <w:rsid w:val="3F635056"/>
    <w:rsid w:val="3F7D65BF"/>
    <w:rsid w:val="3FA2D525"/>
    <w:rsid w:val="3FD5E63B"/>
    <w:rsid w:val="401628B3"/>
    <w:rsid w:val="40212BCC"/>
    <w:rsid w:val="403D917D"/>
    <w:rsid w:val="4041DF4C"/>
    <w:rsid w:val="404EA896"/>
    <w:rsid w:val="40565678"/>
    <w:rsid w:val="405EC114"/>
    <w:rsid w:val="406E8B64"/>
    <w:rsid w:val="40A24731"/>
    <w:rsid w:val="40A2CCA1"/>
    <w:rsid w:val="40B65F68"/>
    <w:rsid w:val="40CF03D5"/>
    <w:rsid w:val="40F72C7B"/>
    <w:rsid w:val="4102C7FF"/>
    <w:rsid w:val="4103C137"/>
    <w:rsid w:val="413E41EB"/>
    <w:rsid w:val="415518BD"/>
    <w:rsid w:val="41598782"/>
    <w:rsid w:val="417DBF8E"/>
    <w:rsid w:val="41B8411B"/>
    <w:rsid w:val="420B4932"/>
    <w:rsid w:val="4228CA62"/>
    <w:rsid w:val="42360983"/>
    <w:rsid w:val="426276FE"/>
    <w:rsid w:val="426445D2"/>
    <w:rsid w:val="42B138AC"/>
    <w:rsid w:val="42B4D8DE"/>
    <w:rsid w:val="42B6E572"/>
    <w:rsid w:val="42BC9C87"/>
    <w:rsid w:val="42ED2561"/>
    <w:rsid w:val="42F5025E"/>
    <w:rsid w:val="42F7D7FF"/>
    <w:rsid w:val="4301D7F5"/>
    <w:rsid w:val="430AB49C"/>
    <w:rsid w:val="4318FDF7"/>
    <w:rsid w:val="4331B8C1"/>
    <w:rsid w:val="4393762B"/>
    <w:rsid w:val="439874ED"/>
    <w:rsid w:val="43F5DBAB"/>
    <w:rsid w:val="43F75B99"/>
    <w:rsid w:val="441CAF1F"/>
    <w:rsid w:val="44431E2A"/>
    <w:rsid w:val="44A30972"/>
    <w:rsid w:val="44C4EDE6"/>
    <w:rsid w:val="44D07B7A"/>
    <w:rsid w:val="44EE10FD"/>
    <w:rsid w:val="44F90C89"/>
    <w:rsid w:val="44FD3588"/>
    <w:rsid w:val="451EA1E2"/>
    <w:rsid w:val="452DEA9D"/>
    <w:rsid w:val="4552586B"/>
    <w:rsid w:val="455DC8D7"/>
    <w:rsid w:val="4562999D"/>
    <w:rsid w:val="4573D6A4"/>
    <w:rsid w:val="4574515E"/>
    <w:rsid w:val="45BE5015"/>
    <w:rsid w:val="45DD00E5"/>
    <w:rsid w:val="45F5A069"/>
    <w:rsid w:val="46151C49"/>
    <w:rsid w:val="4653B800"/>
    <w:rsid w:val="465E2CFB"/>
    <w:rsid w:val="46656164"/>
    <w:rsid w:val="467FF50C"/>
    <w:rsid w:val="468AD84D"/>
    <w:rsid w:val="468EE2EB"/>
    <w:rsid w:val="46B4AE8C"/>
    <w:rsid w:val="46E2A8CE"/>
    <w:rsid w:val="46ED49C3"/>
    <w:rsid w:val="4719B933"/>
    <w:rsid w:val="473BA83A"/>
    <w:rsid w:val="47B3CCF2"/>
    <w:rsid w:val="47BE2863"/>
    <w:rsid w:val="47F2FAB8"/>
    <w:rsid w:val="47F8762B"/>
    <w:rsid w:val="4802D133"/>
    <w:rsid w:val="484A8C62"/>
    <w:rsid w:val="4887ADB7"/>
    <w:rsid w:val="4888D130"/>
    <w:rsid w:val="4895B113"/>
    <w:rsid w:val="48C68F3D"/>
    <w:rsid w:val="48DD8B90"/>
    <w:rsid w:val="491E1F74"/>
    <w:rsid w:val="49245121"/>
    <w:rsid w:val="493ECF4F"/>
    <w:rsid w:val="4944B088"/>
    <w:rsid w:val="49460D18"/>
    <w:rsid w:val="4990FF15"/>
    <w:rsid w:val="4A0DAA89"/>
    <w:rsid w:val="4A45340A"/>
    <w:rsid w:val="4ADF6011"/>
    <w:rsid w:val="4AE79955"/>
    <w:rsid w:val="4AF07634"/>
    <w:rsid w:val="4B9B3B36"/>
    <w:rsid w:val="4BC24542"/>
    <w:rsid w:val="4BE2E7ED"/>
    <w:rsid w:val="4C0E645B"/>
    <w:rsid w:val="4C58FE68"/>
    <w:rsid w:val="4C814ECE"/>
    <w:rsid w:val="4C9221A7"/>
    <w:rsid w:val="4CD2C5D1"/>
    <w:rsid w:val="4D127937"/>
    <w:rsid w:val="4D15CB0F"/>
    <w:rsid w:val="4D26188B"/>
    <w:rsid w:val="4D8A42BF"/>
    <w:rsid w:val="4DA20290"/>
    <w:rsid w:val="4DAF9DAC"/>
    <w:rsid w:val="4DB44A37"/>
    <w:rsid w:val="4DD75ED9"/>
    <w:rsid w:val="4DE60CDE"/>
    <w:rsid w:val="4E3817AF"/>
    <w:rsid w:val="4E541503"/>
    <w:rsid w:val="4E56D90C"/>
    <w:rsid w:val="4E5CE087"/>
    <w:rsid w:val="4E6E685E"/>
    <w:rsid w:val="4EE8C527"/>
    <w:rsid w:val="4F376376"/>
    <w:rsid w:val="4F37D152"/>
    <w:rsid w:val="4F39EB1C"/>
    <w:rsid w:val="4F4E4D96"/>
    <w:rsid w:val="4F72BE23"/>
    <w:rsid w:val="4F7C65DF"/>
    <w:rsid w:val="4FA0830A"/>
    <w:rsid w:val="4FC2AC3B"/>
    <w:rsid w:val="4FC401F8"/>
    <w:rsid w:val="4FD26BF4"/>
    <w:rsid w:val="4FD40A33"/>
    <w:rsid w:val="4FEAF1B1"/>
    <w:rsid w:val="4FF1E6D4"/>
    <w:rsid w:val="500F4883"/>
    <w:rsid w:val="503767D9"/>
    <w:rsid w:val="503E20E7"/>
    <w:rsid w:val="5045B72C"/>
    <w:rsid w:val="50AC7B82"/>
    <w:rsid w:val="5132A7BF"/>
    <w:rsid w:val="5144F659"/>
    <w:rsid w:val="514DB7F4"/>
    <w:rsid w:val="515A49FE"/>
    <w:rsid w:val="5189CDD4"/>
    <w:rsid w:val="520E1465"/>
    <w:rsid w:val="521B2D6E"/>
    <w:rsid w:val="52496772"/>
    <w:rsid w:val="5267E699"/>
    <w:rsid w:val="5267E93A"/>
    <w:rsid w:val="5284B4CF"/>
    <w:rsid w:val="528C90DF"/>
    <w:rsid w:val="52997F56"/>
    <w:rsid w:val="52BBA11B"/>
    <w:rsid w:val="52CE6F47"/>
    <w:rsid w:val="52E5389C"/>
    <w:rsid w:val="5345EA7F"/>
    <w:rsid w:val="534A03FC"/>
    <w:rsid w:val="53A9E6F5"/>
    <w:rsid w:val="53BC1152"/>
    <w:rsid w:val="53DDE9AC"/>
    <w:rsid w:val="5401D01F"/>
    <w:rsid w:val="540C5FB0"/>
    <w:rsid w:val="5456809F"/>
    <w:rsid w:val="547271DF"/>
    <w:rsid w:val="5480A4D9"/>
    <w:rsid w:val="5486A7F7"/>
    <w:rsid w:val="548CB0DD"/>
    <w:rsid w:val="548E4FC1"/>
    <w:rsid w:val="5499DC04"/>
    <w:rsid w:val="549D33AB"/>
    <w:rsid w:val="54ADA942"/>
    <w:rsid w:val="54B64799"/>
    <w:rsid w:val="54B88A92"/>
    <w:rsid w:val="54BB4FCE"/>
    <w:rsid w:val="54F50E8E"/>
    <w:rsid w:val="5500CD49"/>
    <w:rsid w:val="552A9F29"/>
    <w:rsid w:val="554D36D6"/>
    <w:rsid w:val="55553AB7"/>
    <w:rsid w:val="5572F214"/>
    <w:rsid w:val="55828C76"/>
    <w:rsid w:val="558581CA"/>
    <w:rsid w:val="55AEC7D6"/>
    <w:rsid w:val="55C5E968"/>
    <w:rsid w:val="55DC054F"/>
    <w:rsid w:val="55E0EE85"/>
    <w:rsid w:val="55F1FC53"/>
    <w:rsid w:val="564CA365"/>
    <w:rsid w:val="567118BA"/>
    <w:rsid w:val="56C6546C"/>
    <w:rsid w:val="56CAB3DB"/>
    <w:rsid w:val="56E3FA9D"/>
    <w:rsid w:val="570DEBAF"/>
    <w:rsid w:val="571BEB35"/>
    <w:rsid w:val="5725F1B2"/>
    <w:rsid w:val="57350392"/>
    <w:rsid w:val="573BB0BF"/>
    <w:rsid w:val="574E1E1A"/>
    <w:rsid w:val="575F8220"/>
    <w:rsid w:val="5784B880"/>
    <w:rsid w:val="578ED8F0"/>
    <w:rsid w:val="57AB0A6D"/>
    <w:rsid w:val="57D23961"/>
    <w:rsid w:val="57E80524"/>
    <w:rsid w:val="57F83F93"/>
    <w:rsid w:val="5801A3B8"/>
    <w:rsid w:val="582C0463"/>
    <w:rsid w:val="58702603"/>
    <w:rsid w:val="58723FB9"/>
    <w:rsid w:val="58766EC7"/>
    <w:rsid w:val="5886A138"/>
    <w:rsid w:val="5892A55E"/>
    <w:rsid w:val="5896E319"/>
    <w:rsid w:val="58C341E2"/>
    <w:rsid w:val="58D23697"/>
    <w:rsid w:val="58D9F258"/>
    <w:rsid w:val="58F1070A"/>
    <w:rsid w:val="593F8C36"/>
    <w:rsid w:val="596D4822"/>
    <w:rsid w:val="5989038B"/>
    <w:rsid w:val="598ABD15"/>
    <w:rsid w:val="59955453"/>
    <w:rsid w:val="599C2AA4"/>
    <w:rsid w:val="59C3CF89"/>
    <w:rsid w:val="59C3E311"/>
    <w:rsid w:val="59ED7727"/>
    <w:rsid w:val="5A0372A4"/>
    <w:rsid w:val="5A21E422"/>
    <w:rsid w:val="5A409D9A"/>
    <w:rsid w:val="5A5F2FF3"/>
    <w:rsid w:val="5A625CD3"/>
    <w:rsid w:val="5A73364C"/>
    <w:rsid w:val="5A8D7CE5"/>
    <w:rsid w:val="5AADC29B"/>
    <w:rsid w:val="5ACE5CB1"/>
    <w:rsid w:val="5AD44937"/>
    <w:rsid w:val="5AD96817"/>
    <w:rsid w:val="5B1739F4"/>
    <w:rsid w:val="5B363714"/>
    <w:rsid w:val="5B47CCDC"/>
    <w:rsid w:val="5B596107"/>
    <w:rsid w:val="5BD6B7FB"/>
    <w:rsid w:val="5BEE1761"/>
    <w:rsid w:val="5C126B68"/>
    <w:rsid w:val="5C27227A"/>
    <w:rsid w:val="5C2BED89"/>
    <w:rsid w:val="5C385DC1"/>
    <w:rsid w:val="5C3F8BBE"/>
    <w:rsid w:val="5C4E3658"/>
    <w:rsid w:val="5C5A8B5B"/>
    <w:rsid w:val="5CEE337B"/>
    <w:rsid w:val="5D15D3ED"/>
    <w:rsid w:val="5D315C56"/>
    <w:rsid w:val="5D368349"/>
    <w:rsid w:val="5D39A6F9"/>
    <w:rsid w:val="5D7A1E45"/>
    <w:rsid w:val="5D7A8100"/>
    <w:rsid w:val="5DA09194"/>
    <w:rsid w:val="5DAEA4A3"/>
    <w:rsid w:val="5DC05CF3"/>
    <w:rsid w:val="5DDCBF77"/>
    <w:rsid w:val="5DE2461A"/>
    <w:rsid w:val="5E1C161A"/>
    <w:rsid w:val="5E33589D"/>
    <w:rsid w:val="5E773BF1"/>
    <w:rsid w:val="5ED9D665"/>
    <w:rsid w:val="5F3465CE"/>
    <w:rsid w:val="5F3A3134"/>
    <w:rsid w:val="5F50206E"/>
    <w:rsid w:val="5F5A794B"/>
    <w:rsid w:val="5F9F21FC"/>
    <w:rsid w:val="5FE55DE0"/>
    <w:rsid w:val="5FEEE78C"/>
    <w:rsid w:val="60198DFC"/>
    <w:rsid w:val="602FB672"/>
    <w:rsid w:val="60389584"/>
    <w:rsid w:val="6053E064"/>
    <w:rsid w:val="6087DE15"/>
    <w:rsid w:val="60B26E07"/>
    <w:rsid w:val="60DA386C"/>
    <w:rsid w:val="60EC0F90"/>
    <w:rsid w:val="611C3A74"/>
    <w:rsid w:val="611D76FA"/>
    <w:rsid w:val="613F4E7A"/>
    <w:rsid w:val="6140C649"/>
    <w:rsid w:val="615FB613"/>
    <w:rsid w:val="616D4564"/>
    <w:rsid w:val="6172ABBF"/>
    <w:rsid w:val="6175D23A"/>
    <w:rsid w:val="61923D1A"/>
    <w:rsid w:val="61ADC867"/>
    <w:rsid w:val="61D5ADD4"/>
    <w:rsid w:val="61D965EC"/>
    <w:rsid w:val="61F067AD"/>
    <w:rsid w:val="61F957CE"/>
    <w:rsid w:val="62307684"/>
    <w:rsid w:val="6257D0CA"/>
    <w:rsid w:val="625EB066"/>
    <w:rsid w:val="6271DD2D"/>
    <w:rsid w:val="62823BDF"/>
    <w:rsid w:val="62B196F4"/>
    <w:rsid w:val="62CF7E3D"/>
    <w:rsid w:val="62EC8766"/>
    <w:rsid w:val="6306C549"/>
    <w:rsid w:val="6310B40F"/>
    <w:rsid w:val="632940DA"/>
    <w:rsid w:val="6335CE3B"/>
    <w:rsid w:val="6337FAC3"/>
    <w:rsid w:val="633C3967"/>
    <w:rsid w:val="63453E8D"/>
    <w:rsid w:val="634C5690"/>
    <w:rsid w:val="636CD244"/>
    <w:rsid w:val="638E4784"/>
    <w:rsid w:val="63BB34BF"/>
    <w:rsid w:val="63C9FF97"/>
    <w:rsid w:val="63CAEB96"/>
    <w:rsid w:val="63D03E9C"/>
    <w:rsid w:val="63D742A8"/>
    <w:rsid w:val="63DC5DE5"/>
    <w:rsid w:val="63F57DD3"/>
    <w:rsid w:val="641F21B4"/>
    <w:rsid w:val="6422A281"/>
    <w:rsid w:val="64249550"/>
    <w:rsid w:val="642904ED"/>
    <w:rsid w:val="6436068F"/>
    <w:rsid w:val="643CC8FF"/>
    <w:rsid w:val="6446FF9A"/>
    <w:rsid w:val="64CED17D"/>
    <w:rsid w:val="65098397"/>
    <w:rsid w:val="651A7FA2"/>
    <w:rsid w:val="651EF58B"/>
    <w:rsid w:val="652B2113"/>
    <w:rsid w:val="658F6DCD"/>
    <w:rsid w:val="65A058DE"/>
    <w:rsid w:val="65B149BA"/>
    <w:rsid w:val="66140B9B"/>
    <w:rsid w:val="663758E2"/>
    <w:rsid w:val="66432495"/>
    <w:rsid w:val="667A6BE0"/>
    <w:rsid w:val="667BCF42"/>
    <w:rsid w:val="669EC31A"/>
    <w:rsid w:val="66BBC43B"/>
    <w:rsid w:val="66BFECA0"/>
    <w:rsid w:val="66F1C349"/>
    <w:rsid w:val="66F6170C"/>
    <w:rsid w:val="67086DBA"/>
    <w:rsid w:val="67632357"/>
    <w:rsid w:val="67663043"/>
    <w:rsid w:val="67B8335B"/>
    <w:rsid w:val="67C69187"/>
    <w:rsid w:val="67E85D12"/>
    <w:rsid w:val="67F6F482"/>
    <w:rsid w:val="6815217D"/>
    <w:rsid w:val="68279D7C"/>
    <w:rsid w:val="683E4421"/>
    <w:rsid w:val="686B5A67"/>
    <w:rsid w:val="68705688"/>
    <w:rsid w:val="688B462E"/>
    <w:rsid w:val="68A7ED23"/>
    <w:rsid w:val="68C7A094"/>
    <w:rsid w:val="68DA214C"/>
    <w:rsid w:val="68E9EB0E"/>
    <w:rsid w:val="68F347FE"/>
    <w:rsid w:val="6930995A"/>
    <w:rsid w:val="695E2496"/>
    <w:rsid w:val="69A2D5CE"/>
    <w:rsid w:val="69AE857F"/>
    <w:rsid w:val="69B7F403"/>
    <w:rsid w:val="69BEF917"/>
    <w:rsid w:val="69C2EF85"/>
    <w:rsid w:val="69F563FA"/>
    <w:rsid w:val="6A0F6F24"/>
    <w:rsid w:val="6A0F719B"/>
    <w:rsid w:val="6A1DA59E"/>
    <w:rsid w:val="6A256399"/>
    <w:rsid w:val="6A2702EB"/>
    <w:rsid w:val="6A2C99B2"/>
    <w:rsid w:val="6A4C8E35"/>
    <w:rsid w:val="6A4EA08B"/>
    <w:rsid w:val="6A5BE752"/>
    <w:rsid w:val="6A6C0815"/>
    <w:rsid w:val="6A71F1B1"/>
    <w:rsid w:val="6A774E8F"/>
    <w:rsid w:val="6A9D66D3"/>
    <w:rsid w:val="6AB09DDB"/>
    <w:rsid w:val="6ABEBE9D"/>
    <w:rsid w:val="6AF6A5BF"/>
    <w:rsid w:val="6B3D06D3"/>
    <w:rsid w:val="6B4F6F64"/>
    <w:rsid w:val="6B60131C"/>
    <w:rsid w:val="6B772DAD"/>
    <w:rsid w:val="6B7B9646"/>
    <w:rsid w:val="6BA0746C"/>
    <w:rsid w:val="6BB0EA15"/>
    <w:rsid w:val="6BB24031"/>
    <w:rsid w:val="6BC41F85"/>
    <w:rsid w:val="6BC5C2CC"/>
    <w:rsid w:val="6BCE878C"/>
    <w:rsid w:val="6BE4E117"/>
    <w:rsid w:val="6C277D1D"/>
    <w:rsid w:val="6C2B637C"/>
    <w:rsid w:val="6C2CA1B8"/>
    <w:rsid w:val="6C4090A9"/>
    <w:rsid w:val="6C721C51"/>
    <w:rsid w:val="6CCFB918"/>
    <w:rsid w:val="6CDB19A7"/>
    <w:rsid w:val="6CDC294C"/>
    <w:rsid w:val="6D192E88"/>
    <w:rsid w:val="6D207A3F"/>
    <w:rsid w:val="6D3789C5"/>
    <w:rsid w:val="6D398C87"/>
    <w:rsid w:val="6D749C2B"/>
    <w:rsid w:val="6DADBB7B"/>
    <w:rsid w:val="6DE5338C"/>
    <w:rsid w:val="6DFA70ED"/>
    <w:rsid w:val="6DFAB907"/>
    <w:rsid w:val="6E435DB0"/>
    <w:rsid w:val="6E4BB7F0"/>
    <w:rsid w:val="6EA53FA3"/>
    <w:rsid w:val="6ECAD868"/>
    <w:rsid w:val="6F2B8400"/>
    <w:rsid w:val="6F3DFF4A"/>
    <w:rsid w:val="6F62141F"/>
    <w:rsid w:val="6F755381"/>
    <w:rsid w:val="6F8D7885"/>
    <w:rsid w:val="6F8E9BAF"/>
    <w:rsid w:val="6FCD09C6"/>
    <w:rsid w:val="6FE87DAF"/>
    <w:rsid w:val="6FFE63E1"/>
    <w:rsid w:val="700962D7"/>
    <w:rsid w:val="70145372"/>
    <w:rsid w:val="701809DF"/>
    <w:rsid w:val="70515D0A"/>
    <w:rsid w:val="70552A3F"/>
    <w:rsid w:val="70677A3D"/>
    <w:rsid w:val="70A66E14"/>
    <w:rsid w:val="70D66214"/>
    <w:rsid w:val="70E712BF"/>
    <w:rsid w:val="71112745"/>
    <w:rsid w:val="711E257D"/>
    <w:rsid w:val="7127A1DB"/>
    <w:rsid w:val="7132FA1A"/>
    <w:rsid w:val="7166E054"/>
    <w:rsid w:val="716C6EFA"/>
    <w:rsid w:val="7193CDA9"/>
    <w:rsid w:val="71C24649"/>
    <w:rsid w:val="71DCF4A8"/>
    <w:rsid w:val="71E5F475"/>
    <w:rsid w:val="720D8A2E"/>
    <w:rsid w:val="720F5569"/>
    <w:rsid w:val="7225B34E"/>
    <w:rsid w:val="7231287E"/>
    <w:rsid w:val="72473806"/>
    <w:rsid w:val="72534B5E"/>
    <w:rsid w:val="72710EB6"/>
    <w:rsid w:val="72845A11"/>
    <w:rsid w:val="729CC141"/>
    <w:rsid w:val="72A1030A"/>
    <w:rsid w:val="72EAF1CD"/>
    <w:rsid w:val="731AD2F5"/>
    <w:rsid w:val="731D1B30"/>
    <w:rsid w:val="731DA8A7"/>
    <w:rsid w:val="7332F1C8"/>
    <w:rsid w:val="736ADBDB"/>
    <w:rsid w:val="737A4198"/>
    <w:rsid w:val="7381FED5"/>
    <w:rsid w:val="739EBB41"/>
    <w:rsid w:val="73E86561"/>
    <w:rsid w:val="73ED5213"/>
    <w:rsid w:val="741F63AC"/>
    <w:rsid w:val="742C8B80"/>
    <w:rsid w:val="7444C6CC"/>
    <w:rsid w:val="74A9BBB6"/>
    <w:rsid w:val="74B9CA28"/>
    <w:rsid w:val="7502F8B4"/>
    <w:rsid w:val="751D230F"/>
    <w:rsid w:val="753DD805"/>
    <w:rsid w:val="757B8A20"/>
    <w:rsid w:val="758D784E"/>
    <w:rsid w:val="75D147E4"/>
    <w:rsid w:val="75E9E129"/>
    <w:rsid w:val="761CBF48"/>
    <w:rsid w:val="7638B428"/>
    <w:rsid w:val="7647C059"/>
    <w:rsid w:val="7662B709"/>
    <w:rsid w:val="76C2553D"/>
    <w:rsid w:val="76D7EECE"/>
    <w:rsid w:val="770CADC6"/>
    <w:rsid w:val="77219591"/>
    <w:rsid w:val="77339513"/>
    <w:rsid w:val="773E7473"/>
    <w:rsid w:val="775EE752"/>
    <w:rsid w:val="7778C853"/>
    <w:rsid w:val="777EF5CB"/>
    <w:rsid w:val="77C3B033"/>
    <w:rsid w:val="77E1940A"/>
    <w:rsid w:val="7824FE16"/>
    <w:rsid w:val="7859ABE2"/>
    <w:rsid w:val="786B4C4A"/>
    <w:rsid w:val="78B34C24"/>
    <w:rsid w:val="78B506E8"/>
    <w:rsid w:val="790EB13C"/>
    <w:rsid w:val="794358B4"/>
    <w:rsid w:val="797BAB9D"/>
    <w:rsid w:val="799D7D86"/>
    <w:rsid w:val="79AEF259"/>
    <w:rsid w:val="79BBA1B6"/>
    <w:rsid w:val="79EE81AC"/>
    <w:rsid w:val="7A277C77"/>
    <w:rsid w:val="7A50E69A"/>
    <w:rsid w:val="7AA51935"/>
    <w:rsid w:val="7AD6D1D8"/>
    <w:rsid w:val="7ADA26ED"/>
    <w:rsid w:val="7AE07E50"/>
    <w:rsid w:val="7AF6ACB2"/>
    <w:rsid w:val="7B0D71AA"/>
    <w:rsid w:val="7B100FA5"/>
    <w:rsid w:val="7B33CC8D"/>
    <w:rsid w:val="7B785C2D"/>
    <w:rsid w:val="7B8F0B13"/>
    <w:rsid w:val="7BB52294"/>
    <w:rsid w:val="7BC5A0D0"/>
    <w:rsid w:val="7C0853E8"/>
    <w:rsid w:val="7C22DD03"/>
    <w:rsid w:val="7C42932B"/>
    <w:rsid w:val="7C5FD82A"/>
    <w:rsid w:val="7C7D4115"/>
    <w:rsid w:val="7C8356C4"/>
    <w:rsid w:val="7CBDD494"/>
    <w:rsid w:val="7CCF7DAE"/>
    <w:rsid w:val="7CDFAFEB"/>
    <w:rsid w:val="7CFAC2AE"/>
    <w:rsid w:val="7D21E27D"/>
    <w:rsid w:val="7D370321"/>
    <w:rsid w:val="7D5A3462"/>
    <w:rsid w:val="7D5AEA1D"/>
    <w:rsid w:val="7DD97EB9"/>
    <w:rsid w:val="7DE317EA"/>
    <w:rsid w:val="7DEBAB7A"/>
    <w:rsid w:val="7DFF27AE"/>
    <w:rsid w:val="7E3C2F71"/>
    <w:rsid w:val="7E546E81"/>
    <w:rsid w:val="7EA10FD6"/>
    <w:rsid w:val="7EA48178"/>
    <w:rsid w:val="7ECB07B1"/>
    <w:rsid w:val="7EFC35AD"/>
    <w:rsid w:val="7F81B5F3"/>
    <w:rsid w:val="7FB8B272"/>
    <w:rsid w:val="7FBAC200"/>
    <w:rsid w:val="7FE60197"/>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26DD"/>
    <w:pPr>
      <w:spacing w:line="260" w:lineRule="exact"/>
    </w:pPr>
    <w:rPr>
      <w:rFonts w:ascii="Roboto" w:hAnsi="Roboto" w:cs="Arial"/>
      <w:sz w:val="22"/>
    </w:rPr>
  </w:style>
  <w:style w:type="paragraph" w:styleId="Heading1">
    <w:name w:val="heading 1"/>
    <w:basedOn w:val="Normal"/>
    <w:next w:val="Normal"/>
    <w:link w:val="Heading1Char"/>
    <w:autoRedefine/>
    <w:uiPriority w:val="9"/>
    <w:qFormat/>
    <w:rsid w:val="001733CE"/>
    <w:pPr>
      <w:keepNext/>
      <w:pageBreakBefore/>
      <w:numPr>
        <w:numId w:val="12"/>
      </w:numPr>
      <w:pBdr>
        <w:bottom w:val="single" w:sz="4" w:space="1" w:color="63666A"/>
      </w:pBdr>
      <w:spacing w:before="120" w:after="120" w:line="240" w:lineRule="auto"/>
      <w:outlineLvl w:val="0"/>
    </w:pPr>
    <w:rPr>
      <w:rFonts w:ascii="Raleway" w:hAnsi="Raleway" w:cs="Segoe UI Semibold"/>
      <w:b/>
      <w:bCs/>
      <w:color w:val="0092C9"/>
      <w:kern w:val="32"/>
      <w:sz w:val="36"/>
      <w:szCs w:val="36"/>
      <w:lang w:val="en-CA" w:eastAsia="ja-JP" w:bidi="en-US"/>
    </w:rPr>
  </w:style>
  <w:style w:type="paragraph" w:styleId="Heading2">
    <w:name w:val="heading 2"/>
    <w:basedOn w:val="Normal"/>
    <w:next w:val="Normal"/>
    <w:link w:val="Heading2Char"/>
    <w:qFormat/>
    <w:rsid w:val="002F3409"/>
    <w:pPr>
      <w:keepNext/>
      <w:numPr>
        <w:ilvl w:val="1"/>
        <w:numId w:val="12"/>
      </w:numPr>
      <w:spacing w:after="40" w:line="240" w:lineRule="auto"/>
      <w:outlineLvl w:val="1"/>
    </w:pPr>
    <w:rPr>
      <w:rFonts w:ascii="Raleway" w:hAnsi="Raleway" w:cs="Segoe UI Semibold"/>
      <w:b/>
      <w:bCs/>
      <w:color w:val="0085CA"/>
      <w:sz w:val="36"/>
      <w:szCs w:val="36"/>
      <w:lang w:eastAsia="ja-JP"/>
    </w:rPr>
  </w:style>
  <w:style w:type="paragraph" w:styleId="Heading3">
    <w:name w:val="heading 3"/>
    <w:basedOn w:val="IVHeading3"/>
    <w:next w:val="Normal"/>
    <w:link w:val="Heading3Char"/>
    <w:uiPriority w:val="9"/>
    <w:qFormat/>
    <w:rsid w:val="00FB5F12"/>
    <w:pPr>
      <w:numPr>
        <w:ilvl w:val="2"/>
        <w:numId w:val="12"/>
      </w:numPr>
      <w:outlineLvl w:val="2"/>
    </w:pPr>
  </w:style>
  <w:style w:type="paragraph" w:styleId="Heading4">
    <w:name w:val="heading 4"/>
    <w:basedOn w:val="Normal"/>
    <w:next w:val="Normal"/>
    <w:qFormat/>
    <w:rsid w:val="00FB5F12"/>
    <w:pPr>
      <w:keepNext/>
      <w:numPr>
        <w:ilvl w:val="3"/>
        <w:numId w:val="12"/>
      </w:numPr>
      <w:spacing w:before="240" w:after="60"/>
      <w:outlineLvl w:val="3"/>
    </w:pPr>
    <w:rPr>
      <w:rFonts w:ascii="Segoe UI Semilight" w:hAnsi="Segoe UI Semilight" w:cs="Segoe UI Semilight"/>
      <w:color w:val="0085CA"/>
      <w:szCs w:val="22"/>
    </w:rPr>
  </w:style>
  <w:style w:type="paragraph" w:styleId="Heading5">
    <w:name w:val="heading 5"/>
    <w:basedOn w:val="Normal"/>
    <w:next w:val="Normal"/>
    <w:qFormat/>
    <w:rsid w:val="00314F16"/>
    <w:pPr>
      <w:numPr>
        <w:ilvl w:val="4"/>
        <w:numId w:val="3"/>
      </w:numPr>
      <w:spacing w:before="240" w:after="60"/>
      <w:outlineLvl w:val="4"/>
    </w:pPr>
    <w:rPr>
      <w:b/>
      <w:bCs/>
      <w:i/>
      <w:iCs/>
      <w:sz w:val="26"/>
      <w:szCs w:val="26"/>
    </w:rPr>
  </w:style>
  <w:style w:type="paragraph" w:styleId="Heading6">
    <w:name w:val="heading 6"/>
    <w:basedOn w:val="Normal"/>
    <w:next w:val="Normal"/>
    <w:qFormat/>
    <w:rsid w:val="00314F16"/>
    <w:pPr>
      <w:numPr>
        <w:ilvl w:val="5"/>
        <w:numId w:val="3"/>
      </w:numPr>
      <w:spacing w:before="240" w:after="60"/>
      <w:outlineLvl w:val="5"/>
    </w:pPr>
    <w:rPr>
      <w:b/>
      <w:bCs/>
      <w:szCs w:val="22"/>
    </w:rPr>
  </w:style>
  <w:style w:type="paragraph" w:styleId="Heading7">
    <w:name w:val="heading 7"/>
    <w:basedOn w:val="Normal"/>
    <w:next w:val="Normal"/>
    <w:qFormat/>
    <w:rsid w:val="00314F16"/>
    <w:pPr>
      <w:numPr>
        <w:ilvl w:val="6"/>
        <w:numId w:val="3"/>
      </w:numPr>
      <w:spacing w:before="240" w:after="60"/>
      <w:outlineLvl w:val="6"/>
    </w:pPr>
  </w:style>
  <w:style w:type="paragraph" w:styleId="Heading8">
    <w:name w:val="heading 8"/>
    <w:basedOn w:val="Normal"/>
    <w:next w:val="Normal"/>
    <w:qFormat/>
    <w:rsid w:val="00314F16"/>
    <w:pPr>
      <w:numPr>
        <w:ilvl w:val="7"/>
        <w:numId w:val="3"/>
      </w:numPr>
      <w:spacing w:before="240" w:after="60"/>
      <w:outlineLvl w:val="7"/>
    </w:pPr>
    <w:rPr>
      <w:i/>
      <w:iCs/>
    </w:rPr>
  </w:style>
  <w:style w:type="paragraph" w:styleId="Heading9">
    <w:name w:val="heading 9"/>
    <w:basedOn w:val="Normal"/>
    <w:next w:val="Normal"/>
    <w:qFormat/>
    <w:rsid w:val="00314F16"/>
    <w:pPr>
      <w:numPr>
        <w:ilvl w:val="8"/>
        <w:numId w:val="3"/>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lueBefore6pt">
    <w:name w:val="Style Blue Before:  6 pt"/>
    <w:basedOn w:val="Normal"/>
    <w:rsid w:val="00314F16"/>
    <w:pPr>
      <w:numPr>
        <w:numId w:val="2"/>
      </w:numPr>
      <w:tabs>
        <w:tab w:val="left" w:pos="2880"/>
      </w:tabs>
      <w:spacing w:before="80"/>
      <w:ind w:left="2880"/>
    </w:pPr>
  </w:style>
  <w:style w:type="paragraph" w:styleId="BodyText">
    <w:name w:val="Body Text"/>
    <w:basedOn w:val="Normal"/>
    <w:link w:val="BodyTextChar"/>
    <w:uiPriority w:val="1"/>
    <w:qFormat/>
    <w:rsid w:val="00314F16"/>
    <w:pPr>
      <w:spacing w:after="120"/>
    </w:pPr>
  </w:style>
  <w:style w:type="paragraph" w:styleId="BodyTextFirstIndent">
    <w:name w:val="Body Text First Indent"/>
    <w:basedOn w:val="BodyText"/>
    <w:rsid w:val="00314F16"/>
    <w:pPr>
      <w:spacing w:before="120"/>
      <w:ind w:left="2520"/>
    </w:pPr>
  </w:style>
  <w:style w:type="paragraph" w:styleId="ListBullet2">
    <w:name w:val="List Bullet 2"/>
    <w:basedOn w:val="StyleBlueBefore6pt"/>
    <w:autoRedefine/>
    <w:qFormat/>
    <w:rsid w:val="00314F16"/>
  </w:style>
  <w:style w:type="paragraph" w:customStyle="1" w:styleId="PMintroText">
    <w:name w:val="PMintroText"/>
    <w:basedOn w:val="Normal"/>
    <w:rsid w:val="00314F16"/>
    <w:pPr>
      <w:spacing w:after="240"/>
      <w:jc w:val="both"/>
    </w:pPr>
    <w:rPr>
      <w:rFonts w:ascii="Garamond" w:hAnsi="Garamond" w:cs="Garamond"/>
    </w:rPr>
  </w:style>
  <w:style w:type="paragraph" w:styleId="List">
    <w:name w:val="List"/>
    <w:basedOn w:val="Normal"/>
    <w:rsid w:val="00314F16"/>
    <w:pPr>
      <w:numPr>
        <w:numId w:val="4"/>
      </w:numPr>
    </w:pPr>
  </w:style>
  <w:style w:type="paragraph" w:customStyle="1" w:styleId="Standard2L1">
    <w:name w:val="Standard2_L1"/>
    <w:basedOn w:val="Normal"/>
    <w:next w:val="Normal"/>
    <w:rsid w:val="00314F16"/>
    <w:pPr>
      <w:numPr>
        <w:numId w:val="5"/>
      </w:numPr>
      <w:spacing w:after="240"/>
      <w:jc w:val="both"/>
      <w:outlineLvl w:val="0"/>
    </w:pPr>
    <w:rPr>
      <w:szCs w:val="22"/>
      <w:lang w:val="en-CA" w:eastAsia="en-CA"/>
    </w:rPr>
  </w:style>
  <w:style w:type="paragraph" w:customStyle="1" w:styleId="Standard2L2">
    <w:name w:val="Standard2_L2"/>
    <w:basedOn w:val="Standard2L1"/>
    <w:next w:val="Normal"/>
    <w:rsid w:val="00314F16"/>
    <w:pPr>
      <w:numPr>
        <w:ilvl w:val="1"/>
      </w:numPr>
      <w:tabs>
        <w:tab w:val="num" w:pos="1080"/>
      </w:tabs>
      <w:ind w:left="1080"/>
      <w:outlineLvl w:val="1"/>
    </w:pPr>
  </w:style>
  <w:style w:type="paragraph" w:customStyle="1" w:styleId="Standard2L3">
    <w:name w:val="Standard2_L3"/>
    <w:basedOn w:val="Standard2L2"/>
    <w:next w:val="Normal"/>
    <w:rsid w:val="00314F16"/>
    <w:pPr>
      <w:numPr>
        <w:ilvl w:val="2"/>
      </w:numPr>
      <w:tabs>
        <w:tab w:val="num" w:pos="1440"/>
        <w:tab w:val="num" w:pos="1800"/>
      </w:tabs>
      <w:ind w:left="1800"/>
      <w:outlineLvl w:val="2"/>
    </w:pPr>
  </w:style>
  <w:style w:type="paragraph" w:customStyle="1" w:styleId="Standard2L4">
    <w:name w:val="Standard2_L4"/>
    <w:basedOn w:val="Standard2L3"/>
    <w:next w:val="Normal"/>
    <w:rsid w:val="00314F16"/>
    <w:pPr>
      <w:numPr>
        <w:ilvl w:val="3"/>
      </w:numPr>
      <w:tabs>
        <w:tab w:val="num" w:pos="1800"/>
        <w:tab w:val="num" w:pos="2520"/>
      </w:tabs>
      <w:ind w:left="2520"/>
      <w:outlineLvl w:val="3"/>
    </w:pPr>
  </w:style>
  <w:style w:type="paragraph" w:customStyle="1" w:styleId="Standard2L5">
    <w:name w:val="Standard2_L5"/>
    <w:basedOn w:val="Standard2L4"/>
    <w:next w:val="Normal"/>
    <w:rsid w:val="00314F16"/>
    <w:pPr>
      <w:numPr>
        <w:ilvl w:val="4"/>
      </w:numPr>
      <w:tabs>
        <w:tab w:val="num" w:pos="2160"/>
        <w:tab w:val="num" w:pos="3240"/>
      </w:tabs>
      <w:ind w:left="3240"/>
      <w:outlineLvl w:val="4"/>
    </w:pPr>
  </w:style>
  <w:style w:type="paragraph" w:customStyle="1" w:styleId="Standard2L6">
    <w:name w:val="Standard2_L6"/>
    <w:basedOn w:val="Standard2L5"/>
    <w:next w:val="Normal"/>
    <w:rsid w:val="00314F16"/>
    <w:pPr>
      <w:numPr>
        <w:ilvl w:val="5"/>
      </w:numPr>
      <w:tabs>
        <w:tab w:val="num" w:pos="2520"/>
        <w:tab w:val="num" w:pos="3960"/>
      </w:tabs>
      <w:ind w:left="3960"/>
      <w:outlineLvl w:val="5"/>
    </w:pPr>
  </w:style>
  <w:style w:type="paragraph" w:customStyle="1" w:styleId="Standard2L7">
    <w:name w:val="Standard2_L7"/>
    <w:basedOn w:val="Standard2L6"/>
    <w:next w:val="Normal"/>
    <w:rsid w:val="00314F16"/>
    <w:pPr>
      <w:numPr>
        <w:ilvl w:val="6"/>
      </w:numPr>
      <w:tabs>
        <w:tab w:val="num" w:pos="2880"/>
        <w:tab w:val="num" w:pos="4680"/>
      </w:tabs>
      <w:ind w:left="4680"/>
      <w:outlineLvl w:val="6"/>
    </w:pPr>
  </w:style>
  <w:style w:type="paragraph" w:customStyle="1" w:styleId="Standard2L8">
    <w:name w:val="Standard2_L8"/>
    <w:basedOn w:val="Standard2L7"/>
    <w:next w:val="Normal"/>
    <w:rsid w:val="00314F16"/>
    <w:pPr>
      <w:numPr>
        <w:ilvl w:val="7"/>
      </w:numPr>
      <w:tabs>
        <w:tab w:val="num" w:pos="3240"/>
        <w:tab w:val="num" w:pos="5400"/>
      </w:tabs>
      <w:ind w:left="5400"/>
      <w:outlineLvl w:val="7"/>
    </w:pPr>
  </w:style>
  <w:style w:type="paragraph" w:customStyle="1" w:styleId="Standard2L9">
    <w:name w:val="Standard2_L9"/>
    <w:basedOn w:val="Standard2L8"/>
    <w:next w:val="Normal"/>
    <w:rsid w:val="00314F16"/>
    <w:pPr>
      <w:numPr>
        <w:ilvl w:val="8"/>
      </w:numPr>
      <w:tabs>
        <w:tab w:val="num" w:pos="3600"/>
        <w:tab w:val="num" w:pos="6120"/>
      </w:tabs>
      <w:ind w:left="6120"/>
      <w:outlineLvl w:val="8"/>
    </w:pPr>
  </w:style>
  <w:style w:type="paragraph" w:styleId="BodyTextIndent">
    <w:name w:val="Body Text Indent"/>
    <w:basedOn w:val="Normal"/>
    <w:link w:val="BodyTextIndentChar"/>
    <w:rsid w:val="00314F16"/>
    <w:pPr>
      <w:ind w:left="3690"/>
    </w:pPr>
    <w:rPr>
      <w:rFonts w:ascii="Times" w:hAnsi="Times" w:cs="Times"/>
    </w:rPr>
  </w:style>
  <w:style w:type="paragraph" w:styleId="Header">
    <w:name w:val="header"/>
    <w:basedOn w:val="Normal"/>
    <w:rsid w:val="00314F16"/>
    <w:pPr>
      <w:tabs>
        <w:tab w:val="center" w:pos="4320"/>
        <w:tab w:val="right" w:pos="8640"/>
      </w:tabs>
    </w:pPr>
  </w:style>
  <w:style w:type="paragraph" w:styleId="Footer">
    <w:name w:val="footer"/>
    <w:basedOn w:val="Normal"/>
    <w:link w:val="FooterChar"/>
    <w:uiPriority w:val="99"/>
    <w:rsid w:val="00314F16"/>
    <w:pPr>
      <w:tabs>
        <w:tab w:val="center" w:pos="4320"/>
        <w:tab w:val="right" w:pos="8640"/>
      </w:tabs>
    </w:pPr>
  </w:style>
  <w:style w:type="paragraph" w:customStyle="1" w:styleId="Default">
    <w:name w:val="Default"/>
    <w:rsid w:val="00314F16"/>
    <w:pPr>
      <w:autoSpaceDE w:val="0"/>
      <w:autoSpaceDN w:val="0"/>
      <w:adjustRightInd w:val="0"/>
    </w:pPr>
    <w:rPr>
      <w:rFonts w:ascii="Arial Narrow" w:hAnsi="Arial Narrow" w:cs="Arial Narrow"/>
      <w:color w:val="000000"/>
    </w:rPr>
  </w:style>
  <w:style w:type="paragraph" w:styleId="Title">
    <w:name w:val="Title"/>
    <w:basedOn w:val="Default"/>
    <w:next w:val="Default"/>
    <w:qFormat/>
    <w:rsid w:val="00314F16"/>
    <w:rPr>
      <w:color w:val="auto"/>
      <w:sz w:val="20"/>
      <w:szCs w:val="20"/>
    </w:rPr>
  </w:style>
  <w:style w:type="paragraph" w:customStyle="1" w:styleId="Bullet">
    <w:name w:val="Bullet"/>
    <w:basedOn w:val="Default"/>
    <w:next w:val="Default"/>
    <w:rsid w:val="00314F16"/>
    <w:pPr>
      <w:spacing w:before="240"/>
    </w:pPr>
    <w:rPr>
      <w:color w:val="auto"/>
      <w:sz w:val="20"/>
      <w:szCs w:val="20"/>
    </w:rPr>
  </w:style>
  <w:style w:type="character" w:styleId="Hyperlink">
    <w:name w:val="Hyperlink"/>
    <w:uiPriority w:val="99"/>
    <w:qFormat/>
    <w:rsid w:val="00314F16"/>
    <w:rPr>
      <w:color w:val="0000FF"/>
      <w:u w:val="single"/>
    </w:rPr>
  </w:style>
  <w:style w:type="paragraph" w:styleId="NormalWeb">
    <w:name w:val="Normal (Web)"/>
    <w:basedOn w:val="Normal"/>
    <w:uiPriority w:val="99"/>
    <w:rsid w:val="00314F16"/>
    <w:pPr>
      <w:spacing w:before="100" w:beforeAutospacing="1" w:after="100" w:afterAutospacing="1"/>
    </w:pPr>
    <w:rPr>
      <w:rFonts w:ascii="Arial Unicode MS" w:eastAsia="Arial Unicode MS" w:hAnsi="Arial Unicode MS" w:cs="Arial Unicode MS"/>
      <w:color w:val="000000"/>
    </w:rPr>
  </w:style>
  <w:style w:type="character" w:styleId="FollowedHyperlink">
    <w:name w:val="FollowedHyperlink"/>
    <w:rsid w:val="00314F16"/>
    <w:rPr>
      <w:color w:val="800080"/>
      <w:u w:val="single"/>
    </w:rPr>
  </w:style>
  <w:style w:type="character" w:styleId="PageNumber">
    <w:name w:val="page number"/>
    <w:basedOn w:val="DefaultParagraphFont"/>
    <w:rsid w:val="00314F16"/>
  </w:style>
  <w:style w:type="paragraph" w:styleId="TOC1">
    <w:name w:val="toc 1"/>
    <w:basedOn w:val="Normal"/>
    <w:next w:val="Normal"/>
    <w:autoRedefine/>
    <w:uiPriority w:val="39"/>
    <w:qFormat/>
    <w:rsid w:val="00991333"/>
    <w:pPr>
      <w:tabs>
        <w:tab w:val="right" w:leader="dot" w:pos="9540"/>
      </w:tabs>
      <w:spacing w:before="120" w:line="288" w:lineRule="auto"/>
    </w:pPr>
    <w:rPr>
      <w:b/>
      <w:bCs/>
      <w:noProof/>
    </w:rPr>
  </w:style>
  <w:style w:type="paragraph" w:styleId="TOC2">
    <w:name w:val="toc 2"/>
    <w:basedOn w:val="Normal"/>
    <w:next w:val="Normal"/>
    <w:autoRedefine/>
    <w:uiPriority w:val="39"/>
    <w:rsid w:val="00991333"/>
    <w:pPr>
      <w:tabs>
        <w:tab w:val="right" w:leader="dot" w:pos="9540"/>
      </w:tabs>
      <w:ind w:left="490" w:hanging="288"/>
    </w:pPr>
    <w:rPr>
      <w:noProof/>
    </w:rPr>
  </w:style>
  <w:style w:type="paragraph" w:styleId="TOC3">
    <w:name w:val="toc 3"/>
    <w:basedOn w:val="TOC2"/>
    <w:next w:val="Normal"/>
    <w:autoRedefine/>
    <w:uiPriority w:val="39"/>
    <w:rsid w:val="00991333"/>
    <w:pPr>
      <w:ind w:left="1080" w:hanging="450"/>
    </w:pPr>
  </w:style>
  <w:style w:type="paragraph" w:styleId="TOC4">
    <w:name w:val="toc 4"/>
    <w:basedOn w:val="Normal"/>
    <w:next w:val="Normal"/>
    <w:autoRedefine/>
    <w:semiHidden/>
    <w:rsid w:val="00314F16"/>
    <w:pPr>
      <w:ind w:left="600"/>
    </w:pPr>
  </w:style>
  <w:style w:type="paragraph" w:styleId="TOC5">
    <w:name w:val="toc 5"/>
    <w:basedOn w:val="Normal"/>
    <w:next w:val="Normal"/>
    <w:autoRedefine/>
    <w:semiHidden/>
    <w:rsid w:val="00314F16"/>
    <w:pPr>
      <w:ind w:left="800"/>
    </w:pPr>
  </w:style>
  <w:style w:type="paragraph" w:styleId="TOC6">
    <w:name w:val="toc 6"/>
    <w:basedOn w:val="Normal"/>
    <w:next w:val="Normal"/>
    <w:autoRedefine/>
    <w:semiHidden/>
    <w:rsid w:val="00314F16"/>
    <w:pPr>
      <w:ind w:left="1000"/>
    </w:pPr>
  </w:style>
  <w:style w:type="paragraph" w:styleId="TOC7">
    <w:name w:val="toc 7"/>
    <w:basedOn w:val="Normal"/>
    <w:next w:val="Normal"/>
    <w:autoRedefine/>
    <w:semiHidden/>
    <w:rsid w:val="00314F16"/>
    <w:pPr>
      <w:ind w:left="1200"/>
    </w:pPr>
  </w:style>
  <w:style w:type="paragraph" w:styleId="TOC8">
    <w:name w:val="toc 8"/>
    <w:basedOn w:val="Normal"/>
    <w:next w:val="Normal"/>
    <w:autoRedefine/>
    <w:semiHidden/>
    <w:rsid w:val="00314F16"/>
    <w:pPr>
      <w:ind w:left="1400"/>
    </w:pPr>
  </w:style>
  <w:style w:type="paragraph" w:styleId="TOC9">
    <w:name w:val="toc 9"/>
    <w:basedOn w:val="Normal"/>
    <w:next w:val="Normal"/>
    <w:autoRedefine/>
    <w:semiHidden/>
    <w:rsid w:val="00314F16"/>
    <w:pPr>
      <w:ind w:left="1600"/>
    </w:pPr>
  </w:style>
  <w:style w:type="paragraph" w:styleId="TOCHeading">
    <w:name w:val="TOC Heading"/>
    <w:basedOn w:val="Heading1"/>
    <w:next w:val="Normal"/>
    <w:uiPriority w:val="39"/>
    <w:unhideWhenUsed/>
    <w:qFormat/>
    <w:rsid w:val="002F3409"/>
    <w:pPr>
      <w:spacing w:before="480" w:line="276" w:lineRule="auto"/>
      <w:outlineLvl w:val="9"/>
    </w:pPr>
    <w:rPr>
      <w:rFonts w:eastAsia="MS Gothic" w:cs="Times New Roman"/>
      <w:kern w:val="0"/>
    </w:rPr>
  </w:style>
  <w:style w:type="paragraph" w:styleId="ListParagraph">
    <w:name w:val="List Paragraph"/>
    <w:aliases w:val="Scope of Services,Bull2,Numbering,FooterText,Num List Paragraph,numbered,List Paragraph1,Paragraphe de liste1,Bulletr List Paragraph,列出段落,列出段落1,List Paragraph2,List Paragraph21,Listeafsnit1,Parágrafo da Lista1,Párrafo de lista1,リスト段落1"/>
    <w:basedOn w:val="Normal"/>
    <w:link w:val="ListParagraphChar"/>
    <w:uiPriority w:val="34"/>
    <w:qFormat/>
    <w:rsid w:val="0010319B"/>
    <w:pPr>
      <w:spacing w:before="200" w:after="200" w:line="276" w:lineRule="auto"/>
      <w:ind w:left="720"/>
      <w:contextualSpacing/>
    </w:pPr>
    <w:rPr>
      <w:rFonts w:ascii="Calibri" w:eastAsia="Times New Roman" w:hAnsi="Calibri" w:cs="Times New Roman"/>
    </w:rPr>
  </w:style>
  <w:style w:type="character" w:customStyle="1" w:styleId="ListParagraphChar">
    <w:name w:val="List Paragraph Char"/>
    <w:aliases w:val="Scope of Services Char,Bull2 Char,Numbering Char,FooterText Char,Num List Paragraph Char,numbered Char,List Paragraph1 Char,Paragraphe de liste1 Char,Bulletr List Paragraph Char,列出段落 Char,列出段落1 Char,List Paragraph2 Char,リスト段落1 Char"/>
    <w:link w:val="ListParagraph"/>
    <w:uiPriority w:val="34"/>
    <w:qFormat/>
    <w:locked/>
    <w:rsid w:val="0010319B"/>
    <w:rPr>
      <w:rFonts w:ascii="Calibri" w:eastAsia="Times New Roman" w:hAnsi="Calibri"/>
    </w:rPr>
  </w:style>
  <w:style w:type="character" w:customStyle="1" w:styleId="apple-converted-space">
    <w:name w:val="apple-converted-space"/>
    <w:basedOn w:val="DefaultParagraphFont"/>
    <w:rsid w:val="008D329D"/>
  </w:style>
  <w:style w:type="paragraph" w:customStyle="1" w:styleId="pb1body1">
    <w:name w:val="pb1_body1"/>
    <w:basedOn w:val="Normal"/>
    <w:rsid w:val="008D329D"/>
    <w:pPr>
      <w:spacing w:before="100" w:beforeAutospacing="1" w:after="100" w:afterAutospacing="1"/>
    </w:pPr>
    <w:rPr>
      <w:rFonts w:ascii="Times New Roman" w:eastAsia="Times New Roman" w:hAnsi="Times New Roman" w:cs="Times New Roman"/>
    </w:rPr>
  </w:style>
  <w:style w:type="paragraph" w:customStyle="1" w:styleId="pbu1bullet1">
    <w:name w:val="pbu1_bullet1"/>
    <w:basedOn w:val="Normal"/>
    <w:rsid w:val="008D329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D329D"/>
    <w:rPr>
      <w:rFonts w:ascii="Tahoma" w:hAnsi="Tahoma" w:cs="Tahoma"/>
      <w:sz w:val="16"/>
      <w:szCs w:val="16"/>
    </w:rPr>
  </w:style>
  <w:style w:type="character" w:customStyle="1" w:styleId="BalloonTextChar">
    <w:name w:val="Balloon Text Char"/>
    <w:basedOn w:val="DefaultParagraphFont"/>
    <w:link w:val="BalloonText"/>
    <w:uiPriority w:val="99"/>
    <w:semiHidden/>
    <w:rsid w:val="008D329D"/>
    <w:rPr>
      <w:rFonts w:ascii="Tahoma" w:hAnsi="Tahoma" w:cs="Tahoma"/>
      <w:sz w:val="16"/>
      <w:szCs w:val="16"/>
    </w:rPr>
  </w:style>
  <w:style w:type="paragraph" w:customStyle="1" w:styleId="Bullets">
    <w:name w:val="Bullets"/>
    <w:basedOn w:val="ListParagraph"/>
    <w:link w:val="BulletsChar"/>
    <w:qFormat/>
    <w:rsid w:val="00271A7E"/>
    <w:pPr>
      <w:numPr>
        <w:numId w:val="13"/>
      </w:numPr>
      <w:autoSpaceDE w:val="0"/>
      <w:autoSpaceDN w:val="0"/>
      <w:adjustRightInd w:val="0"/>
      <w:spacing w:before="120" w:after="120"/>
    </w:pPr>
    <w:rPr>
      <w:rFonts w:ascii="Arial" w:hAnsi="Arial" w:cs="Arial"/>
      <w:color w:val="000000"/>
    </w:rPr>
  </w:style>
  <w:style w:type="paragraph" w:customStyle="1" w:styleId="Pa1">
    <w:name w:val="Pa1"/>
    <w:basedOn w:val="Normal"/>
    <w:next w:val="Normal"/>
    <w:uiPriority w:val="99"/>
    <w:rsid w:val="0001479A"/>
    <w:pPr>
      <w:autoSpaceDE w:val="0"/>
      <w:autoSpaceDN w:val="0"/>
      <w:adjustRightInd w:val="0"/>
      <w:spacing w:line="241" w:lineRule="atLeast"/>
    </w:pPr>
    <w:rPr>
      <w:rFonts w:ascii="Cambria" w:eastAsiaTheme="minorHAnsi" w:hAnsi="Cambria" w:cstheme="minorBidi"/>
    </w:rPr>
  </w:style>
  <w:style w:type="character" w:customStyle="1" w:styleId="BulletsChar">
    <w:name w:val="Bullets Char"/>
    <w:basedOn w:val="ListParagraphChar"/>
    <w:link w:val="Bullets"/>
    <w:rsid w:val="00271A7E"/>
    <w:rPr>
      <w:rFonts w:ascii="Arial" w:eastAsia="Times New Roman" w:hAnsi="Arial" w:cs="Arial"/>
      <w:color w:val="000000"/>
      <w:sz w:val="20"/>
    </w:rPr>
  </w:style>
  <w:style w:type="paragraph" w:customStyle="1" w:styleId="Pa2">
    <w:name w:val="Pa2"/>
    <w:basedOn w:val="Normal"/>
    <w:next w:val="Normal"/>
    <w:uiPriority w:val="99"/>
    <w:rsid w:val="0001479A"/>
    <w:pPr>
      <w:autoSpaceDE w:val="0"/>
      <w:autoSpaceDN w:val="0"/>
      <w:adjustRightInd w:val="0"/>
      <w:spacing w:line="241" w:lineRule="atLeast"/>
    </w:pPr>
    <w:rPr>
      <w:rFonts w:ascii="Cambria" w:eastAsiaTheme="minorHAnsi" w:hAnsi="Cambria" w:cstheme="minorBidi"/>
    </w:rPr>
  </w:style>
  <w:style w:type="table" w:styleId="TableGrid">
    <w:name w:val="Table Grid"/>
    <w:basedOn w:val="TableNormal"/>
    <w:uiPriority w:val="59"/>
    <w:rsid w:val="00F83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67E6"/>
    <w:rPr>
      <w:b/>
      <w:bCs/>
    </w:rPr>
  </w:style>
  <w:style w:type="character" w:customStyle="1" w:styleId="BodyTextIndentChar">
    <w:name w:val="Body Text Indent Char"/>
    <w:basedOn w:val="DefaultParagraphFont"/>
    <w:link w:val="BodyTextIndent"/>
    <w:rsid w:val="005C6B40"/>
    <w:rPr>
      <w:rFonts w:ascii="Times" w:hAnsi="Times" w:cs="Times"/>
    </w:rPr>
  </w:style>
  <w:style w:type="paragraph" w:customStyle="1" w:styleId="LJBodyText">
    <w:name w:val="~ LJ Body Text"/>
    <w:link w:val="LJBodyTextChar"/>
    <w:rsid w:val="00206A88"/>
    <w:pPr>
      <w:spacing w:before="120" w:after="60"/>
    </w:pPr>
    <w:rPr>
      <w:rFonts w:ascii="Book Antiqua" w:eastAsia="Times New Roman" w:hAnsi="Book Antiqua"/>
      <w:sz w:val="20"/>
      <w:szCs w:val="20"/>
    </w:rPr>
  </w:style>
  <w:style w:type="paragraph" w:customStyle="1" w:styleId="LJFigureCaption">
    <w:name w:val="~ LJ Figure Caption"/>
    <w:basedOn w:val="Normal"/>
    <w:next w:val="LJBodyText"/>
    <w:link w:val="LJFigureCaptionChar"/>
    <w:rsid w:val="00206A88"/>
    <w:pPr>
      <w:spacing w:before="240" w:after="360" w:line="240" w:lineRule="auto"/>
    </w:pPr>
    <w:rPr>
      <w:rFonts w:eastAsia="Times New Roman" w:cs="Times New Roman"/>
      <w:b/>
      <w:bCs/>
      <w:color w:val="000000"/>
      <w:sz w:val="18"/>
      <w:szCs w:val="20"/>
      <w:lang w:val="x-none" w:eastAsia="x-none"/>
    </w:rPr>
  </w:style>
  <w:style w:type="paragraph" w:customStyle="1" w:styleId="LJResponseHeading2">
    <w:name w:val="~ LJ Response Heading 2"/>
    <w:basedOn w:val="Normal"/>
    <w:next w:val="LJBodyText"/>
    <w:link w:val="LJResponseHeading2Char"/>
    <w:rsid w:val="00206A88"/>
    <w:pPr>
      <w:keepNext/>
      <w:keepLines/>
      <w:spacing w:before="360" w:after="120" w:line="240" w:lineRule="auto"/>
    </w:pPr>
    <w:rPr>
      <w:rFonts w:eastAsia="Times New Roman"/>
      <w:b/>
      <w:bCs/>
      <w:szCs w:val="20"/>
    </w:rPr>
  </w:style>
  <w:style w:type="paragraph" w:customStyle="1" w:styleId="LJResponseHeading3">
    <w:name w:val="~ LJ Response Heading 3"/>
    <w:basedOn w:val="Normal"/>
    <w:next w:val="LJBodyText"/>
    <w:link w:val="LJResponseHeading3Char"/>
    <w:rsid w:val="00206A88"/>
    <w:pPr>
      <w:keepNext/>
      <w:keepLines/>
      <w:spacing w:before="360" w:after="120" w:line="240" w:lineRule="auto"/>
    </w:pPr>
    <w:rPr>
      <w:rFonts w:eastAsia="Times New Roman"/>
      <w:b/>
      <w:bCs/>
      <w:i/>
      <w:iCs/>
      <w:szCs w:val="20"/>
    </w:rPr>
  </w:style>
  <w:style w:type="character" w:customStyle="1" w:styleId="LJBodyTextChar">
    <w:name w:val="~ LJ Body Text Char"/>
    <w:link w:val="LJBodyText"/>
    <w:rsid w:val="00206A88"/>
    <w:rPr>
      <w:rFonts w:ascii="Book Antiqua" w:eastAsia="Times New Roman" w:hAnsi="Book Antiqua"/>
      <w:sz w:val="20"/>
      <w:szCs w:val="20"/>
    </w:rPr>
  </w:style>
  <w:style w:type="character" w:customStyle="1" w:styleId="LJResponseHeading3Char">
    <w:name w:val="~ LJ Response Heading 3 Char"/>
    <w:link w:val="LJResponseHeading3"/>
    <w:rsid w:val="00206A88"/>
    <w:rPr>
      <w:rFonts w:ascii="Arial" w:eastAsia="Times New Roman" w:hAnsi="Arial" w:cs="Arial"/>
      <w:b/>
      <w:bCs/>
      <w:i/>
      <w:iCs/>
      <w:sz w:val="20"/>
      <w:szCs w:val="20"/>
    </w:rPr>
  </w:style>
  <w:style w:type="character" w:customStyle="1" w:styleId="LJFigureCaptionChar">
    <w:name w:val="~ LJ Figure Caption Char"/>
    <w:link w:val="LJFigureCaption"/>
    <w:rsid w:val="00206A88"/>
    <w:rPr>
      <w:rFonts w:ascii="Arial" w:eastAsia="Times New Roman" w:hAnsi="Arial"/>
      <w:b/>
      <w:bCs/>
      <w:color w:val="000000"/>
      <w:sz w:val="18"/>
      <w:szCs w:val="20"/>
      <w:lang w:val="x-none" w:eastAsia="x-none"/>
    </w:rPr>
  </w:style>
  <w:style w:type="character" w:customStyle="1" w:styleId="LJResponseHeading2Char">
    <w:name w:val="~ LJ Response Heading 2 Char"/>
    <w:link w:val="LJResponseHeading2"/>
    <w:rsid w:val="00206A88"/>
    <w:rPr>
      <w:rFonts w:ascii="Arial" w:eastAsia="Times New Roman" w:hAnsi="Arial" w:cs="Arial"/>
      <w:b/>
      <w:bCs/>
      <w:sz w:val="20"/>
      <w:szCs w:val="20"/>
    </w:rPr>
  </w:style>
  <w:style w:type="paragraph" w:customStyle="1" w:styleId="LJBulletLevel1">
    <w:name w:val="~ LJ Bullet Level 1"/>
    <w:link w:val="LJBulletLevel1Char"/>
    <w:rsid w:val="008A6587"/>
    <w:pPr>
      <w:numPr>
        <w:numId w:val="6"/>
      </w:numPr>
      <w:spacing w:before="120" w:after="60"/>
    </w:pPr>
    <w:rPr>
      <w:rFonts w:ascii="Book Antiqua" w:eastAsia="Times New Roman" w:hAnsi="Book Antiqua"/>
      <w:sz w:val="20"/>
      <w:szCs w:val="20"/>
    </w:rPr>
  </w:style>
  <w:style w:type="paragraph" w:customStyle="1" w:styleId="LJBulletLevel2">
    <w:name w:val="~ LJ Bullet Level 2"/>
    <w:rsid w:val="008A6587"/>
    <w:pPr>
      <w:numPr>
        <w:ilvl w:val="1"/>
        <w:numId w:val="6"/>
      </w:numPr>
      <w:tabs>
        <w:tab w:val="clear" w:pos="1440"/>
        <w:tab w:val="num" w:pos="720"/>
      </w:tabs>
      <w:spacing w:before="120" w:after="60"/>
      <w:ind w:left="720"/>
    </w:pPr>
    <w:rPr>
      <w:rFonts w:ascii="Book Antiqua" w:eastAsia="Times New Roman" w:hAnsi="Book Antiqua"/>
      <w:sz w:val="20"/>
      <w:szCs w:val="20"/>
    </w:rPr>
  </w:style>
  <w:style w:type="character" w:customStyle="1" w:styleId="LJBulletLevel1Char">
    <w:name w:val="~ LJ Bullet Level 1 Char"/>
    <w:link w:val="LJBulletLevel1"/>
    <w:rsid w:val="008A6587"/>
    <w:rPr>
      <w:rFonts w:ascii="Book Antiqua" w:eastAsia="Times New Roman" w:hAnsi="Book Antiqua"/>
      <w:sz w:val="20"/>
      <w:szCs w:val="20"/>
    </w:rPr>
  </w:style>
  <w:style w:type="paragraph" w:customStyle="1" w:styleId="LJ-UnnumberedQuestionBulletLevel3">
    <w:name w:val="LJ - Unnumbered Question (Bullet Level 3)"/>
    <w:basedOn w:val="LJBodyText"/>
    <w:next w:val="LJBodyText"/>
    <w:rsid w:val="008A6587"/>
    <w:pPr>
      <w:numPr>
        <w:ilvl w:val="2"/>
        <w:numId w:val="6"/>
      </w:numPr>
      <w:tabs>
        <w:tab w:val="clear" w:pos="2160"/>
        <w:tab w:val="num" w:pos="1080"/>
      </w:tabs>
      <w:ind w:left="1080"/>
    </w:pPr>
    <w:rPr>
      <w:rFonts w:ascii="Arial" w:hAnsi="Arial" w:cs="Arial"/>
      <w:b/>
      <w:i/>
    </w:rPr>
  </w:style>
  <w:style w:type="character" w:customStyle="1" w:styleId="Heading1Char">
    <w:name w:val="Heading 1 Char"/>
    <w:basedOn w:val="DefaultParagraphFont"/>
    <w:link w:val="Heading1"/>
    <w:uiPriority w:val="9"/>
    <w:rsid w:val="001733CE"/>
    <w:rPr>
      <w:rFonts w:ascii="Raleway" w:hAnsi="Raleway" w:cs="Segoe UI Semibold"/>
      <w:b/>
      <w:bCs/>
      <w:color w:val="0092C9"/>
      <w:kern w:val="32"/>
      <w:sz w:val="36"/>
      <w:szCs w:val="36"/>
      <w:lang w:val="en-CA" w:eastAsia="ja-JP" w:bidi="en-US"/>
    </w:rPr>
  </w:style>
  <w:style w:type="character" w:customStyle="1" w:styleId="Heading2Char">
    <w:name w:val="Heading 2 Char"/>
    <w:basedOn w:val="DefaultParagraphFont"/>
    <w:link w:val="Heading2"/>
    <w:rsid w:val="002F3409"/>
    <w:rPr>
      <w:rFonts w:ascii="Raleway" w:hAnsi="Raleway" w:cs="Segoe UI Semibold"/>
      <w:b/>
      <w:bCs/>
      <w:color w:val="0085CA"/>
      <w:sz w:val="36"/>
      <w:szCs w:val="36"/>
      <w:lang w:eastAsia="ja-JP"/>
    </w:rPr>
  </w:style>
  <w:style w:type="paragraph" w:customStyle="1" w:styleId="BulletLvl1">
    <w:name w:val="Bullet—Lvl 1"/>
    <w:basedOn w:val="Normal"/>
    <w:rsid w:val="001E7167"/>
    <w:pPr>
      <w:numPr>
        <w:numId w:val="7"/>
      </w:numPr>
      <w:spacing w:before="60" w:after="120"/>
      <w:ind w:left="520" w:hanging="200"/>
    </w:pPr>
    <w:rPr>
      <w:rFonts w:eastAsia="Times New Roman" w:cs="Times New Roman"/>
    </w:rPr>
  </w:style>
  <w:style w:type="character" w:customStyle="1" w:styleId="apple-style-span">
    <w:name w:val="apple-style-span"/>
    <w:basedOn w:val="DefaultParagraphFont"/>
    <w:rsid w:val="001E7167"/>
  </w:style>
  <w:style w:type="paragraph" w:customStyle="1" w:styleId="HeadLvl2">
    <w:name w:val="Head—Lvl 2"/>
    <w:basedOn w:val="Normal"/>
    <w:rsid w:val="00374BE6"/>
    <w:pPr>
      <w:spacing w:after="120"/>
      <w:ind w:left="320" w:hanging="320"/>
    </w:pPr>
    <w:rPr>
      <w:rFonts w:eastAsia="Times New Roman" w:cs="Times New Roman"/>
      <w:b/>
    </w:rPr>
  </w:style>
  <w:style w:type="paragraph" w:styleId="HTMLPreformatted">
    <w:name w:val="HTML Preformatted"/>
    <w:basedOn w:val="Normal"/>
    <w:link w:val="HTMLPreformattedChar"/>
    <w:uiPriority w:val="99"/>
    <w:unhideWhenUsed/>
    <w:rsid w:val="00AE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HAnsi" w:hAnsi="Courier New" w:cs="Courier New"/>
      <w:szCs w:val="20"/>
    </w:rPr>
  </w:style>
  <w:style w:type="character" w:customStyle="1" w:styleId="HTMLPreformattedChar">
    <w:name w:val="HTML Preformatted Char"/>
    <w:basedOn w:val="DefaultParagraphFont"/>
    <w:link w:val="HTMLPreformatted"/>
    <w:uiPriority w:val="99"/>
    <w:rsid w:val="00AE5789"/>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FB5F12"/>
    <w:rPr>
      <w:rFonts w:ascii="Segoe UI Semibold" w:hAnsi="Segoe UI Semibold" w:cs="Segoe UI Semibold"/>
      <w:color w:val="0085CA"/>
      <w:kern w:val="32"/>
      <w:lang w:val="en-CA" w:eastAsia="ja-JP" w:bidi="en-US"/>
    </w:rPr>
  </w:style>
  <w:style w:type="paragraph" w:customStyle="1" w:styleId="Heading23">
    <w:name w:val="Heading 23"/>
    <w:basedOn w:val="Normal"/>
    <w:qFormat/>
    <w:rsid w:val="00CF16CE"/>
    <w:pPr>
      <w:spacing w:line="240" w:lineRule="auto"/>
      <w:jc w:val="both"/>
    </w:pPr>
    <w:rPr>
      <w:szCs w:val="20"/>
    </w:rPr>
  </w:style>
  <w:style w:type="paragraph" w:styleId="PlainText">
    <w:name w:val="Plain Text"/>
    <w:basedOn w:val="Normal"/>
    <w:link w:val="PlainTextChar"/>
    <w:uiPriority w:val="99"/>
    <w:semiHidden/>
    <w:unhideWhenUsed/>
    <w:rsid w:val="000615CF"/>
    <w:pPr>
      <w:spacing w:line="240" w:lineRule="auto"/>
    </w:pPr>
    <w:rPr>
      <w:rFonts w:ascii="Calibri" w:eastAsiaTheme="minorHAnsi" w:hAnsi="Calibri" w:cs="Times New Roman"/>
      <w:szCs w:val="22"/>
    </w:rPr>
  </w:style>
  <w:style w:type="character" w:customStyle="1" w:styleId="PlainTextChar">
    <w:name w:val="Plain Text Char"/>
    <w:basedOn w:val="DefaultParagraphFont"/>
    <w:link w:val="PlainText"/>
    <w:uiPriority w:val="99"/>
    <w:semiHidden/>
    <w:rsid w:val="000615CF"/>
    <w:rPr>
      <w:rFonts w:ascii="Calibri" w:eastAsiaTheme="minorHAnsi" w:hAnsi="Calibri"/>
      <w:sz w:val="22"/>
      <w:szCs w:val="22"/>
    </w:rPr>
  </w:style>
  <w:style w:type="character" w:customStyle="1" w:styleId="Bullet1Char">
    <w:name w:val="Bullet1 Char"/>
    <w:basedOn w:val="DefaultParagraphFont"/>
    <w:link w:val="Bullet1"/>
    <w:locked/>
    <w:rsid w:val="00DF7515"/>
    <w:rPr>
      <w:rFonts w:ascii="Calibri" w:hAnsi="Calibri"/>
    </w:rPr>
  </w:style>
  <w:style w:type="paragraph" w:customStyle="1" w:styleId="Bullet1">
    <w:name w:val="Bullet1"/>
    <w:basedOn w:val="Normal"/>
    <w:link w:val="Bullet1Char"/>
    <w:rsid w:val="00DF7515"/>
    <w:pPr>
      <w:numPr>
        <w:numId w:val="8"/>
      </w:numPr>
      <w:spacing w:after="120" w:line="240" w:lineRule="auto"/>
    </w:pPr>
    <w:rPr>
      <w:rFonts w:ascii="Calibri" w:hAnsi="Calibri" w:cs="Times New Roman"/>
      <w:sz w:val="24"/>
    </w:rPr>
  </w:style>
  <w:style w:type="paragraph" w:customStyle="1" w:styleId="Bullet2">
    <w:name w:val="Bullet2"/>
    <w:basedOn w:val="Normal"/>
    <w:rsid w:val="00DF7515"/>
    <w:pPr>
      <w:numPr>
        <w:ilvl w:val="1"/>
        <w:numId w:val="8"/>
      </w:numPr>
      <w:spacing w:after="120" w:line="240" w:lineRule="auto"/>
    </w:pPr>
    <w:rPr>
      <w:rFonts w:ascii="Calibri" w:eastAsiaTheme="minorHAnsi" w:hAnsi="Calibri" w:cs="Times New Roman"/>
      <w:szCs w:val="22"/>
    </w:rPr>
  </w:style>
  <w:style w:type="character" w:customStyle="1" w:styleId="xref">
    <w:name w:val="xref"/>
    <w:basedOn w:val="DefaultParagraphFont"/>
    <w:rsid w:val="0039039B"/>
  </w:style>
  <w:style w:type="paragraph" w:customStyle="1" w:styleId="Text">
    <w:name w:val="Text"/>
    <w:rsid w:val="0064393D"/>
    <w:pPr>
      <w:widowControl w:val="0"/>
      <w:spacing w:before="200"/>
    </w:pPr>
    <w:rPr>
      <w:rFonts w:ascii="Arial" w:eastAsia="Times New Roman" w:hAnsi="Arial"/>
      <w:sz w:val="20"/>
      <w:szCs w:val="19"/>
    </w:rPr>
  </w:style>
  <w:style w:type="paragraph" w:customStyle="1" w:styleId="BulletTwo">
    <w:name w:val="Bullet Two"/>
    <w:rsid w:val="0064393D"/>
    <w:pPr>
      <w:widowControl w:val="0"/>
      <w:numPr>
        <w:numId w:val="9"/>
      </w:numPr>
      <w:spacing w:before="160"/>
    </w:pPr>
    <w:rPr>
      <w:rFonts w:ascii="Arial" w:eastAsia="Times New Roman" w:hAnsi="Arial"/>
      <w:sz w:val="20"/>
      <w:szCs w:val="19"/>
    </w:rPr>
  </w:style>
  <w:style w:type="paragraph" w:customStyle="1" w:styleId="NAFigure">
    <w:name w:val="!NA Figure"/>
    <w:basedOn w:val="Normal"/>
    <w:next w:val="Normal"/>
    <w:qFormat/>
    <w:rsid w:val="0064393D"/>
    <w:pPr>
      <w:keepNext/>
      <w:spacing w:after="120" w:line="240" w:lineRule="auto"/>
      <w:jc w:val="center"/>
    </w:pPr>
    <w:rPr>
      <w:rFonts w:eastAsia="Times New Roman" w:cs="Times New Roman"/>
      <w:color w:val="000000"/>
      <w:szCs w:val="20"/>
    </w:rPr>
  </w:style>
  <w:style w:type="paragraph" w:customStyle="1" w:styleId="JuniperBodyText">
    <w:name w:val="Juniper Body Text"/>
    <w:link w:val="JuniperBodyTextChar"/>
    <w:qFormat/>
    <w:rsid w:val="00172842"/>
    <w:pPr>
      <w:spacing w:before="200" w:line="276" w:lineRule="auto"/>
    </w:pPr>
    <w:rPr>
      <w:rFonts w:ascii="Arial" w:eastAsia="Times New Roman" w:hAnsi="Arial"/>
      <w:spacing w:val="6"/>
      <w:sz w:val="20"/>
      <w:szCs w:val="20"/>
    </w:rPr>
  </w:style>
  <w:style w:type="character" w:customStyle="1" w:styleId="JuniperBodyTextChar">
    <w:name w:val="Juniper Body Text Char"/>
    <w:link w:val="JuniperBodyText"/>
    <w:rsid w:val="00172842"/>
    <w:rPr>
      <w:rFonts w:ascii="Arial" w:eastAsia="Times New Roman" w:hAnsi="Arial"/>
      <w:spacing w:val="6"/>
      <w:sz w:val="20"/>
      <w:szCs w:val="20"/>
    </w:rPr>
  </w:style>
  <w:style w:type="character" w:styleId="CommentReference">
    <w:name w:val="annotation reference"/>
    <w:basedOn w:val="DefaultParagraphFont"/>
    <w:uiPriority w:val="99"/>
    <w:unhideWhenUsed/>
    <w:rsid w:val="00FE5378"/>
    <w:rPr>
      <w:sz w:val="16"/>
      <w:szCs w:val="16"/>
    </w:rPr>
  </w:style>
  <w:style w:type="paragraph" w:styleId="CommentText">
    <w:name w:val="annotation text"/>
    <w:basedOn w:val="Normal"/>
    <w:link w:val="CommentTextChar"/>
    <w:uiPriority w:val="99"/>
    <w:unhideWhenUsed/>
    <w:rsid w:val="00FE5378"/>
    <w:pPr>
      <w:spacing w:line="240" w:lineRule="auto"/>
    </w:pPr>
    <w:rPr>
      <w:szCs w:val="20"/>
    </w:rPr>
  </w:style>
  <w:style w:type="character" w:customStyle="1" w:styleId="CommentTextChar">
    <w:name w:val="Comment Text Char"/>
    <w:basedOn w:val="DefaultParagraphFont"/>
    <w:link w:val="CommentText"/>
    <w:uiPriority w:val="99"/>
    <w:rsid w:val="00FE5378"/>
    <w:rPr>
      <w:rFonts w:ascii="Arial" w:hAnsi="Arial" w:cs="Arial"/>
      <w:sz w:val="20"/>
      <w:szCs w:val="20"/>
    </w:rPr>
  </w:style>
  <w:style w:type="paragraph" w:styleId="CommentSubject">
    <w:name w:val="annotation subject"/>
    <w:basedOn w:val="CommentText"/>
    <w:next w:val="CommentText"/>
    <w:link w:val="CommentSubjectChar"/>
    <w:semiHidden/>
    <w:unhideWhenUsed/>
    <w:rsid w:val="00FE5378"/>
    <w:rPr>
      <w:b/>
      <w:bCs/>
    </w:rPr>
  </w:style>
  <w:style w:type="character" w:customStyle="1" w:styleId="CommentSubjectChar">
    <w:name w:val="Comment Subject Char"/>
    <w:basedOn w:val="CommentTextChar"/>
    <w:link w:val="CommentSubject"/>
    <w:semiHidden/>
    <w:rsid w:val="00FE5378"/>
    <w:rPr>
      <w:rFonts w:ascii="Arial" w:hAnsi="Arial" w:cs="Arial"/>
      <w:b/>
      <w:bCs/>
      <w:sz w:val="20"/>
      <w:szCs w:val="20"/>
    </w:rPr>
  </w:style>
  <w:style w:type="paragraph" w:styleId="Revision">
    <w:name w:val="Revision"/>
    <w:hidden/>
    <w:semiHidden/>
    <w:rsid w:val="00FE5378"/>
    <w:rPr>
      <w:rFonts w:ascii="Arial" w:hAnsi="Arial" w:cs="Arial"/>
      <w:sz w:val="20"/>
    </w:rPr>
  </w:style>
  <w:style w:type="paragraph" w:customStyle="1" w:styleId="Ariel-NormalNOSpaces">
    <w:name w:val="Ariel-Normal NO Spaces"/>
    <w:basedOn w:val="NoSpacing"/>
    <w:qFormat/>
    <w:rsid w:val="00021EEC"/>
    <w:rPr>
      <w:rFonts w:eastAsia="Times New Roman"/>
      <w:szCs w:val="20"/>
    </w:rPr>
  </w:style>
  <w:style w:type="paragraph" w:styleId="NoSpacing">
    <w:name w:val="No Spacing"/>
    <w:rsid w:val="00021EEC"/>
    <w:rPr>
      <w:rFonts w:ascii="Arial" w:hAnsi="Arial" w:cs="Arial"/>
      <w:sz w:val="20"/>
    </w:rPr>
  </w:style>
  <w:style w:type="paragraph" w:customStyle="1" w:styleId="ArubaBody">
    <w:name w:val="Aruba Body"/>
    <w:basedOn w:val="Normal"/>
    <w:link w:val="ArubaBodyChar"/>
    <w:qFormat/>
    <w:rsid w:val="00577C10"/>
    <w:pPr>
      <w:spacing w:before="120" w:line="300" w:lineRule="auto"/>
    </w:pPr>
    <w:rPr>
      <w:rFonts w:ascii="Helvetica" w:eastAsiaTheme="minorHAnsi" w:hAnsi="Helvetica" w:cs="Times New Roman"/>
      <w:spacing w:val="6"/>
      <w:szCs w:val="22"/>
      <w:lang w:eastAsia="ja-JP"/>
    </w:rPr>
  </w:style>
  <w:style w:type="character" w:customStyle="1" w:styleId="ArubaBodyChar">
    <w:name w:val="Aruba Body Char"/>
    <w:basedOn w:val="DefaultParagraphFont"/>
    <w:link w:val="ArubaBody"/>
    <w:rsid w:val="00577C10"/>
    <w:rPr>
      <w:rFonts w:ascii="Helvetica" w:eastAsiaTheme="minorHAnsi" w:hAnsi="Helvetica"/>
      <w:spacing w:val="6"/>
      <w:sz w:val="22"/>
      <w:szCs w:val="22"/>
      <w:lang w:eastAsia="ja-JP"/>
    </w:rPr>
  </w:style>
  <w:style w:type="paragraph" w:customStyle="1" w:styleId="Heading21">
    <w:name w:val="Heading 21"/>
    <w:basedOn w:val="Normal"/>
    <w:qFormat/>
    <w:rsid w:val="00064E46"/>
  </w:style>
  <w:style w:type="paragraph" w:customStyle="1" w:styleId="TableHead">
    <w:name w:val="Table Head"/>
    <w:basedOn w:val="Normal"/>
    <w:next w:val="Normal"/>
    <w:autoRedefine/>
    <w:semiHidden/>
    <w:rsid w:val="000F4721"/>
    <w:pPr>
      <w:spacing w:line="240" w:lineRule="auto"/>
    </w:pPr>
    <w:rPr>
      <w:rFonts w:eastAsia="Times New Roman" w:cs="Times New Roman"/>
      <w:b/>
      <w:sz w:val="24"/>
    </w:rPr>
  </w:style>
  <w:style w:type="table" w:customStyle="1" w:styleId="Kovarus-Hori">
    <w:name w:val="Kovarus - Hori"/>
    <w:basedOn w:val="TableNormal"/>
    <w:uiPriority w:val="99"/>
    <w:rsid w:val="00146425"/>
    <w:rPr>
      <w:rFonts w:ascii="Tahoma" w:eastAsiaTheme="minorHAnsi" w:hAnsi="Tahoma" w:cstheme="minorBidi"/>
      <w:sz w:val="22"/>
      <w:szCs w:val="22"/>
    </w:rPr>
    <w:tblPr>
      <w:tblStyleRowBandSize w:val="1"/>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blStylePr w:type="firstRow">
      <w:pPr>
        <w:keepNext w:val="0"/>
        <w:keepLines w:val="0"/>
        <w:pageBreakBefore w:val="0"/>
        <w:widowControl w:val="0"/>
        <w:suppressLineNumbers w:val="0"/>
        <w:suppressAutoHyphens w:val="0"/>
        <w:wordWrap/>
        <w:spacing w:beforeLines="0" w:before="60" w:beforeAutospacing="0" w:afterLines="0" w:after="60" w:afterAutospacing="0" w:line="360" w:lineRule="auto"/>
        <w:contextualSpacing w:val="0"/>
      </w:pPr>
      <w:rPr>
        <w:rFonts w:ascii="Bahnschrift SemiCondensed" w:hAnsi="Bahnschrift SemiCondensed"/>
        <w:b/>
        <w:color w:val="auto"/>
        <w:sz w:val="22"/>
      </w:rPr>
      <w:tblPr/>
      <w:tcPr>
        <w:shd w:val="clear" w:color="auto" w:fill="BFBFBF" w:themeFill="background1" w:themeFillShade="BF"/>
      </w:tcPr>
    </w:tblStylePr>
    <w:tblStylePr w:type="band1Horz">
      <w:pPr>
        <w:wordWrap/>
        <w:spacing w:beforeLines="0" w:before="60" w:beforeAutospacing="0" w:afterLines="0" w:after="60" w:afterAutospacing="0"/>
        <w:contextualSpacing w:val="0"/>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6" w:space="0" w:color="FFFFFF" w:themeColor="background1"/>
          <w:insideV w:val="single" w:sz="6" w:space="0" w:color="FFFFFF" w:themeColor="background1"/>
          <w:tl2br w:val="nil"/>
          <w:tr2bl w:val="nil"/>
        </w:tcBorders>
        <w:shd w:val="clear" w:color="auto" w:fill="F2F2F2" w:themeFill="background1" w:themeFillShade="F2"/>
      </w:tcPr>
    </w:tblStylePr>
    <w:tblStylePr w:type="band2Horz">
      <w:pPr>
        <w:wordWrap/>
        <w:spacing w:beforeLines="0" w:before="60" w:beforeAutospacing="0" w:afterLines="0" w:after="60" w:afterAutospacing="0"/>
        <w:contextualSpacing w:val="0"/>
      </w:p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6" w:space="0" w:color="FFFFFF" w:themeColor="background1"/>
          <w:insideV w:val="single" w:sz="6" w:space="0" w:color="FFFFFF" w:themeColor="background1"/>
          <w:tl2br w:val="nil"/>
          <w:tr2bl w:val="nil"/>
        </w:tcBorders>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AC664E"/>
    <w:rPr>
      <w:color w:val="808080"/>
      <w:shd w:val="clear" w:color="auto" w:fill="E6E6E6"/>
    </w:rPr>
  </w:style>
  <w:style w:type="paragraph" w:customStyle="1" w:styleId="Bulets">
    <w:name w:val="Bulets"/>
    <w:basedOn w:val="ListParagraph"/>
    <w:qFormat/>
    <w:rsid w:val="00453809"/>
    <w:pPr>
      <w:ind w:hanging="360"/>
    </w:pPr>
    <w:rPr>
      <w:rFonts w:ascii="Arial" w:hAnsi="Arial" w:cs="Arial"/>
    </w:rPr>
  </w:style>
  <w:style w:type="paragraph" w:styleId="Caption">
    <w:name w:val="caption"/>
    <w:basedOn w:val="Normal"/>
    <w:next w:val="Normal"/>
    <w:uiPriority w:val="35"/>
    <w:unhideWhenUsed/>
    <w:qFormat/>
    <w:rsid w:val="004F3FF1"/>
    <w:pPr>
      <w:keepNext/>
      <w:spacing w:after="200" w:line="240" w:lineRule="auto"/>
    </w:pPr>
    <w:rPr>
      <w:i/>
      <w:iCs/>
      <w:color w:val="0085CA"/>
      <w:sz w:val="18"/>
      <w:szCs w:val="18"/>
    </w:rPr>
  </w:style>
  <w:style w:type="paragraph" w:styleId="TableofFigures">
    <w:name w:val="table of figures"/>
    <w:basedOn w:val="Normal"/>
    <w:next w:val="Normal"/>
    <w:uiPriority w:val="99"/>
    <w:unhideWhenUsed/>
    <w:rsid w:val="00254507"/>
  </w:style>
  <w:style w:type="paragraph" w:customStyle="1" w:styleId="TableParagraph">
    <w:name w:val="Table Paragraph"/>
    <w:basedOn w:val="Normal"/>
    <w:uiPriority w:val="1"/>
    <w:qFormat/>
    <w:rsid w:val="00FB02FC"/>
    <w:pPr>
      <w:widowControl w:val="0"/>
      <w:autoSpaceDE w:val="0"/>
      <w:autoSpaceDN w:val="0"/>
      <w:spacing w:before="55" w:line="240" w:lineRule="auto"/>
      <w:ind w:left="144"/>
    </w:pPr>
    <w:rPr>
      <w:rFonts w:ascii="Tahoma" w:eastAsia="Tahoma" w:hAnsi="Tahoma" w:cs="Tahoma"/>
      <w:szCs w:val="22"/>
    </w:rPr>
  </w:style>
  <w:style w:type="paragraph" w:customStyle="1" w:styleId="m-4463623142046973778gmail-p1">
    <w:name w:val="m_-4463623142046973778gmail-p1"/>
    <w:basedOn w:val="Normal"/>
    <w:rsid w:val="00BD5750"/>
    <w:pPr>
      <w:spacing w:before="100" w:beforeAutospacing="1" w:after="100" w:afterAutospacing="1" w:line="240" w:lineRule="auto"/>
    </w:pPr>
    <w:rPr>
      <w:rFonts w:ascii="Times New Roman" w:eastAsiaTheme="minorHAnsi" w:hAnsi="Times New Roman" w:cs="Times New Roman"/>
      <w:sz w:val="24"/>
    </w:rPr>
  </w:style>
  <w:style w:type="paragraph" w:customStyle="1" w:styleId="terms">
    <w:name w:val="terms"/>
    <w:basedOn w:val="ListParagraph"/>
    <w:qFormat/>
    <w:rsid w:val="00C157E4"/>
    <w:pPr>
      <w:numPr>
        <w:numId w:val="10"/>
      </w:numPr>
      <w:spacing w:before="0" w:after="0"/>
    </w:pPr>
  </w:style>
  <w:style w:type="paragraph" w:customStyle="1" w:styleId="Normal0">
    <w:name w:val="Normal]"/>
    <w:basedOn w:val="Normal"/>
    <w:qFormat/>
    <w:rsid w:val="0023412F"/>
    <w:pPr>
      <w:ind w:left="460" w:right="1298"/>
    </w:pPr>
  </w:style>
  <w:style w:type="paragraph" w:customStyle="1" w:styleId="Normal-Segoe">
    <w:name w:val="Normal - Segoe"/>
    <w:basedOn w:val="Normal"/>
    <w:link w:val="Normal-SegoeChar"/>
    <w:autoRedefine/>
    <w:qFormat/>
    <w:rsid w:val="000A572C"/>
    <w:rPr>
      <w:rFonts w:ascii="Segoe UI" w:hAnsi="Segoe UI"/>
    </w:rPr>
  </w:style>
  <w:style w:type="character" w:customStyle="1" w:styleId="Normal-SegoeChar">
    <w:name w:val="Normal - Segoe Char"/>
    <w:basedOn w:val="DefaultParagraphFont"/>
    <w:link w:val="Normal-Segoe"/>
    <w:rsid w:val="000A572C"/>
    <w:rPr>
      <w:rFonts w:ascii="Segoe UI" w:hAnsi="Segoe UI" w:cs="Arial"/>
      <w:sz w:val="20"/>
    </w:rPr>
  </w:style>
  <w:style w:type="character" w:styleId="UnresolvedMention">
    <w:name w:val="Unresolved Mention"/>
    <w:basedOn w:val="DefaultParagraphFont"/>
    <w:uiPriority w:val="99"/>
    <w:semiHidden/>
    <w:unhideWhenUsed/>
    <w:rsid w:val="008447E4"/>
    <w:rPr>
      <w:color w:val="808080"/>
      <w:shd w:val="clear" w:color="auto" w:fill="E6E6E6"/>
    </w:rPr>
  </w:style>
  <w:style w:type="paragraph" w:customStyle="1" w:styleId="ABULLETS">
    <w:name w:val="ABULLETS"/>
    <w:basedOn w:val="Normal"/>
    <w:qFormat/>
    <w:rsid w:val="000D41EC"/>
    <w:rPr>
      <w:lang w:eastAsia="ja-JP"/>
    </w:rPr>
  </w:style>
  <w:style w:type="paragraph" w:customStyle="1" w:styleId="TheHeading">
    <w:name w:val="The Heading"/>
    <w:basedOn w:val="Normal"/>
    <w:qFormat/>
    <w:rsid w:val="000B2F87"/>
    <w:pPr>
      <w:numPr>
        <w:numId w:val="11"/>
      </w:numPr>
    </w:pPr>
    <w:rPr>
      <w:b/>
      <w:color w:val="1F497D" w:themeColor="text2"/>
    </w:rPr>
  </w:style>
  <w:style w:type="paragraph" w:customStyle="1" w:styleId="Response">
    <w:name w:val="Response"/>
    <w:basedOn w:val="Normal"/>
    <w:qFormat/>
    <w:rsid w:val="000101AA"/>
    <w:pPr>
      <w:suppressAutoHyphens/>
      <w:spacing w:before="80" w:line="240" w:lineRule="auto"/>
    </w:pPr>
    <w:rPr>
      <w:i/>
      <w:color w:val="1F497D" w:themeColor="text2"/>
    </w:rPr>
  </w:style>
  <w:style w:type="paragraph" w:styleId="BodyText2">
    <w:name w:val="Body Text 2"/>
    <w:basedOn w:val="Normal"/>
    <w:link w:val="BodyText2Char"/>
    <w:semiHidden/>
    <w:unhideWhenUsed/>
    <w:rsid w:val="00D87181"/>
    <w:pPr>
      <w:spacing w:after="120" w:line="480" w:lineRule="auto"/>
    </w:pPr>
  </w:style>
  <w:style w:type="character" w:customStyle="1" w:styleId="BodyText2Char">
    <w:name w:val="Body Text 2 Char"/>
    <w:basedOn w:val="DefaultParagraphFont"/>
    <w:link w:val="BodyText2"/>
    <w:semiHidden/>
    <w:rsid w:val="00D87181"/>
    <w:rPr>
      <w:rFonts w:ascii="Arial" w:hAnsi="Arial" w:cs="Arial"/>
      <w:sz w:val="20"/>
    </w:r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norma">
    <w:name w:val="norma"/>
    <w:basedOn w:val="Heading2"/>
    <w:qFormat/>
    <w:rsid w:val="00507B67"/>
    <w:pPr>
      <w:ind w:left="120"/>
      <w:jc w:val="both"/>
    </w:pPr>
  </w:style>
  <w:style w:type="paragraph" w:customStyle="1" w:styleId="IVBodyText">
    <w:name w:val="IV Body Text"/>
    <w:basedOn w:val="BodyText"/>
    <w:link w:val="IVBodyTextChar"/>
    <w:qFormat/>
    <w:rsid w:val="00BC0E72"/>
    <w:pPr>
      <w:spacing w:after="0" w:line="240" w:lineRule="auto"/>
    </w:pPr>
    <w:rPr>
      <w:rFonts w:ascii="Segoe UI Semilight" w:eastAsia="Calibri Light" w:hAnsi="Segoe UI Semilight" w:cs="Times New Roman"/>
      <w:szCs w:val="22"/>
      <w:lang w:val="en-CA"/>
    </w:rPr>
  </w:style>
  <w:style w:type="paragraph" w:customStyle="1" w:styleId="IVHeading1">
    <w:name w:val="IV Heading 1"/>
    <w:basedOn w:val="InterVisionHeader1"/>
    <w:next w:val="IVBodyText"/>
    <w:link w:val="IVHeading1Char"/>
    <w:autoRedefine/>
    <w:qFormat/>
    <w:rsid w:val="00852146"/>
  </w:style>
  <w:style w:type="character" w:customStyle="1" w:styleId="IVBodyTextChar">
    <w:name w:val="IV Body Text Char"/>
    <w:link w:val="IVBodyText"/>
    <w:qFormat/>
    <w:rsid w:val="00BC0E72"/>
    <w:rPr>
      <w:rFonts w:ascii="Segoe UI Semilight" w:eastAsia="Calibri Light" w:hAnsi="Segoe UI Semilight"/>
      <w:sz w:val="20"/>
      <w:szCs w:val="22"/>
      <w:lang w:val="en-CA"/>
    </w:rPr>
  </w:style>
  <w:style w:type="paragraph" w:customStyle="1" w:styleId="IVHeading2">
    <w:name w:val="IV Heading 2"/>
    <w:basedOn w:val="InterVisionHeader2"/>
    <w:next w:val="IVBodyText"/>
    <w:link w:val="IVHeading2Char"/>
    <w:autoRedefine/>
    <w:qFormat/>
    <w:rsid w:val="00E740EE"/>
    <w:pPr>
      <w:outlineLvl w:val="1"/>
    </w:pPr>
  </w:style>
  <w:style w:type="paragraph" w:customStyle="1" w:styleId="IVHeading3">
    <w:name w:val="IV Heading 3"/>
    <w:basedOn w:val="InterVisionHeader3"/>
    <w:next w:val="IVBodyText"/>
    <w:link w:val="IVHeading3Char"/>
    <w:autoRedefine/>
    <w:qFormat/>
    <w:rsid w:val="00FB5F12"/>
    <w:pPr>
      <w:pageBreakBefore w:val="0"/>
    </w:pPr>
    <w:rPr>
      <w:b/>
      <w:bCs/>
    </w:rPr>
  </w:style>
  <w:style w:type="paragraph" w:customStyle="1" w:styleId="IVHeading4">
    <w:name w:val="IV Heading 4"/>
    <w:basedOn w:val="Normal"/>
    <w:next w:val="IVBodyText"/>
    <w:autoRedefine/>
    <w:qFormat/>
    <w:rsid w:val="00CC1927"/>
    <w:pPr>
      <w:spacing w:after="120" w:line="240" w:lineRule="auto"/>
    </w:pPr>
    <w:rPr>
      <w:rFonts w:ascii="Segoe UI Semibold" w:hAnsi="Segoe UI Semibold" w:cs="Segoe UI Semibold"/>
      <w:color w:val="0085CA"/>
    </w:rPr>
  </w:style>
  <w:style w:type="paragraph" w:customStyle="1" w:styleId="ICGHeaderFooter">
    <w:name w:val="ICG Header Footer"/>
    <w:basedOn w:val="Header"/>
    <w:link w:val="ICGHeaderFooterChar"/>
    <w:qFormat/>
    <w:rsid w:val="006E60AD"/>
    <w:pPr>
      <w:tabs>
        <w:tab w:val="clear" w:pos="4320"/>
        <w:tab w:val="clear" w:pos="8640"/>
        <w:tab w:val="right" w:pos="10800"/>
      </w:tabs>
      <w:spacing w:line="240" w:lineRule="auto"/>
    </w:pPr>
    <w:rPr>
      <w:rFonts w:ascii="Calibri" w:eastAsia="Calibri Light" w:hAnsi="Calibri" w:cs="Times New Roman"/>
      <w:color w:val="0061AF"/>
      <w:szCs w:val="20"/>
      <w:lang w:val="en-CA"/>
    </w:rPr>
  </w:style>
  <w:style w:type="character" w:customStyle="1" w:styleId="ICGHeaderFooterChar">
    <w:name w:val="ICG Header Footer Char"/>
    <w:link w:val="ICGHeaderFooter"/>
    <w:rsid w:val="006E60AD"/>
    <w:rPr>
      <w:rFonts w:ascii="Calibri" w:eastAsia="Calibri Light" w:hAnsi="Calibri"/>
      <w:color w:val="0061AF"/>
      <w:sz w:val="20"/>
      <w:szCs w:val="20"/>
      <w:lang w:val="en-CA"/>
    </w:rPr>
  </w:style>
  <w:style w:type="character" w:customStyle="1" w:styleId="IVHeading2Char">
    <w:name w:val="IV Heading 2 Char"/>
    <w:link w:val="IVHeading2"/>
    <w:rsid w:val="00E740EE"/>
    <w:rPr>
      <w:rFonts w:ascii="Segoe UI Semibold" w:hAnsi="Segoe UI Semibold" w:cs="Segoe UI Semibold"/>
      <w:color w:val="0085CA"/>
      <w:kern w:val="32"/>
      <w:sz w:val="36"/>
      <w:szCs w:val="36"/>
      <w:lang w:val="en-CA" w:eastAsia="ja-JP" w:bidi="en-US"/>
    </w:rPr>
  </w:style>
  <w:style w:type="character" w:customStyle="1" w:styleId="IVHeading3Char">
    <w:name w:val="IV Heading 3 Char"/>
    <w:link w:val="IVHeading3"/>
    <w:rsid w:val="00FB5F12"/>
    <w:rPr>
      <w:rFonts w:ascii="Segoe UI Semibold" w:hAnsi="Segoe UI Semibold" w:cs="Segoe UI Semibold"/>
      <w:color w:val="0085CA"/>
      <w:kern w:val="32"/>
      <w:lang w:val="en-CA" w:eastAsia="ja-JP" w:bidi="en-US"/>
    </w:rPr>
  </w:style>
  <w:style w:type="character" w:customStyle="1" w:styleId="IVHeading1Char">
    <w:name w:val="IV Heading 1 Char"/>
    <w:link w:val="IVHeading1"/>
    <w:rsid w:val="00852146"/>
    <w:rPr>
      <w:rFonts w:ascii="Segoe UI Semibold" w:hAnsi="Segoe UI Semibold" w:cs="Segoe UI Semibold"/>
      <w:color w:val="0085CA"/>
      <w:kern w:val="32"/>
      <w:sz w:val="36"/>
      <w:szCs w:val="36"/>
      <w:lang w:val="en-CA" w:eastAsia="ja-JP" w:bidi="en-US"/>
    </w:rPr>
  </w:style>
  <w:style w:type="paragraph" w:customStyle="1" w:styleId="ICGTableText">
    <w:name w:val="ICG TableText"/>
    <w:basedOn w:val="IVBodyText"/>
    <w:link w:val="ICGTableTextChar"/>
    <w:qFormat/>
    <w:rsid w:val="00045C64"/>
    <w:pPr>
      <w:spacing w:before="60" w:after="60"/>
    </w:pPr>
  </w:style>
  <w:style w:type="character" w:customStyle="1" w:styleId="ICGTableTextChar">
    <w:name w:val="ICG TableText Char"/>
    <w:basedOn w:val="IVBodyTextChar"/>
    <w:link w:val="ICGTableText"/>
    <w:rsid w:val="00045C64"/>
    <w:rPr>
      <w:rFonts w:ascii="Calibri" w:eastAsia="Calibri Light" w:hAnsi="Calibri"/>
      <w:sz w:val="22"/>
      <w:szCs w:val="22"/>
      <w:lang w:val="en-CA"/>
    </w:rPr>
  </w:style>
  <w:style w:type="paragraph" w:customStyle="1" w:styleId="Perfered">
    <w:name w:val="Perfered"/>
    <w:basedOn w:val="NoSpacing"/>
    <w:qFormat/>
    <w:rsid w:val="00B444DF"/>
  </w:style>
  <w:style w:type="table" w:styleId="GridTable4-Accent1">
    <w:name w:val="Grid Table 4 Accent 1"/>
    <w:basedOn w:val="TableNormal"/>
    <w:uiPriority w:val="49"/>
    <w:rsid w:val="006F079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Char">
    <w:name w:val="Body Text Char"/>
    <w:basedOn w:val="DefaultParagraphFont"/>
    <w:link w:val="BodyText"/>
    <w:uiPriority w:val="1"/>
    <w:rsid w:val="002D678B"/>
    <w:rPr>
      <w:rFonts w:ascii="Arial" w:hAnsi="Arial" w:cs="Arial"/>
      <w:sz w:val="20"/>
    </w:rPr>
  </w:style>
  <w:style w:type="table" w:styleId="GridTable4">
    <w:name w:val="Grid Table 4"/>
    <w:basedOn w:val="TableNormal"/>
    <w:uiPriority w:val="49"/>
    <w:rsid w:val="002F67F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Normal"/>
    <w:rsid w:val="00471E0A"/>
    <w:pPr>
      <w:spacing w:line="240" w:lineRule="auto"/>
    </w:pPr>
    <w:rPr>
      <w:rFonts w:ascii="Times New Roman" w:eastAsia="Times New Roman" w:hAnsi="Times New Roman" w:cs="Times New Roman"/>
      <w:sz w:val="24"/>
    </w:rPr>
  </w:style>
  <w:style w:type="character" w:customStyle="1" w:styleId="normaltextrun1">
    <w:name w:val="normaltextrun1"/>
    <w:basedOn w:val="DefaultParagraphFont"/>
    <w:rsid w:val="00471E0A"/>
  </w:style>
  <w:style w:type="character" w:customStyle="1" w:styleId="eop">
    <w:name w:val="eop"/>
    <w:basedOn w:val="DefaultParagraphFont"/>
    <w:rsid w:val="00471E0A"/>
  </w:style>
  <w:style w:type="character" w:customStyle="1" w:styleId="scxw186449698">
    <w:name w:val="scxw186449698"/>
    <w:basedOn w:val="DefaultParagraphFont"/>
    <w:rsid w:val="00471E0A"/>
  </w:style>
  <w:style w:type="paragraph" w:customStyle="1" w:styleId="IVBullet1">
    <w:name w:val="IV Bullet 1"/>
    <w:basedOn w:val="IVBodyText"/>
    <w:link w:val="IVBullet1Char"/>
    <w:qFormat/>
    <w:rsid w:val="00C46FE1"/>
    <w:pPr>
      <w:numPr>
        <w:numId w:val="14"/>
      </w:numPr>
    </w:pPr>
  </w:style>
  <w:style w:type="character" w:customStyle="1" w:styleId="IVBullet1Char">
    <w:name w:val="IV Bullet 1 Char"/>
    <w:link w:val="IVBullet1"/>
    <w:rsid w:val="00C46FE1"/>
    <w:rPr>
      <w:rFonts w:ascii="Segoe UI Semilight" w:eastAsia="Calibri Light" w:hAnsi="Segoe UI Semilight"/>
      <w:sz w:val="20"/>
      <w:szCs w:val="22"/>
      <w:lang w:val="en-CA"/>
    </w:rPr>
  </w:style>
  <w:style w:type="paragraph" w:customStyle="1" w:styleId="IVBullet2">
    <w:name w:val="IV Bullet 2"/>
    <w:basedOn w:val="IVBodyText"/>
    <w:qFormat/>
    <w:rsid w:val="00C87761"/>
    <w:pPr>
      <w:numPr>
        <w:ilvl w:val="1"/>
        <w:numId w:val="14"/>
      </w:numPr>
      <w:tabs>
        <w:tab w:val="num" w:pos="1440"/>
      </w:tabs>
      <w:spacing w:after="108"/>
      <w:ind w:left="1080" w:hanging="720"/>
    </w:pPr>
  </w:style>
  <w:style w:type="paragraph" w:customStyle="1" w:styleId="ResumeHeading">
    <w:name w:val="Resume Heading"/>
    <w:basedOn w:val="Normal"/>
    <w:link w:val="ResumeHeadingCharChar"/>
    <w:rsid w:val="00D663A1"/>
    <w:pPr>
      <w:shd w:val="clear" w:color="auto" w:fill="D3CD9D"/>
      <w:spacing w:before="240" w:after="120" w:line="240" w:lineRule="auto"/>
    </w:pPr>
    <w:rPr>
      <w:rFonts w:eastAsia="Times New Roman" w:cs="Times New Roman"/>
      <w:b/>
      <w:bCs/>
      <w:szCs w:val="20"/>
    </w:rPr>
  </w:style>
  <w:style w:type="character" w:customStyle="1" w:styleId="ResumeHeadingCharChar">
    <w:name w:val="Resume Heading Char Char"/>
    <w:link w:val="ResumeHeading"/>
    <w:locked/>
    <w:rsid w:val="00D663A1"/>
    <w:rPr>
      <w:rFonts w:ascii="Arial" w:eastAsia="Times New Roman" w:hAnsi="Arial"/>
      <w:b/>
      <w:bCs/>
      <w:sz w:val="22"/>
      <w:szCs w:val="20"/>
      <w:shd w:val="clear" w:color="auto" w:fill="D3CD9D"/>
    </w:rPr>
  </w:style>
  <w:style w:type="paragraph" w:customStyle="1" w:styleId="SHeader1">
    <w:name w:val="SHeader1"/>
    <w:basedOn w:val="Normal"/>
    <w:rsid w:val="00D663A1"/>
    <w:pPr>
      <w:pBdr>
        <w:bottom w:val="double" w:sz="6" w:space="1" w:color="auto"/>
      </w:pBdr>
      <w:tabs>
        <w:tab w:val="right" w:pos="10080"/>
      </w:tabs>
      <w:spacing w:line="240" w:lineRule="auto"/>
      <w:ind w:left="2700"/>
      <w:jc w:val="both"/>
    </w:pPr>
    <w:rPr>
      <w:rFonts w:ascii="Times New Roman" w:eastAsia="Times New Roman" w:hAnsi="Times New Roman" w:cs="Times New Roman"/>
      <w:b/>
      <w:sz w:val="24"/>
      <w:szCs w:val="20"/>
      <w14:shadow w14:blurRad="50800" w14:dist="38100" w14:dir="2700000" w14:sx="100000" w14:sy="100000" w14:kx="0" w14:ky="0" w14:algn="tl">
        <w14:srgbClr w14:val="000000">
          <w14:alpha w14:val="60000"/>
        </w14:srgbClr>
      </w14:shadow>
    </w:rPr>
  </w:style>
  <w:style w:type="table" w:customStyle="1" w:styleId="TableGrid5">
    <w:name w:val="Table Grid5"/>
    <w:basedOn w:val="TableNormal"/>
    <w:next w:val="TableGrid"/>
    <w:uiPriority w:val="39"/>
    <w:rsid w:val="00D663A1"/>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CGCoverLetter">
    <w:name w:val="ICG Cover Letter"/>
    <w:basedOn w:val="Normal"/>
    <w:link w:val="ICGCoverLetterChar"/>
    <w:autoRedefine/>
    <w:qFormat/>
    <w:rsid w:val="00D73E95"/>
    <w:pPr>
      <w:spacing w:before="240" w:line="240" w:lineRule="auto"/>
    </w:pPr>
    <w:rPr>
      <w:rFonts w:asciiTheme="minorHAnsi" w:eastAsia="Calibri Light" w:hAnsiTheme="minorHAnsi" w:cstheme="minorHAnsi"/>
      <w:szCs w:val="22"/>
      <w:lang w:val="en-CA"/>
    </w:rPr>
  </w:style>
  <w:style w:type="character" w:customStyle="1" w:styleId="ICGCoverLetterChar">
    <w:name w:val="ICG Cover Letter Char"/>
    <w:basedOn w:val="DefaultParagraphFont"/>
    <w:link w:val="ICGCoverLetter"/>
    <w:rsid w:val="00D73E95"/>
    <w:rPr>
      <w:rFonts w:asciiTheme="minorHAnsi" w:eastAsia="Calibri Light" w:hAnsiTheme="minorHAnsi" w:cstheme="minorHAnsi"/>
      <w:sz w:val="22"/>
      <w:szCs w:val="22"/>
      <w:lang w:val="en-CA"/>
    </w:rPr>
  </w:style>
  <w:style w:type="paragraph" w:customStyle="1" w:styleId="icgbodytext">
    <w:name w:val="icgbodytext"/>
    <w:basedOn w:val="Normal"/>
    <w:rsid w:val="00933CCF"/>
    <w:pPr>
      <w:spacing w:before="100" w:beforeAutospacing="1" w:after="100" w:afterAutospacing="1" w:line="240" w:lineRule="auto"/>
    </w:pPr>
    <w:rPr>
      <w:rFonts w:ascii="Times New Roman" w:eastAsia="Times New Roman" w:hAnsi="Times New Roman" w:cs="Times New Roman"/>
      <w:sz w:val="24"/>
    </w:rPr>
  </w:style>
  <w:style w:type="paragraph" w:customStyle="1" w:styleId="BullletLvl1">
    <w:name w:val="Bulllet Lvl 1"/>
    <w:basedOn w:val="BodyText"/>
    <w:qFormat/>
    <w:rsid w:val="009363CF"/>
    <w:pPr>
      <w:numPr>
        <w:numId w:val="16"/>
      </w:numPr>
      <w:spacing w:after="240" w:line="240" w:lineRule="auto"/>
      <w:contextualSpacing/>
    </w:pPr>
    <w:rPr>
      <w:rFonts w:eastAsiaTheme="minorHAnsi" w:cstheme="minorBidi"/>
      <w:sz w:val="24"/>
      <w:szCs w:val="22"/>
    </w:rPr>
  </w:style>
  <w:style w:type="character" w:styleId="Emphasis">
    <w:name w:val="Emphasis"/>
    <w:basedOn w:val="DefaultParagraphFont"/>
    <w:uiPriority w:val="20"/>
    <w:qFormat/>
    <w:rsid w:val="009363CF"/>
    <w:rPr>
      <w:i/>
      <w:iCs/>
    </w:rPr>
  </w:style>
  <w:style w:type="table" w:customStyle="1" w:styleId="AWSTable">
    <w:name w:val="AWS Table"/>
    <w:basedOn w:val="TableNormal"/>
    <w:uiPriority w:val="99"/>
    <w:rsid w:val="009363CF"/>
    <w:rPr>
      <w:rFonts w:ascii="Arial" w:eastAsiaTheme="minorHAnsi" w:hAnsi="Arial" w:cstheme="minorBidi"/>
      <w:sz w:val="20"/>
      <w:szCs w:val="22"/>
    </w:rPr>
    <w:tblPr>
      <w:tblStyleRowBandSize w:val="1"/>
      <w:tblBorders>
        <w:top w:val="single" w:sz="4" w:space="0" w:color="auto"/>
        <w:left w:val="single" w:sz="4" w:space="0" w:color="auto"/>
        <w:bottom w:val="single" w:sz="4" w:space="0" w:color="auto"/>
        <w:right w:val="single" w:sz="4" w:space="0" w:color="auto"/>
      </w:tblBorders>
    </w:tblPr>
    <w:tblStylePr w:type="firstRow">
      <w:pPr>
        <w:jc w:val="center"/>
      </w:pPr>
      <w:rPr>
        <w:rFonts w:ascii="Arial" w:hAnsi="Arial"/>
        <w:b/>
        <w:sz w:val="20"/>
      </w:rPr>
      <w:tblPr/>
      <w:trPr>
        <w:tblHeader/>
      </w:trPr>
      <w:tcPr>
        <w:tcBorders>
          <w:insideH w:val="single" w:sz="4" w:space="0" w:color="FFFFFF" w:themeColor="background1"/>
          <w:insideV w:val="single" w:sz="4" w:space="0" w:color="FFFFFF" w:themeColor="background1"/>
        </w:tcBorders>
        <w:shd w:val="clear" w:color="auto" w:fill="1F497D" w:themeFill="text2"/>
        <w:vAlign w:val="center"/>
      </w:tcPr>
    </w:tblStylePr>
    <w:tblStylePr w:type="band1Horz">
      <w:pPr>
        <w:wordWrap/>
        <w:spacing w:beforeLines="0" w:before="0" w:beforeAutospacing="0" w:afterLines="0" w:after="0" w:afterAutospacing="0" w:line="240" w:lineRule="auto"/>
        <w:jc w:val="left"/>
      </w:pPr>
      <w:rPr>
        <w:rFonts w:ascii="Arial" w:hAnsi="Arial"/>
        <w:sz w:val="20"/>
      </w:rPr>
      <w:tblPr/>
      <w:tcPr>
        <w:tcBorders>
          <w:insideH w:val="single" w:sz="4" w:space="0" w:color="FFFFFF" w:themeColor="background1"/>
          <w:insideV w:val="single" w:sz="4" w:space="0" w:color="FFFFFF" w:themeColor="background1"/>
        </w:tcBorders>
        <w:shd w:val="clear" w:color="auto" w:fill="9BBB59" w:themeFill="accent3"/>
        <w:vAlign w:val="center"/>
      </w:tcPr>
    </w:tblStylePr>
    <w:tblStylePr w:type="band2Horz">
      <w:pPr>
        <w:jc w:val="left"/>
      </w:pPr>
      <w:rPr>
        <w:rFonts w:ascii="Arial" w:hAnsi="Arial"/>
        <w:sz w:val="20"/>
      </w:rPr>
      <w:tblPr/>
      <w:tcPr>
        <w:tcBorders>
          <w:insideH w:val="single" w:sz="4" w:space="0" w:color="FFFFFF" w:themeColor="background1"/>
          <w:insideV w:val="single" w:sz="4" w:space="0" w:color="FFFFFF" w:themeColor="background1"/>
        </w:tcBorders>
        <w:shd w:val="clear" w:color="auto" w:fill="C0504D" w:themeFill="accent2"/>
        <w:vAlign w:val="center"/>
      </w:tcPr>
    </w:tblStylePr>
  </w:style>
  <w:style w:type="paragraph" w:customStyle="1" w:styleId="TableHeader">
    <w:name w:val="Table Header"/>
    <w:basedOn w:val="Normal"/>
    <w:qFormat/>
    <w:rsid w:val="009363CF"/>
    <w:pPr>
      <w:spacing w:line="240" w:lineRule="auto"/>
      <w:contextualSpacing/>
      <w:jc w:val="center"/>
    </w:pPr>
    <w:rPr>
      <w:rFonts w:ascii="Arial Bold" w:eastAsiaTheme="minorHAnsi" w:hAnsi="Arial Bold" w:cstheme="minorBidi"/>
      <w:b/>
      <w:szCs w:val="22"/>
    </w:rPr>
  </w:style>
  <w:style w:type="paragraph" w:customStyle="1" w:styleId="TableText">
    <w:name w:val="Table Text"/>
    <w:basedOn w:val="Normal"/>
    <w:uiPriority w:val="99"/>
    <w:qFormat/>
    <w:rsid w:val="009363CF"/>
    <w:pPr>
      <w:spacing w:line="240" w:lineRule="auto"/>
    </w:pPr>
    <w:rPr>
      <w:rFonts w:eastAsiaTheme="minorHAnsi" w:cstheme="minorBidi"/>
      <w:szCs w:val="22"/>
    </w:rPr>
  </w:style>
  <w:style w:type="paragraph" w:customStyle="1" w:styleId="TableBullet">
    <w:name w:val="Table Bullet"/>
    <w:basedOn w:val="TableText"/>
    <w:qFormat/>
    <w:rsid w:val="009363CF"/>
    <w:pPr>
      <w:numPr>
        <w:numId w:val="15"/>
      </w:numPr>
      <w:ind w:left="158" w:hanging="158"/>
      <w:contextualSpacing/>
    </w:pPr>
  </w:style>
  <w:style w:type="table" w:styleId="GridTable5Dark-Accent1">
    <w:name w:val="Grid Table 5 Dark Accent 1"/>
    <w:basedOn w:val="TableNormal"/>
    <w:uiPriority w:val="50"/>
    <w:rsid w:val="009363CF"/>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AWSTable1">
    <w:name w:val="AWS Table1"/>
    <w:basedOn w:val="TableNormal"/>
    <w:uiPriority w:val="99"/>
    <w:rsid w:val="00E3699B"/>
    <w:rPr>
      <w:rFonts w:ascii="Arial" w:eastAsia="Arial" w:hAnsi="Arial"/>
      <w:sz w:val="20"/>
      <w:szCs w:val="22"/>
    </w:rPr>
    <w:tblPr>
      <w:tblStyleRowBandSize w:val="1"/>
      <w:tblBorders>
        <w:top w:val="single" w:sz="4" w:space="0" w:color="auto"/>
        <w:left w:val="single" w:sz="4" w:space="0" w:color="auto"/>
        <w:bottom w:val="single" w:sz="4" w:space="0" w:color="auto"/>
        <w:right w:val="single" w:sz="4" w:space="0" w:color="auto"/>
      </w:tblBorders>
    </w:tblPr>
    <w:tblStylePr w:type="firstRow">
      <w:pPr>
        <w:jc w:val="center"/>
      </w:pPr>
      <w:rPr>
        <w:rFonts w:ascii="Arial" w:hAnsi="Arial"/>
        <w:b/>
        <w:sz w:val="20"/>
      </w:rPr>
      <w:tblPr/>
      <w:trPr>
        <w:tblHeader/>
      </w:trPr>
      <w:tcPr>
        <w:tcBorders>
          <w:insideH w:val="single" w:sz="4" w:space="0" w:color="FFFFFF"/>
          <w:insideV w:val="single" w:sz="4" w:space="0" w:color="FFFFFF"/>
        </w:tcBorders>
        <w:shd w:val="clear" w:color="auto" w:fill="FAA634"/>
        <w:vAlign w:val="center"/>
      </w:tcPr>
    </w:tblStylePr>
    <w:tblStylePr w:type="band1Horz">
      <w:pPr>
        <w:wordWrap/>
        <w:spacing w:beforeLines="0" w:before="0" w:beforeAutospacing="0" w:afterLines="0" w:after="0" w:afterAutospacing="0" w:line="240" w:lineRule="auto"/>
        <w:jc w:val="left"/>
      </w:pPr>
      <w:rPr>
        <w:rFonts w:ascii="Arial" w:hAnsi="Arial"/>
        <w:sz w:val="20"/>
      </w:rPr>
      <w:tblPr/>
      <w:tcPr>
        <w:tcBorders>
          <w:insideH w:val="single" w:sz="4" w:space="0" w:color="FFFFFF"/>
          <w:insideV w:val="single" w:sz="4" w:space="0" w:color="FFFFFF"/>
        </w:tcBorders>
        <w:shd w:val="clear" w:color="auto" w:fill="FFE9CF"/>
        <w:vAlign w:val="center"/>
      </w:tcPr>
    </w:tblStylePr>
    <w:tblStylePr w:type="band2Horz">
      <w:pPr>
        <w:jc w:val="left"/>
      </w:pPr>
      <w:rPr>
        <w:rFonts w:ascii="Arial" w:hAnsi="Arial"/>
        <w:sz w:val="20"/>
      </w:rPr>
      <w:tblPr/>
      <w:tcPr>
        <w:tcBorders>
          <w:insideH w:val="single" w:sz="4" w:space="0" w:color="FFFFFF"/>
          <w:insideV w:val="single" w:sz="4" w:space="0" w:color="FFFFFF"/>
        </w:tcBorders>
        <w:shd w:val="clear" w:color="auto" w:fill="FFD8A8"/>
        <w:vAlign w:val="center"/>
      </w:tcPr>
    </w:tblStylePr>
  </w:style>
  <w:style w:type="table" w:customStyle="1" w:styleId="GridTable4-Accent11">
    <w:name w:val="Grid Table 4 - Accent 11"/>
    <w:basedOn w:val="TableNormal"/>
    <w:next w:val="GridTable4-Accent1"/>
    <w:uiPriority w:val="49"/>
    <w:rsid w:val="00521D51"/>
    <w:rPr>
      <w:rFonts w:ascii="Arial" w:eastAsia="Arial" w:hAnsi="Arial"/>
      <w:sz w:val="22"/>
      <w:szCs w:val="22"/>
    </w:rPr>
    <w:tblPr>
      <w:tblStyleRowBandSize w:val="1"/>
      <w:tblStyleColBandSize w:val="1"/>
      <w:tblBorders>
        <w:top w:val="single" w:sz="4" w:space="0" w:color="FCC985"/>
        <w:left w:val="single" w:sz="4" w:space="0" w:color="FCC985"/>
        <w:bottom w:val="single" w:sz="4" w:space="0" w:color="FCC985"/>
        <w:right w:val="single" w:sz="4" w:space="0" w:color="FCC985"/>
        <w:insideH w:val="single" w:sz="4" w:space="0" w:color="FCC985"/>
        <w:insideV w:val="single" w:sz="4" w:space="0" w:color="FCC985"/>
      </w:tblBorders>
    </w:tblPr>
    <w:tblStylePr w:type="firstRow">
      <w:rPr>
        <w:b/>
        <w:bCs/>
        <w:color w:val="FFFFFF"/>
      </w:rPr>
      <w:tblPr/>
      <w:tcPr>
        <w:tcBorders>
          <w:top w:val="single" w:sz="4" w:space="0" w:color="FAA634"/>
          <w:left w:val="single" w:sz="4" w:space="0" w:color="FAA634"/>
          <w:bottom w:val="single" w:sz="4" w:space="0" w:color="FAA634"/>
          <w:right w:val="single" w:sz="4" w:space="0" w:color="FAA634"/>
          <w:insideH w:val="nil"/>
          <w:insideV w:val="nil"/>
        </w:tcBorders>
        <w:shd w:val="clear" w:color="auto" w:fill="FAA634"/>
      </w:tcPr>
    </w:tblStylePr>
    <w:tblStylePr w:type="lastRow">
      <w:rPr>
        <w:b/>
        <w:bCs/>
      </w:rPr>
      <w:tblPr/>
      <w:tcPr>
        <w:tcBorders>
          <w:top w:val="double" w:sz="4" w:space="0" w:color="FAA634"/>
        </w:tcBorders>
      </w:tcPr>
    </w:tblStylePr>
    <w:tblStylePr w:type="firstCol">
      <w:rPr>
        <w:b/>
        <w:bCs/>
      </w:rPr>
    </w:tblStylePr>
    <w:tblStylePr w:type="lastCol">
      <w:rPr>
        <w:b/>
        <w:bCs/>
      </w:rPr>
    </w:tblStylePr>
    <w:tblStylePr w:type="band1Vert">
      <w:tblPr/>
      <w:tcPr>
        <w:shd w:val="clear" w:color="auto" w:fill="FEEDD6"/>
      </w:tcPr>
    </w:tblStylePr>
    <w:tblStylePr w:type="band1Horz">
      <w:tblPr/>
      <w:tcPr>
        <w:shd w:val="clear" w:color="auto" w:fill="FEEDD6"/>
      </w:tcPr>
    </w:tblStylePr>
  </w:style>
  <w:style w:type="paragraph" w:customStyle="1" w:styleId="pv-entitydescription">
    <w:name w:val="pv-entity__description"/>
    <w:basedOn w:val="Normal"/>
    <w:rsid w:val="006459FC"/>
    <w:pPr>
      <w:spacing w:before="100" w:beforeAutospacing="1" w:after="100" w:afterAutospacing="1" w:line="240" w:lineRule="auto"/>
    </w:pPr>
    <w:rPr>
      <w:rFonts w:ascii="Times New Roman" w:eastAsia="Times New Roman" w:hAnsi="Times New Roman" w:cs="Times New Roman"/>
      <w:sz w:val="24"/>
    </w:rPr>
  </w:style>
  <w:style w:type="character" w:customStyle="1" w:styleId="lt-line-clampraw-line">
    <w:name w:val="lt-line-clamp__raw-line"/>
    <w:basedOn w:val="DefaultParagraphFont"/>
    <w:rsid w:val="006459FC"/>
  </w:style>
  <w:style w:type="paragraph" w:customStyle="1" w:styleId="InterVisionHeader1">
    <w:name w:val="InterVision Header 1"/>
    <w:basedOn w:val="Heading1"/>
    <w:link w:val="InterVisionHeader1Char"/>
    <w:rsid w:val="00991333"/>
  </w:style>
  <w:style w:type="paragraph" w:customStyle="1" w:styleId="InterVisionHeader2">
    <w:name w:val="InterVision Header 2"/>
    <w:basedOn w:val="InterVisionHeader1"/>
    <w:link w:val="InterVisionHeader2Char"/>
    <w:rsid w:val="00991333"/>
    <w:pPr>
      <w:numPr>
        <w:numId w:val="0"/>
      </w:numPr>
      <w:pBdr>
        <w:bottom w:val="none" w:sz="0" w:space="0" w:color="auto"/>
      </w:pBdr>
    </w:pPr>
  </w:style>
  <w:style w:type="character" w:customStyle="1" w:styleId="InterVisionHeader1Char">
    <w:name w:val="InterVision Header 1 Char"/>
    <w:basedOn w:val="Heading1Char"/>
    <w:link w:val="InterVisionHeader1"/>
    <w:rsid w:val="00991333"/>
    <w:rPr>
      <w:rFonts w:ascii="Segoe UI Semibold" w:hAnsi="Segoe UI Semibold" w:cs="Segoe UI Semibold"/>
      <w:b/>
      <w:bCs/>
      <w:color w:val="0085CA"/>
      <w:kern w:val="32"/>
      <w:sz w:val="36"/>
      <w:szCs w:val="36"/>
      <w:lang w:val="en-CA" w:eastAsia="ja-JP" w:bidi="en-US"/>
    </w:rPr>
  </w:style>
  <w:style w:type="paragraph" w:customStyle="1" w:styleId="InterVisionHeader3">
    <w:name w:val="InterVision Header 3"/>
    <w:basedOn w:val="InterVisionHeader2"/>
    <w:link w:val="InterVisionHeader3Char"/>
    <w:rsid w:val="00991333"/>
    <w:rPr>
      <w:b w:val="0"/>
      <w:bCs w:val="0"/>
      <w:sz w:val="24"/>
      <w:szCs w:val="24"/>
    </w:rPr>
  </w:style>
  <w:style w:type="character" w:customStyle="1" w:styleId="InterVisionHeader2Char">
    <w:name w:val="InterVision Header 2 Char"/>
    <w:basedOn w:val="InterVisionHeader1Char"/>
    <w:link w:val="InterVisionHeader2"/>
    <w:rsid w:val="00991333"/>
    <w:rPr>
      <w:rFonts w:ascii="Segoe UI Semibold" w:hAnsi="Segoe UI Semibold" w:cs="Segoe UI Semibold"/>
      <w:b/>
      <w:bCs/>
      <w:color w:val="0085CA"/>
      <w:kern w:val="32"/>
      <w:sz w:val="36"/>
      <w:szCs w:val="36"/>
      <w:lang w:val="en-CA" w:eastAsia="ja-JP" w:bidi="en-US"/>
    </w:rPr>
  </w:style>
  <w:style w:type="character" w:customStyle="1" w:styleId="InterVisionHeader3Char">
    <w:name w:val="InterVision Header 3 Char"/>
    <w:basedOn w:val="InterVisionHeader2Char"/>
    <w:link w:val="InterVisionHeader3"/>
    <w:rsid w:val="00991333"/>
    <w:rPr>
      <w:rFonts w:ascii="Arial" w:hAnsi="Arial" w:cs="Arial"/>
      <w:b w:val="0"/>
      <w:bCs w:val="0"/>
      <w:color w:val="065391"/>
      <w:kern w:val="32"/>
      <w:sz w:val="36"/>
      <w:szCs w:val="36"/>
      <w:lang w:val="en-CA" w:eastAsia="ja-JP" w:bidi="en-US"/>
    </w:rPr>
  </w:style>
  <w:style w:type="paragraph" w:customStyle="1" w:styleId="ICGBodyText0">
    <w:name w:val="ICG Body Text"/>
    <w:basedOn w:val="BodyText"/>
    <w:link w:val="ICGBodyTextChar"/>
    <w:qFormat/>
    <w:rsid w:val="005033C1"/>
    <w:pPr>
      <w:spacing w:after="216" w:line="288" w:lineRule="atLeast"/>
    </w:pPr>
    <w:rPr>
      <w:rFonts w:ascii="Calibri" w:eastAsia="Calibri Light" w:hAnsi="Calibri" w:cs="Times New Roman"/>
      <w:szCs w:val="22"/>
      <w:lang w:val="en-CA"/>
    </w:rPr>
  </w:style>
  <w:style w:type="character" w:customStyle="1" w:styleId="ICGBodyTextChar">
    <w:name w:val="ICG Body Text Char"/>
    <w:link w:val="ICGBodyText0"/>
    <w:rsid w:val="005033C1"/>
    <w:rPr>
      <w:rFonts w:ascii="Calibri" w:eastAsia="Calibri Light" w:hAnsi="Calibri"/>
      <w:sz w:val="22"/>
      <w:szCs w:val="22"/>
      <w:lang w:val="en-CA"/>
    </w:rPr>
  </w:style>
  <w:style w:type="paragraph" w:customStyle="1" w:styleId="ICGBullet1">
    <w:name w:val="ICG Bullet 1"/>
    <w:basedOn w:val="ICGBodyText0"/>
    <w:link w:val="ICGBullet1Char"/>
    <w:qFormat/>
    <w:rsid w:val="005033C1"/>
    <w:pPr>
      <w:spacing w:after="108"/>
      <w:ind w:left="720" w:hanging="360"/>
    </w:pPr>
  </w:style>
  <w:style w:type="character" w:customStyle="1" w:styleId="ICGBullet1Char">
    <w:name w:val="ICG Bullet 1 Char"/>
    <w:link w:val="ICGBullet1"/>
    <w:rsid w:val="005033C1"/>
    <w:rPr>
      <w:rFonts w:ascii="Calibri" w:eastAsia="Calibri Light" w:hAnsi="Calibri"/>
      <w:sz w:val="22"/>
      <w:szCs w:val="22"/>
      <w:lang w:val="en-CA"/>
    </w:rPr>
  </w:style>
  <w:style w:type="paragraph" w:customStyle="1" w:styleId="ICGBullet2">
    <w:name w:val="ICG Bullet 2"/>
    <w:basedOn w:val="ICGBodyText0"/>
    <w:qFormat/>
    <w:rsid w:val="005033C1"/>
    <w:pPr>
      <w:tabs>
        <w:tab w:val="num" w:pos="576"/>
      </w:tabs>
      <w:spacing w:after="108"/>
      <w:ind w:left="1080" w:hanging="576"/>
    </w:pPr>
  </w:style>
  <w:style w:type="paragraph" w:customStyle="1" w:styleId="iListBullet">
    <w:name w:val="i_ListBullet"/>
    <w:basedOn w:val="Normal"/>
    <w:link w:val="iListBulletChar"/>
    <w:uiPriority w:val="99"/>
    <w:qFormat/>
    <w:rsid w:val="00D95EDE"/>
    <w:pPr>
      <w:numPr>
        <w:numId w:val="17"/>
      </w:numPr>
      <w:spacing w:after="120" w:line="240" w:lineRule="auto"/>
      <w:ind w:right="360"/>
      <w:jc w:val="both"/>
    </w:pPr>
    <w:rPr>
      <w:rFonts w:ascii="Times New Roman" w:eastAsia="Times New Roman" w:hAnsi="Times New Roman" w:cs="Times New Roman"/>
      <w:szCs w:val="20"/>
    </w:rPr>
  </w:style>
  <w:style w:type="paragraph" w:customStyle="1" w:styleId="iBodyText">
    <w:name w:val="i_BodyText"/>
    <w:basedOn w:val="Normal"/>
    <w:link w:val="iBodyTextChar"/>
    <w:qFormat/>
    <w:rsid w:val="00071E9D"/>
    <w:pPr>
      <w:spacing w:line="240" w:lineRule="auto"/>
      <w:jc w:val="both"/>
    </w:pPr>
    <w:rPr>
      <w:rFonts w:ascii="Times New Roman" w:eastAsia="Times New Roman" w:hAnsi="Times New Roman" w:cs="Times New Roman"/>
      <w:szCs w:val="20"/>
    </w:rPr>
  </w:style>
  <w:style w:type="character" w:customStyle="1" w:styleId="iListBulletChar">
    <w:name w:val="i_ListBullet Char"/>
    <w:basedOn w:val="DefaultParagraphFont"/>
    <w:link w:val="iListBullet"/>
    <w:uiPriority w:val="99"/>
    <w:rsid w:val="00071E9D"/>
    <w:rPr>
      <w:rFonts w:eastAsia="Times New Roman"/>
      <w:sz w:val="22"/>
      <w:szCs w:val="20"/>
    </w:rPr>
  </w:style>
  <w:style w:type="paragraph" w:customStyle="1" w:styleId="iTableTextBullet2">
    <w:name w:val="i_TableText_Bullet2"/>
    <w:basedOn w:val="Normal"/>
    <w:rsid w:val="00071E9D"/>
    <w:pPr>
      <w:numPr>
        <w:numId w:val="18"/>
      </w:numPr>
      <w:tabs>
        <w:tab w:val="left" w:pos="446"/>
      </w:tabs>
      <w:spacing w:line="240" w:lineRule="auto"/>
      <w:ind w:left="0" w:hanging="274"/>
    </w:pPr>
    <w:rPr>
      <w:rFonts w:ascii="Microsoft Sans Serif" w:eastAsia="Times New Roman" w:hAnsi="Microsoft Sans Serif" w:cs="Times New Roman"/>
      <w:szCs w:val="20"/>
    </w:rPr>
  </w:style>
  <w:style w:type="character" w:customStyle="1" w:styleId="iBodyTextChar">
    <w:name w:val="i_BodyText Char"/>
    <w:basedOn w:val="DefaultParagraphFont"/>
    <w:link w:val="iBodyText"/>
    <w:rsid w:val="00071E9D"/>
    <w:rPr>
      <w:rFonts w:eastAsia="Times New Roman"/>
      <w:sz w:val="22"/>
      <w:szCs w:val="20"/>
    </w:rPr>
  </w:style>
  <w:style w:type="paragraph" w:customStyle="1" w:styleId="iUnnumberedHeading">
    <w:name w:val="i_UnnumberedHeading"/>
    <w:basedOn w:val="iBodyText"/>
    <w:next w:val="iBodyText"/>
    <w:rsid w:val="00101D67"/>
    <w:pPr>
      <w:keepNext/>
      <w:spacing w:after="100"/>
    </w:pPr>
    <w:rPr>
      <w:rFonts w:ascii="Microsoft Sans Serif" w:hAnsi="Microsoft Sans Serif"/>
      <w:b/>
      <w:sz w:val="21"/>
      <w:u w:val="single"/>
    </w:rPr>
  </w:style>
  <w:style w:type="paragraph" w:customStyle="1" w:styleId="iTableHeading2">
    <w:name w:val="i_TableHeading2"/>
    <w:basedOn w:val="Normal"/>
    <w:rsid w:val="000F6095"/>
    <w:pPr>
      <w:keepNext/>
      <w:tabs>
        <w:tab w:val="right" w:pos="1308"/>
      </w:tabs>
      <w:spacing w:line="240" w:lineRule="auto"/>
      <w:jc w:val="center"/>
    </w:pPr>
    <w:rPr>
      <w:rFonts w:ascii="Microsoft Sans Serif" w:eastAsia="Times New Roman" w:hAnsi="Microsoft Sans Serif" w:cs="Times New Roman"/>
      <w:b/>
      <w:szCs w:val="20"/>
    </w:rPr>
  </w:style>
  <w:style w:type="character" w:customStyle="1" w:styleId="FooterChar">
    <w:name w:val="Footer Char"/>
    <w:basedOn w:val="DefaultParagraphFont"/>
    <w:link w:val="Footer"/>
    <w:uiPriority w:val="99"/>
    <w:rsid w:val="007B1862"/>
    <w:rPr>
      <w:rFonts w:ascii="Arial" w:hAnsi="Arial" w:cs="Arial"/>
      <w:sz w:val="20"/>
    </w:rPr>
  </w:style>
  <w:style w:type="character" w:styleId="PlaceholderText">
    <w:name w:val="Placeholder Text"/>
    <w:basedOn w:val="DefaultParagraphFont"/>
    <w:semiHidden/>
    <w:rsid w:val="00287B2C"/>
    <w:rPr>
      <w:color w:val="808080"/>
    </w:rPr>
  </w:style>
  <w:style w:type="character" w:customStyle="1" w:styleId="Style1">
    <w:name w:val="Style1"/>
    <w:basedOn w:val="DefaultParagraphFont"/>
    <w:uiPriority w:val="1"/>
    <w:rsid w:val="00AA79FC"/>
    <w:rPr>
      <w:rFonts w:ascii="Segoe UI Historic" w:hAnsi="Segoe UI Historic"/>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7878">
      <w:bodyDiv w:val="1"/>
      <w:marLeft w:val="0"/>
      <w:marRight w:val="0"/>
      <w:marTop w:val="0"/>
      <w:marBottom w:val="0"/>
      <w:divBdr>
        <w:top w:val="none" w:sz="0" w:space="0" w:color="auto"/>
        <w:left w:val="none" w:sz="0" w:space="0" w:color="auto"/>
        <w:bottom w:val="none" w:sz="0" w:space="0" w:color="auto"/>
        <w:right w:val="none" w:sz="0" w:space="0" w:color="auto"/>
      </w:divBdr>
      <w:divsChild>
        <w:div w:id="6567936">
          <w:marLeft w:val="0"/>
          <w:marRight w:val="0"/>
          <w:marTop w:val="100"/>
          <w:marBottom w:val="100"/>
          <w:divBdr>
            <w:top w:val="none" w:sz="0" w:space="0" w:color="auto"/>
            <w:left w:val="none" w:sz="0" w:space="0" w:color="auto"/>
            <w:bottom w:val="none" w:sz="0" w:space="0" w:color="auto"/>
            <w:right w:val="none" w:sz="0" w:space="0" w:color="auto"/>
          </w:divBdr>
          <w:divsChild>
            <w:div w:id="119538651">
              <w:marLeft w:val="0"/>
              <w:marRight w:val="0"/>
              <w:marTop w:val="0"/>
              <w:marBottom w:val="0"/>
              <w:divBdr>
                <w:top w:val="none" w:sz="0" w:space="0" w:color="auto"/>
                <w:left w:val="none" w:sz="0" w:space="0" w:color="auto"/>
                <w:bottom w:val="none" w:sz="0" w:space="0" w:color="auto"/>
                <w:right w:val="none" w:sz="0" w:space="0" w:color="auto"/>
              </w:divBdr>
              <w:divsChild>
                <w:div w:id="428698281">
                  <w:marLeft w:val="0"/>
                  <w:marRight w:val="0"/>
                  <w:marTop w:val="0"/>
                  <w:marBottom w:val="0"/>
                  <w:divBdr>
                    <w:top w:val="none" w:sz="0" w:space="0" w:color="auto"/>
                    <w:left w:val="none" w:sz="0" w:space="0" w:color="auto"/>
                    <w:bottom w:val="none" w:sz="0" w:space="0" w:color="auto"/>
                    <w:right w:val="none" w:sz="0" w:space="0" w:color="auto"/>
                  </w:divBdr>
                </w:div>
              </w:divsChild>
            </w:div>
            <w:div w:id="1645236800">
              <w:marLeft w:val="0"/>
              <w:marRight w:val="891"/>
              <w:marTop w:val="0"/>
              <w:marBottom w:val="0"/>
              <w:divBdr>
                <w:top w:val="none" w:sz="0" w:space="0" w:color="auto"/>
                <w:left w:val="none" w:sz="0" w:space="0" w:color="auto"/>
                <w:bottom w:val="none" w:sz="0" w:space="0" w:color="auto"/>
                <w:right w:val="none" w:sz="0" w:space="0" w:color="auto"/>
              </w:divBdr>
              <w:divsChild>
                <w:div w:id="17430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343">
          <w:marLeft w:val="0"/>
          <w:marRight w:val="0"/>
          <w:marTop w:val="100"/>
          <w:marBottom w:val="100"/>
          <w:divBdr>
            <w:top w:val="none" w:sz="0" w:space="0" w:color="auto"/>
            <w:left w:val="none" w:sz="0" w:space="0" w:color="auto"/>
            <w:bottom w:val="none" w:sz="0" w:space="0" w:color="auto"/>
            <w:right w:val="none" w:sz="0" w:space="0" w:color="auto"/>
          </w:divBdr>
          <w:divsChild>
            <w:div w:id="35783558">
              <w:marLeft w:val="0"/>
              <w:marRight w:val="0"/>
              <w:marTop w:val="0"/>
              <w:marBottom w:val="0"/>
              <w:divBdr>
                <w:top w:val="none" w:sz="0" w:space="0" w:color="auto"/>
                <w:left w:val="none" w:sz="0" w:space="0" w:color="auto"/>
                <w:bottom w:val="none" w:sz="0" w:space="0" w:color="auto"/>
                <w:right w:val="none" w:sz="0" w:space="0" w:color="auto"/>
              </w:divBdr>
              <w:divsChild>
                <w:div w:id="909344223">
                  <w:marLeft w:val="0"/>
                  <w:marRight w:val="0"/>
                  <w:marTop w:val="0"/>
                  <w:marBottom w:val="0"/>
                  <w:divBdr>
                    <w:top w:val="none" w:sz="0" w:space="0" w:color="auto"/>
                    <w:left w:val="none" w:sz="0" w:space="0" w:color="auto"/>
                    <w:bottom w:val="none" w:sz="0" w:space="0" w:color="auto"/>
                    <w:right w:val="none" w:sz="0" w:space="0" w:color="auto"/>
                  </w:divBdr>
                </w:div>
              </w:divsChild>
            </w:div>
            <w:div w:id="1479959734">
              <w:marLeft w:val="0"/>
              <w:marRight w:val="891"/>
              <w:marTop w:val="0"/>
              <w:marBottom w:val="0"/>
              <w:divBdr>
                <w:top w:val="none" w:sz="0" w:space="0" w:color="auto"/>
                <w:left w:val="none" w:sz="0" w:space="0" w:color="auto"/>
                <w:bottom w:val="none" w:sz="0" w:space="0" w:color="auto"/>
                <w:right w:val="none" w:sz="0" w:space="0" w:color="auto"/>
              </w:divBdr>
              <w:divsChild>
                <w:div w:id="11021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204">
          <w:marLeft w:val="0"/>
          <w:marRight w:val="0"/>
          <w:marTop w:val="100"/>
          <w:marBottom w:val="100"/>
          <w:divBdr>
            <w:top w:val="none" w:sz="0" w:space="0" w:color="auto"/>
            <w:left w:val="none" w:sz="0" w:space="0" w:color="auto"/>
            <w:bottom w:val="none" w:sz="0" w:space="0" w:color="auto"/>
            <w:right w:val="none" w:sz="0" w:space="0" w:color="auto"/>
          </w:divBdr>
          <w:divsChild>
            <w:div w:id="600600633">
              <w:marLeft w:val="0"/>
              <w:marRight w:val="891"/>
              <w:marTop w:val="0"/>
              <w:marBottom w:val="0"/>
              <w:divBdr>
                <w:top w:val="none" w:sz="0" w:space="0" w:color="auto"/>
                <w:left w:val="none" w:sz="0" w:space="0" w:color="auto"/>
                <w:bottom w:val="none" w:sz="0" w:space="0" w:color="auto"/>
                <w:right w:val="none" w:sz="0" w:space="0" w:color="auto"/>
              </w:divBdr>
              <w:divsChild>
                <w:div w:id="485710275">
                  <w:marLeft w:val="0"/>
                  <w:marRight w:val="0"/>
                  <w:marTop w:val="0"/>
                  <w:marBottom w:val="0"/>
                  <w:divBdr>
                    <w:top w:val="none" w:sz="0" w:space="0" w:color="auto"/>
                    <w:left w:val="none" w:sz="0" w:space="0" w:color="auto"/>
                    <w:bottom w:val="none" w:sz="0" w:space="0" w:color="auto"/>
                    <w:right w:val="none" w:sz="0" w:space="0" w:color="auto"/>
                  </w:divBdr>
                </w:div>
              </w:divsChild>
            </w:div>
            <w:div w:id="1678994130">
              <w:marLeft w:val="0"/>
              <w:marRight w:val="0"/>
              <w:marTop w:val="0"/>
              <w:marBottom w:val="0"/>
              <w:divBdr>
                <w:top w:val="none" w:sz="0" w:space="0" w:color="auto"/>
                <w:left w:val="none" w:sz="0" w:space="0" w:color="auto"/>
                <w:bottom w:val="none" w:sz="0" w:space="0" w:color="auto"/>
                <w:right w:val="none" w:sz="0" w:space="0" w:color="auto"/>
              </w:divBdr>
              <w:divsChild>
                <w:div w:id="18525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24">
      <w:bodyDiv w:val="1"/>
      <w:marLeft w:val="0"/>
      <w:marRight w:val="0"/>
      <w:marTop w:val="0"/>
      <w:marBottom w:val="0"/>
      <w:divBdr>
        <w:top w:val="none" w:sz="0" w:space="0" w:color="auto"/>
        <w:left w:val="none" w:sz="0" w:space="0" w:color="auto"/>
        <w:bottom w:val="none" w:sz="0" w:space="0" w:color="auto"/>
        <w:right w:val="none" w:sz="0" w:space="0" w:color="auto"/>
      </w:divBdr>
    </w:div>
    <w:div w:id="50887329">
      <w:bodyDiv w:val="1"/>
      <w:marLeft w:val="0"/>
      <w:marRight w:val="0"/>
      <w:marTop w:val="0"/>
      <w:marBottom w:val="0"/>
      <w:divBdr>
        <w:top w:val="none" w:sz="0" w:space="0" w:color="auto"/>
        <w:left w:val="none" w:sz="0" w:space="0" w:color="auto"/>
        <w:bottom w:val="none" w:sz="0" w:space="0" w:color="auto"/>
        <w:right w:val="none" w:sz="0" w:space="0" w:color="auto"/>
      </w:divBdr>
    </w:div>
    <w:div w:id="63718961">
      <w:bodyDiv w:val="1"/>
      <w:marLeft w:val="0"/>
      <w:marRight w:val="0"/>
      <w:marTop w:val="0"/>
      <w:marBottom w:val="0"/>
      <w:divBdr>
        <w:top w:val="none" w:sz="0" w:space="0" w:color="auto"/>
        <w:left w:val="none" w:sz="0" w:space="0" w:color="auto"/>
        <w:bottom w:val="none" w:sz="0" w:space="0" w:color="auto"/>
        <w:right w:val="none" w:sz="0" w:space="0" w:color="auto"/>
      </w:divBdr>
    </w:div>
    <w:div w:id="66458710">
      <w:bodyDiv w:val="1"/>
      <w:marLeft w:val="0"/>
      <w:marRight w:val="0"/>
      <w:marTop w:val="0"/>
      <w:marBottom w:val="0"/>
      <w:divBdr>
        <w:top w:val="none" w:sz="0" w:space="0" w:color="auto"/>
        <w:left w:val="none" w:sz="0" w:space="0" w:color="auto"/>
        <w:bottom w:val="none" w:sz="0" w:space="0" w:color="auto"/>
        <w:right w:val="none" w:sz="0" w:space="0" w:color="auto"/>
      </w:divBdr>
    </w:div>
    <w:div w:id="66658883">
      <w:bodyDiv w:val="1"/>
      <w:marLeft w:val="0"/>
      <w:marRight w:val="0"/>
      <w:marTop w:val="0"/>
      <w:marBottom w:val="0"/>
      <w:divBdr>
        <w:top w:val="none" w:sz="0" w:space="0" w:color="auto"/>
        <w:left w:val="none" w:sz="0" w:space="0" w:color="auto"/>
        <w:bottom w:val="none" w:sz="0" w:space="0" w:color="auto"/>
        <w:right w:val="none" w:sz="0" w:space="0" w:color="auto"/>
      </w:divBdr>
    </w:div>
    <w:div w:id="70784460">
      <w:bodyDiv w:val="1"/>
      <w:marLeft w:val="0"/>
      <w:marRight w:val="0"/>
      <w:marTop w:val="0"/>
      <w:marBottom w:val="0"/>
      <w:divBdr>
        <w:top w:val="none" w:sz="0" w:space="0" w:color="auto"/>
        <w:left w:val="none" w:sz="0" w:space="0" w:color="auto"/>
        <w:bottom w:val="none" w:sz="0" w:space="0" w:color="auto"/>
        <w:right w:val="none" w:sz="0" w:space="0" w:color="auto"/>
      </w:divBdr>
      <w:divsChild>
        <w:div w:id="91248856">
          <w:marLeft w:val="0"/>
          <w:marRight w:val="0"/>
          <w:marTop w:val="0"/>
          <w:marBottom w:val="0"/>
          <w:divBdr>
            <w:top w:val="none" w:sz="0" w:space="0" w:color="auto"/>
            <w:left w:val="none" w:sz="0" w:space="0" w:color="auto"/>
            <w:bottom w:val="none" w:sz="0" w:space="0" w:color="auto"/>
            <w:right w:val="none" w:sz="0" w:space="0" w:color="auto"/>
          </w:divBdr>
        </w:div>
      </w:divsChild>
    </w:div>
    <w:div w:id="76827822">
      <w:bodyDiv w:val="1"/>
      <w:marLeft w:val="0"/>
      <w:marRight w:val="0"/>
      <w:marTop w:val="0"/>
      <w:marBottom w:val="0"/>
      <w:divBdr>
        <w:top w:val="none" w:sz="0" w:space="0" w:color="auto"/>
        <w:left w:val="none" w:sz="0" w:space="0" w:color="auto"/>
        <w:bottom w:val="none" w:sz="0" w:space="0" w:color="auto"/>
        <w:right w:val="none" w:sz="0" w:space="0" w:color="auto"/>
      </w:divBdr>
    </w:div>
    <w:div w:id="99492087">
      <w:bodyDiv w:val="1"/>
      <w:marLeft w:val="0"/>
      <w:marRight w:val="0"/>
      <w:marTop w:val="0"/>
      <w:marBottom w:val="0"/>
      <w:divBdr>
        <w:top w:val="none" w:sz="0" w:space="0" w:color="auto"/>
        <w:left w:val="none" w:sz="0" w:space="0" w:color="auto"/>
        <w:bottom w:val="none" w:sz="0" w:space="0" w:color="auto"/>
        <w:right w:val="none" w:sz="0" w:space="0" w:color="auto"/>
      </w:divBdr>
    </w:div>
    <w:div w:id="101465207">
      <w:bodyDiv w:val="1"/>
      <w:marLeft w:val="0"/>
      <w:marRight w:val="0"/>
      <w:marTop w:val="0"/>
      <w:marBottom w:val="0"/>
      <w:divBdr>
        <w:top w:val="none" w:sz="0" w:space="0" w:color="auto"/>
        <w:left w:val="none" w:sz="0" w:space="0" w:color="auto"/>
        <w:bottom w:val="none" w:sz="0" w:space="0" w:color="auto"/>
        <w:right w:val="none" w:sz="0" w:space="0" w:color="auto"/>
      </w:divBdr>
    </w:div>
    <w:div w:id="106700349">
      <w:bodyDiv w:val="1"/>
      <w:marLeft w:val="0"/>
      <w:marRight w:val="0"/>
      <w:marTop w:val="0"/>
      <w:marBottom w:val="0"/>
      <w:divBdr>
        <w:top w:val="none" w:sz="0" w:space="0" w:color="auto"/>
        <w:left w:val="none" w:sz="0" w:space="0" w:color="auto"/>
        <w:bottom w:val="none" w:sz="0" w:space="0" w:color="auto"/>
        <w:right w:val="none" w:sz="0" w:space="0" w:color="auto"/>
      </w:divBdr>
      <w:divsChild>
        <w:div w:id="199247122">
          <w:marLeft w:val="1267"/>
          <w:marRight w:val="0"/>
          <w:marTop w:val="100"/>
          <w:marBottom w:val="0"/>
          <w:divBdr>
            <w:top w:val="none" w:sz="0" w:space="0" w:color="auto"/>
            <w:left w:val="none" w:sz="0" w:space="0" w:color="auto"/>
            <w:bottom w:val="none" w:sz="0" w:space="0" w:color="auto"/>
            <w:right w:val="none" w:sz="0" w:space="0" w:color="auto"/>
          </w:divBdr>
        </w:div>
        <w:div w:id="300888718">
          <w:marLeft w:val="1267"/>
          <w:marRight w:val="0"/>
          <w:marTop w:val="100"/>
          <w:marBottom w:val="0"/>
          <w:divBdr>
            <w:top w:val="none" w:sz="0" w:space="0" w:color="auto"/>
            <w:left w:val="none" w:sz="0" w:space="0" w:color="auto"/>
            <w:bottom w:val="none" w:sz="0" w:space="0" w:color="auto"/>
            <w:right w:val="none" w:sz="0" w:space="0" w:color="auto"/>
          </w:divBdr>
        </w:div>
        <w:div w:id="380053890">
          <w:marLeft w:val="1267"/>
          <w:marRight w:val="0"/>
          <w:marTop w:val="100"/>
          <w:marBottom w:val="0"/>
          <w:divBdr>
            <w:top w:val="none" w:sz="0" w:space="0" w:color="auto"/>
            <w:left w:val="none" w:sz="0" w:space="0" w:color="auto"/>
            <w:bottom w:val="none" w:sz="0" w:space="0" w:color="auto"/>
            <w:right w:val="none" w:sz="0" w:space="0" w:color="auto"/>
          </w:divBdr>
        </w:div>
        <w:div w:id="664282378">
          <w:marLeft w:val="1267"/>
          <w:marRight w:val="0"/>
          <w:marTop w:val="100"/>
          <w:marBottom w:val="0"/>
          <w:divBdr>
            <w:top w:val="none" w:sz="0" w:space="0" w:color="auto"/>
            <w:left w:val="none" w:sz="0" w:space="0" w:color="auto"/>
            <w:bottom w:val="none" w:sz="0" w:space="0" w:color="auto"/>
            <w:right w:val="none" w:sz="0" w:space="0" w:color="auto"/>
          </w:divBdr>
        </w:div>
        <w:div w:id="1192498197">
          <w:marLeft w:val="1267"/>
          <w:marRight w:val="0"/>
          <w:marTop w:val="100"/>
          <w:marBottom w:val="0"/>
          <w:divBdr>
            <w:top w:val="none" w:sz="0" w:space="0" w:color="auto"/>
            <w:left w:val="none" w:sz="0" w:space="0" w:color="auto"/>
            <w:bottom w:val="none" w:sz="0" w:space="0" w:color="auto"/>
            <w:right w:val="none" w:sz="0" w:space="0" w:color="auto"/>
          </w:divBdr>
        </w:div>
        <w:div w:id="1433470527">
          <w:marLeft w:val="1267"/>
          <w:marRight w:val="0"/>
          <w:marTop w:val="100"/>
          <w:marBottom w:val="0"/>
          <w:divBdr>
            <w:top w:val="none" w:sz="0" w:space="0" w:color="auto"/>
            <w:left w:val="none" w:sz="0" w:space="0" w:color="auto"/>
            <w:bottom w:val="none" w:sz="0" w:space="0" w:color="auto"/>
            <w:right w:val="none" w:sz="0" w:space="0" w:color="auto"/>
          </w:divBdr>
        </w:div>
        <w:div w:id="1625110693">
          <w:marLeft w:val="1267"/>
          <w:marRight w:val="0"/>
          <w:marTop w:val="100"/>
          <w:marBottom w:val="0"/>
          <w:divBdr>
            <w:top w:val="none" w:sz="0" w:space="0" w:color="auto"/>
            <w:left w:val="none" w:sz="0" w:space="0" w:color="auto"/>
            <w:bottom w:val="none" w:sz="0" w:space="0" w:color="auto"/>
            <w:right w:val="none" w:sz="0" w:space="0" w:color="auto"/>
          </w:divBdr>
        </w:div>
        <w:div w:id="2036073722">
          <w:marLeft w:val="1267"/>
          <w:marRight w:val="0"/>
          <w:marTop w:val="100"/>
          <w:marBottom w:val="0"/>
          <w:divBdr>
            <w:top w:val="none" w:sz="0" w:space="0" w:color="auto"/>
            <w:left w:val="none" w:sz="0" w:space="0" w:color="auto"/>
            <w:bottom w:val="none" w:sz="0" w:space="0" w:color="auto"/>
            <w:right w:val="none" w:sz="0" w:space="0" w:color="auto"/>
          </w:divBdr>
        </w:div>
      </w:divsChild>
    </w:div>
    <w:div w:id="116799664">
      <w:bodyDiv w:val="1"/>
      <w:marLeft w:val="0"/>
      <w:marRight w:val="0"/>
      <w:marTop w:val="0"/>
      <w:marBottom w:val="0"/>
      <w:divBdr>
        <w:top w:val="none" w:sz="0" w:space="0" w:color="auto"/>
        <w:left w:val="none" w:sz="0" w:space="0" w:color="auto"/>
        <w:bottom w:val="none" w:sz="0" w:space="0" w:color="auto"/>
        <w:right w:val="none" w:sz="0" w:space="0" w:color="auto"/>
      </w:divBdr>
      <w:divsChild>
        <w:div w:id="737367199">
          <w:marLeft w:val="0"/>
          <w:marRight w:val="0"/>
          <w:marTop w:val="0"/>
          <w:marBottom w:val="0"/>
          <w:divBdr>
            <w:top w:val="none" w:sz="0" w:space="0" w:color="auto"/>
            <w:left w:val="none" w:sz="0" w:space="0" w:color="auto"/>
            <w:bottom w:val="none" w:sz="0" w:space="0" w:color="auto"/>
            <w:right w:val="none" w:sz="0" w:space="0" w:color="auto"/>
          </w:divBdr>
        </w:div>
      </w:divsChild>
    </w:div>
    <w:div w:id="123543934">
      <w:bodyDiv w:val="1"/>
      <w:marLeft w:val="0"/>
      <w:marRight w:val="0"/>
      <w:marTop w:val="0"/>
      <w:marBottom w:val="0"/>
      <w:divBdr>
        <w:top w:val="none" w:sz="0" w:space="0" w:color="auto"/>
        <w:left w:val="none" w:sz="0" w:space="0" w:color="auto"/>
        <w:bottom w:val="none" w:sz="0" w:space="0" w:color="auto"/>
        <w:right w:val="none" w:sz="0" w:space="0" w:color="auto"/>
      </w:divBdr>
    </w:div>
    <w:div w:id="131337101">
      <w:bodyDiv w:val="1"/>
      <w:marLeft w:val="0"/>
      <w:marRight w:val="0"/>
      <w:marTop w:val="0"/>
      <w:marBottom w:val="0"/>
      <w:divBdr>
        <w:top w:val="none" w:sz="0" w:space="0" w:color="auto"/>
        <w:left w:val="none" w:sz="0" w:space="0" w:color="auto"/>
        <w:bottom w:val="none" w:sz="0" w:space="0" w:color="auto"/>
        <w:right w:val="none" w:sz="0" w:space="0" w:color="auto"/>
      </w:divBdr>
    </w:div>
    <w:div w:id="145123778">
      <w:bodyDiv w:val="1"/>
      <w:marLeft w:val="0"/>
      <w:marRight w:val="0"/>
      <w:marTop w:val="0"/>
      <w:marBottom w:val="0"/>
      <w:divBdr>
        <w:top w:val="none" w:sz="0" w:space="0" w:color="auto"/>
        <w:left w:val="none" w:sz="0" w:space="0" w:color="auto"/>
        <w:bottom w:val="none" w:sz="0" w:space="0" w:color="auto"/>
        <w:right w:val="none" w:sz="0" w:space="0" w:color="auto"/>
      </w:divBdr>
    </w:div>
    <w:div w:id="156267400">
      <w:bodyDiv w:val="1"/>
      <w:marLeft w:val="0"/>
      <w:marRight w:val="0"/>
      <w:marTop w:val="0"/>
      <w:marBottom w:val="0"/>
      <w:divBdr>
        <w:top w:val="none" w:sz="0" w:space="0" w:color="auto"/>
        <w:left w:val="none" w:sz="0" w:space="0" w:color="auto"/>
        <w:bottom w:val="none" w:sz="0" w:space="0" w:color="auto"/>
        <w:right w:val="none" w:sz="0" w:space="0" w:color="auto"/>
      </w:divBdr>
      <w:divsChild>
        <w:div w:id="93214674">
          <w:marLeft w:val="0"/>
          <w:marRight w:val="0"/>
          <w:marTop w:val="0"/>
          <w:marBottom w:val="0"/>
          <w:divBdr>
            <w:top w:val="none" w:sz="0" w:space="0" w:color="auto"/>
            <w:left w:val="none" w:sz="0" w:space="0" w:color="auto"/>
            <w:bottom w:val="none" w:sz="0" w:space="0" w:color="auto"/>
            <w:right w:val="none" w:sz="0" w:space="0" w:color="auto"/>
          </w:divBdr>
        </w:div>
        <w:div w:id="115221600">
          <w:marLeft w:val="0"/>
          <w:marRight w:val="0"/>
          <w:marTop w:val="0"/>
          <w:marBottom w:val="0"/>
          <w:divBdr>
            <w:top w:val="none" w:sz="0" w:space="0" w:color="auto"/>
            <w:left w:val="none" w:sz="0" w:space="0" w:color="auto"/>
            <w:bottom w:val="none" w:sz="0" w:space="0" w:color="auto"/>
            <w:right w:val="none" w:sz="0" w:space="0" w:color="auto"/>
          </w:divBdr>
          <w:divsChild>
            <w:div w:id="1540781955">
              <w:marLeft w:val="0"/>
              <w:marRight w:val="0"/>
              <w:marTop w:val="0"/>
              <w:marBottom w:val="0"/>
              <w:divBdr>
                <w:top w:val="none" w:sz="0" w:space="0" w:color="auto"/>
                <w:left w:val="none" w:sz="0" w:space="0" w:color="auto"/>
                <w:bottom w:val="none" w:sz="0" w:space="0" w:color="auto"/>
                <w:right w:val="none" w:sz="0" w:space="0" w:color="auto"/>
              </w:divBdr>
            </w:div>
            <w:div w:id="1846748600">
              <w:marLeft w:val="0"/>
              <w:marRight w:val="0"/>
              <w:marTop w:val="0"/>
              <w:marBottom w:val="0"/>
              <w:divBdr>
                <w:top w:val="none" w:sz="0" w:space="0" w:color="auto"/>
                <w:left w:val="none" w:sz="0" w:space="0" w:color="auto"/>
                <w:bottom w:val="none" w:sz="0" w:space="0" w:color="auto"/>
                <w:right w:val="none" w:sz="0" w:space="0" w:color="auto"/>
              </w:divBdr>
            </w:div>
          </w:divsChild>
        </w:div>
        <w:div w:id="659386734">
          <w:marLeft w:val="0"/>
          <w:marRight w:val="0"/>
          <w:marTop w:val="0"/>
          <w:marBottom w:val="0"/>
          <w:divBdr>
            <w:top w:val="none" w:sz="0" w:space="0" w:color="auto"/>
            <w:left w:val="none" w:sz="0" w:space="0" w:color="auto"/>
            <w:bottom w:val="none" w:sz="0" w:space="0" w:color="auto"/>
            <w:right w:val="none" w:sz="0" w:space="0" w:color="auto"/>
          </w:divBdr>
          <w:divsChild>
            <w:div w:id="332610720">
              <w:marLeft w:val="0"/>
              <w:marRight w:val="0"/>
              <w:marTop w:val="0"/>
              <w:marBottom w:val="0"/>
              <w:divBdr>
                <w:top w:val="none" w:sz="0" w:space="0" w:color="auto"/>
                <w:left w:val="none" w:sz="0" w:space="0" w:color="auto"/>
                <w:bottom w:val="none" w:sz="0" w:space="0" w:color="auto"/>
                <w:right w:val="none" w:sz="0" w:space="0" w:color="auto"/>
              </w:divBdr>
            </w:div>
            <w:div w:id="712196245">
              <w:marLeft w:val="0"/>
              <w:marRight w:val="0"/>
              <w:marTop w:val="0"/>
              <w:marBottom w:val="0"/>
              <w:divBdr>
                <w:top w:val="none" w:sz="0" w:space="0" w:color="auto"/>
                <w:left w:val="none" w:sz="0" w:space="0" w:color="auto"/>
                <w:bottom w:val="none" w:sz="0" w:space="0" w:color="auto"/>
                <w:right w:val="none" w:sz="0" w:space="0" w:color="auto"/>
              </w:divBdr>
            </w:div>
            <w:div w:id="1029380058">
              <w:marLeft w:val="0"/>
              <w:marRight w:val="0"/>
              <w:marTop w:val="0"/>
              <w:marBottom w:val="0"/>
              <w:divBdr>
                <w:top w:val="none" w:sz="0" w:space="0" w:color="auto"/>
                <w:left w:val="none" w:sz="0" w:space="0" w:color="auto"/>
                <w:bottom w:val="none" w:sz="0" w:space="0" w:color="auto"/>
                <w:right w:val="none" w:sz="0" w:space="0" w:color="auto"/>
              </w:divBdr>
            </w:div>
            <w:div w:id="1467041561">
              <w:marLeft w:val="0"/>
              <w:marRight w:val="0"/>
              <w:marTop w:val="0"/>
              <w:marBottom w:val="0"/>
              <w:divBdr>
                <w:top w:val="none" w:sz="0" w:space="0" w:color="auto"/>
                <w:left w:val="none" w:sz="0" w:space="0" w:color="auto"/>
                <w:bottom w:val="none" w:sz="0" w:space="0" w:color="auto"/>
                <w:right w:val="none" w:sz="0" w:space="0" w:color="auto"/>
              </w:divBdr>
            </w:div>
          </w:divsChild>
        </w:div>
        <w:div w:id="984508064">
          <w:marLeft w:val="0"/>
          <w:marRight w:val="0"/>
          <w:marTop w:val="0"/>
          <w:marBottom w:val="0"/>
          <w:divBdr>
            <w:top w:val="none" w:sz="0" w:space="0" w:color="auto"/>
            <w:left w:val="none" w:sz="0" w:space="0" w:color="auto"/>
            <w:bottom w:val="none" w:sz="0" w:space="0" w:color="auto"/>
            <w:right w:val="none" w:sz="0" w:space="0" w:color="auto"/>
          </w:divBdr>
          <w:divsChild>
            <w:div w:id="1602760537">
              <w:marLeft w:val="0"/>
              <w:marRight w:val="0"/>
              <w:marTop w:val="0"/>
              <w:marBottom w:val="0"/>
              <w:divBdr>
                <w:top w:val="none" w:sz="0" w:space="0" w:color="auto"/>
                <w:left w:val="none" w:sz="0" w:space="0" w:color="auto"/>
                <w:bottom w:val="none" w:sz="0" w:space="0" w:color="auto"/>
                <w:right w:val="none" w:sz="0" w:space="0" w:color="auto"/>
              </w:divBdr>
            </w:div>
            <w:div w:id="1606619970">
              <w:marLeft w:val="0"/>
              <w:marRight w:val="0"/>
              <w:marTop w:val="0"/>
              <w:marBottom w:val="0"/>
              <w:divBdr>
                <w:top w:val="none" w:sz="0" w:space="0" w:color="auto"/>
                <w:left w:val="none" w:sz="0" w:space="0" w:color="auto"/>
                <w:bottom w:val="none" w:sz="0" w:space="0" w:color="auto"/>
                <w:right w:val="none" w:sz="0" w:space="0" w:color="auto"/>
              </w:divBdr>
            </w:div>
            <w:div w:id="2084797003">
              <w:marLeft w:val="0"/>
              <w:marRight w:val="0"/>
              <w:marTop w:val="0"/>
              <w:marBottom w:val="0"/>
              <w:divBdr>
                <w:top w:val="none" w:sz="0" w:space="0" w:color="auto"/>
                <w:left w:val="none" w:sz="0" w:space="0" w:color="auto"/>
                <w:bottom w:val="none" w:sz="0" w:space="0" w:color="auto"/>
                <w:right w:val="none" w:sz="0" w:space="0" w:color="auto"/>
              </w:divBdr>
            </w:div>
          </w:divsChild>
        </w:div>
        <w:div w:id="1047680969">
          <w:marLeft w:val="0"/>
          <w:marRight w:val="0"/>
          <w:marTop w:val="0"/>
          <w:marBottom w:val="0"/>
          <w:divBdr>
            <w:top w:val="none" w:sz="0" w:space="0" w:color="auto"/>
            <w:left w:val="none" w:sz="0" w:space="0" w:color="auto"/>
            <w:bottom w:val="none" w:sz="0" w:space="0" w:color="auto"/>
            <w:right w:val="none" w:sz="0" w:space="0" w:color="auto"/>
          </w:divBdr>
        </w:div>
        <w:div w:id="1109541417">
          <w:marLeft w:val="0"/>
          <w:marRight w:val="0"/>
          <w:marTop w:val="0"/>
          <w:marBottom w:val="0"/>
          <w:divBdr>
            <w:top w:val="none" w:sz="0" w:space="0" w:color="auto"/>
            <w:left w:val="none" w:sz="0" w:space="0" w:color="auto"/>
            <w:bottom w:val="none" w:sz="0" w:space="0" w:color="auto"/>
            <w:right w:val="none" w:sz="0" w:space="0" w:color="auto"/>
          </w:divBdr>
          <w:divsChild>
            <w:div w:id="42797276">
              <w:marLeft w:val="0"/>
              <w:marRight w:val="0"/>
              <w:marTop w:val="0"/>
              <w:marBottom w:val="0"/>
              <w:divBdr>
                <w:top w:val="none" w:sz="0" w:space="0" w:color="auto"/>
                <w:left w:val="none" w:sz="0" w:space="0" w:color="auto"/>
                <w:bottom w:val="none" w:sz="0" w:space="0" w:color="auto"/>
                <w:right w:val="none" w:sz="0" w:space="0" w:color="auto"/>
              </w:divBdr>
            </w:div>
            <w:div w:id="161434094">
              <w:marLeft w:val="0"/>
              <w:marRight w:val="0"/>
              <w:marTop w:val="0"/>
              <w:marBottom w:val="0"/>
              <w:divBdr>
                <w:top w:val="none" w:sz="0" w:space="0" w:color="auto"/>
                <w:left w:val="none" w:sz="0" w:space="0" w:color="auto"/>
                <w:bottom w:val="none" w:sz="0" w:space="0" w:color="auto"/>
                <w:right w:val="none" w:sz="0" w:space="0" w:color="auto"/>
              </w:divBdr>
            </w:div>
            <w:div w:id="596836582">
              <w:marLeft w:val="0"/>
              <w:marRight w:val="0"/>
              <w:marTop w:val="0"/>
              <w:marBottom w:val="0"/>
              <w:divBdr>
                <w:top w:val="none" w:sz="0" w:space="0" w:color="auto"/>
                <w:left w:val="none" w:sz="0" w:space="0" w:color="auto"/>
                <w:bottom w:val="none" w:sz="0" w:space="0" w:color="auto"/>
                <w:right w:val="none" w:sz="0" w:space="0" w:color="auto"/>
              </w:divBdr>
            </w:div>
            <w:div w:id="1404789290">
              <w:marLeft w:val="0"/>
              <w:marRight w:val="0"/>
              <w:marTop w:val="0"/>
              <w:marBottom w:val="0"/>
              <w:divBdr>
                <w:top w:val="none" w:sz="0" w:space="0" w:color="auto"/>
                <w:left w:val="none" w:sz="0" w:space="0" w:color="auto"/>
                <w:bottom w:val="none" w:sz="0" w:space="0" w:color="auto"/>
                <w:right w:val="none" w:sz="0" w:space="0" w:color="auto"/>
              </w:divBdr>
            </w:div>
            <w:div w:id="1578125645">
              <w:marLeft w:val="0"/>
              <w:marRight w:val="0"/>
              <w:marTop w:val="0"/>
              <w:marBottom w:val="0"/>
              <w:divBdr>
                <w:top w:val="none" w:sz="0" w:space="0" w:color="auto"/>
                <w:left w:val="none" w:sz="0" w:space="0" w:color="auto"/>
                <w:bottom w:val="none" w:sz="0" w:space="0" w:color="auto"/>
                <w:right w:val="none" w:sz="0" w:space="0" w:color="auto"/>
              </w:divBdr>
            </w:div>
            <w:div w:id="1736467565">
              <w:marLeft w:val="0"/>
              <w:marRight w:val="0"/>
              <w:marTop w:val="0"/>
              <w:marBottom w:val="0"/>
              <w:divBdr>
                <w:top w:val="none" w:sz="0" w:space="0" w:color="auto"/>
                <w:left w:val="none" w:sz="0" w:space="0" w:color="auto"/>
                <w:bottom w:val="none" w:sz="0" w:space="0" w:color="auto"/>
                <w:right w:val="none" w:sz="0" w:space="0" w:color="auto"/>
              </w:divBdr>
            </w:div>
            <w:div w:id="2088913246">
              <w:marLeft w:val="0"/>
              <w:marRight w:val="0"/>
              <w:marTop w:val="0"/>
              <w:marBottom w:val="0"/>
              <w:divBdr>
                <w:top w:val="none" w:sz="0" w:space="0" w:color="auto"/>
                <w:left w:val="none" w:sz="0" w:space="0" w:color="auto"/>
                <w:bottom w:val="none" w:sz="0" w:space="0" w:color="auto"/>
                <w:right w:val="none" w:sz="0" w:space="0" w:color="auto"/>
              </w:divBdr>
            </w:div>
          </w:divsChild>
        </w:div>
        <w:div w:id="1267350776">
          <w:marLeft w:val="0"/>
          <w:marRight w:val="0"/>
          <w:marTop w:val="0"/>
          <w:marBottom w:val="0"/>
          <w:divBdr>
            <w:top w:val="none" w:sz="0" w:space="0" w:color="auto"/>
            <w:left w:val="none" w:sz="0" w:space="0" w:color="auto"/>
            <w:bottom w:val="none" w:sz="0" w:space="0" w:color="auto"/>
            <w:right w:val="none" w:sz="0" w:space="0" w:color="auto"/>
          </w:divBdr>
          <w:divsChild>
            <w:div w:id="144277265">
              <w:marLeft w:val="0"/>
              <w:marRight w:val="0"/>
              <w:marTop w:val="0"/>
              <w:marBottom w:val="0"/>
              <w:divBdr>
                <w:top w:val="none" w:sz="0" w:space="0" w:color="auto"/>
                <w:left w:val="none" w:sz="0" w:space="0" w:color="auto"/>
                <w:bottom w:val="none" w:sz="0" w:space="0" w:color="auto"/>
                <w:right w:val="none" w:sz="0" w:space="0" w:color="auto"/>
              </w:divBdr>
            </w:div>
          </w:divsChild>
        </w:div>
        <w:div w:id="1270773515">
          <w:marLeft w:val="0"/>
          <w:marRight w:val="0"/>
          <w:marTop w:val="0"/>
          <w:marBottom w:val="0"/>
          <w:divBdr>
            <w:top w:val="none" w:sz="0" w:space="0" w:color="auto"/>
            <w:left w:val="none" w:sz="0" w:space="0" w:color="auto"/>
            <w:bottom w:val="none" w:sz="0" w:space="0" w:color="auto"/>
            <w:right w:val="none" w:sz="0" w:space="0" w:color="auto"/>
          </w:divBdr>
          <w:divsChild>
            <w:div w:id="805320620">
              <w:marLeft w:val="0"/>
              <w:marRight w:val="0"/>
              <w:marTop w:val="0"/>
              <w:marBottom w:val="0"/>
              <w:divBdr>
                <w:top w:val="none" w:sz="0" w:space="0" w:color="auto"/>
                <w:left w:val="none" w:sz="0" w:space="0" w:color="auto"/>
                <w:bottom w:val="none" w:sz="0" w:space="0" w:color="auto"/>
                <w:right w:val="none" w:sz="0" w:space="0" w:color="auto"/>
              </w:divBdr>
            </w:div>
            <w:div w:id="1169759704">
              <w:marLeft w:val="0"/>
              <w:marRight w:val="0"/>
              <w:marTop w:val="0"/>
              <w:marBottom w:val="0"/>
              <w:divBdr>
                <w:top w:val="none" w:sz="0" w:space="0" w:color="auto"/>
                <w:left w:val="none" w:sz="0" w:space="0" w:color="auto"/>
                <w:bottom w:val="none" w:sz="0" w:space="0" w:color="auto"/>
                <w:right w:val="none" w:sz="0" w:space="0" w:color="auto"/>
              </w:divBdr>
            </w:div>
            <w:div w:id="1285848028">
              <w:marLeft w:val="0"/>
              <w:marRight w:val="0"/>
              <w:marTop w:val="0"/>
              <w:marBottom w:val="0"/>
              <w:divBdr>
                <w:top w:val="none" w:sz="0" w:space="0" w:color="auto"/>
                <w:left w:val="none" w:sz="0" w:space="0" w:color="auto"/>
                <w:bottom w:val="none" w:sz="0" w:space="0" w:color="auto"/>
                <w:right w:val="none" w:sz="0" w:space="0" w:color="auto"/>
              </w:divBdr>
            </w:div>
            <w:div w:id="1674261845">
              <w:marLeft w:val="0"/>
              <w:marRight w:val="0"/>
              <w:marTop w:val="0"/>
              <w:marBottom w:val="0"/>
              <w:divBdr>
                <w:top w:val="none" w:sz="0" w:space="0" w:color="auto"/>
                <w:left w:val="none" w:sz="0" w:space="0" w:color="auto"/>
                <w:bottom w:val="none" w:sz="0" w:space="0" w:color="auto"/>
                <w:right w:val="none" w:sz="0" w:space="0" w:color="auto"/>
              </w:divBdr>
            </w:div>
            <w:div w:id="1760179309">
              <w:marLeft w:val="0"/>
              <w:marRight w:val="0"/>
              <w:marTop w:val="0"/>
              <w:marBottom w:val="0"/>
              <w:divBdr>
                <w:top w:val="none" w:sz="0" w:space="0" w:color="auto"/>
                <w:left w:val="none" w:sz="0" w:space="0" w:color="auto"/>
                <w:bottom w:val="none" w:sz="0" w:space="0" w:color="auto"/>
                <w:right w:val="none" w:sz="0" w:space="0" w:color="auto"/>
              </w:divBdr>
            </w:div>
          </w:divsChild>
        </w:div>
        <w:div w:id="1290017700">
          <w:marLeft w:val="0"/>
          <w:marRight w:val="0"/>
          <w:marTop w:val="0"/>
          <w:marBottom w:val="0"/>
          <w:divBdr>
            <w:top w:val="none" w:sz="0" w:space="0" w:color="auto"/>
            <w:left w:val="none" w:sz="0" w:space="0" w:color="auto"/>
            <w:bottom w:val="none" w:sz="0" w:space="0" w:color="auto"/>
            <w:right w:val="none" w:sz="0" w:space="0" w:color="auto"/>
          </w:divBdr>
          <w:divsChild>
            <w:div w:id="1104958962">
              <w:marLeft w:val="0"/>
              <w:marRight w:val="0"/>
              <w:marTop w:val="0"/>
              <w:marBottom w:val="0"/>
              <w:divBdr>
                <w:top w:val="none" w:sz="0" w:space="0" w:color="auto"/>
                <w:left w:val="none" w:sz="0" w:space="0" w:color="auto"/>
                <w:bottom w:val="none" w:sz="0" w:space="0" w:color="auto"/>
                <w:right w:val="none" w:sz="0" w:space="0" w:color="auto"/>
              </w:divBdr>
            </w:div>
          </w:divsChild>
        </w:div>
        <w:div w:id="1399940003">
          <w:marLeft w:val="0"/>
          <w:marRight w:val="0"/>
          <w:marTop w:val="0"/>
          <w:marBottom w:val="0"/>
          <w:divBdr>
            <w:top w:val="none" w:sz="0" w:space="0" w:color="auto"/>
            <w:left w:val="none" w:sz="0" w:space="0" w:color="auto"/>
            <w:bottom w:val="none" w:sz="0" w:space="0" w:color="auto"/>
            <w:right w:val="none" w:sz="0" w:space="0" w:color="auto"/>
          </w:divBdr>
          <w:divsChild>
            <w:div w:id="168449629">
              <w:marLeft w:val="0"/>
              <w:marRight w:val="0"/>
              <w:marTop w:val="0"/>
              <w:marBottom w:val="0"/>
              <w:divBdr>
                <w:top w:val="none" w:sz="0" w:space="0" w:color="auto"/>
                <w:left w:val="none" w:sz="0" w:space="0" w:color="auto"/>
                <w:bottom w:val="none" w:sz="0" w:space="0" w:color="auto"/>
                <w:right w:val="none" w:sz="0" w:space="0" w:color="auto"/>
              </w:divBdr>
            </w:div>
            <w:div w:id="1517883740">
              <w:marLeft w:val="0"/>
              <w:marRight w:val="0"/>
              <w:marTop w:val="0"/>
              <w:marBottom w:val="0"/>
              <w:divBdr>
                <w:top w:val="none" w:sz="0" w:space="0" w:color="auto"/>
                <w:left w:val="none" w:sz="0" w:space="0" w:color="auto"/>
                <w:bottom w:val="none" w:sz="0" w:space="0" w:color="auto"/>
                <w:right w:val="none" w:sz="0" w:space="0" w:color="auto"/>
              </w:divBdr>
            </w:div>
            <w:div w:id="1527863174">
              <w:marLeft w:val="0"/>
              <w:marRight w:val="0"/>
              <w:marTop w:val="0"/>
              <w:marBottom w:val="0"/>
              <w:divBdr>
                <w:top w:val="none" w:sz="0" w:space="0" w:color="auto"/>
                <w:left w:val="none" w:sz="0" w:space="0" w:color="auto"/>
                <w:bottom w:val="none" w:sz="0" w:space="0" w:color="auto"/>
                <w:right w:val="none" w:sz="0" w:space="0" w:color="auto"/>
              </w:divBdr>
            </w:div>
            <w:div w:id="1765879940">
              <w:marLeft w:val="0"/>
              <w:marRight w:val="0"/>
              <w:marTop w:val="0"/>
              <w:marBottom w:val="0"/>
              <w:divBdr>
                <w:top w:val="none" w:sz="0" w:space="0" w:color="auto"/>
                <w:left w:val="none" w:sz="0" w:space="0" w:color="auto"/>
                <w:bottom w:val="none" w:sz="0" w:space="0" w:color="auto"/>
                <w:right w:val="none" w:sz="0" w:space="0" w:color="auto"/>
              </w:divBdr>
            </w:div>
          </w:divsChild>
        </w:div>
        <w:div w:id="1802456086">
          <w:marLeft w:val="0"/>
          <w:marRight w:val="0"/>
          <w:marTop w:val="0"/>
          <w:marBottom w:val="0"/>
          <w:divBdr>
            <w:top w:val="none" w:sz="0" w:space="0" w:color="auto"/>
            <w:left w:val="none" w:sz="0" w:space="0" w:color="auto"/>
            <w:bottom w:val="none" w:sz="0" w:space="0" w:color="auto"/>
            <w:right w:val="none" w:sz="0" w:space="0" w:color="auto"/>
          </w:divBdr>
        </w:div>
        <w:div w:id="1902473545">
          <w:marLeft w:val="0"/>
          <w:marRight w:val="0"/>
          <w:marTop w:val="0"/>
          <w:marBottom w:val="0"/>
          <w:divBdr>
            <w:top w:val="none" w:sz="0" w:space="0" w:color="auto"/>
            <w:left w:val="none" w:sz="0" w:space="0" w:color="auto"/>
            <w:bottom w:val="none" w:sz="0" w:space="0" w:color="auto"/>
            <w:right w:val="none" w:sz="0" w:space="0" w:color="auto"/>
          </w:divBdr>
          <w:divsChild>
            <w:div w:id="247618668">
              <w:marLeft w:val="0"/>
              <w:marRight w:val="0"/>
              <w:marTop w:val="0"/>
              <w:marBottom w:val="0"/>
              <w:divBdr>
                <w:top w:val="none" w:sz="0" w:space="0" w:color="auto"/>
                <w:left w:val="none" w:sz="0" w:space="0" w:color="auto"/>
                <w:bottom w:val="none" w:sz="0" w:space="0" w:color="auto"/>
                <w:right w:val="none" w:sz="0" w:space="0" w:color="auto"/>
              </w:divBdr>
            </w:div>
            <w:div w:id="306518373">
              <w:marLeft w:val="0"/>
              <w:marRight w:val="0"/>
              <w:marTop w:val="0"/>
              <w:marBottom w:val="0"/>
              <w:divBdr>
                <w:top w:val="none" w:sz="0" w:space="0" w:color="auto"/>
                <w:left w:val="none" w:sz="0" w:space="0" w:color="auto"/>
                <w:bottom w:val="none" w:sz="0" w:space="0" w:color="auto"/>
                <w:right w:val="none" w:sz="0" w:space="0" w:color="auto"/>
              </w:divBdr>
            </w:div>
            <w:div w:id="577787149">
              <w:marLeft w:val="0"/>
              <w:marRight w:val="0"/>
              <w:marTop w:val="0"/>
              <w:marBottom w:val="0"/>
              <w:divBdr>
                <w:top w:val="none" w:sz="0" w:space="0" w:color="auto"/>
                <w:left w:val="none" w:sz="0" w:space="0" w:color="auto"/>
                <w:bottom w:val="none" w:sz="0" w:space="0" w:color="auto"/>
                <w:right w:val="none" w:sz="0" w:space="0" w:color="auto"/>
              </w:divBdr>
            </w:div>
            <w:div w:id="1321076760">
              <w:marLeft w:val="0"/>
              <w:marRight w:val="0"/>
              <w:marTop w:val="0"/>
              <w:marBottom w:val="0"/>
              <w:divBdr>
                <w:top w:val="none" w:sz="0" w:space="0" w:color="auto"/>
                <w:left w:val="none" w:sz="0" w:space="0" w:color="auto"/>
                <w:bottom w:val="none" w:sz="0" w:space="0" w:color="auto"/>
                <w:right w:val="none" w:sz="0" w:space="0" w:color="auto"/>
              </w:divBdr>
            </w:div>
            <w:div w:id="1391423353">
              <w:marLeft w:val="0"/>
              <w:marRight w:val="0"/>
              <w:marTop w:val="0"/>
              <w:marBottom w:val="0"/>
              <w:divBdr>
                <w:top w:val="none" w:sz="0" w:space="0" w:color="auto"/>
                <w:left w:val="none" w:sz="0" w:space="0" w:color="auto"/>
                <w:bottom w:val="none" w:sz="0" w:space="0" w:color="auto"/>
                <w:right w:val="none" w:sz="0" w:space="0" w:color="auto"/>
              </w:divBdr>
            </w:div>
            <w:div w:id="1491750713">
              <w:marLeft w:val="0"/>
              <w:marRight w:val="0"/>
              <w:marTop w:val="0"/>
              <w:marBottom w:val="0"/>
              <w:divBdr>
                <w:top w:val="none" w:sz="0" w:space="0" w:color="auto"/>
                <w:left w:val="none" w:sz="0" w:space="0" w:color="auto"/>
                <w:bottom w:val="none" w:sz="0" w:space="0" w:color="auto"/>
                <w:right w:val="none" w:sz="0" w:space="0" w:color="auto"/>
              </w:divBdr>
            </w:div>
            <w:div w:id="1937398253">
              <w:marLeft w:val="0"/>
              <w:marRight w:val="0"/>
              <w:marTop w:val="0"/>
              <w:marBottom w:val="0"/>
              <w:divBdr>
                <w:top w:val="none" w:sz="0" w:space="0" w:color="auto"/>
                <w:left w:val="none" w:sz="0" w:space="0" w:color="auto"/>
                <w:bottom w:val="none" w:sz="0" w:space="0" w:color="auto"/>
                <w:right w:val="none" w:sz="0" w:space="0" w:color="auto"/>
              </w:divBdr>
            </w:div>
            <w:div w:id="2050061266">
              <w:marLeft w:val="0"/>
              <w:marRight w:val="0"/>
              <w:marTop w:val="0"/>
              <w:marBottom w:val="0"/>
              <w:divBdr>
                <w:top w:val="none" w:sz="0" w:space="0" w:color="auto"/>
                <w:left w:val="none" w:sz="0" w:space="0" w:color="auto"/>
                <w:bottom w:val="none" w:sz="0" w:space="0" w:color="auto"/>
                <w:right w:val="none" w:sz="0" w:space="0" w:color="auto"/>
              </w:divBdr>
            </w:div>
          </w:divsChild>
        </w:div>
        <w:div w:id="1950695000">
          <w:marLeft w:val="0"/>
          <w:marRight w:val="0"/>
          <w:marTop w:val="0"/>
          <w:marBottom w:val="0"/>
          <w:divBdr>
            <w:top w:val="none" w:sz="0" w:space="0" w:color="auto"/>
            <w:left w:val="none" w:sz="0" w:space="0" w:color="auto"/>
            <w:bottom w:val="none" w:sz="0" w:space="0" w:color="auto"/>
            <w:right w:val="none" w:sz="0" w:space="0" w:color="auto"/>
          </w:divBdr>
          <w:divsChild>
            <w:div w:id="341589041">
              <w:marLeft w:val="0"/>
              <w:marRight w:val="0"/>
              <w:marTop w:val="0"/>
              <w:marBottom w:val="0"/>
              <w:divBdr>
                <w:top w:val="none" w:sz="0" w:space="0" w:color="auto"/>
                <w:left w:val="none" w:sz="0" w:space="0" w:color="auto"/>
                <w:bottom w:val="none" w:sz="0" w:space="0" w:color="auto"/>
                <w:right w:val="none" w:sz="0" w:space="0" w:color="auto"/>
              </w:divBdr>
            </w:div>
            <w:div w:id="566889835">
              <w:marLeft w:val="0"/>
              <w:marRight w:val="0"/>
              <w:marTop w:val="0"/>
              <w:marBottom w:val="0"/>
              <w:divBdr>
                <w:top w:val="none" w:sz="0" w:space="0" w:color="auto"/>
                <w:left w:val="none" w:sz="0" w:space="0" w:color="auto"/>
                <w:bottom w:val="none" w:sz="0" w:space="0" w:color="auto"/>
                <w:right w:val="none" w:sz="0" w:space="0" w:color="auto"/>
              </w:divBdr>
            </w:div>
            <w:div w:id="1185905576">
              <w:marLeft w:val="0"/>
              <w:marRight w:val="0"/>
              <w:marTop w:val="0"/>
              <w:marBottom w:val="0"/>
              <w:divBdr>
                <w:top w:val="none" w:sz="0" w:space="0" w:color="auto"/>
                <w:left w:val="none" w:sz="0" w:space="0" w:color="auto"/>
                <w:bottom w:val="none" w:sz="0" w:space="0" w:color="auto"/>
                <w:right w:val="none" w:sz="0" w:space="0" w:color="auto"/>
              </w:divBdr>
            </w:div>
            <w:div w:id="1525439617">
              <w:marLeft w:val="0"/>
              <w:marRight w:val="0"/>
              <w:marTop w:val="0"/>
              <w:marBottom w:val="0"/>
              <w:divBdr>
                <w:top w:val="none" w:sz="0" w:space="0" w:color="auto"/>
                <w:left w:val="none" w:sz="0" w:space="0" w:color="auto"/>
                <w:bottom w:val="none" w:sz="0" w:space="0" w:color="auto"/>
                <w:right w:val="none" w:sz="0" w:space="0" w:color="auto"/>
              </w:divBdr>
            </w:div>
          </w:divsChild>
        </w:div>
        <w:div w:id="2078092643">
          <w:marLeft w:val="0"/>
          <w:marRight w:val="0"/>
          <w:marTop w:val="0"/>
          <w:marBottom w:val="0"/>
          <w:divBdr>
            <w:top w:val="none" w:sz="0" w:space="0" w:color="auto"/>
            <w:left w:val="none" w:sz="0" w:space="0" w:color="auto"/>
            <w:bottom w:val="none" w:sz="0" w:space="0" w:color="auto"/>
            <w:right w:val="none" w:sz="0" w:space="0" w:color="auto"/>
          </w:divBdr>
          <w:divsChild>
            <w:div w:id="525411003">
              <w:marLeft w:val="0"/>
              <w:marRight w:val="0"/>
              <w:marTop w:val="0"/>
              <w:marBottom w:val="0"/>
              <w:divBdr>
                <w:top w:val="none" w:sz="0" w:space="0" w:color="auto"/>
                <w:left w:val="none" w:sz="0" w:space="0" w:color="auto"/>
                <w:bottom w:val="none" w:sz="0" w:space="0" w:color="auto"/>
                <w:right w:val="none" w:sz="0" w:space="0" w:color="auto"/>
              </w:divBdr>
            </w:div>
            <w:div w:id="782991320">
              <w:marLeft w:val="0"/>
              <w:marRight w:val="0"/>
              <w:marTop w:val="0"/>
              <w:marBottom w:val="0"/>
              <w:divBdr>
                <w:top w:val="none" w:sz="0" w:space="0" w:color="auto"/>
                <w:left w:val="none" w:sz="0" w:space="0" w:color="auto"/>
                <w:bottom w:val="none" w:sz="0" w:space="0" w:color="auto"/>
                <w:right w:val="none" w:sz="0" w:space="0" w:color="auto"/>
              </w:divBdr>
            </w:div>
            <w:div w:id="904878146">
              <w:marLeft w:val="0"/>
              <w:marRight w:val="0"/>
              <w:marTop w:val="0"/>
              <w:marBottom w:val="0"/>
              <w:divBdr>
                <w:top w:val="none" w:sz="0" w:space="0" w:color="auto"/>
                <w:left w:val="none" w:sz="0" w:space="0" w:color="auto"/>
                <w:bottom w:val="none" w:sz="0" w:space="0" w:color="auto"/>
                <w:right w:val="none" w:sz="0" w:space="0" w:color="auto"/>
              </w:divBdr>
            </w:div>
            <w:div w:id="9523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792">
      <w:bodyDiv w:val="1"/>
      <w:marLeft w:val="0"/>
      <w:marRight w:val="0"/>
      <w:marTop w:val="0"/>
      <w:marBottom w:val="0"/>
      <w:divBdr>
        <w:top w:val="none" w:sz="0" w:space="0" w:color="auto"/>
        <w:left w:val="none" w:sz="0" w:space="0" w:color="auto"/>
        <w:bottom w:val="none" w:sz="0" w:space="0" w:color="auto"/>
        <w:right w:val="none" w:sz="0" w:space="0" w:color="auto"/>
      </w:divBdr>
    </w:div>
    <w:div w:id="168062102">
      <w:bodyDiv w:val="1"/>
      <w:marLeft w:val="0"/>
      <w:marRight w:val="0"/>
      <w:marTop w:val="0"/>
      <w:marBottom w:val="0"/>
      <w:divBdr>
        <w:top w:val="none" w:sz="0" w:space="0" w:color="auto"/>
        <w:left w:val="none" w:sz="0" w:space="0" w:color="auto"/>
        <w:bottom w:val="none" w:sz="0" w:space="0" w:color="auto"/>
        <w:right w:val="none" w:sz="0" w:space="0" w:color="auto"/>
      </w:divBdr>
    </w:div>
    <w:div w:id="173149257">
      <w:bodyDiv w:val="1"/>
      <w:marLeft w:val="0"/>
      <w:marRight w:val="0"/>
      <w:marTop w:val="0"/>
      <w:marBottom w:val="0"/>
      <w:divBdr>
        <w:top w:val="none" w:sz="0" w:space="0" w:color="auto"/>
        <w:left w:val="none" w:sz="0" w:space="0" w:color="auto"/>
        <w:bottom w:val="none" w:sz="0" w:space="0" w:color="auto"/>
        <w:right w:val="none" w:sz="0" w:space="0" w:color="auto"/>
      </w:divBdr>
    </w:div>
    <w:div w:id="194972422">
      <w:bodyDiv w:val="1"/>
      <w:marLeft w:val="0"/>
      <w:marRight w:val="0"/>
      <w:marTop w:val="0"/>
      <w:marBottom w:val="0"/>
      <w:divBdr>
        <w:top w:val="none" w:sz="0" w:space="0" w:color="auto"/>
        <w:left w:val="none" w:sz="0" w:space="0" w:color="auto"/>
        <w:bottom w:val="none" w:sz="0" w:space="0" w:color="auto"/>
        <w:right w:val="none" w:sz="0" w:space="0" w:color="auto"/>
      </w:divBdr>
    </w:div>
    <w:div w:id="196478716">
      <w:bodyDiv w:val="1"/>
      <w:marLeft w:val="0"/>
      <w:marRight w:val="0"/>
      <w:marTop w:val="0"/>
      <w:marBottom w:val="0"/>
      <w:divBdr>
        <w:top w:val="none" w:sz="0" w:space="0" w:color="auto"/>
        <w:left w:val="none" w:sz="0" w:space="0" w:color="auto"/>
        <w:bottom w:val="none" w:sz="0" w:space="0" w:color="auto"/>
        <w:right w:val="none" w:sz="0" w:space="0" w:color="auto"/>
      </w:divBdr>
    </w:div>
    <w:div w:id="206308149">
      <w:bodyDiv w:val="1"/>
      <w:marLeft w:val="0"/>
      <w:marRight w:val="0"/>
      <w:marTop w:val="0"/>
      <w:marBottom w:val="0"/>
      <w:divBdr>
        <w:top w:val="none" w:sz="0" w:space="0" w:color="auto"/>
        <w:left w:val="none" w:sz="0" w:space="0" w:color="auto"/>
        <w:bottom w:val="none" w:sz="0" w:space="0" w:color="auto"/>
        <w:right w:val="none" w:sz="0" w:space="0" w:color="auto"/>
      </w:divBdr>
    </w:div>
    <w:div w:id="206993654">
      <w:bodyDiv w:val="1"/>
      <w:marLeft w:val="0"/>
      <w:marRight w:val="0"/>
      <w:marTop w:val="0"/>
      <w:marBottom w:val="0"/>
      <w:divBdr>
        <w:top w:val="none" w:sz="0" w:space="0" w:color="auto"/>
        <w:left w:val="none" w:sz="0" w:space="0" w:color="auto"/>
        <w:bottom w:val="none" w:sz="0" w:space="0" w:color="auto"/>
        <w:right w:val="none" w:sz="0" w:space="0" w:color="auto"/>
      </w:divBdr>
    </w:div>
    <w:div w:id="214437025">
      <w:bodyDiv w:val="1"/>
      <w:marLeft w:val="0"/>
      <w:marRight w:val="0"/>
      <w:marTop w:val="0"/>
      <w:marBottom w:val="0"/>
      <w:divBdr>
        <w:top w:val="none" w:sz="0" w:space="0" w:color="auto"/>
        <w:left w:val="none" w:sz="0" w:space="0" w:color="auto"/>
        <w:bottom w:val="none" w:sz="0" w:space="0" w:color="auto"/>
        <w:right w:val="none" w:sz="0" w:space="0" w:color="auto"/>
      </w:divBdr>
      <w:divsChild>
        <w:div w:id="40711262">
          <w:marLeft w:val="0"/>
          <w:marRight w:val="0"/>
          <w:marTop w:val="0"/>
          <w:marBottom w:val="0"/>
          <w:divBdr>
            <w:top w:val="none" w:sz="0" w:space="0" w:color="auto"/>
            <w:left w:val="none" w:sz="0" w:space="0" w:color="auto"/>
            <w:bottom w:val="none" w:sz="0" w:space="0" w:color="auto"/>
            <w:right w:val="none" w:sz="0" w:space="0" w:color="auto"/>
          </w:divBdr>
          <w:divsChild>
            <w:div w:id="1906405437">
              <w:marLeft w:val="0"/>
              <w:marRight w:val="0"/>
              <w:marTop w:val="0"/>
              <w:marBottom w:val="0"/>
              <w:divBdr>
                <w:top w:val="none" w:sz="0" w:space="0" w:color="auto"/>
                <w:left w:val="none" w:sz="0" w:space="0" w:color="auto"/>
                <w:bottom w:val="none" w:sz="0" w:space="0" w:color="auto"/>
                <w:right w:val="none" w:sz="0" w:space="0" w:color="auto"/>
              </w:divBdr>
            </w:div>
          </w:divsChild>
        </w:div>
        <w:div w:id="57091146">
          <w:marLeft w:val="0"/>
          <w:marRight w:val="0"/>
          <w:marTop w:val="0"/>
          <w:marBottom w:val="0"/>
          <w:divBdr>
            <w:top w:val="none" w:sz="0" w:space="0" w:color="auto"/>
            <w:left w:val="none" w:sz="0" w:space="0" w:color="auto"/>
            <w:bottom w:val="none" w:sz="0" w:space="0" w:color="auto"/>
            <w:right w:val="none" w:sz="0" w:space="0" w:color="auto"/>
          </w:divBdr>
          <w:divsChild>
            <w:div w:id="1445885173">
              <w:marLeft w:val="0"/>
              <w:marRight w:val="0"/>
              <w:marTop w:val="0"/>
              <w:marBottom w:val="0"/>
              <w:divBdr>
                <w:top w:val="none" w:sz="0" w:space="0" w:color="auto"/>
                <w:left w:val="none" w:sz="0" w:space="0" w:color="auto"/>
                <w:bottom w:val="none" w:sz="0" w:space="0" w:color="auto"/>
                <w:right w:val="none" w:sz="0" w:space="0" w:color="auto"/>
              </w:divBdr>
            </w:div>
          </w:divsChild>
        </w:div>
        <w:div w:id="60181409">
          <w:marLeft w:val="0"/>
          <w:marRight w:val="0"/>
          <w:marTop w:val="0"/>
          <w:marBottom w:val="0"/>
          <w:divBdr>
            <w:top w:val="none" w:sz="0" w:space="0" w:color="auto"/>
            <w:left w:val="none" w:sz="0" w:space="0" w:color="auto"/>
            <w:bottom w:val="none" w:sz="0" w:space="0" w:color="auto"/>
            <w:right w:val="none" w:sz="0" w:space="0" w:color="auto"/>
          </w:divBdr>
          <w:divsChild>
            <w:div w:id="1183284867">
              <w:marLeft w:val="0"/>
              <w:marRight w:val="0"/>
              <w:marTop w:val="0"/>
              <w:marBottom w:val="0"/>
              <w:divBdr>
                <w:top w:val="none" w:sz="0" w:space="0" w:color="auto"/>
                <w:left w:val="none" w:sz="0" w:space="0" w:color="auto"/>
                <w:bottom w:val="none" w:sz="0" w:space="0" w:color="auto"/>
                <w:right w:val="none" w:sz="0" w:space="0" w:color="auto"/>
              </w:divBdr>
            </w:div>
          </w:divsChild>
        </w:div>
        <w:div w:id="83303140">
          <w:marLeft w:val="0"/>
          <w:marRight w:val="0"/>
          <w:marTop w:val="0"/>
          <w:marBottom w:val="0"/>
          <w:divBdr>
            <w:top w:val="none" w:sz="0" w:space="0" w:color="auto"/>
            <w:left w:val="none" w:sz="0" w:space="0" w:color="auto"/>
            <w:bottom w:val="none" w:sz="0" w:space="0" w:color="auto"/>
            <w:right w:val="none" w:sz="0" w:space="0" w:color="auto"/>
          </w:divBdr>
          <w:divsChild>
            <w:div w:id="1234971284">
              <w:marLeft w:val="0"/>
              <w:marRight w:val="0"/>
              <w:marTop w:val="0"/>
              <w:marBottom w:val="0"/>
              <w:divBdr>
                <w:top w:val="none" w:sz="0" w:space="0" w:color="auto"/>
                <w:left w:val="none" w:sz="0" w:space="0" w:color="auto"/>
                <w:bottom w:val="none" w:sz="0" w:space="0" w:color="auto"/>
                <w:right w:val="none" w:sz="0" w:space="0" w:color="auto"/>
              </w:divBdr>
            </w:div>
          </w:divsChild>
        </w:div>
        <w:div w:id="83694862">
          <w:marLeft w:val="0"/>
          <w:marRight w:val="0"/>
          <w:marTop w:val="0"/>
          <w:marBottom w:val="0"/>
          <w:divBdr>
            <w:top w:val="none" w:sz="0" w:space="0" w:color="auto"/>
            <w:left w:val="none" w:sz="0" w:space="0" w:color="auto"/>
            <w:bottom w:val="none" w:sz="0" w:space="0" w:color="auto"/>
            <w:right w:val="none" w:sz="0" w:space="0" w:color="auto"/>
          </w:divBdr>
          <w:divsChild>
            <w:div w:id="1419869686">
              <w:marLeft w:val="0"/>
              <w:marRight w:val="0"/>
              <w:marTop w:val="0"/>
              <w:marBottom w:val="0"/>
              <w:divBdr>
                <w:top w:val="none" w:sz="0" w:space="0" w:color="auto"/>
                <w:left w:val="none" w:sz="0" w:space="0" w:color="auto"/>
                <w:bottom w:val="none" w:sz="0" w:space="0" w:color="auto"/>
                <w:right w:val="none" w:sz="0" w:space="0" w:color="auto"/>
              </w:divBdr>
            </w:div>
          </w:divsChild>
        </w:div>
        <w:div w:id="126244176">
          <w:marLeft w:val="0"/>
          <w:marRight w:val="0"/>
          <w:marTop w:val="0"/>
          <w:marBottom w:val="0"/>
          <w:divBdr>
            <w:top w:val="none" w:sz="0" w:space="0" w:color="auto"/>
            <w:left w:val="none" w:sz="0" w:space="0" w:color="auto"/>
            <w:bottom w:val="none" w:sz="0" w:space="0" w:color="auto"/>
            <w:right w:val="none" w:sz="0" w:space="0" w:color="auto"/>
          </w:divBdr>
          <w:divsChild>
            <w:div w:id="1226113284">
              <w:marLeft w:val="0"/>
              <w:marRight w:val="0"/>
              <w:marTop w:val="0"/>
              <w:marBottom w:val="0"/>
              <w:divBdr>
                <w:top w:val="none" w:sz="0" w:space="0" w:color="auto"/>
                <w:left w:val="none" w:sz="0" w:space="0" w:color="auto"/>
                <w:bottom w:val="none" w:sz="0" w:space="0" w:color="auto"/>
                <w:right w:val="none" w:sz="0" w:space="0" w:color="auto"/>
              </w:divBdr>
            </w:div>
          </w:divsChild>
        </w:div>
        <w:div w:id="257644078">
          <w:marLeft w:val="0"/>
          <w:marRight w:val="0"/>
          <w:marTop w:val="0"/>
          <w:marBottom w:val="0"/>
          <w:divBdr>
            <w:top w:val="none" w:sz="0" w:space="0" w:color="auto"/>
            <w:left w:val="none" w:sz="0" w:space="0" w:color="auto"/>
            <w:bottom w:val="none" w:sz="0" w:space="0" w:color="auto"/>
            <w:right w:val="none" w:sz="0" w:space="0" w:color="auto"/>
          </w:divBdr>
          <w:divsChild>
            <w:div w:id="1394616717">
              <w:marLeft w:val="0"/>
              <w:marRight w:val="0"/>
              <w:marTop w:val="0"/>
              <w:marBottom w:val="0"/>
              <w:divBdr>
                <w:top w:val="none" w:sz="0" w:space="0" w:color="auto"/>
                <w:left w:val="none" w:sz="0" w:space="0" w:color="auto"/>
                <w:bottom w:val="none" w:sz="0" w:space="0" w:color="auto"/>
                <w:right w:val="none" w:sz="0" w:space="0" w:color="auto"/>
              </w:divBdr>
            </w:div>
          </w:divsChild>
        </w:div>
        <w:div w:id="263193723">
          <w:marLeft w:val="0"/>
          <w:marRight w:val="0"/>
          <w:marTop w:val="0"/>
          <w:marBottom w:val="0"/>
          <w:divBdr>
            <w:top w:val="none" w:sz="0" w:space="0" w:color="auto"/>
            <w:left w:val="none" w:sz="0" w:space="0" w:color="auto"/>
            <w:bottom w:val="none" w:sz="0" w:space="0" w:color="auto"/>
            <w:right w:val="none" w:sz="0" w:space="0" w:color="auto"/>
          </w:divBdr>
          <w:divsChild>
            <w:div w:id="2085493489">
              <w:marLeft w:val="0"/>
              <w:marRight w:val="0"/>
              <w:marTop w:val="0"/>
              <w:marBottom w:val="0"/>
              <w:divBdr>
                <w:top w:val="none" w:sz="0" w:space="0" w:color="auto"/>
                <w:left w:val="none" w:sz="0" w:space="0" w:color="auto"/>
                <w:bottom w:val="none" w:sz="0" w:space="0" w:color="auto"/>
                <w:right w:val="none" w:sz="0" w:space="0" w:color="auto"/>
              </w:divBdr>
            </w:div>
          </w:divsChild>
        </w:div>
        <w:div w:id="279843843">
          <w:marLeft w:val="0"/>
          <w:marRight w:val="0"/>
          <w:marTop w:val="0"/>
          <w:marBottom w:val="0"/>
          <w:divBdr>
            <w:top w:val="none" w:sz="0" w:space="0" w:color="auto"/>
            <w:left w:val="none" w:sz="0" w:space="0" w:color="auto"/>
            <w:bottom w:val="none" w:sz="0" w:space="0" w:color="auto"/>
            <w:right w:val="none" w:sz="0" w:space="0" w:color="auto"/>
          </w:divBdr>
          <w:divsChild>
            <w:div w:id="1184440286">
              <w:marLeft w:val="0"/>
              <w:marRight w:val="0"/>
              <w:marTop w:val="0"/>
              <w:marBottom w:val="0"/>
              <w:divBdr>
                <w:top w:val="none" w:sz="0" w:space="0" w:color="auto"/>
                <w:left w:val="none" w:sz="0" w:space="0" w:color="auto"/>
                <w:bottom w:val="none" w:sz="0" w:space="0" w:color="auto"/>
                <w:right w:val="none" w:sz="0" w:space="0" w:color="auto"/>
              </w:divBdr>
            </w:div>
          </w:divsChild>
        </w:div>
        <w:div w:id="294453787">
          <w:marLeft w:val="0"/>
          <w:marRight w:val="0"/>
          <w:marTop w:val="0"/>
          <w:marBottom w:val="0"/>
          <w:divBdr>
            <w:top w:val="none" w:sz="0" w:space="0" w:color="auto"/>
            <w:left w:val="none" w:sz="0" w:space="0" w:color="auto"/>
            <w:bottom w:val="none" w:sz="0" w:space="0" w:color="auto"/>
            <w:right w:val="none" w:sz="0" w:space="0" w:color="auto"/>
          </w:divBdr>
          <w:divsChild>
            <w:div w:id="527259901">
              <w:marLeft w:val="0"/>
              <w:marRight w:val="0"/>
              <w:marTop w:val="0"/>
              <w:marBottom w:val="0"/>
              <w:divBdr>
                <w:top w:val="none" w:sz="0" w:space="0" w:color="auto"/>
                <w:left w:val="none" w:sz="0" w:space="0" w:color="auto"/>
                <w:bottom w:val="none" w:sz="0" w:space="0" w:color="auto"/>
                <w:right w:val="none" w:sz="0" w:space="0" w:color="auto"/>
              </w:divBdr>
            </w:div>
          </w:divsChild>
        </w:div>
        <w:div w:id="326790924">
          <w:marLeft w:val="0"/>
          <w:marRight w:val="0"/>
          <w:marTop w:val="0"/>
          <w:marBottom w:val="0"/>
          <w:divBdr>
            <w:top w:val="none" w:sz="0" w:space="0" w:color="auto"/>
            <w:left w:val="none" w:sz="0" w:space="0" w:color="auto"/>
            <w:bottom w:val="none" w:sz="0" w:space="0" w:color="auto"/>
            <w:right w:val="none" w:sz="0" w:space="0" w:color="auto"/>
          </w:divBdr>
          <w:divsChild>
            <w:div w:id="418136346">
              <w:marLeft w:val="0"/>
              <w:marRight w:val="0"/>
              <w:marTop w:val="0"/>
              <w:marBottom w:val="0"/>
              <w:divBdr>
                <w:top w:val="none" w:sz="0" w:space="0" w:color="auto"/>
                <w:left w:val="none" w:sz="0" w:space="0" w:color="auto"/>
                <w:bottom w:val="none" w:sz="0" w:space="0" w:color="auto"/>
                <w:right w:val="none" w:sz="0" w:space="0" w:color="auto"/>
              </w:divBdr>
            </w:div>
          </w:divsChild>
        </w:div>
        <w:div w:id="334961301">
          <w:marLeft w:val="0"/>
          <w:marRight w:val="0"/>
          <w:marTop w:val="0"/>
          <w:marBottom w:val="0"/>
          <w:divBdr>
            <w:top w:val="none" w:sz="0" w:space="0" w:color="auto"/>
            <w:left w:val="none" w:sz="0" w:space="0" w:color="auto"/>
            <w:bottom w:val="none" w:sz="0" w:space="0" w:color="auto"/>
            <w:right w:val="none" w:sz="0" w:space="0" w:color="auto"/>
          </w:divBdr>
          <w:divsChild>
            <w:div w:id="945578985">
              <w:marLeft w:val="0"/>
              <w:marRight w:val="0"/>
              <w:marTop w:val="0"/>
              <w:marBottom w:val="0"/>
              <w:divBdr>
                <w:top w:val="none" w:sz="0" w:space="0" w:color="auto"/>
                <w:left w:val="none" w:sz="0" w:space="0" w:color="auto"/>
                <w:bottom w:val="none" w:sz="0" w:space="0" w:color="auto"/>
                <w:right w:val="none" w:sz="0" w:space="0" w:color="auto"/>
              </w:divBdr>
            </w:div>
          </w:divsChild>
        </w:div>
        <w:div w:id="338774303">
          <w:marLeft w:val="0"/>
          <w:marRight w:val="0"/>
          <w:marTop w:val="0"/>
          <w:marBottom w:val="0"/>
          <w:divBdr>
            <w:top w:val="none" w:sz="0" w:space="0" w:color="auto"/>
            <w:left w:val="none" w:sz="0" w:space="0" w:color="auto"/>
            <w:bottom w:val="none" w:sz="0" w:space="0" w:color="auto"/>
            <w:right w:val="none" w:sz="0" w:space="0" w:color="auto"/>
          </w:divBdr>
          <w:divsChild>
            <w:div w:id="357046764">
              <w:marLeft w:val="0"/>
              <w:marRight w:val="0"/>
              <w:marTop w:val="0"/>
              <w:marBottom w:val="0"/>
              <w:divBdr>
                <w:top w:val="none" w:sz="0" w:space="0" w:color="auto"/>
                <w:left w:val="none" w:sz="0" w:space="0" w:color="auto"/>
                <w:bottom w:val="none" w:sz="0" w:space="0" w:color="auto"/>
                <w:right w:val="none" w:sz="0" w:space="0" w:color="auto"/>
              </w:divBdr>
            </w:div>
          </w:divsChild>
        </w:div>
        <w:div w:id="362708681">
          <w:marLeft w:val="0"/>
          <w:marRight w:val="0"/>
          <w:marTop w:val="0"/>
          <w:marBottom w:val="0"/>
          <w:divBdr>
            <w:top w:val="none" w:sz="0" w:space="0" w:color="auto"/>
            <w:left w:val="none" w:sz="0" w:space="0" w:color="auto"/>
            <w:bottom w:val="none" w:sz="0" w:space="0" w:color="auto"/>
            <w:right w:val="none" w:sz="0" w:space="0" w:color="auto"/>
          </w:divBdr>
          <w:divsChild>
            <w:div w:id="380331012">
              <w:marLeft w:val="0"/>
              <w:marRight w:val="0"/>
              <w:marTop w:val="0"/>
              <w:marBottom w:val="0"/>
              <w:divBdr>
                <w:top w:val="none" w:sz="0" w:space="0" w:color="auto"/>
                <w:left w:val="none" w:sz="0" w:space="0" w:color="auto"/>
                <w:bottom w:val="none" w:sz="0" w:space="0" w:color="auto"/>
                <w:right w:val="none" w:sz="0" w:space="0" w:color="auto"/>
              </w:divBdr>
            </w:div>
            <w:div w:id="568612817">
              <w:marLeft w:val="0"/>
              <w:marRight w:val="0"/>
              <w:marTop w:val="0"/>
              <w:marBottom w:val="0"/>
              <w:divBdr>
                <w:top w:val="none" w:sz="0" w:space="0" w:color="auto"/>
                <w:left w:val="none" w:sz="0" w:space="0" w:color="auto"/>
                <w:bottom w:val="none" w:sz="0" w:space="0" w:color="auto"/>
                <w:right w:val="none" w:sz="0" w:space="0" w:color="auto"/>
              </w:divBdr>
            </w:div>
          </w:divsChild>
        </w:div>
        <w:div w:id="389306918">
          <w:marLeft w:val="0"/>
          <w:marRight w:val="0"/>
          <w:marTop w:val="0"/>
          <w:marBottom w:val="0"/>
          <w:divBdr>
            <w:top w:val="none" w:sz="0" w:space="0" w:color="auto"/>
            <w:left w:val="none" w:sz="0" w:space="0" w:color="auto"/>
            <w:bottom w:val="none" w:sz="0" w:space="0" w:color="auto"/>
            <w:right w:val="none" w:sz="0" w:space="0" w:color="auto"/>
          </w:divBdr>
          <w:divsChild>
            <w:div w:id="87968173">
              <w:marLeft w:val="0"/>
              <w:marRight w:val="0"/>
              <w:marTop w:val="0"/>
              <w:marBottom w:val="0"/>
              <w:divBdr>
                <w:top w:val="none" w:sz="0" w:space="0" w:color="auto"/>
                <w:left w:val="none" w:sz="0" w:space="0" w:color="auto"/>
                <w:bottom w:val="none" w:sz="0" w:space="0" w:color="auto"/>
                <w:right w:val="none" w:sz="0" w:space="0" w:color="auto"/>
              </w:divBdr>
            </w:div>
          </w:divsChild>
        </w:div>
        <w:div w:id="445733177">
          <w:marLeft w:val="0"/>
          <w:marRight w:val="0"/>
          <w:marTop w:val="0"/>
          <w:marBottom w:val="0"/>
          <w:divBdr>
            <w:top w:val="none" w:sz="0" w:space="0" w:color="auto"/>
            <w:left w:val="none" w:sz="0" w:space="0" w:color="auto"/>
            <w:bottom w:val="none" w:sz="0" w:space="0" w:color="auto"/>
            <w:right w:val="none" w:sz="0" w:space="0" w:color="auto"/>
          </w:divBdr>
          <w:divsChild>
            <w:div w:id="869807398">
              <w:marLeft w:val="0"/>
              <w:marRight w:val="0"/>
              <w:marTop w:val="0"/>
              <w:marBottom w:val="0"/>
              <w:divBdr>
                <w:top w:val="none" w:sz="0" w:space="0" w:color="auto"/>
                <w:left w:val="none" w:sz="0" w:space="0" w:color="auto"/>
                <w:bottom w:val="none" w:sz="0" w:space="0" w:color="auto"/>
                <w:right w:val="none" w:sz="0" w:space="0" w:color="auto"/>
              </w:divBdr>
            </w:div>
          </w:divsChild>
        </w:div>
        <w:div w:id="449589257">
          <w:marLeft w:val="0"/>
          <w:marRight w:val="0"/>
          <w:marTop w:val="0"/>
          <w:marBottom w:val="0"/>
          <w:divBdr>
            <w:top w:val="none" w:sz="0" w:space="0" w:color="auto"/>
            <w:left w:val="none" w:sz="0" w:space="0" w:color="auto"/>
            <w:bottom w:val="none" w:sz="0" w:space="0" w:color="auto"/>
            <w:right w:val="none" w:sz="0" w:space="0" w:color="auto"/>
          </w:divBdr>
          <w:divsChild>
            <w:div w:id="1068040910">
              <w:marLeft w:val="0"/>
              <w:marRight w:val="0"/>
              <w:marTop w:val="0"/>
              <w:marBottom w:val="0"/>
              <w:divBdr>
                <w:top w:val="none" w:sz="0" w:space="0" w:color="auto"/>
                <w:left w:val="none" w:sz="0" w:space="0" w:color="auto"/>
                <w:bottom w:val="none" w:sz="0" w:space="0" w:color="auto"/>
                <w:right w:val="none" w:sz="0" w:space="0" w:color="auto"/>
              </w:divBdr>
            </w:div>
          </w:divsChild>
        </w:div>
        <w:div w:id="487862978">
          <w:marLeft w:val="0"/>
          <w:marRight w:val="0"/>
          <w:marTop w:val="0"/>
          <w:marBottom w:val="0"/>
          <w:divBdr>
            <w:top w:val="none" w:sz="0" w:space="0" w:color="auto"/>
            <w:left w:val="none" w:sz="0" w:space="0" w:color="auto"/>
            <w:bottom w:val="none" w:sz="0" w:space="0" w:color="auto"/>
            <w:right w:val="none" w:sz="0" w:space="0" w:color="auto"/>
          </w:divBdr>
          <w:divsChild>
            <w:div w:id="1800685924">
              <w:marLeft w:val="0"/>
              <w:marRight w:val="0"/>
              <w:marTop w:val="0"/>
              <w:marBottom w:val="0"/>
              <w:divBdr>
                <w:top w:val="none" w:sz="0" w:space="0" w:color="auto"/>
                <w:left w:val="none" w:sz="0" w:space="0" w:color="auto"/>
                <w:bottom w:val="none" w:sz="0" w:space="0" w:color="auto"/>
                <w:right w:val="none" w:sz="0" w:space="0" w:color="auto"/>
              </w:divBdr>
            </w:div>
          </w:divsChild>
        </w:div>
        <w:div w:id="494880990">
          <w:marLeft w:val="0"/>
          <w:marRight w:val="0"/>
          <w:marTop w:val="0"/>
          <w:marBottom w:val="0"/>
          <w:divBdr>
            <w:top w:val="none" w:sz="0" w:space="0" w:color="auto"/>
            <w:left w:val="none" w:sz="0" w:space="0" w:color="auto"/>
            <w:bottom w:val="none" w:sz="0" w:space="0" w:color="auto"/>
            <w:right w:val="none" w:sz="0" w:space="0" w:color="auto"/>
          </w:divBdr>
          <w:divsChild>
            <w:div w:id="278991420">
              <w:marLeft w:val="0"/>
              <w:marRight w:val="0"/>
              <w:marTop w:val="0"/>
              <w:marBottom w:val="0"/>
              <w:divBdr>
                <w:top w:val="none" w:sz="0" w:space="0" w:color="auto"/>
                <w:left w:val="none" w:sz="0" w:space="0" w:color="auto"/>
                <w:bottom w:val="none" w:sz="0" w:space="0" w:color="auto"/>
                <w:right w:val="none" w:sz="0" w:space="0" w:color="auto"/>
              </w:divBdr>
            </w:div>
          </w:divsChild>
        </w:div>
        <w:div w:id="574437639">
          <w:marLeft w:val="0"/>
          <w:marRight w:val="0"/>
          <w:marTop w:val="0"/>
          <w:marBottom w:val="0"/>
          <w:divBdr>
            <w:top w:val="none" w:sz="0" w:space="0" w:color="auto"/>
            <w:left w:val="none" w:sz="0" w:space="0" w:color="auto"/>
            <w:bottom w:val="none" w:sz="0" w:space="0" w:color="auto"/>
            <w:right w:val="none" w:sz="0" w:space="0" w:color="auto"/>
          </w:divBdr>
          <w:divsChild>
            <w:div w:id="1077560045">
              <w:marLeft w:val="0"/>
              <w:marRight w:val="0"/>
              <w:marTop w:val="0"/>
              <w:marBottom w:val="0"/>
              <w:divBdr>
                <w:top w:val="none" w:sz="0" w:space="0" w:color="auto"/>
                <w:left w:val="none" w:sz="0" w:space="0" w:color="auto"/>
                <w:bottom w:val="none" w:sz="0" w:space="0" w:color="auto"/>
                <w:right w:val="none" w:sz="0" w:space="0" w:color="auto"/>
              </w:divBdr>
            </w:div>
          </w:divsChild>
        </w:div>
        <w:div w:id="620843995">
          <w:marLeft w:val="0"/>
          <w:marRight w:val="0"/>
          <w:marTop w:val="0"/>
          <w:marBottom w:val="0"/>
          <w:divBdr>
            <w:top w:val="none" w:sz="0" w:space="0" w:color="auto"/>
            <w:left w:val="none" w:sz="0" w:space="0" w:color="auto"/>
            <w:bottom w:val="none" w:sz="0" w:space="0" w:color="auto"/>
            <w:right w:val="none" w:sz="0" w:space="0" w:color="auto"/>
          </w:divBdr>
          <w:divsChild>
            <w:div w:id="1829906853">
              <w:marLeft w:val="0"/>
              <w:marRight w:val="0"/>
              <w:marTop w:val="0"/>
              <w:marBottom w:val="0"/>
              <w:divBdr>
                <w:top w:val="none" w:sz="0" w:space="0" w:color="auto"/>
                <w:left w:val="none" w:sz="0" w:space="0" w:color="auto"/>
                <w:bottom w:val="none" w:sz="0" w:space="0" w:color="auto"/>
                <w:right w:val="none" w:sz="0" w:space="0" w:color="auto"/>
              </w:divBdr>
            </w:div>
          </w:divsChild>
        </w:div>
        <w:div w:id="654333612">
          <w:marLeft w:val="0"/>
          <w:marRight w:val="0"/>
          <w:marTop w:val="0"/>
          <w:marBottom w:val="0"/>
          <w:divBdr>
            <w:top w:val="none" w:sz="0" w:space="0" w:color="auto"/>
            <w:left w:val="none" w:sz="0" w:space="0" w:color="auto"/>
            <w:bottom w:val="none" w:sz="0" w:space="0" w:color="auto"/>
            <w:right w:val="none" w:sz="0" w:space="0" w:color="auto"/>
          </w:divBdr>
          <w:divsChild>
            <w:div w:id="1376852998">
              <w:marLeft w:val="0"/>
              <w:marRight w:val="0"/>
              <w:marTop w:val="0"/>
              <w:marBottom w:val="0"/>
              <w:divBdr>
                <w:top w:val="none" w:sz="0" w:space="0" w:color="auto"/>
                <w:left w:val="none" w:sz="0" w:space="0" w:color="auto"/>
                <w:bottom w:val="none" w:sz="0" w:space="0" w:color="auto"/>
                <w:right w:val="none" w:sz="0" w:space="0" w:color="auto"/>
              </w:divBdr>
            </w:div>
          </w:divsChild>
        </w:div>
        <w:div w:id="662438190">
          <w:marLeft w:val="0"/>
          <w:marRight w:val="0"/>
          <w:marTop w:val="0"/>
          <w:marBottom w:val="0"/>
          <w:divBdr>
            <w:top w:val="none" w:sz="0" w:space="0" w:color="auto"/>
            <w:left w:val="none" w:sz="0" w:space="0" w:color="auto"/>
            <w:bottom w:val="none" w:sz="0" w:space="0" w:color="auto"/>
            <w:right w:val="none" w:sz="0" w:space="0" w:color="auto"/>
          </w:divBdr>
          <w:divsChild>
            <w:div w:id="1310793111">
              <w:marLeft w:val="0"/>
              <w:marRight w:val="0"/>
              <w:marTop w:val="0"/>
              <w:marBottom w:val="0"/>
              <w:divBdr>
                <w:top w:val="none" w:sz="0" w:space="0" w:color="auto"/>
                <w:left w:val="none" w:sz="0" w:space="0" w:color="auto"/>
                <w:bottom w:val="none" w:sz="0" w:space="0" w:color="auto"/>
                <w:right w:val="none" w:sz="0" w:space="0" w:color="auto"/>
              </w:divBdr>
            </w:div>
          </w:divsChild>
        </w:div>
        <w:div w:id="689263126">
          <w:marLeft w:val="0"/>
          <w:marRight w:val="0"/>
          <w:marTop w:val="0"/>
          <w:marBottom w:val="0"/>
          <w:divBdr>
            <w:top w:val="none" w:sz="0" w:space="0" w:color="auto"/>
            <w:left w:val="none" w:sz="0" w:space="0" w:color="auto"/>
            <w:bottom w:val="none" w:sz="0" w:space="0" w:color="auto"/>
            <w:right w:val="none" w:sz="0" w:space="0" w:color="auto"/>
          </w:divBdr>
          <w:divsChild>
            <w:div w:id="406998286">
              <w:marLeft w:val="0"/>
              <w:marRight w:val="0"/>
              <w:marTop w:val="0"/>
              <w:marBottom w:val="0"/>
              <w:divBdr>
                <w:top w:val="none" w:sz="0" w:space="0" w:color="auto"/>
                <w:left w:val="none" w:sz="0" w:space="0" w:color="auto"/>
                <w:bottom w:val="none" w:sz="0" w:space="0" w:color="auto"/>
                <w:right w:val="none" w:sz="0" w:space="0" w:color="auto"/>
              </w:divBdr>
            </w:div>
          </w:divsChild>
        </w:div>
        <w:div w:id="698286356">
          <w:marLeft w:val="0"/>
          <w:marRight w:val="0"/>
          <w:marTop w:val="0"/>
          <w:marBottom w:val="0"/>
          <w:divBdr>
            <w:top w:val="none" w:sz="0" w:space="0" w:color="auto"/>
            <w:left w:val="none" w:sz="0" w:space="0" w:color="auto"/>
            <w:bottom w:val="none" w:sz="0" w:space="0" w:color="auto"/>
            <w:right w:val="none" w:sz="0" w:space="0" w:color="auto"/>
          </w:divBdr>
          <w:divsChild>
            <w:div w:id="2085907765">
              <w:marLeft w:val="0"/>
              <w:marRight w:val="0"/>
              <w:marTop w:val="0"/>
              <w:marBottom w:val="0"/>
              <w:divBdr>
                <w:top w:val="none" w:sz="0" w:space="0" w:color="auto"/>
                <w:left w:val="none" w:sz="0" w:space="0" w:color="auto"/>
                <w:bottom w:val="none" w:sz="0" w:space="0" w:color="auto"/>
                <w:right w:val="none" w:sz="0" w:space="0" w:color="auto"/>
              </w:divBdr>
            </w:div>
          </w:divsChild>
        </w:div>
        <w:div w:id="792796773">
          <w:marLeft w:val="0"/>
          <w:marRight w:val="0"/>
          <w:marTop w:val="0"/>
          <w:marBottom w:val="0"/>
          <w:divBdr>
            <w:top w:val="none" w:sz="0" w:space="0" w:color="auto"/>
            <w:left w:val="none" w:sz="0" w:space="0" w:color="auto"/>
            <w:bottom w:val="none" w:sz="0" w:space="0" w:color="auto"/>
            <w:right w:val="none" w:sz="0" w:space="0" w:color="auto"/>
          </w:divBdr>
          <w:divsChild>
            <w:div w:id="1348941138">
              <w:marLeft w:val="0"/>
              <w:marRight w:val="0"/>
              <w:marTop w:val="0"/>
              <w:marBottom w:val="0"/>
              <w:divBdr>
                <w:top w:val="none" w:sz="0" w:space="0" w:color="auto"/>
                <w:left w:val="none" w:sz="0" w:space="0" w:color="auto"/>
                <w:bottom w:val="none" w:sz="0" w:space="0" w:color="auto"/>
                <w:right w:val="none" w:sz="0" w:space="0" w:color="auto"/>
              </w:divBdr>
            </w:div>
          </w:divsChild>
        </w:div>
        <w:div w:id="951202766">
          <w:marLeft w:val="0"/>
          <w:marRight w:val="0"/>
          <w:marTop w:val="0"/>
          <w:marBottom w:val="0"/>
          <w:divBdr>
            <w:top w:val="none" w:sz="0" w:space="0" w:color="auto"/>
            <w:left w:val="none" w:sz="0" w:space="0" w:color="auto"/>
            <w:bottom w:val="none" w:sz="0" w:space="0" w:color="auto"/>
            <w:right w:val="none" w:sz="0" w:space="0" w:color="auto"/>
          </w:divBdr>
          <w:divsChild>
            <w:div w:id="233974245">
              <w:marLeft w:val="0"/>
              <w:marRight w:val="0"/>
              <w:marTop w:val="0"/>
              <w:marBottom w:val="0"/>
              <w:divBdr>
                <w:top w:val="none" w:sz="0" w:space="0" w:color="auto"/>
                <w:left w:val="none" w:sz="0" w:space="0" w:color="auto"/>
                <w:bottom w:val="none" w:sz="0" w:space="0" w:color="auto"/>
                <w:right w:val="none" w:sz="0" w:space="0" w:color="auto"/>
              </w:divBdr>
            </w:div>
          </w:divsChild>
        </w:div>
        <w:div w:id="1009674466">
          <w:marLeft w:val="0"/>
          <w:marRight w:val="0"/>
          <w:marTop w:val="0"/>
          <w:marBottom w:val="0"/>
          <w:divBdr>
            <w:top w:val="none" w:sz="0" w:space="0" w:color="auto"/>
            <w:left w:val="none" w:sz="0" w:space="0" w:color="auto"/>
            <w:bottom w:val="none" w:sz="0" w:space="0" w:color="auto"/>
            <w:right w:val="none" w:sz="0" w:space="0" w:color="auto"/>
          </w:divBdr>
          <w:divsChild>
            <w:div w:id="1939827638">
              <w:marLeft w:val="0"/>
              <w:marRight w:val="0"/>
              <w:marTop w:val="0"/>
              <w:marBottom w:val="0"/>
              <w:divBdr>
                <w:top w:val="none" w:sz="0" w:space="0" w:color="auto"/>
                <w:left w:val="none" w:sz="0" w:space="0" w:color="auto"/>
                <w:bottom w:val="none" w:sz="0" w:space="0" w:color="auto"/>
                <w:right w:val="none" w:sz="0" w:space="0" w:color="auto"/>
              </w:divBdr>
            </w:div>
          </w:divsChild>
        </w:div>
        <w:div w:id="1135610252">
          <w:marLeft w:val="0"/>
          <w:marRight w:val="0"/>
          <w:marTop w:val="0"/>
          <w:marBottom w:val="0"/>
          <w:divBdr>
            <w:top w:val="none" w:sz="0" w:space="0" w:color="auto"/>
            <w:left w:val="none" w:sz="0" w:space="0" w:color="auto"/>
            <w:bottom w:val="none" w:sz="0" w:space="0" w:color="auto"/>
            <w:right w:val="none" w:sz="0" w:space="0" w:color="auto"/>
          </w:divBdr>
          <w:divsChild>
            <w:div w:id="517230536">
              <w:marLeft w:val="0"/>
              <w:marRight w:val="0"/>
              <w:marTop w:val="0"/>
              <w:marBottom w:val="0"/>
              <w:divBdr>
                <w:top w:val="none" w:sz="0" w:space="0" w:color="auto"/>
                <w:left w:val="none" w:sz="0" w:space="0" w:color="auto"/>
                <w:bottom w:val="none" w:sz="0" w:space="0" w:color="auto"/>
                <w:right w:val="none" w:sz="0" w:space="0" w:color="auto"/>
              </w:divBdr>
            </w:div>
          </w:divsChild>
        </w:div>
        <w:div w:id="1184637062">
          <w:marLeft w:val="0"/>
          <w:marRight w:val="0"/>
          <w:marTop w:val="0"/>
          <w:marBottom w:val="0"/>
          <w:divBdr>
            <w:top w:val="none" w:sz="0" w:space="0" w:color="auto"/>
            <w:left w:val="none" w:sz="0" w:space="0" w:color="auto"/>
            <w:bottom w:val="none" w:sz="0" w:space="0" w:color="auto"/>
            <w:right w:val="none" w:sz="0" w:space="0" w:color="auto"/>
          </w:divBdr>
          <w:divsChild>
            <w:div w:id="1853756569">
              <w:marLeft w:val="0"/>
              <w:marRight w:val="0"/>
              <w:marTop w:val="0"/>
              <w:marBottom w:val="0"/>
              <w:divBdr>
                <w:top w:val="none" w:sz="0" w:space="0" w:color="auto"/>
                <w:left w:val="none" w:sz="0" w:space="0" w:color="auto"/>
                <w:bottom w:val="none" w:sz="0" w:space="0" w:color="auto"/>
                <w:right w:val="none" w:sz="0" w:space="0" w:color="auto"/>
              </w:divBdr>
            </w:div>
          </w:divsChild>
        </w:div>
        <w:div w:id="1193347700">
          <w:marLeft w:val="0"/>
          <w:marRight w:val="0"/>
          <w:marTop w:val="0"/>
          <w:marBottom w:val="0"/>
          <w:divBdr>
            <w:top w:val="none" w:sz="0" w:space="0" w:color="auto"/>
            <w:left w:val="none" w:sz="0" w:space="0" w:color="auto"/>
            <w:bottom w:val="none" w:sz="0" w:space="0" w:color="auto"/>
            <w:right w:val="none" w:sz="0" w:space="0" w:color="auto"/>
          </w:divBdr>
          <w:divsChild>
            <w:div w:id="1039552339">
              <w:marLeft w:val="0"/>
              <w:marRight w:val="0"/>
              <w:marTop w:val="0"/>
              <w:marBottom w:val="0"/>
              <w:divBdr>
                <w:top w:val="none" w:sz="0" w:space="0" w:color="auto"/>
                <w:left w:val="none" w:sz="0" w:space="0" w:color="auto"/>
                <w:bottom w:val="none" w:sz="0" w:space="0" w:color="auto"/>
                <w:right w:val="none" w:sz="0" w:space="0" w:color="auto"/>
              </w:divBdr>
            </w:div>
          </w:divsChild>
        </w:div>
        <w:div w:id="1193374597">
          <w:marLeft w:val="0"/>
          <w:marRight w:val="0"/>
          <w:marTop w:val="0"/>
          <w:marBottom w:val="0"/>
          <w:divBdr>
            <w:top w:val="none" w:sz="0" w:space="0" w:color="auto"/>
            <w:left w:val="none" w:sz="0" w:space="0" w:color="auto"/>
            <w:bottom w:val="none" w:sz="0" w:space="0" w:color="auto"/>
            <w:right w:val="none" w:sz="0" w:space="0" w:color="auto"/>
          </w:divBdr>
          <w:divsChild>
            <w:div w:id="926888966">
              <w:marLeft w:val="0"/>
              <w:marRight w:val="0"/>
              <w:marTop w:val="0"/>
              <w:marBottom w:val="0"/>
              <w:divBdr>
                <w:top w:val="none" w:sz="0" w:space="0" w:color="auto"/>
                <w:left w:val="none" w:sz="0" w:space="0" w:color="auto"/>
                <w:bottom w:val="none" w:sz="0" w:space="0" w:color="auto"/>
                <w:right w:val="none" w:sz="0" w:space="0" w:color="auto"/>
              </w:divBdr>
            </w:div>
            <w:div w:id="1351377445">
              <w:marLeft w:val="0"/>
              <w:marRight w:val="0"/>
              <w:marTop w:val="0"/>
              <w:marBottom w:val="0"/>
              <w:divBdr>
                <w:top w:val="none" w:sz="0" w:space="0" w:color="auto"/>
                <w:left w:val="none" w:sz="0" w:space="0" w:color="auto"/>
                <w:bottom w:val="none" w:sz="0" w:space="0" w:color="auto"/>
                <w:right w:val="none" w:sz="0" w:space="0" w:color="auto"/>
              </w:divBdr>
            </w:div>
            <w:div w:id="2024669746">
              <w:marLeft w:val="0"/>
              <w:marRight w:val="0"/>
              <w:marTop w:val="0"/>
              <w:marBottom w:val="0"/>
              <w:divBdr>
                <w:top w:val="none" w:sz="0" w:space="0" w:color="auto"/>
                <w:left w:val="none" w:sz="0" w:space="0" w:color="auto"/>
                <w:bottom w:val="none" w:sz="0" w:space="0" w:color="auto"/>
                <w:right w:val="none" w:sz="0" w:space="0" w:color="auto"/>
              </w:divBdr>
            </w:div>
          </w:divsChild>
        </w:div>
        <w:div w:id="1210848037">
          <w:marLeft w:val="0"/>
          <w:marRight w:val="0"/>
          <w:marTop w:val="0"/>
          <w:marBottom w:val="0"/>
          <w:divBdr>
            <w:top w:val="none" w:sz="0" w:space="0" w:color="auto"/>
            <w:left w:val="none" w:sz="0" w:space="0" w:color="auto"/>
            <w:bottom w:val="none" w:sz="0" w:space="0" w:color="auto"/>
            <w:right w:val="none" w:sz="0" w:space="0" w:color="auto"/>
          </w:divBdr>
          <w:divsChild>
            <w:div w:id="1921909922">
              <w:marLeft w:val="0"/>
              <w:marRight w:val="0"/>
              <w:marTop w:val="0"/>
              <w:marBottom w:val="0"/>
              <w:divBdr>
                <w:top w:val="none" w:sz="0" w:space="0" w:color="auto"/>
                <w:left w:val="none" w:sz="0" w:space="0" w:color="auto"/>
                <w:bottom w:val="none" w:sz="0" w:space="0" w:color="auto"/>
                <w:right w:val="none" w:sz="0" w:space="0" w:color="auto"/>
              </w:divBdr>
            </w:div>
          </w:divsChild>
        </w:div>
        <w:div w:id="1211109777">
          <w:marLeft w:val="0"/>
          <w:marRight w:val="0"/>
          <w:marTop w:val="0"/>
          <w:marBottom w:val="0"/>
          <w:divBdr>
            <w:top w:val="none" w:sz="0" w:space="0" w:color="auto"/>
            <w:left w:val="none" w:sz="0" w:space="0" w:color="auto"/>
            <w:bottom w:val="none" w:sz="0" w:space="0" w:color="auto"/>
            <w:right w:val="none" w:sz="0" w:space="0" w:color="auto"/>
          </w:divBdr>
          <w:divsChild>
            <w:div w:id="68698765">
              <w:marLeft w:val="0"/>
              <w:marRight w:val="0"/>
              <w:marTop w:val="0"/>
              <w:marBottom w:val="0"/>
              <w:divBdr>
                <w:top w:val="none" w:sz="0" w:space="0" w:color="auto"/>
                <w:left w:val="none" w:sz="0" w:space="0" w:color="auto"/>
                <w:bottom w:val="none" w:sz="0" w:space="0" w:color="auto"/>
                <w:right w:val="none" w:sz="0" w:space="0" w:color="auto"/>
              </w:divBdr>
            </w:div>
          </w:divsChild>
        </w:div>
        <w:div w:id="1220091632">
          <w:marLeft w:val="0"/>
          <w:marRight w:val="0"/>
          <w:marTop w:val="0"/>
          <w:marBottom w:val="0"/>
          <w:divBdr>
            <w:top w:val="none" w:sz="0" w:space="0" w:color="auto"/>
            <w:left w:val="none" w:sz="0" w:space="0" w:color="auto"/>
            <w:bottom w:val="none" w:sz="0" w:space="0" w:color="auto"/>
            <w:right w:val="none" w:sz="0" w:space="0" w:color="auto"/>
          </w:divBdr>
          <w:divsChild>
            <w:div w:id="1969625246">
              <w:marLeft w:val="0"/>
              <w:marRight w:val="0"/>
              <w:marTop w:val="0"/>
              <w:marBottom w:val="0"/>
              <w:divBdr>
                <w:top w:val="none" w:sz="0" w:space="0" w:color="auto"/>
                <w:left w:val="none" w:sz="0" w:space="0" w:color="auto"/>
                <w:bottom w:val="none" w:sz="0" w:space="0" w:color="auto"/>
                <w:right w:val="none" w:sz="0" w:space="0" w:color="auto"/>
              </w:divBdr>
            </w:div>
            <w:div w:id="2068995194">
              <w:marLeft w:val="0"/>
              <w:marRight w:val="0"/>
              <w:marTop w:val="0"/>
              <w:marBottom w:val="0"/>
              <w:divBdr>
                <w:top w:val="none" w:sz="0" w:space="0" w:color="auto"/>
                <w:left w:val="none" w:sz="0" w:space="0" w:color="auto"/>
                <w:bottom w:val="none" w:sz="0" w:space="0" w:color="auto"/>
                <w:right w:val="none" w:sz="0" w:space="0" w:color="auto"/>
              </w:divBdr>
            </w:div>
          </w:divsChild>
        </w:div>
        <w:div w:id="1241328356">
          <w:marLeft w:val="0"/>
          <w:marRight w:val="0"/>
          <w:marTop w:val="0"/>
          <w:marBottom w:val="0"/>
          <w:divBdr>
            <w:top w:val="none" w:sz="0" w:space="0" w:color="auto"/>
            <w:left w:val="none" w:sz="0" w:space="0" w:color="auto"/>
            <w:bottom w:val="none" w:sz="0" w:space="0" w:color="auto"/>
            <w:right w:val="none" w:sz="0" w:space="0" w:color="auto"/>
          </w:divBdr>
          <w:divsChild>
            <w:div w:id="477694205">
              <w:marLeft w:val="0"/>
              <w:marRight w:val="0"/>
              <w:marTop w:val="0"/>
              <w:marBottom w:val="0"/>
              <w:divBdr>
                <w:top w:val="none" w:sz="0" w:space="0" w:color="auto"/>
                <w:left w:val="none" w:sz="0" w:space="0" w:color="auto"/>
                <w:bottom w:val="none" w:sz="0" w:space="0" w:color="auto"/>
                <w:right w:val="none" w:sz="0" w:space="0" w:color="auto"/>
              </w:divBdr>
            </w:div>
            <w:div w:id="701563263">
              <w:marLeft w:val="0"/>
              <w:marRight w:val="0"/>
              <w:marTop w:val="0"/>
              <w:marBottom w:val="0"/>
              <w:divBdr>
                <w:top w:val="none" w:sz="0" w:space="0" w:color="auto"/>
                <w:left w:val="none" w:sz="0" w:space="0" w:color="auto"/>
                <w:bottom w:val="none" w:sz="0" w:space="0" w:color="auto"/>
                <w:right w:val="none" w:sz="0" w:space="0" w:color="auto"/>
              </w:divBdr>
            </w:div>
            <w:div w:id="832374943">
              <w:marLeft w:val="0"/>
              <w:marRight w:val="0"/>
              <w:marTop w:val="0"/>
              <w:marBottom w:val="0"/>
              <w:divBdr>
                <w:top w:val="none" w:sz="0" w:space="0" w:color="auto"/>
                <w:left w:val="none" w:sz="0" w:space="0" w:color="auto"/>
                <w:bottom w:val="none" w:sz="0" w:space="0" w:color="auto"/>
                <w:right w:val="none" w:sz="0" w:space="0" w:color="auto"/>
              </w:divBdr>
            </w:div>
            <w:div w:id="1100875617">
              <w:marLeft w:val="0"/>
              <w:marRight w:val="0"/>
              <w:marTop w:val="0"/>
              <w:marBottom w:val="0"/>
              <w:divBdr>
                <w:top w:val="none" w:sz="0" w:space="0" w:color="auto"/>
                <w:left w:val="none" w:sz="0" w:space="0" w:color="auto"/>
                <w:bottom w:val="none" w:sz="0" w:space="0" w:color="auto"/>
                <w:right w:val="none" w:sz="0" w:space="0" w:color="auto"/>
              </w:divBdr>
            </w:div>
            <w:div w:id="1567765915">
              <w:marLeft w:val="0"/>
              <w:marRight w:val="0"/>
              <w:marTop w:val="0"/>
              <w:marBottom w:val="0"/>
              <w:divBdr>
                <w:top w:val="none" w:sz="0" w:space="0" w:color="auto"/>
                <w:left w:val="none" w:sz="0" w:space="0" w:color="auto"/>
                <w:bottom w:val="none" w:sz="0" w:space="0" w:color="auto"/>
                <w:right w:val="none" w:sz="0" w:space="0" w:color="auto"/>
              </w:divBdr>
            </w:div>
            <w:div w:id="1742019684">
              <w:marLeft w:val="0"/>
              <w:marRight w:val="0"/>
              <w:marTop w:val="0"/>
              <w:marBottom w:val="0"/>
              <w:divBdr>
                <w:top w:val="none" w:sz="0" w:space="0" w:color="auto"/>
                <w:left w:val="none" w:sz="0" w:space="0" w:color="auto"/>
                <w:bottom w:val="none" w:sz="0" w:space="0" w:color="auto"/>
                <w:right w:val="none" w:sz="0" w:space="0" w:color="auto"/>
              </w:divBdr>
            </w:div>
          </w:divsChild>
        </w:div>
        <w:div w:id="1248350027">
          <w:marLeft w:val="0"/>
          <w:marRight w:val="0"/>
          <w:marTop w:val="0"/>
          <w:marBottom w:val="0"/>
          <w:divBdr>
            <w:top w:val="none" w:sz="0" w:space="0" w:color="auto"/>
            <w:left w:val="none" w:sz="0" w:space="0" w:color="auto"/>
            <w:bottom w:val="none" w:sz="0" w:space="0" w:color="auto"/>
            <w:right w:val="none" w:sz="0" w:space="0" w:color="auto"/>
          </w:divBdr>
          <w:divsChild>
            <w:div w:id="999194461">
              <w:marLeft w:val="0"/>
              <w:marRight w:val="0"/>
              <w:marTop w:val="0"/>
              <w:marBottom w:val="0"/>
              <w:divBdr>
                <w:top w:val="none" w:sz="0" w:space="0" w:color="auto"/>
                <w:left w:val="none" w:sz="0" w:space="0" w:color="auto"/>
                <w:bottom w:val="none" w:sz="0" w:space="0" w:color="auto"/>
                <w:right w:val="none" w:sz="0" w:space="0" w:color="auto"/>
              </w:divBdr>
            </w:div>
          </w:divsChild>
        </w:div>
        <w:div w:id="1249077849">
          <w:marLeft w:val="0"/>
          <w:marRight w:val="0"/>
          <w:marTop w:val="0"/>
          <w:marBottom w:val="0"/>
          <w:divBdr>
            <w:top w:val="none" w:sz="0" w:space="0" w:color="auto"/>
            <w:left w:val="none" w:sz="0" w:space="0" w:color="auto"/>
            <w:bottom w:val="none" w:sz="0" w:space="0" w:color="auto"/>
            <w:right w:val="none" w:sz="0" w:space="0" w:color="auto"/>
          </w:divBdr>
          <w:divsChild>
            <w:div w:id="413361978">
              <w:marLeft w:val="0"/>
              <w:marRight w:val="0"/>
              <w:marTop w:val="0"/>
              <w:marBottom w:val="0"/>
              <w:divBdr>
                <w:top w:val="none" w:sz="0" w:space="0" w:color="auto"/>
                <w:left w:val="none" w:sz="0" w:space="0" w:color="auto"/>
                <w:bottom w:val="none" w:sz="0" w:space="0" w:color="auto"/>
                <w:right w:val="none" w:sz="0" w:space="0" w:color="auto"/>
              </w:divBdr>
            </w:div>
          </w:divsChild>
        </w:div>
        <w:div w:id="1266841824">
          <w:marLeft w:val="0"/>
          <w:marRight w:val="0"/>
          <w:marTop w:val="0"/>
          <w:marBottom w:val="0"/>
          <w:divBdr>
            <w:top w:val="none" w:sz="0" w:space="0" w:color="auto"/>
            <w:left w:val="none" w:sz="0" w:space="0" w:color="auto"/>
            <w:bottom w:val="none" w:sz="0" w:space="0" w:color="auto"/>
            <w:right w:val="none" w:sz="0" w:space="0" w:color="auto"/>
          </w:divBdr>
          <w:divsChild>
            <w:div w:id="1938783633">
              <w:marLeft w:val="0"/>
              <w:marRight w:val="0"/>
              <w:marTop w:val="0"/>
              <w:marBottom w:val="0"/>
              <w:divBdr>
                <w:top w:val="none" w:sz="0" w:space="0" w:color="auto"/>
                <w:left w:val="none" w:sz="0" w:space="0" w:color="auto"/>
                <w:bottom w:val="none" w:sz="0" w:space="0" w:color="auto"/>
                <w:right w:val="none" w:sz="0" w:space="0" w:color="auto"/>
              </w:divBdr>
            </w:div>
          </w:divsChild>
        </w:div>
        <w:div w:id="1271357366">
          <w:marLeft w:val="0"/>
          <w:marRight w:val="0"/>
          <w:marTop w:val="0"/>
          <w:marBottom w:val="0"/>
          <w:divBdr>
            <w:top w:val="none" w:sz="0" w:space="0" w:color="auto"/>
            <w:left w:val="none" w:sz="0" w:space="0" w:color="auto"/>
            <w:bottom w:val="none" w:sz="0" w:space="0" w:color="auto"/>
            <w:right w:val="none" w:sz="0" w:space="0" w:color="auto"/>
          </w:divBdr>
          <w:divsChild>
            <w:div w:id="1918974041">
              <w:marLeft w:val="0"/>
              <w:marRight w:val="0"/>
              <w:marTop w:val="0"/>
              <w:marBottom w:val="0"/>
              <w:divBdr>
                <w:top w:val="none" w:sz="0" w:space="0" w:color="auto"/>
                <w:left w:val="none" w:sz="0" w:space="0" w:color="auto"/>
                <w:bottom w:val="none" w:sz="0" w:space="0" w:color="auto"/>
                <w:right w:val="none" w:sz="0" w:space="0" w:color="auto"/>
              </w:divBdr>
            </w:div>
          </w:divsChild>
        </w:div>
        <w:div w:id="1291859998">
          <w:marLeft w:val="0"/>
          <w:marRight w:val="0"/>
          <w:marTop w:val="0"/>
          <w:marBottom w:val="0"/>
          <w:divBdr>
            <w:top w:val="none" w:sz="0" w:space="0" w:color="auto"/>
            <w:left w:val="none" w:sz="0" w:space="0" w:color="auto"/>
            <w:bottom w:val="none" w:sz="0" w:space="0" w:color="auto"/>
            <w:right w:val="none" w:sz="0" w:space="0" w:color="auto"/>
          </w:divBdr>
          <w:divsChild>
            <w:div w:id="233900214">
              <w:marLeft w:val="0"/>
              <w:marRight w:val="0"/>
              <w:marTop w:val="0"/>
              <w:marBottom w:val="0"/>
              <w:divBdr>
                <w:top w:val="none" w:sz="0" w:space="0" w:color="auto"/>
                <w:left w:val="none" w:sz="0" w:space="0" w:color="auto"/>
                <w:bottom w:val="none" w:sz="0" w:space="0" w:color="auto"/>
                <w:right w:val="none" w:sz="0" w:space="0" w:color="auto"/>
              </w:divBdr>
            </w:div>
            <w:div w:id="705907209">
              <w:marLeft w:val="0"/>
              <w:marRight w:val="0"/>
              <w:marTop w:val="0"/>
              <w:marBottom w:val="0"/>
              <w:divBdr>
                <w:top w:val="none" w:sz="0" w:space="0" w:color="auto"/>
                <w:left w:val="none" w:sz="0" w:space="0" w:color="auto"/>
                <w:bottom w:val="none" w:sz="0" w:space="0" w:color="auto"/>
                <w:right w:val="none" w:sz="0" w:space="0" w:color="auto"/>
              </w:divBdr>
            </w:div>
          </w:divsChild>
        </w:div>
        <w:div w:id="1295330324">
          <w:marLeft w:val="0"/>
          <w:marRight w:val="0"/>
          <w:marTop w:val="0"/>
          <w:marBottom w:val="0"/>
          <w:divBdr>
            <w:top w:val="none" w:sz="0" w:space="0" w:color="auto"/>
            <w:left w:val="none" w:sz="0" w:space="0" w:color="auto"/>
            <w:bottom w:val="none" w:sz="0" w:space="0" w:color="auto"/>
            <w:right w:val="none" w:sz="0" w:space="0" w:color="auto"/>
          </w:divBdr>
          <w:divsChild>
            <w:div w:id="225264496">
              <w:marLeft w:val="0"/>
              <w:marRight w:val="0"/>
              <w:marTop w:val="0"/>
              <w:marBottom w:val="0"/>
              <w:divBdr>
                <w:top w:val="none" w:sz="0" w:space="0" w:color="auto"/>
                <w:left w:val="none" w:sz="0" w:space="0" w:color="auto"/>
                <w:bottom w:val="none" w:sz="0" w:space="0" w:color="auto"/>
                <w:right w:val="none" w:sz="0" w:space="0" w:color="auto"/>
              </w:divBdr>
            </w:div>
          </w:divsChild>
        </w:div>
        <w:div w:id="1333340254">
          <w:marLeft w:val="0"/>
          <w:marRight w:val="0"/>
          <w:marTop w:val="0"/>
          <w:marBottom w:val="0"/>
          <w:divBdr>
            <w:top w:val="none" w:sz="0" w:space="0" w:color="auto"/>
            <w:left w:val="none" w:sz="0" w:space="0" w:color="auto"/>
            <w:bottom w:val="none" w:sz="0" w:space="0" w:color="auto"/>
            <w:right w:val="none" w:sz="0" w:space="0" w:color="auto"/>
          </w:divBdr>
          <w:divsChild>
            <w:div w:id="358822344">
              <w:marLeft w:val="0"/>
              <w:marRight w:val="0"/>
              <w:marTop w:val="0"/>
              <w:marBottom w:val="0"/>
              <w:divBdr>
                <w:top w:val="none" w:sz="0" w:space="0" w:color="auto"/>
                <w:left w:val="none" w:sz="0" w:space="0" w:color="auto"/>
                <w:bottom w:val="none" w:sz="0" w:space="0" w:color="auto"/>
                <w:right w:val="none" w:sz="0" w:space="0" w:color="auto"/>
              </w:divBdr>
            </w:div>
          </w:divsChild>
        </w:div>
        <w:div w:id="1382897877">
          <w:marLeft w:val="0"/>
          <w:marRight w:val="0"/>
          <w:marTop w:val="0"/>
          <w:marBottom w:val="0"/>
          <w:divBdr>
            <w:top w:val="none" w:sz="0" w:space="0" w:color="auto"/>
            <w:left w:val="none" w:sz="0" w:space="0" w:color="auto"/>
            <w:bottom w:val="none" w:sz="0" w:space="0" w:color="auto"/>
            <w:right w:val="none" w:sz="0" w:space="0" w:color="auto"/>
          </w:divBdr>
          <w:divsChild>
            <w:div w:id="15035929">
              <w:marLeft w:val="0"/>
              <w:marRight w:val="0"/>
              <w:marTop w:val="0"/>
              <w:marBottom w:val="0"/>
              <w:divBdr>
                <w:top w:val="none" w:sz="0" w:space="0" w:color="auto"/>
                <w:left w:val="none" w:sz="0" w:space="0" w:color="auto"/>
                <w:bottom w:val="none" w:sz="0" w:space="0" w:color="auto"/>
                <w:right w:val="none" w:sz="0" w:space="0" w:color="auto"/>
              </w:divBdr>
            </w:div>
          </w:divsChild>
        </w:div>
        <w:div w:id="1393886802">
          <w:marLeft w:val="0"/>
          <w:marRight w:val="0"/>
          <w:marTop w:val="0"/>
          <w:marBottom w:val="0"/>
          <w:divBdr>
            <w:top w:val="none" w:sz="0" w:space="0" w:color="auto"/>
            <w:left w:val="none" w:sz="0" w:space="0" w:color="auto"/>
            <w:bottom w:val="none" w:sz="0" w:space="0" w:color="auto"/>
            <w:right w:val="none" w:sz="0" w:space="0" w:color="auto"/>
          </w:divBdr>
          <w:divsChild>
            <w:div w:id="1687707620">
              <w:marLeft w:val="0"/>
              <w:marRight w:val="0"/>
              <w:marTop w:val="0"/>
              <w:marBottom w:val="0"/>
              <w:divBdr>
                <w:top w:val="none" w:sz="0" w:space="0" w:color="auto"/>
                <w:left w:val="none" w:sz="0" w:space="0" w:color="auto"/>
                <w:bottom w:val="none" w:sz="0" w:space="0" w:color="auto"/>
                <w:right w:val="none" w:sz="0" w:space="0" w:color="auto"/>
              </w:divBdr>
            </w:div>
          </w:divsChild>
        </w:div>
        <w:div w:id="1399747530">
          <w:marLeft w:val="0"/>
          <w:marRight w:val="0"/>
          <w:marTop w:val="0"/>
          <w:marBottom w:val="0"/>
          <w:divBdr>
            <w:top w:val="none" w:sz="0" w:space="0" w:color="auto"/>
            <w:left w:val="none" w:sz="0" w:space="0" w:color="auto"/>
            <w:bottom w:val="none" w:sz="0" w:space="0" w:color="auto"/>
            <w:right w:val="none" w:sz="0" w:space="0" w:color="auto"/>
          </w:divBdr>
          <w:divsChild>
            <w:div w:id="1938444689">
              <w:marLeft w:val="0"/>
              <w:marRight w:val="0"/>
              <w:marTop w:val="0"/>
              <w:marBottom w:val="0"/>
              <w:divBdr>
                <w:top w:val="none" w:sz="0" w:space="0" w:color="auto"/>
                <w:left w:val="none" w:sz="0" w:space="0" w:color="auto"/>
                <w:bottom w:val="none" w:sz="0" w:space="0" w:color="auto"/>
                <w:right w:val="none" w:sz="0" w:space="0" w:color="auto"/>
              </w:divBdr>
            </w:div>
          </w:divsChild>
        </w:div>
        <w:div w:id="1519849554">
          <w:marLeft w:val="0"/>
          <w:marRight w:val="0"/>
          <w:marTop w:val="0"/>
          <w:marBottom w:val="0"/>
          <w:divBdr>
            <w:top w:val="none" w:sz="0" w:space="0" w:color="auto"/>
            <w:left w:val="none" w:sz="0" w:space="0" w:color="auto"/>
            <w:bottom w:val="none" w:sz="0" w:space="0" w:color="auto"/>
            <w:right w:val="none" w:sz="0" w:space="0" w:color="auto"/>
          </w:divBdr>
          <w:divsChild>
            <w:div w:id="1340736828">
              <w:marLeft w:val="0"/>
              <w:marRight w:val="0"/>
              <w:marTop w:val="0"/>
              <w:marBottom w:val="0"/>
              <w:divBdr>
                <w:top w:val="none" w:sz="0" w:space="0" w:color="auto"/>
                <w:left w:val="none" w:sz="0" w:space="0" w:color="auto"/>
                <w:bottom w:val="none" w:sz="0" w:space="0" w:color="auto"/>
                <w:right w:val="none" w:sz="0" w:space="0" w:color="auto"/>
              </w:divBdr>
            </w:div>
          </w:divsChild>
        </w:div>
        <w:div w:id="1562326384">
          <w:marLeft w:val="0"/>
          <w:marRight w:val="0"/>
          <w:marTop w:val="0"/>
          <w:marBottom w:val="0"/>
          <w:divBdr>
            <w:top w:val="none" w:sz="0" w:space="0" w:color="auto"/>
            <w:left w:val="none" w:sz="0" w:space="0" w:color="auto"/>
            <w:bottom w:val="none" w:sz="0" w:space="0" w:color="auto"/>
            <w:right w:val="none" w:sz="0" w:space="0" w:color="auto"/>
          </w:divBdr>
          <w:divsChild>
            <w:div w:id="34089202">
              <w:marLeft w:val="0"/>
              <w:marRight w:val="0"/>
              <w:marTop w:val="0"/>
              <w:marBottom w:val="0"/>
              <w:divBdr>
                <w:top w:val="none" w:sz="0" w:space="0" w:color="auto"/>
                <w:left w:val="none" w:sz="0" w:space="0" w:color="auto"/>
                <w:bottom w:val="none" w:sz="0" w:space="0" w:color="auto"/>
                <w:right w:val="none" w:sz="0" w:space="0" w:color="auto"/>
              </w:divBdr>
            </w:div>
          </w:divsChild>
        </w:div>
        <w:div w:id="1575310593">
          <w:marLeft w:val="0"/>
          <w:marRight w:val="0"/>
          <w:marTop w:val="0"/>
          <w:marBottom w:val="0"/>
          <w:divBdr>
            <w:top w:val="none" w:sz="0" w:space="0" w:color="auto"/>
            <w:left w:val="none" w:sz="0" w:space="0" w:color="auto"/>
            <w:bottom w:val="none" w:sz="0" w:space="0" w:color="auto"/>
            <w:right w:val="none" w:sz="0" w:space="0" w:color="auto"/>
          </w:divBdr>
          <w:divsChild>
            <w:div w:id="7608147">
              <w:marLeft w:val="0"/>
              <w:marRight w:val="0"/>
              <w:marTop w:val="0"/>
              <w:marBottom w:val="0"/>
              <w:divBdr>
                <w:top w:val="none" w:sz="0" w:space="0" w:color="auto"/>
                <w:left w:val="none" w:sz="0" w:space="0" w:color="auto"/>
                <w:bottom w:val="none" w:sz="0" w:space="0" w:color="auto"/>
                <w:right w:val="none" w:sz="0" w:space="0" w:color="auto"/>
              </w:divBdr>
            </w:div>
          </w:divsChild>
        </w:div>
        <w:div w:id="1598445010">
          <w:marLeft w:val="0"/>
          <w:marRight w:val="0"/>
          <w:marTop w:val="0"/>
          <w:marBottom w:val="0"/>
          <w:divBdr>
            <w:top w:val="none" w:sz="0" w:space="0" w:color="auto"/>
            <w:left w:val="none" w:sz="0" w:space="0" w:color="auto"/>
            <w:bottom w:val="none" w:sz="0" w:space="0" w:color="auto"/>
            <w:right w:val="none" w:sz="0" w:space="0" w:color="auto"/>
          </w:divBdr>
          <w:divsChild>
            <w:div w:id="1010793917">
              <w:marLeft w:val="0"/>
              <w:marRight w:val="0"/>
              <w:marTop w:val="0"/>
              <w:marBottom w:val="0"/>
              <w:divBdr>
                <w:top w:val="none" w:sz="0" w:space="0" w:color="auto"/>
                <w:left w:val="none" w:sz="0" w:space="0" w:color="auto"/>
                <w:bottom w:val="none" w:sz="0" w:space="0" w:color="auto"/>
                <w:right w:val="none" w:sz="0" w:space="0" w:color="auto"/>
              </w:divBdr>
            </w:div>
          </w:divsChild>
        </w:div>
        <w:div w:id="1661538528">
          <w:marLeft w:val="0"/>
          <w:marRight w:val="0"/>
          <w:marTop w:val="0"/>
          <w:marBottom w:val="0"/>
          <w:divBdr>
            <w:top w:val="none" w:sz="0" w:space="0" w:color="auto"/>
            <w:left w:val="none" w:sz="0" w:space="0" w:color="auto"/>
            <w:bottom w:val="none" w:sz="0" w:space="0" w:color="auto"/>
            <w:right w:val="none" w:sz="0" w:space="0" w:color="auto"/>
          </w:divBdr>
          <w:divsChild>
            <w:div w:id="717556813">
              <w:marLeft w:val="0"/>
              <w:marRight w:val="0"/>
              <w:marTop w:val="0"/>
              <w:marBottom w:val="0"/>
              <w:divBdr>
                <w:top w:val="none" w:sz="0" w:space="0" w:color="auto"/>
                <w:left w:val="none" w:sz="0" w:space="0" w:color="auto"/>
                <w:bottom w:val="none" w:sz="0" w:space="0" w:color="auto"/>
                <w:right w:val="none" w:sz="0" w:space="0" w:color="auto"/>
              </w:divBdr>
            </w:div>
            <w:div w:id="1784111520">
              <w:marLeft w:val="0"/>
              <w:marRight w:val="0"/>
              <w:marTop w:val="0"/>
              <w:marBottom w:val="0"/>
              <w:divBdr>
                <w:top w:val="none" w:sz="0" w:space="0" w:color="auto"/>
                <w:left w:val="none" w:sz="0" w:space="0" w:color="auto"/>
                <w:bottom w:val="none" w:sz="0" w:space="0" w:color="auto"/>
                <w:right w:val="none" w:sz="0" w:space="0" w:color="auto"/>
              </w:divBdr>
            </w:div>
            <w:div w:id="1821997409">
              <w:marLeft w:val="0"/>
              <w:marRight w:val="0"/>
              <w:marTop w:val="0"/>
              <w:marBottom w:val="0"/>
              <w:divBdr>
                <w:top w:val="none" w:sz="0" w:space="0" w:color="auto"/>
                <w:left w:val="none" w:sz="0" w:space="0" w:color="auto"/>
                <w:bottom w:val="none" w:sz="0" w:space="0" w:color="auto"/>
                <w:right w:val="none" w:sz="0" w:space="0" w:color="auto"/>
              </w:divBdr>
            </w:div>
          </w:divsChild>
        </w:div>
        <w:div w:id="1679845123">
          <w:marLeft w:val="0"/>
          <w:marRight w:val="0"/>
          <w:marTop w:val="0"/>
          <w:marBottom w:val="0"/>
          <w:divBdr>
            <w:top w:val="none" w:sz="0" w:space="0" w:color="auto"/>
            <w:left w:val="none" w:sz="0" w:space="0" w:color="auto"/>
            <w:bottom w:val="none" w:sz="0" w:space="0" w:color="auto"/>
            <w:right w:val="none" w:sz="0" w:space="0" w:color="auto"/>
          </w:divBdr>
          <w:divsChild>
            <w:div w:id="1530337788">
              <w:marLeft w:val="0"/>
              <w:marRight w:val="0"/>
              <w:marTop w:val="0"/>
              <w:marBottom w:val="0"/>
              <w:divBdr>
                <w:top w:val="none" w:sz="0" w:space="0" w:color="auto"/>
                <w:left w:val="none" w:sz="0" w:space="0" w:color="auto"/>
                <w:bottom w:val="none" w:sz="0" w:space="0" w:color="auto"/>
                <w:right w:val="none" w:sz="0" w:space="0" w:color="auto"/>
              </w:divBdr>
            </w:div>
          </w:divsChild>
        </w:div>
        <w:div w:id="1735738585">
          <w:marLeft w:val="0"/>
          <w:marRight w:val="0"/>
          <w:marTop w:val="0"/>
          <w:marBottom w:val="0"/>
          <w:divBdr>
            <w:top w:val="none" w:sz="0" w:space="0" w:color="auto"/>
            <w:left w:val="none" w:sz="0" w:space="0" w:color="auto"/>
            <w:bottom w:val="none" w:sz="0" w:space="0" w:color="auto"/>
            <w:right w:val="none" w:sz="0" w:space="0" w:color="auto"/>
          </w:divBdr>
          <w:divsChild>
            <w:div w:id="1877891518">
              <w:marLeft w:val="0"/>
              <w:marRight w:val="0"/>
              <w:marTop w:val="0"/>
              <w:marBottom w:val="0"/>
              <w:divBdr>
                <w:top w:val="none" w:sz="0" w:space="0" w:color="auto"/>
                <w:left w:val="none" w:sz="0" w:space="0" w:color="auto"/>
                <w:bottom w:val="none" w:sz="0" w:space="0" w:color="auto"/>
                <w:right w:val="none" w:sz="0" w:space="0" w:color="auto"/>
              </w:divBdr>
            </w:div>
          </w:divsChild>
        </w:div>
        <w:div w:id="1851724614">
          <w:marLeft w:val="0"/>
          <w:marRight w:val="0"/>
          <w:marTop w:val="0"/>
          <w:marBottom w:val="0"/>
          <w:divBdr>
            <w:top w:val="none" w:sz="0" w:space="0" w:color="auto"/>
            <w:left w:val="none" w:sz="0" w:space="0" w:color="auto"/>
            <w:bottom w:val="none" w:sz="0" w:space="0" w:color="auto"/>
            <w:right w:val="none" w:sz="0" w:space="0" w:color="auto"/>
          </w:divBdr>
          <w:divsChild>
            <w:div w:id="180438177">
              <w:marLeft w:val="0"/>
              <w:marRight w:val="0"/>
              <w:marTop w:val="0"/>
              <w:marBottom w:val="0"/>
              <w:divBdr>
                <w:top w:val="none" w:sz="0" w:space="0" w:color="auto"/>
                <w:left w:val="none" w:sz="0" w:space="0" w:color="auto"/>
                <w:bottom w:val="none" w:sz="0" w:space="0" w:color="auto"/>
                <w:right w:val="none" w:sz="0" w:space="0" w:color="auto"/>
              </w:divBdr>
            </w:div>
          </w:divsChild>
        </w:div>
        <w:div w:id="1951817674">
          <w:marLeft w:val="0"/>
          <w:marRight w:val="0"/>
          <w:marTop w:val="0"/>
          <w:marBottom w:val="0"/>
          <w:divBdr>
            <w:top w:val="none" w:sz="0" w:space="0" w:color="auto"/>
            <w:left w:val="none" w:sz="0" w:space="0" w:color="auto"/>
            <w:bottom w:val="none" w:sz="0" w:space="0" w:color="auto"/>
            <w:right w:val="none" w:sz="0" w:space="0" w:color="auto"/>
          </w:divBdr>
          <w:divsChild>
            <w:div w:id="1392269571">
              <w:marLeft w:val="0"/>
              <w:marRight w:val="0"/>
              <w:marTop w:val="0"/>
              <w:marBottom w:val="0"/>
              <w:divBdr>
                <w:top w:val="none" w:sz="0" w:space="0" w:color="auto"/>
                <w:left w:val="none" w:sz="0" w:space="0" w:color="auto"/>
                <w:bottom w:val="none" w:sz="0" w:space="0" w:color="auto"/>
                <w:right w:val="none" w:sz="0" w:space="0" w:color="auto"/>
              </w:divBdr>
            </w:div>
          </w:divsChild>
        </w:div>
        <w:div w:id="2032798287">
          <w:marLeft w:val="0"/>
          <w:marRight w:val="0"/>
          <w:marTop w:val="0"/>
          <w:marBottom w:val="0"/>
          <w:divBdr>
            <w:top w:val="none" w:sz="0" w:space="0" w:color="auto"/>
            <w:left w:val="none" w:sz="0" w:space="0" w:color="auto"/>
            <w:bottom w:val="none" w:sz="0" w:space="0" w:color="auto"/>
            <w:right w:val="none" w:sz="0" w:space="0" w:color="auto"/>
          </w:divBdr>
          <w:divsChild>
            <w:div w:id="1894851092">
              <w:marLeft w:val="0"/>
              <w:marRight w:val="0"/>
              <w:marTop w:val="0"/>
              <w:marBottom w:val="0"/>
              <w:divBdr>
                <w:top w:val="none" w:sz="0" w:space="0" w:color="auto"/>
                <w:left w:val="none" w:sz="0" w:space="0" w:color="auto"/>
                <w:bottom w:val="none" w:sz="0" w:space="0" w:color="auto"/>
                <w:right w:val="none" w:sz="0" w:space="0" w:color="auto"/>
              </w:divBdr>
            </w:div>
          </w:divsChild>
        </w:div>
        <w:div w:id="2053842928">
          <w:marLeft w:val="0"/>
          <w:marRight w:val="0"/>
          <w:marTop w:val="0"/>
          <w:marBottom w:val="0"/>
          <w:divBdr>
            <w:top w:val="none" w:sz="0" w:space="0" w:color="auto"/>
            <w:left w:val="none" w:sz="0" w:space="0" w:color="auto"/>
            <w:bottom w:val="none" w:sz="0" w:space="0" w:color="auto"/>
            <w:right w:val="none" w:sz="0" w:space="0" w:color="auto"/>
          </w:divBdr>
          <w:divsChild>
            <w:div w:id="1282343435">
              <w:marLeft w:val="0"/>
              <w:marRight w:val="0"/>
              <w:marTop w:val="0"/>
              <w:marBottom w:val="0"/>
              <w:divBdr>
                <w:top w:val="none" w:sz="0" w:space="0" w:color="auto"/>
                <w:left w:val="none" w:sz="0" w:space="0" w:color="auto"/>
                <w:bottom w:val="none" w:sz="0" w:space="0" w:color="auto"/>
                <w:right w:val="none" w:sz="0" w:space="0" w:color="auto"/>
              </w:divBdr>
            </w:div>
          </w:divsChild>
        </w:div>
        <w:div w:id="2071728932">
          <w:marLeft w:val="0"/>
          <w:marRight w:val="0"/>
          <w:marTop w:val="0"/>
          <w:marBottom w:val="0"/>
          <w:divBdr>
            <w:top w:val="none" w:sz="0" w:space="0" w:color="auto"/>
            <w:left w:val="none" w:sz="0" w:space="0" w:color="auto"/>
            <w:bottom w:val="none" w:sz="0" w:space="0" w:color="auto"/>
            <w:right w:val="none" w:sz="0" w:space="0" w:color="auto"/>
          </w:divBdr>
          <w:divsChild>
            <w:div w:id="446004329">
              <w:marLeft w:val="0"/>
              <w:marRight w:val="0"/>
              <w:marTop w:val="0"/>
              <w:marBottom w:val="0"/>
              <w:divBdr>
                <w:top w:val="none" w:sz="0" w:space="0" w:color="auto"/>
                <w:left w:val="none" w:sz="0" w:space="0" w:color="auto"/>
                <w:bottom w:val="none" w:sz="0" w:space="0" w:color="auto"/>
                <w:right w:val="none" w:sz="0" w:space="0" w:color="auto"/>
              </w:divBdr>
            </w:div>
          </w:divsChild>
        </w:div>
        <w:div w:id="2097941668">
          <w:marLeft w:val="0"/>
          <w:marRight w:val="0"/>
          <w:marTop w:val="0"/>
          <w:marBottom w:val="0"/>
          <w:divBdr>
            <w:top w:val="none" w:sz="0" w:space="0" w:color="auto"/>
            <w:left w:val="none" w:sz="0" w:space="0" w:color="auto"/>
            <w:bottom w:val="none" w:sz="0" w:space="0" w:color="auto"/>
            <w:right w:val="none" w:sz="0" w:space="0" w:color="auto"/>
          </w:divBdr>
          <w:divsChild>
            <w:div w:id="479928319">
              <w:marLeft w:val="0"/>
              <w:marRight w:val="0"/>
              <w:marTop w:val="0"/>
              <w:marBottom w:val="0"/>
              <w:divBdr>
                <w:top w:val="none" w:sz="0" w:space="0" w:color="auto"/>
                <w:left w:val="none" w:sz="0" w:space="0" w:color="auto"/>
                <w:bottom w:val="none" w:sz="0" w:space="0" w:color="auto"/>
                <w:right w:val="none" w:sz="0" w:space="0" w:color="auto"/>
              </w:divBdr>
            </w:div>
          </w:divsChild>
        </w:div>
        <w:div w:id="2138134203">
          <w:marLeft w:val="0"/>
          <w:marRight w:val="0"/>
          <w:marTop w:val="0"/>
          <w:marBottom w:val="0"/>
          <w:divBdr>
            <w:top w:val="none" w:sz="0" w:space="0" w:color="auto"/>
            <w:left w:val="none" w:sz="0" w:space="0" w:color="auto"/>
            <w:bottom w:val="none" w:sz="0" w:space="0" w:color="auto"/>
            <w:right w:val="none" w:sz="0" w:space="0" w:color="auto"/>
          </w:divBdr>
          <w:divsChild>
            <w:div w:id="20275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8951">
      <w:bodyDiv w:val="1"/>
      <w:marLeft w:val="0"/>
      <w:marRight w:val="0"/>
      <w:marTop w:val="0"/>
      <w:marBottom w:val="0"/>
      <w:divBdr>
        <w:top w:val="none" w:sz="0" w:space="0" w:color="auto"/>
        <w:left w:val="none" w:sz="0" w:space="0" w:color="auto"/>
        <w:bottom w:val="none" w:sz="0" w:space="0" w:color="auto"/>
        <w:right w:val="none" w:sz="0" w:space="0" w:color="auto"/>
      </w:divBdr>
    </w:div>
    <w:div w:id="223491903">
      <w:bodyDiv w:val="1"/>
      <w:marLeft w:val="0"/>
      <w:marRight w:val="0"/>
      <w:marTop w:val="0"/>
      <w:marBottom w:val="0"/>
      <w:divBdr>
        <w:top w:val="none" w:sz="0" w:space="0" w:color="auto"/>
        <w:left w:val="none" w:sz="0" w:space="0" w:color="auto"/>
        <w:bottom w:val="none" w:sz="0" w:space="0" w:color="auto"/>
        <w:right w:val="none" w:sz="0" w:space="0" w:color="auto"/>
      </w:divBdr>
      <w:divsChild>
        <w:div w:id="854341212">
          <w:marLeft w:val="0"/>
          <w:marRight w:val="0"/>
          <w:marTop w:val="0"/>
          <w:marBottom w:val="0"/>
          <w:divBdr>
            <w:top w:val="none" w:sz="0" w:space="0" w:color="auto"/>
            <w:left w:val="none" w:sz="0" w:space="0" w:color="auto"/>
            <w:bottom w:val="none" w:sz="0" w:space="0" w:color="auto"/>
            <w:right w:val="none" w:sz="0" w:space="0" w:color="auto"/>
          </w:divBdr>
        </w:div>
      </w:divsChild>
    </w:div>
    <w:div w:id="236979034">
      <w:bodyDiv w:val="1"/>
      <w:marLeft w:val="0"/>
      <w:marRight w:val="0"/>
      <w:marTop w:val="0"/>
      <w:marBottom w:val="0"/>
      <w:divBdr>
        <w:top w:val="none" w:sz="0" w:space="0" w:color="auto"/>
        <w:left w:val="none" w:sz="0" w:space="0" w:color="auto"/>
        <w:bottom w:val="none" w:sz="0" w:space="0" w:color="auto"/>
        <w:right w:val="none" w:sz="0" w:space="0" w:color="auto"/>
      </w:divBdr>
    </w:div>
    <w:div w:id="238445881">
      <w:bodyDiv w:val="1"/>
      <w:marLeft w:val="0"/>
      <w:marRight w:val="0"/>
      <w:marTop w:val="0"/>
      <w:marBottom w:val="0"/>
      <w:divBdr>
        <w:top w:val="none" w:sz="0" w:space="0" w:color="auto"/>
        <w:left w:val="none" w:sz="0" w:space="0" w:color="auto"/>
        <w:bottom w:val="none" w:sz="0" w:space="0" w:color="auto"/>
        <w:right w:val="none" w:sz="0" w:space="0" w:color="auto"/>
      </w:divBdr>
    </w:div>
    <w:div w:id="240531153">
      <w:bodyDiv w:val="1"/>
      <w:marLeft w:val="0"/>
      <w:marRight w:val="0"/>
      <w:marTop w:val="0"/>
      <w:marBottom w:val="0"/>
      <w:divBdr>
        <w:top w:val="none" w:sz="0" w:space="0" w:color="auto"/>
        <w:left w:val="none" w:sz="0" w:space="0" w:color="auto"/>
        <w:bottom w:val="none" w:sz="0" w:space="0" w:color="auto"/>
        <w:right w:val="none" w:sz="0" w:space="0" w:color="auto"/>
      </w:divBdr>
    </w:div>
    <w:div w:id="247007551">
      <w:bodyDiv w:val="1"/>
      <w:marLeft w:val="0"/>
      <w:marRight w:val="0"/>
      <w:marTop w:val="0"/>
      <w:marBottom w:val="0"/>
      <w:divBdr>
        <w:top w:val="none" w:sz="0" w:space="0" w:color="auto"/>
        <w:left w:val="none" w:sz="0" w:space="0" w:color="auto"/>
        <w:bottom w:val="none" w:sz="0" w:space="0" w:color="auto"/>
        <w:right w:val="none" w:sz="0" w:space="0" w:color="auto"/>
      </w:divBdr>
      <w:divsChild>
        <w:div w:id="740325982">
          <w:marLeft w:val="0"/>
          <w:marRight w:val="0"/>
          <w:marTop w:val="0"/>
          <w:marBottom w:val="0"/>
          <w:divBdr>
            <w:top w:val="none" w:sz="0" w:space="0" w:color="auto"/>
            <w:left w:val="none" w:sz="0" w:space="0" w:color="auto"/>
            <w:bottom w:val="none" w:sz="0" w:space="0" w:color="auto"/>
            <w:right w:val="none" w:sz="0" w:space="0" w:color="auto"/>
          </w:divBdr>
        </w:div>
      </w:divsChild>
    </w:div>
    <w:div w:id="249504206">
      <w:bodyDiv w:val="1"/>
      <w:marLeft w:val="0"/>
      <w:marRight w:val="0"/>
      <w:marTop w:val="0"/>
      <w:marBottom w:val="0"/>
      <w:divBdr>
        <w:top w:val="none" w:sz="0" w:space="0" w:color="auto"/>
        <w:left w:val="none" w:sz="0" w:space="0" w:color="auto"/>
        <w:bottom w:val="none" w:sz="0" w:space="0" w:color="auto"/>
        <w:right w:val="none" w:sz="0" w:space="0" w:color="auto"/>
      </w:divBdr>
    </w:div>
    <w:div w:id="252395478">
      <w:bodyDiv w:val="1"/>
      <w:marLeft w:val="0"/>
      <w:marRight w:val="0"/>
      <w:marTop w:val="0"/>
      <w:marBottom w:val="0"/>
      <w:divBdr>
        <w:top w:val="none" w:sz="0" w:space="0" w:color="auto"/>
        <w:left w:val="none" w:sz="0" w:space="0" w:color="auto"/>
        <w:bottom w:val="none" w:sz="0" w:space="0" w:color="auto"/>
        <w:right w:val="none" w:sz="0" w:space="0" w:color="auto"/>
      </w:divBdr>
    </w:div>
    <w:div w:id="254440325">
      <w:bodyDiv w:val="1"/>
      <w:marLeft w:val="0"/>
      <w:marRight w:val="0"/>
      <w:marTop w:val="0"/>
      <w:marBottom w:val="0"/>
      <w:divBdr>
        <w:top w:val="none" w:sz="0" w:space="0" w:color="auto"/>
        <w:left w:val="none" w:sz="0" w:space="0" w:color="auto"/>
        <w:bottom w:val="none" w:sz="0" w:space="0" w:color="auto"/>
        <w:right w:val="none" w:sz="0" w:space="0" w:color="auto"/>
      </w:divBdr>
    </w:div>
    <w:div w:id="269704914">
      <w:bodyDiv w:val="1"/>
      <w:marLeft w:val="0"/>
      <w:marRight w:val="0"/>
      <w:marTop w:val="0"/>
      <w:marBottom w:val="0"/>
      <w:divBdr>
        <w:top w:val="none" w:sz="0" w:space="0" w:color="auto"/>
        <w:left w:val="none" w:sz="0" w:space="0" w:color="auto"/>
        <w:bottom w:val="none" w:sz="0" w:space="0" w:color="auto"/>
        <w:right w:val="none" w:sz="0" w:space="0" w:color="auto"/>
      </w:divBdr>
    </w:div>
    <w:div w:id="283509913">
      <w:bodyDiv w:val="1"/>
      <w:marLeft w:val="0"/>
      <w:marRight w:val="0"/>
      <w:marTop w:val="0"/>
      <w:marBottom w:val="0"/>
      <w:divBdr>
        <w:top w:val="none" w:sz="0" w:space="0" w:color="auto"/>
        <w:left w:val="none" w:sz="0" w:space="0" w:color="auto"/>
        <w:bottom w:val="none" w:sz="0" w:space="0" w:color="auto"/>
        <w:right w:val="none" w:sz="0" w:space="0" w:color="auto"/>
      </w:divBdr>
    </w:div>
    <w:div w:id="349113820">
      <w:bodyDiv w:val="1"/>
      <w:marLeft w:val="0"/>
      <w:marRight w:val="0"/>
      <w:marTop w:val="0"/>
      <w:marBottom w:val="0"/>
      <w:divBdr>
        <w:top w:val="none" w:sz="0" w:space="0" w:color="auto"/>
        <w:left w:val="none" w:sz="0" w:space="0" w:color="auto"/>
        <w:bottom w:val="none" w:sz="0" w:space="0" w:color="auto"/>
        <w:right w:val="none" w:sz="0" w:space="0" w:color="auto"/>
      </w:divBdr>
    </w:div>
    <w:div w:id="356852018">
      <w:bodyDiv w:val="1"/>
      <w:marLeft w:val="0"/>
      <w:marRight w:val="0"/>
      <w:marTop w:val="0"/>
      <w:marBottom w:val="0"/>
      <w:divBdr>
        <w:top w:val="none" w:sz="0" w:space="0" w:color="auto"/>
        <w:left w:val="none" w:sz="0" w:space="0" w:color="auto"/>
        <w:bottom w:val="none" w:sz="0" w:space="0" w:color="auto"/>
        <w:right w:val="none" w:sz="0" w:space="0" w:color="auto"/>
      </w:divBdr>
    </w:div>
    <w:div w:id="359287391">
      <w:bodyDiv w:val="1"/>
      <w:marLeft w:val="0"/>
      <w:marRight w:val="0"/>
      <w:marTop w:val="0"/>
      <w:marBottom w:val="0"/>
      <w:divBdr>
        <w:top w:val="none" w:sz="0" w:space="0" w:color="auto"/>
        <w:left w:val="none" w:sz="0" w:space="0" w:color="auto"/>
        <w:bottom w:val="none" w:sz="0" w:space="0" w:color="auto"/>
        <w:right w:val="none" w:sz="0" w:space="0" w:color="auto"/>
      </w:divBdr>
    </w:div>
    <w:div w:id="373849440">
      <w:bodyDiv w:val="1"/>
      <w:marLeft w:val="0"/>
      <w:marRight w:val="0"/>
      <w:marTop w:val="0"/>
      <w:marBottom w:val="0"/>
      <w:divBdr>
        <w:top w:val="none" w:sz="0" w:space="0" w:color="auto"/>
        <w:left w:val="none" w:sz="0" w:space="0" w:color="auto"/>
        <w:bottom w:val="none" w:sz="0" w:space="0" w:color="auto"/>
        <w:right w:val="none" w:sz="0" w:space="0" w:color="auto"/>
      </w:divBdr>
    </w:div>
    <w:div w:id="377363179">
      <w:bodyDiv w:val="1"/>
      <w:marLeft w:val="0"/>
      <w:marRight w:val="0"/>
      <w:marTop w:val="0"/>
      <w:marBottom w:val="0"/>
      <w:divBdr>
        <w:top w:val="none" w:sz="0" w:space="0" w:color="auto"/>
        <w:left w:val="none" w:sz="0" w:space="0" w:color="auto"/>
        <w:bottom w:val="none" w:sz="0" w:space="0" w:color="auto"/>
        <w:right w:val="none" w:sz="0" w:space="0" w:color="auto"/>
      </w:divBdr>
    </w:div>
    <w:div w:id="381634178">
      <w:bodyDiv w:val="1"/>
      <w:marLeft w:val="0"/>
      <w:marRight w:val="0"/>
      <w:marTop w:val="0"/>
      <w:marBottom w:val="0"/>
      <w:divBdr>
        <w:top w:val="none" w:sz="0" w:space="0" w:color="auto"/>
        <w:left w:val="none" w:sz="0" w:space="0" w:color="auto"/>
        <w:bottom w:val="none" w:sz="0" w:space="0" w:color="auto"/>
        <w:right w:val="none" w:sz="0" w:space="0" w:color="auto"/>
      </w:divBdr>
    </w:div>
    <w:div w:id="384528157">
      <w:bodyDiv w:val="1"/>
      <w:marLeft w:val="0"/>
      <w:marRight w:val="0"/>
      <w:marTop w:val="0"/>
      <w:marBottom w:val="0"/>
      <w:divBdr>
        <w:top w:val="none" w:sz="0" w:space="0" w:color="auto"/>
        <w:left w:val="none" w:sz="0" w:space="0" w:color="auto"/>
        <w:bottom w:val="none" w:sz="0" w:space="0" w:color="auto"/>
        <w:right w:val="none" w:sz="0" w:space="0" w:color="auto"/>
      </w:divBdr>
      <w:divsChild>
        <w:div w:id="644622489">
          <w:marLeft w:val="274"/>
          <w:marRight w:val="0"/>
          <w:marTop w:val="0"/>
          <w:marBottom w:val="0"/>
          <w:divBdr>
            <w:top w:val="none" w:sz="0" w:space="0" w:color="auto"/>
            <w:left w:val="none" w:sz="0" w:space="0" w:color="auto"/>
            <w:bottom w:val="none" w:sz="0" w:space="0" w:color="auto"/>
            <w:right w:val="none" w:sz="0" w:space="0" w:color="auto"/>
          </w:divBdr>
        </w:div>
        <w:div w:id="1515460894">
          <w:marLeft w:val="274"/>
          <w:marRight w:val="0"/>
          <w:marTop w:val="0"/>
          <w:marBottom w:val="0"/>
          <w:divBdr>
            <w:top w:val="none" w:sz="0" w:space="0" w:color="auto"/>
            <w:left w:val="none" w:sz="0" w:space="0" w:color="auto"/>
            <w:bottom w:val="none" w:sz="0" w:space="0" w:color="auto"/>
            <w:right w:val="none" w:sz="0" w:space="0" w:color="auto"/>
          </w:divBdr>
        </w:div>
        <w:div w:id="1920214896">
          <w:marLeft w:val="274"/>
          <w:marRight w:val="0"/>
          <w:marTop w:val="0"/>
          <w:marBottom w:val="0"/>
          <w:divBdr>
            <w:top w:val="none" w:sz="0" w:space="0" w:color="auto"/>
            <w:left w:val="none" w:sz="0" w:space="0" w:color="auto"/>
            <w:bottom w:val="none" w:sz="0" w:space="0" w:color="auto"/>
            <w:right w:val="none" w:sz="0" w:space="0" w:color="auto"/>
          </w:divBdr>
        </w:div>
      </w:divsChild>
    </w:div>
    <w:div w:id="410784537">
      <w:bodyDiv w:val="1"/>
      <w:marLeft w:val="0"/>
      <w:marRight w:val="0"/>
      <w:marTop w:val="0"/>
      <w:marBottom w:val="0"/>
      <w:divBdr>
        <w:top w:val="none" w:sz="0" w:space="0" w:color="auto"/>
        <w:left w:val="none" w:sz="0" w:space="0" w:color="auto"/>
        <w:bottom w:val="none" w:sz="0" w:space="0" w:color="auto"/>
        <w:right w:val="none" w:sz="0" w:space="0" w:color="auto"/>
      </w:divBdr>
    </w:div>
    <w:div w:id="416485323">
      <w:bodyDiv w:val="1"/>
      <w:marLeft w:val="0"/>
      <w:marRight w:val="0"/>
      <w:marTop w:val="0"/>
      <w:marBottom w:val="0"/>
      <w:divBdr>
        <w:top w:val="none" w:sz="0" w:space="0" w:color="auto"/>
        <w:left w:val="none" w:sz="0" w:space="0" w:color="auto"/>
        <w:bottom w:val="none" w:sz="0" w:space="0" w:color="auto"/>
        <w:right w:val="none" w:sz="0" w:space="0" w:color="auto"/>
      </w:divBdr>
      <w:divsChild>
        <w:div w:id="136842555">
          <w:marLeft w:val="0"/>
          <w:marRight w:val="0"/>
          <w:marTop w:val="0"/>
          <w:marBottom w:val="445"/>
          <w:divBdr>
            <w:top w:val="none" w:sz="0" w:space="0" w:color="auto"/>
            <w:left w:val="none" w:sz="0" w:space="0" w:color="auto"/>
            <w:bottom w:val="none" w:sz="0" w:space="0" w:color="auto"/>
            <w:right w:val="none" w:sz="0" w:space="0" w:color="auto"/>
          </w:divBdr>
          <w:divsChild>
            <w:div w:id="334916342">
              <w:marLeft w:val="0"/>
              <w:marRight w:val="0"/>
              <w:marTop w:val="0"/>
              <w:marBottom w:val="0"/>
              <w:divBdr>
                <w:top w:val="none" w:sz="0" w:space="0" w:color="auto"/>
                <w:left w:val="none" w:sz="0" w:space="0" w:color="auto"/>
                <w:bottom w:val="none" w:sz="0" w:space="0" w:color="auto"/>
                <w:right w:val="none" w:sz="0" w:space="0" w:color="auto"/>
              </w:divBdr>
            </w:div>
          </w:divsChild>
        </w:div>
        <w:div w:id="210771363">
          <w:marLeft w:val="0"/>
          <w:marRight w:val="0"/>
          <w:marTop w:val="0"/>
          <w:marBottom w:val="445"/>
          <w:divBdr>
            <w:top w:val="none" w:sz="0" w:space="0" w:color="auto"/>
            <w:left w:val="none" w:sz="0" w:space="0" w:color="auto"/>
            <w:bottom w:val="none" w:sz="0" w:space="0" w:color="auto"/>
            <w:right w:val="none" w:sz="0" w:space="0" w:color="auto"/>
          </w:divBdr>
          <w:divsChild>
            <w:div w:id="1425952931">
              <w:marLeft w:val="0"/>
              <w:marRight w:val="0"/>
              <w:marTop w:val="0"/>
              <w:marBottom w:val="0"/>
              <w:divBdr>
                <w:top w:val="none" w:sz="0" w:space="0" w:color="auto"/>
                <w:left w:val="none" w:sz="0" w:space="0" w:color="auto"/>
                <w:bottom w:val="none" w:sz="0" w:space="0" w:color="auto"/>
                <w:right w:val="none" w:sz="0" w:space="0" w:color="auto"/>
              </w:divBdr>
            </w:div>
          </w:divsChild>
        </w:div>
        <w:div w:id="2119132851">
          <w:marLeft w:val="0"/>
          <w:marRight w:val="0"/>
          <w:marTop w:val="0"/>
          <w:marBottom w:val="445"/>
          <w:divBdr>
            <w:top w:val="none" w:sz="0" w:space="0" w:color="auto"/>
            <w:left w:val="none" w:sz="0" w:space="0" w:color="auto"/>
            <w:bottom w:val="none" w:sz="0" w:space="0" w:color="auto"/>
            <w:right w:val="none" w:sz="0" w:space="0" w:color="auto"/>
          </w:divBdr>
          <w:divsChild>
            <w:div w:id="468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7595">
      <w:bodyDiv w:val="1"/>
      <w:marLeft w:val="0"/>
      <w:marRight w:val="0"/>
      <w:marTop w:val="0"/>
      <w:marBottom w:val="0"/>
      <w:divBdr>
        <w:top w:val="none" w:sz="0" w:space="0" w:color="auto"/>
        <w:left w:val="none" w:sz="0" w:space="0" w:color="auto"/>
        <w:bottom w:val="none" w:sz="0" w:space="0" w:color="auto"/>
        <w:right w:val="none" w:sz="0" w:space="0" w:color="auto"/>
      </w:divBdr>
    </w:div>
    <w:div w:id="443113730">
      <w:bodyDiv w:val="1"/>
      <w:marLeft w:val="0"/>
      <w:marRight w:val="0"/>
      <w:marTop w:val="0"/>
      <w:marBottom w:val="0"/>
      <w:divBdr>
        <w:top w:val="none" w:sz="0" w:space="0" w:color="auto"/>
        <w:left w:val="none" w:sz="0" w:space="0" w:color="auto"/>
        <w:bottom w:val="none" w:sz="0" w:space="0" w:color="auto"/>
        <w:right w:val="none" w:sz="0" w:space="0" w:color="auto"/>
      </w:divBdr>
      <w:divsChild>
        <w:div w:id="8485133">
          <w:marLeft w:val="0"/>
          <w:marRight w:val="0"/>
          <w:marTop w:val="0"/>
          <w:marBottom w:val="0"/>
          <w:divBdr>
            <w:top w:val="none" w:sz="0" w:space="0" w:color="auto"/>
            <w:left w:val="none" w:sz="0" w:space="0" w:color="auto"/>
            <w:bottom w:val="none" w:sz="0" w:space="0" w:color="auto"/>
            <w:right w:val="none" w:sz="0" w:space="0" w:color="auto"/>
          </w:divBdr>
        </w:div>
        <w:div w:id="32775310">
          <w:marLeft w:val="0"/>
          <w:marRight w:val="0"/>
          <w:marTop w:val="0"/>
          <w:marBottom w:val="0"/>
          <w:divBdr>
            <w:top w:val="none" w:sz="0" w:space="0" w:color="auto"/>
            <w:left w:val="none" w:sz="0" w:space="0" w:color="auto"/>
            <w:bottom w:val="none" w:sz="0" w:space="0" w:color="auto"/>
            <w:right w:val="none" w:sz="0" w:space="0" w:color="auto"/>
          </w:divBdr>
        </w:div>
        <w:div w:id="58018925">
          <w:marLeft w:val="0"/>
          <w:marRight w:val="0"/>
          <w:marTop w:val="0"/>
          <w:marBottom w:val="0"/>
          <w:divBdr>
            <w:top w:val="none" w:sz="0" w:space="0" w:color="auto"/>
            <w:left w:val="none" w:sz="0" w:space="0" w:color="auto"/>
            <w:bottom w:val="none" w:sz="0" w:space="0" w:color="auto"/>
            <w:right w:val="none" w:sz="0" w:space="0" w:color="auto"/>
          </w:divBdr>
        </w:div>
        <w:div w:id="184100424">
          <w:marLeft w:val="0"/>
          <w:marRight w:val="0"/>
          <w:marTop w:val="0"/>
          <w:marBottom w:val="0"/>
          <w:divBdr>
            <w:top w:val="none" w:sz="0" w:space="0" w:color="auto"/>
            <w:left w:val="none" w:sz="0" w:space="0" w:color="auto"/>
            <w:bottom w:val="none" w:sz="0" w:space="0" w:color="auto"/>
            <w:right w:val="none" w:sz="0" w:space="0" w:color="auto"/>
          </w:divBdr>
        </w:div>
        <w:div w:id="263655914">
          <w:marLeft w:val="0"/>
          <w:marRight w:val="0"/>
          <w:marTop w:val="0"/>
          <w:marBottom w:val="0"/>
          <w:divBdr>
            <w:top w:val="none" w:sz="0" w:space="0" w:color="auto"/>
            <w:left w:val="none" w:sz="0" w:space="0" w:color="auto"/>
            <w:bottom w:val="none" w:sz="0" w:space="0" w:color="auto"/>
            <w:right w:val="none" w:sz="0" w:space="0" w:color="auto"/>
          </w:divBdr>
        </w:div>
        <w:div w:id="296834072">
          <w:marLeft w:val="0"/>
          <w:marRight w:val="0"/>
          <w:marTop w:val="0"/>
          <w:marBottom w:val="0"/>
          <w:divBdr>
            <w:top w:val="none" w:sz="0" w:space="0" w:color="auto"/>
            <w:left w:val="none" w:sz="0" w:space="0" w:color="auto"/>
            <w:bottom w:val="none" w:sz="0" w:space="0" w:color="auto"/>
            <w:right w:val="none" w:sz="0" w:space="0" w:color="auto"/>
          </w:divBdr>
        </w:div>
        <w:div w:id="312877388">
          <w:marLeft w:val="0"/>
          <w:marRight w:val="0"/>
          <w:marTop w:val="0"/>
          <w:marBottom w:val="0"/>
          <w:divBdr>
            <w:top w:val="none" w:sz="0" w:space="0" w:color="auto"/>
            <w:left w:val="none" w:sz="0" w:space="0" w:color="auto"/>
            <w:bottom w:val="none" w:sz="0" w:space="0" w:color="auto"/>
            <w:right w:val="none" w:sz="0" w:space="0" w:color="auto"/>
          </w:divBdr>
        </w:div>
        <w:div w:id="343366382">
          <w:marLeft w:val="0"/>
          <w:marRight w:val="0"/>
          <w:marTop w:val="0"/>
          <w:marBottom w:val="0"/>
          <w:divBdr>
            <w:top w:val="none" w:sz="0" w:space="0" w:color="auto"/>
            <w:left w:val="none" w:sz="0" w:space="0" w:color="auto"/>
            <w:bottom w:val="none" w:sz="0" w:space="0" w:color="auto"/>
            <w:right w:val="none" w:sz="0" w:space="0" w:color="auto"/>
          </w:divBdr>
        </w:div>
        <w:div w:id="343942878">
          <w:marLeft w:val="0"/>
          <w:marRight w:val="0"/>
          <w:marTop w:val="0"/>
          <w:marBottom w:val="0"/>
          <w:divBdr>
            <w:top w:val="none" w:sz="0" w:space="0" w:color="auto"/>
            <w:left w:val="none" w:sz="0" w:space="0" w:color="auto"/>
            <w:bottom w:val="none" w:sz="0" w:space="0" w:color="auto"/>
            <w:right w:val="none" w:sz="0" w:space="0" w:color="auto"/>
          </w:divBdr>
        </w:div>
        <w:div w:id="392657071">
          <w:marLeft w:val="0"/>
          <w:marRight w:val="0"/>
          <w:marTop w:val="0"/>
          <w:marBottom w:val="0"/>
          <w:divBdr>
            <w:top w:val="none" w:sz="0" w:space="0" w:color="auto"/>
            <w:left w:val="none" w:sz="0" w:space="0" w:color="auto"/>
            <w:bottom w:val="none" w:sz="0" w:space="0" w:color="auto"/>
            <w:right w:val="none" w:sz="0" w:space="0" w:color="auto"/>
          </w:divBdr>
        </w:div>
        <w:div w:id="409354410">
          <w:marLeft w:val="0"/>
          <w:marRight w:val="0"/>
          <w:marTop w:val="0"/>
          <w:marBottom w:val="0"/>
          <w:divBdr>
            <w:top w:val="none" w:sz="0" w:space="0" w:color="auto"/>
            <w:left w:val="none" w:sz="0" w:space="0" w:color="auto"/>
            <w:bottom w:val="none" w:sz="0" w:space="0" w:color="auto"/>
            <w:right w:val="none" w:sz="0" w:space="0" w:color="auto"/>
          </w:divBdr>
        </w:div>
        <w:div w:id="413011874">
          <w:marLeft w:val="0"/>
          <w:marRight w:val="0"/>
          <w:marTop w:val="0"/>
          <w:marBottom w:val="0"/>
          <w:divBdr>
            <w:top w:val="none" w:sz="0" w:space="0" w:color="auto"/>
            <w:left w:val="none" w:sz="0" w:space="0" w:color="auto"/>
            <w:bottom w:val="none" w:sz="0" w:space="0" w:color="auto"/>
            <w:right w:val="none" w:sz="0" w:space="0" w:color="auto"/>
          </w:divBdr>
        </w:div>
        <w:div w:id="440684274">
          <w:marLeft w:val="0"/>
          <w:marRight w:val="0"/>
          <w:marTop w:val="0"/>
          <w:marBottom w:val="0"/>
          <w:divBdr>
            <w:top w:val="none" w:sz="0" w:space="0" w:color="auto"/>
            <w:left w:val="none" w:sz="0" w:space="0" w:color="auto"/>
            <w:bottom w:val="none" w:sz="0" w:space="0" w:color="auto"/>
            <w:right w:val="none" w:sz="0" w:space="0" w:color="auto"/>
          </w:divBdr>
        </w:div>
        <w:div w:id="444621950">
          <w:marLeft w:val="0"/>
          <w:marRight w:val="0"/>
          <w:marTop w:val="0"/>
          <w:marBottom w:val="0"/>
          <w:divBdr>
            <w:top w:val="none" w:sz="0" w:space="0" w:color="auto"/>
            <w:left w:val="none" w:sz="0" w:space="0" w:color="auto"/>
            <w:bottom w:val="none" w:sz="0" w:space="0" w:color="auto"/>
            <w:right w:val="none" w:sz="0" w:space="0" w:color="auto"/>
          </w:divBdr>
        </w:div>
        <w:div w:id="451676876">
          <w:marLeft w:val="0"/>
          <w:marRight w:val="0"/>
          <w:marTop w:val="0"/>
          <w:marBottom w:val="0"/>
          <w:divBdr>
            <w:top w:val="none" w:sz="0" w:space="0" w:color="auto"/>
            <w:left w:val="none" w:sz="0" w:space="0" w:color="auto"/>
            <w:bottom w:val="none" w:sz="0" w:space="0" w:color="auto"/>
            <w:right w:val="none" w:sz="0" w:space="0" w:color="auto"/>
          </w:divBdr>
        </w:div>
        <w:div w:id="472797876">
          <w:marLeft w:val="0"/>
          <w:marRight w:val="0"/>
          <w:marTop w:val="0"/>
          <w:marBottom w:val="0"/>
          <w:divBdr>
            <w:top w:val="none" w:sz="0" w:space="0" w:color="auto"/>
            <w:left w:val="none" w:sz="0" w:space="0" w:color="auto"/>
            <w:bottom w:val="none" w:sz="0" w:space="0" w:color="auto"/>
            <w:right w:val="none" w:sz="0" w:space="0" w:color="auto"/>
          </w:divBdr>
        </w:div>
        <w:div w:id="493884030">
          <w:marLeft w:val="0"/>
          <w:marRight w:val="0"/>
          <w:marTop w:val="0"/>
          <w:marBottom w:val="0"/>
          <w:divBdr>
            <w:top w:val="none" w:sz="0" w:space="0" w:color="auto"/>
            <w:left w:val="none" w:sz="0" w:space="0" w:color="auto"/>
            <w:bottom w:val="none" w:sz="0" w:space="0" w:color="auto"/>
            <w:right w:val="none" w:sz="0" w:space="0" w:color="auto"/>
          </w:divBdr>
        </w:div>
        <w:div w:id="495804896">
          <w:marLeft w:val="0"/>
          <w:marRight w:val="0"/>
          <w:marTop w:val="0"/>
          <w:marBottom w:val="0"/>
          <w:divBdr>
            <w:top w:val="none" w:sz="0" w:space="0" w:color="auto"/>
            <w:left w:val="none" w:sz="0" w:space="0" w:color="auto"/>
            <w:bottom w:val="none" w:sz="0" w:space="0" w:color="auto"/>
            <w:right w:val="none" w:sz="0" w:space="0" w:color="auto"/>
          </w:divBdr>
        </w:div>
        <w:div w:id="590505294">
          <w:marLeft w:val="0"/>
          <w:marRight w:val="0"/>
          <w:marTop w:val="0"/>
          <w:marBottom w:val="0"/>
          <w:divBdr>
            <w:top w:val="none" w:sz="0" w:space="0" w:color="auto"/>
            <w:left w:val="none" w:sz="0" w:space="0" w:color="auto"/>
            <w:bottom w:val="none" w:sz="0" w:space="0" w:color="auto"/>
            <w:right w:val="none" w:sz="0" w:space="0" w:color="auto"/>
          </w:divBdr>
        </w:div>
        <w:div w:id="600797655">
          <w:marLeft w:val="0"/>
          <w:marRight w:val="0"/>
          <w:marTop w:val="0"/>
          <w:marBottom w:val="0"/>
          <w:divBdr>
            <w:top w:val="none" w:sz="0" w:space="0" w:color="auto"/>
            <w:left w:val="none" w:sz="0" w:space="0" w:color="auto"/>
            <w:bottom w:val="none" w:sz="0" w:space="0" w:color="auto"/>
            <w:right w:val="none" w:sz="0" w:space="0" w:color="auto"/>
          </w:divBdr>
        </w:div>
        <w:div w:id="604457519">
          <w:marLeft w:val="0"/>
          <w:marRight w:val="0"/>
          <w:marTop w:val="0"/>
          <w:marBottom w:val="0"/>
          <w:divBdr>
            <w:top w:val="none" w:sz="0" w:space="0" w:color="auto"/>
            <w:left w:val="none" w:sz="0" w:space="0" w:color="auto"/>
            <w:bottom w:val="none" w:sz="0" w:space="0" w:color="auto"/>
            <w:right w:val="none" w:sz="0" w:space="0" w:color="auto"/>
          </w:divBdr>
        </w:div>
        <w:div w:id="623853640">
          <w:marLeft w:val="0"/>
          <w:marRight w:val="0"/>
          <w:marTop w:val="0"/>
          <w:marBottom w:val="0"/>
          <w:divBdr>
            <w:top w:val="none" w:sz="0" w:space="0" w:color="auto"/>
            <w:left w:val="none" w:sz="0" w:space="0" w:color="auto"/>
            <w:bottom w:val="none" w:sz="0" w:space="0" w:color="auto"/>
            <w:right w:val="none" w:sz="0" w:space="0" w:color="auto"/>
          </w:divBdr>
        </w:div>
        <w:div w:id="636109606">
          <w:marLeft w:val="0"/>
          <w:marRight w:val="0"/>
          <w:marTop w:val="0"/>
          <w:marBottom w:val="0"/>
          <w:divBdr>
            <w:top w:val="none" w:sz="0" w:space="0" w:color="auto"/>
            <w:left w:val="none" w:sz="0" w:space="0" w:color="auto"/>
            <w:bottom w:val="none" w:sz="0" w:space="0" w:color="auto"/>
            <w:right w:val="none" w:sz="0" w:space="0" w:color="auto"/>
          </w:divBdr>
        </w:div>
        <w:div w:id="641928335">
          <w:marLeft w:val="0"/>
          <w:marRight w:val="0"/>
          <w:marTop w:val="0"/>
          <w:marBottom w:val="0"/>
          <w:divBdr>
            <w:top w:val="none" w:sz="0" w:space="0" w:color="auto"/>
            <w:left w:val="none" w:sz="0" w:space="0" w:color="auto"/>
            <w:bottom w:val="none" w:sz="0" w:space="0" w:color="auto"/>
            <w:right w:val="none" w:sz="0" w:space="0" w:color="auto"/>
          </w:divBdr>
        </w:div>
        <w:div w:id="665981129">
          <w:marLeft w:val="0"/>
          <w:marRight w:val="0"/>
          <w:marTop w:val="0"/>
          <w:marBottom w:val="0"/>
          <w:divBdr>
            <w:top w:val="none" w:sz="0" w:space="0" w:color="auto"/>
            <w:left w:val="none" w:sz="0" w:space="0" w:color="auto"/>
            <w:bottom w:val="none" w:sz="0" w:space="0" w:color="auto"/>
            <w:right w:val="none" w:sz="0" w:space="0" w:color="auto"/>
          </w:divBdr>
        </w:div>
        <w:div w:id="692153231">
          <w:marLeft w:val="0"/>
          <w:marRight w:val="0"/>
          <w:marTop w:val="0"/>
          <w:marBottom w:val="0"/>
          <w:divBdr>
            <w:top w:val="none" w:sz="0" w:space="0" w:color="auto"/>
            <w:left w:val="none" w:sz="0" w:space="0" w:color="auto"/>
            <w:bottom w:val="none" w:sz="0" w:space="0" w:color="auto"/>
            <w:right w:val="none" w:sz="0" w:space="0" w:color="auto"/>
          </w:divBdr>
          <w:divsChild>
            <w:div w:id="230308510">
              <w:marLeft w:val="0"/>
              <w:marRight w:val="0"/>
              <w:marTop w:val="0"/>
              <w:marBottom w:val="0"/>
              <w:divBdr>
                <w:top w:val="none" w:sz="0" w:space="0" w:color="auto"/>
                <w:left w:val="none" w:sz="0" w:space="0" w:color="auto"/>
                <w:bottom w:val="none" w:sz="0" w:space="0" w:color="auto"/>
                <w:right w:val="none" w:sz="0" w:space="0" w:color="auto"/>
              </w:divBdr>
            </w:div>
            <w:div w:id="289675188">
              <w:marLeft w:val="0"/>
              <w:marRight w:val="0"/>
              <w:marTop w:val="0"/>
              <w:marBottom w:val="0"/>
              <w:divBdr>
                <w:top w:val="none" w:sz="0" w:space="0" w:color="auto"/>
                <w:left w:val="none" w:sz="0" w:space="0" w:color="auto"/>
                <w:bottom w:val="none" w:sz="0" w:space="0" w:color="auto"/>
                <w:right w:val="none" w:sz="0" w:space="0" w:color="auto"/>
              </w:divBdr>
            </w:div>
            <w:div w:id="1716658520">
              <w:marLeft w:val="0"/>
              <w:marRight w:val="0"/>
              <w:marTop w:val="0"/>
              <w:marBottom w:val="0"/>
              <w:divBdr>
                <w:top w:val="none" w:sz="0" w:space="0" w:color="auto"/>
                <w:left w:val="none" w:sz="0" w:space="0" w:color="auto"/>
                <w:bottom w:val="none" w:sz="0" w:space="0" w:color="auto"/>
                <w:right w:val="none" w:sz="0" w:space="0" w:color="auto"/>
              </w:divBdr>
            </w:div>
            <w:div w:id="1788548562">
              <w:marLeft w:val="0"/>
              <w:marRight w:val="0"/>
              <w:marTop w:val="0"/>
              <w:marBottom w:val="0"/>
              <w:divBdr>
                <w:top w:val="none" w:sz="0" w:space="0" w:color="auto"/>
                <w:left w:val="none" w:sz="0" w:space="0" w:color="auto"/>
                <w:bottom w:val="none" w:sz="0" w:space="0" w:color="auto"/>
                <w:right w:val="none" w:sz="0" w:space="0" w:color="auto"/>
              </w:divBdr>
            </w:div>
          </w:divsChild>
        </w:div>
        <w:div w:id="718892731">
          <w:marLeft w:val="0"/>
          <w:marRight w:val="0"/>
          <w:marTop w:val="0"/>
          <w:marBottom w:val="0"/>
          <w:divBdr>
            <w:top w:val="none" w:sz="0" w:space="0" w:color="auto"/>
            <w:left w:val="none" w:sz="0" w:space="0" w:color="auto"/>
            <w:bottom w:val="none" w:sz="0" w:space="0" w:color="auto"/>
            <w:right w:val="none" w:sz="0" w:space="0" w:color="auto"/>
          </w:divBdr>
          <w:divsChild>
            <w:div w:id="193427677">
              <w:marLeft w:val="0"/>
              <w:marRight w:val="0"/>
              <w:marTop w:val="0"/>
              <w:marBottom w:val="0"/>
              <w:divBdr>
                <w:top w:val="none" w:sz="0" w:space="0" w:color="auto"/>
                <w:left w:val="none" w:sz="0" w:space="0" w:color="auto"/>
                <w:bottom w:val="none" w:sz="0" w:space="0" w:color="auto"/>
                <w:right w:val="none" w:sz="0" w:space="0" w:color="auto"/>
              </w:divBdr>
            </w:div>
            <w:div w:id="779564454">
              <w:marLeft w:val="0"/>
              <w:marRight w:val="0"/>
              <w:marTop w:val="0"/>
              <w:marBottom w:val="0"/>
              <w:divBdr>
                <w:top w:val="none" w:sz="0" w:space="0" w:color="auto"/>
                <w:left w:val="none" w:sz="0" w:space="0" w:color="auto"/>
                <w:bottom w:val="none" w:sz="0" w:space="0" w:color="auto"/>
                <w:right w:val="none" w:sz="0" w:space="0" w:color="auto"/>
              </w:divBdr>
            </w:div>
            <w:div w:id="1557472150">
              <w:marLeft w:val="0"/>
              <w:marRight w:val="0"/>
              <w:marTop w:val="0"/>
              <w:marBottom w:val="0"/>
              <w:divBdr>
                <w:top w:val="none" w:sz="0" w:space="0" w:color="auto"/>
                <w:left w:val="none" w:sz="0" w:space="0" w:color="auto"/>
                <w:bottom w:val="none" w:sz="0" w:space="0" w:color="auto"/>
                <w:right w:val="none" w:sz="0" w:space="0" w:color="auto"/>
              </w:divBdr>
            </w:div>
            <w:div w:id="1894999340">
              <w:marLeft w:val="0"/>
              <w:marRight w:val="0"/>
              <w:marTop w:val="0"/>
              <w:marBottom w:val="0"/>
              <w:divBdr>
                <w:top w:val="none" w:sz="0" w:space="0" w:color="auto"/>
                <w:left w:val="none" w:sz="0" w:space="0" w:color="auto"/>
                <w:bottom w:val="none" w:sz="0" w:space="0" w:color="auto"/>
                <w:right w:val="none" w:sz="0" w:space="0" w:color="auto"/>
              </w:divBdr>
            </w:div>
            <w:div w:id="1941524889">
              <w:marLeft w:val="0"/>
              <w:marRight w:val="0"/>
              <w:marTop w:val="0"/>
              <w:marBottom w:val="0"/>
              <w:divBdr>
                <w:top w:val="none" w:sz="0" w:space="0" w:color="auto"/>
                <w:left w:val="none" w:sz="0" w:space="0" w:color="auto"/>
                <w:bottom w:val="none" w:sz="0" w:space="0" w:color="auto"/>
                <w:right w:val="none" w:sz="0" w:space="0" w:color="auto"/>
              </w:divBdr>
            </w:div>
          </w:divsChild>
        </w:div>
        <w:div w:id="745566895">
          <w:marLeft w:val="0"/>
          <w:marRight w:val="0"/>
          <w:marTop w:val="0"/>
          <w:marBottom w:val="0"/>
          <w:divBdr>
            <w:top w:val="none" w:sz="0" w:space="0" w:color="auto"/>
            <w:left w:val="none" w:sz="0" w:space="0" w:color="auto"/>
            <w:bottom w:val="none" w:sz="0" w:space="0" w:color="auto"/>
            <w:right w:val="none" w:sz="0" w:space="0" w:color="auto"/>
          </w:divBdr>
        </w:div>
        <w:div w:id="793720832">
          <w:marLeft w:val="0"/>
          <w:marRight w:val="0"/>
          <w:marTop w:val="0"/>
          <w:marBottom w:val="0"/>
          <w:divBdr>
            <w:top w:val="none" w:sz="0" w:space="0" w:color="auto"/>
            <w:left w:val="none" w:sz="0" w:space="0" w:color="auto"/>
            <w:bottom w:val="none" w:sz="0" w:space="0" w:color="auto"/>
            <w:right w:val="none" w:sz="0" w:space="0" w:color="auto"/>
          </w:divBdr>
        </w:div>
        <w:div w:id="808977915">
          <w:marLeft w:val="0"/>
          <w:marRight w:val="0"/>
          <w:marTop w:val="0"/>
          <w:marBottom w:val="0"/>
          <w:divBdr>
            <w:top w:val="none" w:sz="0" w:space="0" w:color="auto"/>
            <w:left w:val="none" w:sz="0" w:space="0" w:color="auto"/>
            <w:bottom w:val="none" w:sz="0" w:space="0" w:color="auto"/>
            <w:right w:val="none" w:sz="0" w:space="0" w:color="auto"/>
          </w:divBdr>
          <w:divsChild>
            <w:div w:id="791903055">
              <w:marLeft w:val="0"/>
              <w:marRight w:val="0"/>
              <w:marTop w:val="0"/>
              <w:marBottom w:val="0"/>
              <w:divBdr>
                <w:top w:val="none" w:sz="0" w:space="0" w:color="auto"/>
                <w:left w:val="none" w:sz="0" w:space="0" w:color="auto"/>
                <w:bottom w:val="none" w:sz="0" w:space="0" w:color="auto"/>
                <w:right w:val="none" w:sz="0" w:space="0" w:color="auto"/>
              </w:divBdr>
            </w:div>
            <w:div w:id="869688887">
              <w:marLeft w:val="0"/>
              <w:marRight w:val="0"/>
              <w:marTop w:val="0"/>
              <w:marBottom w:val="0"/>
              <w:divBdr>
                <w:top w:val="none" w:sz="0" w:space="0" w:color="auto"/>
                <w:left w:val="none" w:sz="0" w:space="0" w:color="auto"/>
                <w:bottom w:val="none" w:sz="0" w:space="0" w:color="auto"/>
                <w:right w:val="none" w:sz="0" w:space="0" w:color="auto"/>
              </w:divBdr>
            </w:div>
            <w:div w:id="1631521569">
              <w:marLeft w:val="0"/>
              <w:marRight w:val="0"/>
              <w:marTop w:val="0"/>
              <w:marBottom w:val="0"/>
              <w:divBdr>
                <w:top w:val="none" w:sz="0" w:space="0" w:color="auto"/>
                <w:left w:val="none" w:sz="0" w:space="0" w:color="auto"/>
                <w:bottom w:val="none" w:sz="0" w:space="0" w:color="auto"/>
                <w:right w:val="none" w:sz="0" w:space="0" w:color="auto"/>
              </w:divBdr>
            </w:div>
            <w:div w:id="2001228367">
              <w:marLeft w:val="0"/>
              <w:marRight w:val="0"/>
              <w:marTop w:val="0"/>
              <w:marBottom w:val="0"/>
              <w:divBdr>
                <w:top w:val="none" w:sz="0" w:space="0" w:color="auto"/>
                <w:left w:val="none" w:sz="0" w:space="0" w:color="auto"/>
                <w:bottom w:val="none" w:sz="0" w:space="0" w:color="auto"/>
                <w:right w:val="none" w:sz="0" w:space="0" w:color="auto"/>
              </w:divBdr>
            </w:div>
          </w:divsChild>
        </w:div>
        <w:div w:id="844706001">
          <w:marLeft w:val="0"/>
          <w:marRight w:val="0"/>
          <w:marTop w:val="0"/>
          <w:marBottom w:val="0"/>
          <w:divBdr>
            <w:top w:val="none" w:sz="0" w:space="0" w:color="auto"/>
            <w:left w:val="none" w:sz="0" w:space="0" w:color="auto"/>
            <w:bottom w:val="none" w:sz="0" w:space="0" w:color="auto"/>
            <w:right w:val="none" w:sz="0" w:space="0" w:color="auto"/>
          </w:divBdr>
        </w:div>
        <w:div w:id="847719616">
          <w:marLeft w:val="0"/>
          <w:marRight w:val="0"/>
          <w:marTop w:val="0"/>
          <w:marBottom w:val="0"/>
          <w:divBdr>
            <w:top w:val="none" w:sz="0" w:space="0" w:color="auto"/>
            <w:left w:val="none" w:sz="0" w:space="0" w:color="auto"/>
            <w:bottom w:val="none" w:sz="0" w:space="0" w:color="auto"/>
            <w:right w:val="none" w:sz="0" w:space="0" w:color="auto"/>
          </w:divBdr>
        </w:div>
        <w:div w:id="863514334">
          <w:marLeft w:val="0"/>
          <w:marRight w:val="0"/>
          <w:marTop w:val="0"/>
          <w:marBottom w:val="0"/>
          <w:divBdr>
            <w:top w:val="none" w:sz="0" w:space="0" w:color="auto"/>
            <w:left w:val="none" w:sz="0" w:space="0" w:color="auto"/>
            <w:bottom w:val="none" w:sz="0" w:space="0" w:color="auto"/>
            <w:right w:val="none" w:sz="0" w:space="0" w:color="auto"/>
          </w:divBdr>
        </w:div>
        <w:div w:id="887693187">
          <w:marLeft w:val="0"/>
          <w:marRight w:val="0"/>
          <w:marTop w:val="0"/>
          <w:marBottom w:val="0"/>
          <w:divBdr>
            <w:top w:val="none" w:sz="0" w:space="0" w:color="auto"/>
            <w:left w:val="none" w:sz="0" w:space="0" w:color="auto"/>
            <w:bottom w:val="none" w:sz="0" w:space="0" w:color="auto"/>
            <w:right w:val="none" w:sz="0" w:space="0" w:color="auto"/>
          </w:divBdr>
        </w:div>
        <w:div w:id="899248057">
          <w:marLeft w:val="0"/>
          <w:marRight w:val="0"/>
          <w:marTop w:val="0"/>
          <w:marBottom w:val="0"/>
          <w:divBdr>
            <w:top w:val="none" w:sz="0" w:space="0" w:color="auto"/>
            <w:left w:val="none" w:sz="0" w:space="0" w:color="auto"/>
            <w:bottom w:val="none" w:sz="0" w:space="0" w:color="auto"/>
            <w:right w:val="none" w:sz="0" w:space="0" w:color="auto"/>
          </w:divBdr>
        </w:div>
        <w:div w:id="902256970">
          <w:marLeft w:val="0"/>
          <w:marRight w:val="0"/>
          <w:marTop w:val="0"/>
          <w:marBottom w:val="0"/>
          <w:divBdr>
            <w:top w:val="none" w:sz="0" w:space="0" w:color="auto"/>
            <w:left w:val="none" w:sz="0" w:space="0" w:color="auto"/>
            <w:bottom w:val="none" w:sz="0" w:space="0" w:color="auto"/>
            <w:right w:val="none" w:sz="0" w:space="0" w:color="auto"/>
          </w:divBdr>
        </w:div>
        <w:div w:id="902789211">
          <w:marLeft w:val="0"/>
          <w:marRight w:val="0"/>
          <w:marTop w:val="0"/>
          <w:marBottom w:val="0"/>
          <w:divBdr>
            <w:top w:val="none" w:sz="0" w:space="0" w:color="auto"/>
            <w:left w:val="none" w:sz="0" w:space="0" w:color="auto"/>
            <w:bottom w:val="none" w:sz="0" w:space="0" w:color="auto"/>
            <w:right w:val="none" w:sz="0" w:space="0" w:color="auto"/>
          </w:divBdr>
        </w:div>
        <w:div w:id="995186600">
          <w:marLeft w:val="0"/>
          <w:marRight w:val="0"/>
          <w:marTop w:val="0"/>
          <w:marBottom w:val="0"/>
          <w:divBdr>
            <w:top w:val="none" w:sz="0" w:space="0" w:color="auto"/>
            <w:left w:val="none" w:sz="0" w:space="0" w:color="auto"/>
            <w:bottom w:val="none" w:sz="0" w:space="0" w:color="auto"/>
            <w:right w:val="none" w:sz="0" w:space="0" w:color="auto"/>
          </w:divBdr>
        </w:div>
        <w:div w:id="1032536210">
          <w:marLeft w:val="0"/>
          <w:marRight w:val="0"/>
          <w:marTop w:val="0"/>
          <w:marBottom w:val="0"/>
          <w:divBdr>
            <w:top w:val="none" w:sz="0" w:space="0" w:color="auto"/>
            <w:left w:val="none" w:sz="0" w:space="0" w:color="auto"/>
            <w:bottom w:val="none" w:sz="0" w:space="0" w:color="auto"/>
            <w:right w:val="none" w:sz="0" w:space="0" w:color="auto"/>
          </w:divBdr>
        </w:div>
        <w:div w:id="1092431302">
          <w:marLeft w:val="0"/>
          <w:marRight w:val="0"/>
          <w:marTop w:val="0"/>
          <w:marBottom w:val="0"/>
          <w:divBdr>
            <w:top w:val="none" w:sz="0" w:space="0" w:color="auto"/>
            <w:left w:val="none" w:sz="0" w:space="0" w:color="auto"/>
            <w:bottom w:val="none" w:sz="0" w:space="0" w:color="auto"/>
            <w:right w:val="none" w:sz="0" w:space="0" w:color="auto"/>
          </w:divBdr>
          <w:divsChild>
            <w:div w:id="107166092">
              <w:marLeft w:val="0"/>
              <w:marRight w:val="0"/>
              <w:marTop w:val="0"/>
              <w:marBottom w:val="0"/>
              <w:divBdr>
                <w:top w:val="none" w:sz="0" w:space="0" w:color="auto"/>
                <w:left w:val="none" w:sz="0" w:space="0" w:color="auto"/>
                <w:bottom w:val="none" w:sz="0" w:space="0" w:color="auto"/>
                <w:right w:val="none" w:sz="0" w:space="0" w:color="auto"/>
              </w:divBdr>
            </w:div>
            <w:div w:id="420227307">
              <w:marLeft w:val="0"/>
              <w:marRight w:val="0"/>
              <w:marTop w:val="0"/>
              <w:marBottom w:val="0"/>
              <w:divBdr>
                <w:top w:val="none" w:sz="0" w:space="0" w:color="auto"/>
                <w:left w:val="none" w:sz="0" w:space="0" w:color="auto"/>
                <w:bottom w:val="none" w:sz="0" w:space="0" w:color="auto"/>
                <w:right w:val="none" w:sz="0" w:space="0" w:color="auto"/>
              </w:divBdr>
            </w:div>
            <w:div w:id="1116951106">
              <w:marLeft w:val="0"/>
              <w:marRight w:val="0"/>
              <w:marTop w:val="0"/>
              <w:marBottom w:val="0"/>
              <w:divBdr>
                <w:top w:val="none" w:sz="0" w:space="0" w:color="auto"/>
                <w:left w:val="none" w:sz="0" w:space="0" w:color="auto"/>
                <w:bottom w:val="none" w:sz="0" w:space="0" w:color="auto"/>
                <w:right w:val="none" w:sz="0" w:space="0" w:color="auto"/>
              </w:divBdr>
            </w:div>
            <w:div w:id="1203399055">
              <w:marLeft w:val="0"/>
              <w:marRight w:val="0"/>
              <w:marTop w:val="0"/>
              <w:marBottom w:val="0"/>
              <w:divBdr>
                <w:top w:val="none" w:sz="0" w:space="0" w:color="auto"/>
                <w:left w:val="none" w:sz="0" w:space="0" w:color="auto"/>
                <w:bottom w:val="none" w:sz="0" w:space="0" w:color="auto"/>
                <w:right w:val="none" w:sz="0" w:space="0" w:color="auto"/>
              </w:divBdr>
            </w:div>
          </w:divsChild>
        </w:div>
        <w:div w:id="1118061578">
          <w:marLeft w:val="0"/>
          <w:marRight w:val="0"/>
          <w:marTop w:val="0"/>
          <w:marBottom w:val="0"/>
          <w:divBdr>
            <w:top w:val="none" w:sz="0" w:space="0" w:color="auto"/>
            <w:left w:val="none" w:sz="0" w:space="0" w:color="auto"/>
            <w:bottom w:val="none" w:sz="0" w:space="0" w:color="auto"/>
            <w:right w:val="none" w:sz="0" w:space="0" w:color="auto"/>
          </w:divBdr>
          <w:divsChild>
            <w:div w:id="548499674">
              <w:marLeft w:val="0"/>
              <w:marRight w:val="0"/>
              <w:marTop w:val="0"/>
              <w:marBottom w:val="0"/>
              <w:divBdr>
                <w:top w:val="none" w:sz="0" w:space="0" w:color="auto"/>
                <w:left w:val="none" w:sz="0" w:space="0" w:color="auto"/>
                <w:bottom w:val="none" w:sz="0" w:space="0" w:color="auto"/>
                <w:right w:val="none" w:sz="0" w:space="0" w:color="auto"/>
              </w:divBdr>
            </w:div>
            <w:div w:id="801968271">
              <w:marLeft w:val="0"/>
              <w:marRight w:val="0"/>
              <w:marTop w:val="0"/>
              <w:marBottom w:val="0"/>
              <w:divBdr>
                <w:top w:val="none" w:sz="0" w:space="0" w:color="auto"/>
                <w:left w:val="none" w:sz="0" w:space="0" w:color="auto"/>
                <w:bottom w:val="none" w:sz="0" w:space="0" w:color="auto"/>
                <w:right w:val="none" w:sz="0" w:space="0" w:color="auto"/>
              </w:divBdr>
            </w:div>
            <w:div w:id="1367170940">
              <w:marLeft w:val="0"/>
              <w:marRight w:val="0"/>
              <w:marTop w:val="0"/>
              <w:marBottom w:val="0"/>
              <w:divBdr>
                <w:top w:val="none" w:sz="0" w:space="0" w:color="auto"/>
                <w:left w:val="none" w:sz="0" w:space="0" w:color="auto"/>
                <w:bottom w:val="none" w:sz="0" w:space="0" w:color="auto"/>
                <w:right w:val="none" w:sz="0" w:space="0" w:color="auto"/>
              </w:divBdr>
            </w:div>
            <w:div w:id="2074430608">
              <w:marLeft w:val="0"/>
              <w:marRight w:val="0"/>
              <w:marTop w:val="0"/>
              <w:marBottom w:val="0"/>
              <w:divBdr>
                <w:top w:val="none" w:sz="0" w:space="0" w:color="auto"/>
                <w:left w:val="none" w:sz="0" w:space="0" w:color="auto"/>
                <w:bottom w:val="none" w:sz="0" w:space="0" w:color="auto"/>
                <w:right w:val="none" w:sz="0" w:space="0" w:color="auto"/>
              </w:divBdr>
            </w:div>
          </w:divsChild>
        </w:div>
        <w:div w:id="1134300092">
          <w:marLeft w:val="0"/>
          <w:marRight w:val="0"/>
          <w:marTop w:val="0"/>
          <w:marBottom w:val="0"/>
          <w:divBdr>
            <w:top w:val="none" w:sz="0" w:space="0" w:color="auto"/>
            <w:left w:val="none" w:sz="0" w:space="0" w:color="auto"/>
            <w:bottom w:val="none" w:sz="0" w:space="0" w:color="auto"/>
            <w:right w:val="none" w:sz="0" w:space="0" w:color="auto"/>
          </w:divBdr>
        </w:div>
        <w:div w:id="1166479069">
          <w:marLeft w:val="0"/>
          <w:marRight w:val="0"/>
          <w:marTop w:val="0"/>
          <w:marBottom w:val="0"/>
          <w:divBdr>
            <w:top w:val="none" w:sz="0" w:space="0" w:color="auto"/>
            <w:left w:val="none" w:sz="0" w:space="0" w:color="auto"/>
            <w:bottom w:val="none" w:sz="0" w:space="0" w:color="auto"/>
            <w:right w:val="none" w:sz="0" w:space="0" w:color="auto"/>
          </w:divBdr>
        </w:div>
        <w:div w:id="1166674582">
          <w:marLeft w:val="0"/>
          <w:marRight w:val="0"/>
          <w:marTop w:val="0"/>
          <w:marBottom w:val="0"/>
          <w:divBdr>
            <w:top w:val="none" w:sz="0" w:space="0" w:color="auto"/>
            <w:left w:val="none" w:sz="0" w:space="0" w:color="auto"/>
            <w:bottom w:val="none" w:sz="0" w:space="0" w:color="auto"/>
            <w:right w:val="none" w:sz="0" w:space="0" w:color="auto"/>
          </w:divBdr>
        </w:div>
        <w:div w:id="1187016470">
          <w:marLeft w:val="0"/>
          <w:marRight w:val="0"/>
          <w:marTop w:val="0"/>
          <w:marBottom w:val="0"/>
          <w:divBdr>
            <w:top w:val="none" w:sz="0" w:space="0" w:color="auto"/>
            <w:left w:val="none" w:sz="0" w:space="0" w:color="auto"/>
            <w:bottom w:val="none" w:sz="0" w:space="0" w:color="auto"/>
            <w:right w:val="none" w:sz="0" w:space="0" w:color="auto"/>
          </w:divBdr>
        </w:div>
        <w:div w:id="1187984918">
          <w:marLeft w:val="0"/>
          <w:marRight w:val="0"/>
          <w:marTop w:val="0"/>
          <w:marBottom w:val="0"/>
          <w:divBdr>
            <w:top w:val="none" w:sz="0" w:space="0" w:color="auto"/>
            <w:left w:val="none" w:sz="0" w:space="0" w:color="auto"/>
            <w:bottom w:val="none" w:sz="0" w:space="0" w:color="auto"/>
            <w:right w:val="none" w:sz="0" w:space="0" w:color="auto"/>
          </w:divBdr>
        </w:div>
        <w:div w:id="1221136110">
          <w:marLeft w:val="0"/>
          <w:marRight w:val="0"/>
          <w:marTop w:val="0"/>
          <w:marBottom w:val="0"/>
          <w:divBdr>
            <w:top w:val="none" w:sz="0" w:space="0" w:color="auto"/>
            <w:left w:val="none" w:sz="0" w:space="0" w:color="auto"/>
            <w:bottom w:val="none" w:sz="0" w:space="0" w:color="auto"/>
            <w:right w:val="none" w:sz="0" w:space="0" w:color="auto"/>
          </w:divBdr>
        </w:div>
        <w:div w:id="1238203153">
          <w:marLeft w:val="0"/>
          <w:marRight w:val="0"/>
          <w:marTop w:val="0"/>
          <w:marBottom w:val="0"/>
          <w:divBdr>
            <w:top w:val="none" w:sz="0" w:space="0" w:color="auto"/>
            <w:left w:val="none" w:sz="0" w:space="0" w:color="auto"/>
            <w:bottom w:val="none" w:sz="0" w:space="0" w:color="auto"/>
            <w:right w:val="none" w:sz="0" w:space="0" w:color="auto"/>
          </w:divBdr>
        </w:div>
        <w:div w:id="1245263923">
          <w:marLeft w:val="0"/>
          <w:marRight w:val="0"/>
          <w:marTop w:val="0"/>
          <w:marBottom w:val="0"/>
          <w:divBdr>
            <w:top w:val="none" w:sz="0" w:space="0" w:color="auto"/>
            <w:left w:val="none" w:sz="0" w:space="0" w:color="auto"/>
            <w:bottom w:val="none" w:sz="0" w:space="0" w:color="auto"/>
            <w:right w:val="none" w:sz="0" w:space="0" w:color="auto"/>
          </w:divBdr>
        </w:div>
        <w:div w:id="1246185999">
          <w:marLeft w:val="0"/>
          <w:marRight w:val="0"/>
          <w:marTop w:val="0"/>
          <w:marBottom w:val="0"/>
          <w:divBdr>
            <w:top w:val="none" w:sz="0" w:space="0" w:color="auto"/>
            <w:left w:val="none" w:sz="0" w:space="0" w:color="auto"/>
            <w:bottom w:val="none" w:sz="0" w:space="0" w:color="auto"/>
            <w:right w:val="none" w:sz="0" w:space="0" w:color="auto"/>
          </w:divBdr>
          <w:divsChild>
            <w:div w:id="596791544">
              <w:marLeft w:val="0"/>
              <w:marRight w:val="0"/>
              <w:marTop w:val="0"/>
              <w:marBottom w:val="0"/>
              <w:divBdr>
                <w:top w:val="none" w:sz="0" w:space="0" w:color="auto"/>
                <w:left w:val="none" w:sz="0" w:space="0" w:color="auto"/>
                <w:bottom w:val="none" w:sz="0" w:space="0" w:color="auto"/>
                <w:right w:val="none" w:sz="0" w:space="0" w:color="auto"/>
              </w:divBdr>
            </w:div>
            <w:div w:id="1281257102">
              <w:marLeft w:val="0"/>
              <w:marRight w:val="0"/>
              <w:marTop w:val="0"/>
              <w:marBottom w:val="0"/>
              <w:divBdr>
                <w:top w:val="none" w:sz="0" w:space="0" w:color="auto"/>
                <w:left w:val="none" w:sz="0" w:space="0" w:color="auto"/>
                <w:bottom w:val="none" w:sz="0" w:space="0" w:color="auto"/>
                <w:right w:val="none" w:sz="0" w:space="0" w:color="auto"/>
              </w:divBdr>
            </w:div>
            <w:div w:id="1518346778">
              <w:marLeft w:val="0"/>
              <w:marRight w:val="0"/>
              <w:marTop w:val="0"/>
              <w:marBottom w:val="0"/>
              <w:divBdr>
                <w:top w:val="none" w:sz="0" w:space="0" w:color="auto"/>
                <w:left w:val="none" w:sz="0" w:space="0" w:color="auto"/>
                <w:bottom w:val="none" w:sz="0" w:space="0" w:color="auto"/>
                <w:right w:val="none" w:sz="0" w:space="0" w:color="auto"/>
              </w:divBdr>
            </w:div>
            <w:div w:id="2015763179">
              <w:marLeft w:val="0"/>
              <w:marRight w:val="0"/>
              <w:marTop w:val="0"/>
              <w:marBottom w:val="0"/>
              <w:divBdr>
                <w:top w:val="none" w:sz="0" w:space="0" w:color="auto"/>
                <w:left w:val="none" w:sz="0" w:space="0" w:color="auto"/>
                <w:bottom w:val="none" w:sz="0" w:space="0" w:color="auto"/>
                <w:right w:val="none" w:sz="0" w:space="0" w:color="auto"/>
              </w:divBdr>
            </w:div>
          </w:divsChild>
        </w:div>
        <w:div w:id="1262058411">
          <w:marLeft w:val="0"/>
          <w:marRight w:val="0"/>
          <w:marTop w:val="0"/>
          <w:marBottom w:val="0"/>
          <w:divBdr>
            <w:top w:val="none" w:sz="0" w:space="0" w:color="auto"/>
            <w:left w:val="none" w:sz="0" w:space="0" w:color="auto"/>
            <w:bottom w:val="none" w:sz="0" w:space="0" w:color="auto"/>
            <w:right w:val="none" w:sz="0" w:space="0" w:color="auto"/>
          </w:divBdr>
        </w:div>
        <w:div w:id="1272779363">
          <w:marLeft w:val="0"/>
          <w:marRight w:val="0"/>
          <w:marTop w:val="0"/>
          <w:marBottom w:val="0"/>
          <w:divBdr>
            <w:top w:val="none" w:sz="0" w:space="0" w:color="auto"/>
            <w:left w:val="none" w:sz="0" w:space="0" w:color="auto"/>
            <w:bottom w:val="none" w:sz="0" w:space="0" w:color="auto"/>
            <w:right w:val="none" w:sz="0" w:space="0" w:color="auto"/>
          </w:divBdr>
        </w:div>
        <w:div w:id="1273518824">
          <w:marLeft w:val="0"/>
          <w:marRight w:val="0"/>
          <w:marTop w:val="0"/>
          <w:marBottom w:val="0"/>
          <w:divBdr>
            <w:top w:val="none" w:sz="0" w:space="0" w:color="auto"/>
            <w:left w:val="none" w:sz="0" w:space="0" w:color="auto"/>
            <w:bottom w:val="none" w:sz="0" w:space="0" w:color="auto"/>
            <w:right w:val="none" w:sz="0" w:space="0" w:color="auto"/>
          </w:divBdr>
        </w:div>
        <w:div w:id="1297494070">
          <w:marLeft w:val="0"/>
          <w:marRight w:val="0"/>
          <w:marTop w:val="0"/>
          <w:marBottom w:val="0"/>
          <w:divBdr>
            <w:top w:val="none" w:sz="0" w:space="0" w:color="auto"/>
            <w:left w:val="none" w:sz="0" w:space="0" w:color="auto"/>
            <w:bottom w:val="none" w:sz="0" w:space="0" w:color="auto"/>
            <w:right w:val="none" w:sz="0" w:space="0" w:color="auto"/>
          </w:divBdr>
        </w:div>
        <w:div w:id="1306621241">
          <w:marLeft w:val="0"/>
          <w:marRight w:val="0"/>
          <w:marTop w:val="0"/>
          <w:marBottom w:val="0"/>
          <w:divBdr>
            <w:top w:val="none" w:sz="0" w:space="0" w:color="auto"/>
            <w:left w:val="none" w:sz="0" w:space="0" w:color="auto"/>
            <w:bottom w:val="none" w:sz="0" w:space="0" w:color="auto"/>
            <w:right w:val="none" w:sz="0" w:space="0" w:color="auto"/>
          </w:divBdr>
          <w:divsChild>
            <w:div w:id="200096998">
              <w:marLeft w:val="0"/>
              <w:marRight w:val="0"/>
              <w:marTop w:val="0"/>
              <w:marBottom w:val="0"/>
              <w:divBdr>
                <w:top w:val="none" w:sz="0" w:space="0" w:color="auto"/>
                <w:left w:val="none" w:sz="0" w:space="0" w:color="auto"/>
                <w:bottom w:val="none" w:sz="0" w:space="0" w:color="auto"/>
                <w:right w:val="none" w:sz="0" w:space="0" w:color="auto"/>
              </w:divBdr>
            </w:div>
            <w:div w:id="539248917">
              <w:marLeft w:val="0"/>
              <w:marRight w:val="0"/>
              <w:marTop w:val="0"/>
              <w:marBottom w:val="0"/>
              <w:divBdr>
                <w:top w:val="none" w:sz="0" w:space="0" w:color="auto"/>
                <w:left w:val="none" w:sz="0" w:space="0" w:color="auto"/>
                <w:bottom w:val="none" w:sz="0" w:space="0" w:color="auto"/>
                <w:right w:val="none" w:sz="0" w:space="0" w:color="auto"/>
              </w:divBdr>
            </w:div>
            <w:div w:id="944382149">
              <w:marLeft w:val="0"/>
              <w:marRight w:val="0"/>
              <w:marTop w:val="0"/>
              <w:marBottom w:val="0"/>
              <w:divBdr>
                <w:top w:val="none" w:sz="0" w:space="0" w:color="auto"/>
                <w:left w:val="none" w:sz="0" w:space="0" w:color="auto"/>
                <w:bottom w:val="none" w:sz="0" w:space="0" w:color="auto"/>
                <w:right w:val="none" w:sz="0" w:space="0" w:color="auto"/>
              </w:divBdr>
            </w:div>
          </w:divsChild>
        </w:div>
        <w:div w:id="1317149041">
          <w:marLeft w:val="0"/>
          <w:marRight w:val="0"/>
          <w:marTop w:val="0"/>
          <w:marBottom w:val="0"/>
          <w:divBdr>
            <w:top w:val="none" w:sz="0" w:space="0" w:color="auto"/>
            <w:left w:val="none" w:sz="0" w:space="0" w:color="auto"/>
            <w:bottom w:val="none" w:sz="0" w:space="0" w:color="auto"/>
            <w:right w:val="none" w:sz="0" w:space="0" w:color="auto"/>
          </w:divBdr>
        </w:div>
        <w:div w:id="1331105305">
          <w:marLeft w:val="0"/>
          <w:marRight w:val="0"/>
          <w:marTop w:val="0"/>
          <w:marBottom w:val="0"/>
          <w:divBdr>
            <w:top w:val="none" w:sz="0" w:space="0" w:color="auto"/>
            <w:left w:val="none" w:sz="0" w:space="0" w:color="auto"/>
            <w:bottom w:val="none" w:sz="0" w:space="0" w:color="auto"/>
            <w:right w:val="none" w:sz="0" w:space="0" w:color="auto"/>
          </w:divBdr>
        </w:div>
        <w:div w:id="1331298548">
          <w:marLeft w:val="0"/>
          <w:marRight w:val="0"/>
          <w:marTop w:val="0"/>
          <w:marBottom w:val="0"/>
          <w:divBdr>
            <w:top w:val="none" w:sz="0" w:space="0" w:color="auto"/>
            <w:left w:val="none" w:sz="0" w:space="0" w:color="auto"/>
            <w:bottom w:val="none" w:sz="0" w:space="0" w:color="auto"/>
            <w:right w:val="none" w:sz="0" w:space="0" w:color="auto"/>
          </w:divBdr>
        </w:div>
        <w:div w:id="1337803355">
          <w:marLeft w:val="0"/>
          <w:marRight w:val="0"/>
          <w:marTop w:val="0"/>
          <w:marBottom w:val="0"/>
          <w:divBdr>
            <w:top w:val="none" w:sz="0" w:space="0" w:color="auto"/>
            <w:left w:val="none" w:sz="0" w:space="0" w:color="auto"/>
            <w:bottom w:val="none" w:sz="0" w:space="0" w:color="auto"/>
            <w:right w:val="none" w:sz="0" w:space="0" w:color="auto"/>
          </w:divBdr>
        </w:div>
        <w:div w:id="1344085062">
          <w:marLeft w:val="0"/>
          <w:marRight w:val="0"/>
          <w:marTop w:val="0"/>
          <w:marBottom w:val="0"/>
          <w:divBdr>
            <w:top w:val="none" w:sz="0" w:space="0" w:color="auto"/>
            <w:left w:val="none" w:sz="0" w:space="0" w:color="auto"/>
            <w:bottom w:val="none" w:sz="0" w:space="0" w:color="auto"/>
            <w:right w:val="none" w:sz="0" w:space="0" w:color="auto"/>
          </w:divBdr>
        </w:div>
        <w:div w:id="1384914560">
          <w:marLeft w:val="0"/>
          <w:marRight w:val="0"/>
          <w:marTop w:val="0"/>
          <w:marBottom w:val="0"/>
          <w:divBdr>
            <w:top w:val="none" w:sz="0" w:space="0" w:color="auto"/>
            <w:left w:val="none" w:sz="0" w:space="0" w:color="auto"/>
            <w:bottom w:val="none" w:sz="0" w:space="0" w:color="auto"/>
            <w:right w:val="none" w:sz="0" w:space="0" w:color="auto"/>
          </w:divBdr>
          <w:divsChild>
            <w:div w:id="155462211">
              <w:marLeft w:val="0"/>
              <w:marRight w:val="0"/>
              <w:marTop w:val="0"/>
              <w:marBottom w:val="0"/>
              <w:divBdr>
                <w:top w:val="none" w:sz="0" w:space="0" w:color="auto"/>
                <w:left w:val="none" w:sz="0" w:space="0" w:color="auto"/>
                <w:bottom w:val="none" w:sz="0" w:space="0" w:color="auto"/>
                <w:right w:val="none" w:sz="0" w:space="0" w:color="auto"/>
              </w:divBdr>
            </w:div>
            <w:div w:id="304287241">
              <w:marLeft w:val="0"/>
              <w:marRight w:val="0"/>
              <w:marTop w:val="0"/>
              <w:marBottom w:val="0"/>
              <w:divBdr>
                <w:top w:val="none" w:sz="0" w:space="0" w:color="auto"/>
                <w:left w:val="none" w:sz="0" w:space="0" w:color="auto"/>
                <w:bottom w:val="none" w:sz="0" w:space="0" w:color="auto"/>
                <w:right w:val="none" w:sz="0" w:space="0" w:color="auto"/>
              </w:divBdr>
            </w:div>
            <w:div w:id="547958773">
              <w:marLeft w:val="0"/>
              <w:marRight w:val="0"/>
              <w:marTop w:val="0"/>
              <w:marBottom w:val="0"/>
              <w:divBdr>
                <w:top w:val="none" w:sz="0" w:space="0" w:color="auto"/>
                <w:left w:val="none" w:sz="0" w:space="0" w:color="auto"/>
                <w:bottom w:val="none" w:sz="0" w:space="0" w:color="auto"/>
                <w:right w:val="none" w:sz="0" w:space="0" w:color="auto"/>
              </w:divBdr>
            </w:div>
            <w:div w:id="1146580810">
              <w:marLeft w:val="0"/>
              <w:marRight w:val="0"/>
              <w:marTop w:val="0"/>
              <w:marBottom w:val="0"/>
              <w:divBdr>
                <w:top w:val="none" w:sz="0" w:space="0" w:color="auto"/>
                <w:left w:val="none" w:sz="0" w:space="0" w:color="auto"/>
                <w:bottom w:val="none" w:sz="0" w:space="0" w:color="auto"/>
                <w:right w:val="none" w:sz="0" w:space="0" w:color="auto"/>
              </w:divBdr>
            </w:div>
            <w:div w:id="1804692328">
              <w:marLeft w:val="0"/>
              <w:marRight w:val="0"/>
              <w:marTop w:val="0"/>
              <w:marBottom w:val="0"/>
              <w:divBdr>
                <w:top w:val="none" w:sz="0" w:space="0" w:color="auto"/>
                <w:left w:val="none" w:sz="0" w:space="0" w:color="auto"/>
                <w:bottom w:val="none" w:sz="0" w:space="0" w:color="auto"/>
                <w:right w:val="none" w:sz="0" w:space="0" w:color="auto"/>
              </w:divBdr>
            </w:div>
          </w:divsChild>
        </w:div>
        <w:div w:id="1425372670">
          <w:marLeft w:val="0"/>
          <w:marRight w:val="0"/>
          <w:marTop w:val="0"/>
          <w:marBottom w:val="0"/>
          <w:divBdr>
            <w:top w:val="none" w:sz="0" w:space="0" w:color="auto"/>
            <w:left w:val="none" w:sz="0" w:space="0" w:color="auto"/>
            <w:bottom w:val="none" w:sz="0" w:space="0" w:color="auto"/>
            <w:right w:val="none" w:sz="0" w:space="0" w:color="auto"/>
          </w:divBdr>
        </w:div>
        <w:div w:id="1432430463">
          <w:marLeft w:val="0"/>
          <w:marRight w:val="0"/>
          <w:marTop w:val="0"/>
          <w:marBottom w:val="0"/>
          <w:divBdr>
            <w:top w:val="none" w:sz="0" w:space="0" w:color="auto"/>
            <w:left w:val="none" w:sz="0" w:space="0" w:color="auto"/>
            <w:bottom w:val="none" w:sz="0" w:space="0" w:color="auto"/>
            <w:right w:val="none" w:sz="0" w:space="0" w:color="auto"/>
          </w:divBdr>
          <w:divsChild>
            <w:div w:id="843780580">
              <w:marLeft w:val="0"/>
              <w:marRight w:val="0"/>
              <w:marTop w:val="0"/>
              <w:marBottom w:val="0"/>
              <w:divBdr>
                <w:top w:val="none" w:sz="0" w:space="0" w:color="auto"/>
                <w:left w:val="none" w:sz="0" w:space="0" w:color="auto"/>
                <w:bottom w:val="none" w:sz="0" w:space="0" w:color="auto"/>
                <w:right w:val="none" w:sz="0" w:space="0" w:color="auto"/>
              </w:divBdr>
            </w:div>
          </w:divsChild>
        </w:div>
        <w:div w:id="1454783616">
          <w:marLeft w:val="0"/>
          <w:marRight w:val="0"/>
          <w:marTop w:val="0"/>
          <w:marBottom w:val="0"/>
          <w:divBdr>
            <w:top w:val="none" w:sz="0" w:space="0" w:color="auto"/>
            <w:left w:val="none" w:sz="0" w:space="0" w:color="auto"/>
            <w:bottom w:val="none" w:sz="0" w:space="0" w:color="auto"/>
            <w:right w:val="none" w:sz="0" w:space="0" w:color="auto"/>
          </w:divBdr>
        </w:div>
        <w:div w:id="1485701626">
          <w:marLeft w:val="0"/>
          <w:marRight w:val="0"/>
          <w:marTop w:val="0"/>
          <w:marBottom w:val="0"/>
          <w:divBdr>
            <w:top w:val="none" w:sz="0" w:space="0" w:color="auto"/>
            <w:left w:val="none" w:sz="0" w:space="0" w:color="auto"/>
            <w:bottom w:val="none" w:sz="0" w:space="0" w:color="auto"/>
            <w:right w:val="none" w:sz="0" w:space="0" w:color="auto"/>
          </w:divBdr>
        </w:div>
        <w:div w:id="1498422058">
          <w:marLeft w:val="0"/>
          <w:marRight w:val="0"/>
          <w:marTop w:val="0"/>
          <w:marBottom w:val="0"/>
          <w:divBdr>
            <w:top w:val="none" w:sz="0" w:space="0" w:color="auto"/>
            <w:left w:val="none" w:sz="0" w:space="0" w:color="auto"/>
            <w:bottom w:val="none" w:sz="0" w:space="0" w:color="auto"/>
            <w:right w:val="none" w:sz="0" w:space="0" w:color="auto"/>
          </w:divBdr>
        </w:div>
        <w:div w:id="1564171594">
          <w:marLeft w:val="0"/>
          <w:marRight w:val="0"/>
          <w:marTop w:val="0"/>
          <w:marBottom w:val="0"/>
          <w:divBdr>
            <w:top w:val="none" w:sz="0" w:space="0" w:color="auto"/>
            <w:left w:val="none" w:sz="0" w:space="0" w:color="auto"/>
            <w:bottom w:val="none" w:sz="0" w:space="0" w:color="auto"/>
            <w:right w:val="none" w:sz="0" w:space="0" w:color="auto"/>
          </w:divBdr>
        </w:div>
        <w:div w:id="1609847748">
          <w:marLeft w:val="0"/>
          <w:marRight w:val="0"/>
          <w:marTop w:val="0"/>
          <w:marBottom w:val="0"/>
          <w:divBdr>
            <w:top w:val="none" w:sz="0" w:space="0" w:color="auto"/>
            <w:left w:val="none" w:sz="0" w:space="0" w:color="auto"/>
            <w:bottom w:val="none" w:sz="0" w:space="0" w:color="auto"/>
            <w:right w:val="none" w:sz="0" w:space="0" w:color="auto"/>
          </w:divBdr>
        </w:div>
        <w:div w:id="1618246267">
          <w:marLeft w:val="0"/>
          <w:marRight w:val="0"/>
          <w:marTop w:val="0"/>
          <w:marBottom w:val="0"/>
          <w:divBdr>
            <w:top w:val="none" w:sz="0" w:space="0" w:color="auto"/>
            <w:left w:val="none" w:sz="0" w:space="0" w:color="auto"/>
            <w:bottom w:val="none" w:sz="0" w:space="0" w:color="auto"/>
            <w:right w:val="none" w:sz="0" w:space="0" w:color="auto"/>
          </w:divBdr>
        </w:div>
        <w:div w:id="1657997538">
          <w:marLeft w:val="0"/>
          <w:marRight w:val="0"/>
          <w:marTop w:val="0"/>
          <w:marBottom w:val="0"/>
          <w:divBdr>
            <w:top w:val="none" w:sz="0" w:space="0" w:color="auto"/>
            <w:left w:val="none" w:sz="0" w:space="0" w:color="auto"/>
            <w:bottom w:val="none" w:sz="0" w:space="0" w:color="auto"/>
            <w:right w:val="none" w:sz="0" w:space="0" w:color="auto"/>
          </w:divBdr>
          <w:divsChild>
            <w:div w:id="2122020871">
              <w:marLeft w:val="0"/>
              <w:marRight w:val="0"/>
              <w:marTop w:val="0"/>
              <w:marBottom w:val="0"/>
              <w:divBdr>
                <w:top w:val="none" w:sz="0" w:space="0" w:color="auto"/>
                <w:left w:val="none" w:sz="0" w:space="0" w:color="auto"/>
                <w:bottom w:val="none" w:sz="0" w:space="0" w:color="auto"/>
                <w:right w:val="none" w:sz="0" w:space="0" w:color="auto"/>
              </w:divBdr>
            </w:div>
          </w:divsChild>
        </w:div>
        <w:div w:id="1678775225">
          <w:marLeft w:val="0"/>
          <w:marRight w:val="0"/>
          <w:marTop w:val="0"/>
          <w:marBottom w:val="0"/>
          <w:divBdr>
            <w:top w:val="none" w:sz="0" w:space="0" w:color="auto"/>
            <w:left w:val="none" w:sz="0" w:space="0" w:color="auto"/>
            <w:bottom w:val="none" w:sz="0" w:space="0" w:color="auto"/>
            <w:right w:val="none" w:sz="0" w:space="0" w:color="auto"/>
          </w:divBdr>
        </w:div>
        <w:div w:id="1685859764">
          <w:marLeft w:val="0"/>
          <w:marRight w:val="0"/>
          <w:marTop w:val="0"/>
          <w:marBottom w:val="0"/>
          <w:divBdr>
            <w:top w:val="none" w:sz="0" w:space="0" w:color="auto"/>
            <w:left w:val="none" w:sz="0" w:space="0" w:color="auto"/>
            <w:bottom w:val="none" w:sz="0" w:space="0" w:color="auto"/>
            <w:right w:val="none" w:sz="0" w:space="0" w:color="auto"/>
          </w:divBdr>
        </w:div>
        <w:div w:id="1697586128">
          <w:marLeft w:val="0"/>
          <w:marRight w:val="0"/>
          <w:marTop w:val="0"/>
          <w:marBottom w:val="0"/>
          <w:divBdr>
            <w:top w:val="none" w:sz="0" w:space="0" w:color="auto"/>
            <w:left w:val="none" w:sz="0" w:space="0" w:color="auto"/>
            <w:bottom w:val="none" w:sz="0" w:space="0" w:color="auto"/>
            <w:right w:val="none" w:sz="0" w:space="0" w:color="auto"/>
          </w:divBdr>
        </w:div>
        <w:div w:id="1718428095">
          <w:marLeft w:val="0"/>
          <w:marRight w:val="0"/>
          <w:marTop w:val="0"/>
          <w:marBottom w:val="0"/>
          <w:divBdr>
            <w:top w:val="none" w:sz="0" w:space="0" w:color="auto"/>
            <w:left w:val="none" w:sz="0" w:space="0" w:color="auto"/>
            <w:bottom w:val="none" w:sz="0" w:space="0" w:color="auto"/>
            <w:right w:val="none" w:sz="0" w:space="0" w:color="auto"/>
          </w:divBdr>
        </w:div>
        <w:div w:id="1745103854">
          <w:marLeft w:val="0"/>
          <w:marRight w:val="0"/>
          <w:marTop w:val="0"/>
          <w:marBottom w:val="0"/>
          <w:divBdr>
            <w:top w:val="none" w:sz="0" w:space="0" w:color="auto"/>
            <w:left w:val="none" w:sz="0" w:space="0" w:color="auto"/>
            <w:bottom w:val="none" w:sz="0" w:space="0" w:color="auto"/>
            <w:right w:val="none" w:sz="0" w:space="0" w:color="auto"/>
          </w:divBdr>
          <w:divsChild>
            <w:div w:id="780346499">
              <w:marLeft w:val="0"/>
              <w:marRight w:val="0"/>
              <w:marTop w:val="0"/>
              <w:marBottom w:val="0"/>
              <w:divBdr>
                <w:top w:val="none" w:sz="0" w:space="0" w:color="auto"/>
                <w:left w:val="none" w:sz="0" w:space="0" w:color="auto"/>
                <w:bottom w:val="none" w:sz="0" w:space="0" w:color="auto"/>
                <w:right w:val="none" w:sz="0" w:space="0" w:color="auto"/>
              </w:divBdr>
            </w:div>
            <w:div w:id="996034768">
              <w:marLeft w:val="0"/>
              <w:marRight w:val="0"/>
              <w:marTop w:val="0"/>
              <w:marBottom w:val="0"/>
              <w:divBdr>
                <w:top w:val="none" w:sz="0" w:space="0" w:color="auto"/>
                <w:left w:val="none" w:sz="0" w:space="0" w:color="auto"/>
                <w:bottom w:val="none" w:sz="0" w:space="0" w:color="auto"/>
                <w:right w:val="none" w:sz="0" w:space="0" w:color="auto"/>
              </w:divBdr>
            </w:div>
            <w:div w:id="1103841818">
              <w:marLeft w:val="0"/>
              <w:marRight w:val="0"/>
              <w:marTop w:val="0"/>
              <w:marBottom w:val="0"/>
              <w:divBdr>
                <w:top w:val="none" w:sz="0" w:space="0" w:color="auto"/>
                <w:left w:val="none" w:sz="0" w:space="0" w:color="auto"/>
                <w:bottom w:val="none" w:sz="0" w:space="0" w:color="auto"/>
                <w:right w:val="none" w:sz="0" w:space="0" w:color="auto"/>
              </w:divBdr>
            </w:div>
            <w:div w:id="1736126212">
              <w:marLeft w:val="0"/>
              <w:marRight w:val="0"/>
              <w:marTop w:val="0"/>
              <w:marBottom w:val="0"/>
              <w:divBdr>
                <w:top w:val="none" w:sz="0" w:space="0" w:color="auto"/>
                <w:left w:val="none" w:sz="0" w:space="0" w:color="auto"/>
                <w:bottom w:val="none" w:sz="0" w:space="0" w:color="auto"/>
                <w:right w:val="none" w:sz="0" w:space="0" w:color="auto"/>
              </w:divBdr>
            </w:div>
          </w:divsChild>
        </w:div>
        <w:div w:id="1819955663">
          <w:marLeft w:val="0"/>
          <w:marRight w:val="0"/>
          <w:marTop w:val="0"/>
          <w:marBottom w:val="0"/>
          <w:divBdr>
            <w:top w:val="none" w:sz="0" w:space="0" w:color="auto"/>
            <w:left w:val="none" w:sz="0" w:space="0" w:color="auto"/>
            <w:bottom w:val="none" w:sz="0" w:space="0" w:color="auto"/>
            <w:right w:val="none" w:sz="0" w:space="0" w:color="auto"/>
          </w:divBdr>
        </w:div>
        <w:div w:id="1821581233">
          <w:marLeft w:val="0"/>
          <w:marRight w:val="0"/>
          <w:marTop w:val="0"/>
          <w:marBottom w:val="0"/>
          <w:divBdr>
            <w:top w:val="none" w:sz="0" w:space="0" w:color="auto"/>
            <w:left w:val="none" w:sz="0" w:space="0" w:color="auto"/>
            <w:bottom w:val="none" w:sz="0" w:space="0" w:color="auto"/>
            <w:right w:val="none" w:sz="0" w:space="0" w:color="auto"/>
          </w:divBdr>
        </w:div>
        <w:div w:id="1844975490">
          <w:marLeft w:val="0"/>
          <w:marRight w:val="0"/>
          <w:marTop w:val="0"/>
          <w:marBottom w:val="0"/>
          <w:divBdr>
            <w:top w:val="none" w:sz="0" w:space="0" w:color="auto"/>
            <w:left w:val="none" w:sz="0" w:space="0" w:color="auto"/>
            <w:bottom w:val="none" w:sz="0" w:space="0" w:color="auto"/>
            <w:right w:val="none" w:sz="0" w:space="0" w:color="auto"/>
          </w:divBdr>
        </w:div>
        <w:div w:id="1848398460">
          <w:marLeft w:val="0"/>
          <w:marRight w:val="0"/>
          <w:marTop w:val="0"/>
          <w:marBottom w:val="0"/>
          <w:divBdr>
            <w:top w:val="none" w:sz="0" w:space="0" w:color="auto"/>
            <w:left w:val="none" w:sz="0" w:space="0" w:color="auto"/>
            <w:bottom w:val="none" w:sz="0" w:space="0" w:color="auto"/>
            <w:right w:val="none" w:sz="0" w:space="0" w:color="auto"/>
          </w:divBdr>
        </w:div>
        <w:div w:id="1857883417">
          <w:marLeft w:val="0"/>
          <w:marRight w:val="0"/>
          <w:marTop w:val="0"/>
          <w:marBottom w:val="0"/>
          <w:divBdr>
            <w:top w:val="none" w:sz="0" w:space="0" w:color="auto"/>
            <w:left w:val="none" w:sz="0" w:space="0" w:color="auto"/>
            <w:bottom w:val="none" w:sz="0" w:space="0" w:color="auto"/>
            <w:right w:val="none" w:sz="0" w:space="0" w:color="auto"/>
          </w:divBdr>
          <w:divsChild>
            <w:div w:id="523130624">
              <w:marLeft w:val="0"/>
              <w:marRight w:val="0"/>
              <w:marTop w:val="0"/>
              <w:marBottom w:val="0"/>
              <w:divBdr>
                <w:top w:val="none" w:sz="0" w:space="0" w:color="auto"/>
                <w:left w:val="none" w:sz="0" w:space="0" w:color="auto"/>
                <w:bottom w:val="none" w:sz="0" w:space="0" w:color="auto"/>
                <w:right w:val="none" w:sz="0" w:space="0" w:color="auto"/>
              </w:divBdr>
            </w:div>
            <w:div w:id="975719810">
              <w:marLeft w:val="0"/>
              <w:marRight w:val="0"/>
              <w:marTop w:val="0"/>
              <w:marBottom w:val="0"/>
              <w:divBdr>
                <w:top w:val="none" w:sz="0" w:space="0" w:color="auto"/>
                <w:left w:val="none" w:sz="0" w:space="0" w:color="auto"/>
                <w:bottom w:val="none" w:sz="0" w:space="0" w:color="auto"/>
                <w:right w:val="none" w:sz="0" w:space="0" w:color="auto"/>
              </w:divBdr>
            </w:div>
            <w:div w:id="1103302835">
              <w:marLeft w:val="0"/>
              <w:marRight w:val="0"/>
              <w:marTop w:val="0"/>
              <w:marBottom w:val="0"/>
              <w:divBdr>
                <w:top w:val="none" w:sz="0" w:space="0" w:color="auto"/>
                <w:left w:val="none" w:sz="0" w:space="0" w:color="auto"/>
                <w:bottom w:val="none" w:sz="0" w:space="0" w:color="auto"/>
                <w:right w:val="none" w:sz="0" w:space="0" w:color="auto"/>
              </w:divBdr>
            </w:div>
            <w:div w:id="1281112378">
              <w:marLeft w:val="0"/>
              <w:marRight w:val="0"/>
              <w:marTop w:val="0"/>
              <w:marBottom w:val="0"/>
              <w:divBdr>
                <w:top w:val="none" w:sz="0" w:space="0" w:color="auto"/>
                <w:left w:val="none" w:sz="0" w:space="0" w:color="auto"/>
                <w:bottom w:val="none" w:sz="0" w:space="0" w:color="auto"/>
                <w:right w:val="none" w:sz="0" w:space="0" w:color="auto"/>
              </w:divBdr>
            </w:div>
            <w:div w:id="1919823469">
              <w:marLeft w:val="0"/>
              <w:marRight w:val="0"/>
              <w:marTop w:val="0"/>
              <w:marBottom w:val="0"/>
              <w:divBdr>
                <w:top w:val="none" w:sz="0" w:space="0" w:color="auto"/>
                <w:left w:val="none" w:sz="0" w:space="0" w:color="auto"/>
                <w:bottom w:val="none" w:sz="0" w:space="0" w:color="auto"/>
                <w:right w:val="none" w:sz="0" w:space="0" w:color="auto"/>
              </w:divBdr>
            </w:div>
          </w:divsChild>
        </w:div>
        <w:div w:id="1880626659">
          <w:marLeft w:val="0"/>
          <w:marRight w:val="0"/>
          <w:marTop w:val="0"/>
          <w:marBottom w:val="0"/>
          <w:divBdr>
            <w:top w:val="none" w:sz="0" w:space="0" w:color="auto"/>
            <w:left w:val="none" w:sz="0" w:space="0" w:color="auto"/>
            <w:bottom w:val="none" w:sz="0" w:space="0" w:color="auto"/>
            <w:right w:val="none" w:sz="0" w:space="0" w:color="auto"/>
          </w:divBdr>
        </w:div>
        <w:div w:id="1882547533">
          <w:marLeft w:val="0"/>
          <w:marRight w:val="0"/>
          <w:marTop w:val="0"/>
          <w:marBottom w:val="0"/>
          <w:divBdr>
            <w:top w:val="none" w:sz="0" w:space="0" w:color="auto"/>
            <w:left w:val="none" w:sz="0" w:space="0" w:color="auto"/>
            <w:bottom w:val="none" w:sz="0" w:space="0" w:color="auto"/>
            <w:right w:val="none" w:sz="0" w:space="0" w:color="auto"/>
          </w:divBdr>
        </w:div>
        <w:div w:id="1893348744">
          <w:marLeft w:val="0"/>
          <w:marRight w:val="0"/>
          <w:marTop w:val="0"/>
          <w:marBottom w:val="0"/>
          <w:divBdr>
            <w:top w:val="none" w:sz="0" w:space="0" w:color="auto"/>
            <w:left w:val="none" w:sz="0" w:space="0" w:color="auto"/>
            <w:bottom w:val="none" w:sz="0" w:space="0" w:color="auto"/>
            <w:right w:val="none" w:sz="0" w:space="0" w:color="auto"/>
          </w:divBdr>
        </w:div>
        <w:div w:id="1900482273">
          <w:marLeft w:val="0"/>
          <w:marRight w:val="0"/>
          <w:marTop w:val="0"/>
          <w:marBottom w:val="0"/>
          <w:divBdr>
            <w:top w:val="none" w:sz="0" w:space="0" w:color="auto"/>
            <w:left w:val="none" w:sz="0" w:space="0" w:color="auto"/>
            <w:bottom w:val="none" w:sz="0" w:space="0" w:color="auto"/>
            <w:right w:val="none" w:sz="0" w:space="0" w:color="auto"/>
          </w:divBdr>
        </w:div>
        <w:div w:id="1913616705">
          <w:marLeft w:val="0"/>
          <w:marRight w:val="0"/>
          <w:marTop w:val="0"/>
          <w:marBottom w:val="0"/>
          <w:divBdr>
            <w:top w:val="none" w:sz="0" w:space="0" w:color="auto"/>
            <w:left w:val="none" w:sz="0" w:space="0" w:color="auto"/>
            <w:bottom w:val="none" w:sz="0" w:space="0" w:color="auto"/>
            <w:right w:val="none" w:sz="0" w:space="0" w:color="auto"/>
          </w:divBdr>
        </w:div>
        <w:div w:id="1913848486">
          <w:marLeft w:val="0"/>
          <w:marRight w:val="0"/>
          <w:marTop w:val="0"/>
          <w:marBottom w:val="0"/>
          <w:divBdr>
            <w:top w:val="none" w:sz="0" w:space="0" w:color="auto"/>
            <w:left w:val="none" w:sz="0" w:space="0" w:color="auto"/>
            <w:bottom w:val="none" w:sz="0" w:space="0" w:color="auto"/>
            <w:right w:val="none" w:sz="0" w:space="0" w:color="auto"/>
          </w:divBdr>
        </w:div>
        <w:div w:id="1936329904">
          <w:marLeft w:val="0"/>
          <w:marRight w:val="0"/>
          <w:marTop w:val="0"/>
          <w:marBottom w:val="0"/>
          <w:divBdr>
            <w:top w:val="none" w:sz="0" w:space="0" w:color="auto"/>
            <w:left w:val="none" w:sz="0" w:space="0" w:color="auto"/>
            <w:bottom w:val="none" w:sz="0" w:space="0" w:color="auto"/>
            <w:right w:val="none" w:sz="0" w:space="0" w:color="auto"/>
          </w:divBdr>
        </w:div>
        <w:div w:id="1937397014">
          <w:marLeft w:val="0"/>
          <w:marRight w:val="0"/>
          <w:marTop w:val="0"/>
          <w:marBottom w:val="0"/>
          <w:divBdr>
            <w:top w:val="none" w:sz="0" w:space="0" w:color="auto"/>
            <w:left w:val="none" w:sz="0" w:space="0" w:color="auto"/>
            <w:bottom w:val="none" w:sz="0" w:space="0" w:color="auto"/>
            <w:right w:val="none" w:sz="0" w:space="0" w:color="auto"/>
          </w:divBdr>
        </w:div>
        <w:div w:id="1946881093">
          <w:marLeft w:val="0"/>
          <w:marRight w:val="0"/>
          <w:marTop w:val="0"/>
          <w:marBottom w:val="0"/>
          <w:divBdr>
            <w:top w:val="none" w:sz="0" w:space="0" w:color="auto"/>
            <w:left w:val="none" w:sz="0" w:space="0" w:color="auto"/>
            <w:bottom w:val="none" w:sz="0" w:space="0" w:color="auto"/>
            <w:right w:val="none" w:sz="0" w:space="0" w:color="auto"/>
          </w:divBdr>
        </w:div>
        <w:div w:id="1949313383">
          <w:marLeft w:val="0"/>
          <w:marRight w:val="0"/>
          <w:marTop w:val="0"/>
          <w:marBottom w:val="0"/>
          <w:divBdr>
            <w:top w:val="none" w:sz="0" w:space="0" w:color="auto"/>
            <w:left w:val="none" w:sz="0" w:space="0" w:color="auto"/>
            <w:bottom w:val="none" w:sz="0" w:space="0" w:color="auto"/>
            <w:right w:val="none" w:sz="0" w:space="0" w:color="auto"/>
          </w:divBdr>
        </w:div>
        <w:div w:id="1963026660">
          <w:marLeft w:val="0"/>
          <w:marRight w:val="0"/>
          <w:marTop w:val="0"/>
          <w:marBottom w:val="0"/>
          <w:divBdr>
            <w:top w:val="none" w:sz="0" w:space="0" w:color="auto"/>
            <w:left w:val="none" w:sz="0" w:space="0" w:color="auto"/>
            <w:bottom w:val="none" w:sz="0" w:space="0" w:color="auto"/>
            <w:right w:val="none" w:sz="0" w:space="0" w:color="auto"/>
          </w:divBdr>
          <w:divsChild>
            <w:div w:id="777716562">
              <w:marLeft w:val="0"/>
              <w:marRight w:val="0"/>
              <w:marTop w:val="0"/>
              <w:marBottom w:val="0"/>
              <w:divBdr>
                <w:top w:val="none" w:sz="0" w:space="0" w:color="auto"/>
                <w:left w:val="none" w:sz="0" w:space="0" w:color="auto"/>
                <w:bottom w:val="none" w:sz="0" w:space="0" w:color="auto"/>
                <w:right w:val="none" w:sz="0" w:space="0" w:color="auto"/>
              </w:divBdr>
            </w:div>
            <w:div w:id="1653101588">
              <w:marLeft w:val="0"/>
              <w:marRight w:val="0"/>
              <w:marTop w:val="0"/>
              <w:marBottom w:val="0"/>
              <w:divBdr>
                <w:top w:val="none" w:sz="0" w:space="0" w:color="auto"/>
                <w:left w:val="none" w:sz="0" w:space="0" w:color="auto"/>
                <w:bottom w:val="none" w:sz="0" w:space="0" w:color="auto"/>
                <w:right w:val="none" w:sz="0" w:space="0" w:color="auto"/>
              </w:divBdr>
            </w:div>
            <w:div w:id="1817641867">
              <w:marLeft w:val="0"/>
              <w:marRight w:val="0"/>
              <w:marTop w:val="0"/>
              <w:marBottom w:val="0"/>
              <w:divBdr>
                <w:top w:val="none" w:sz="0" w:space="0" w:color="auto"/>
                <w:left w:val="none" w:sz="0" w:space="0" w:color="auto"/>
                <w:bottom w:val="none" w:sz="0" w:space="0" w:color="auto"/>
                <w:right w:val="none" w:sz="0" w:space="0" w:color="auto"/>
              </w:divBdr>
            </w:div>
          </w:divsChild>
        </w:div>
        <w:div w:id="2067608851">
          <w:marLeft w:val="0"/>
          <w:marRight w:val="0"/>
          <w:marTop w:val="0"/>
          <w:marBottom w:val="0"/>
          <w:divBdr>
            <w:top w:val="none" w:sz="0" w:space="0" w:color="auto"/>
            <w:left w:val="none" w:sz="0" w:space="0" w:color="auto"/>
            <w:bottom w:val="none" w:sz="0" w:space="0" w:color="auto"/>
            <w:right w:val="none" w:sz="0" w:space="0" w:color="auto"/>
          </w:divBdr>
          <w:divsChild>
            <w:div w:id="1397582665">
              <w:marLeft w:val="-75"/>
              <w:marRight w:val="0"/>
              <w:marTop w:val="30"/>
              <w:marBottom w:val="30"/>
              <w:divBdr>
                <w:top w:val="none" w:sz="0" w:space="0" w:color="auto"/>
                <w:left w:val="none" w:sz="0" w:space="0" w:color="auto"/>
                <w:bottom w:val="none" w:sz="0" w:space="0" w:color="auto"/>
                <w:right w:val="none" w:sz="0" w:space="0" w:color="auto"/>
              </w:divBdr>
              <w:divsChild>
                <w:div w:id="491874837">
                  <w:marLeft w:val="0"/>
                  <w:marRight w:val="0"/>
                  <w:marTop w:val="0"/>
                  <w:marBottom w:val="0"/>
                  <w:divBdr>
                    <w:top w:val="none" w:sz="0" w:space="0" w:color="auto"/>
                    <w:left w:val="none" w:sz="0" w:space="0" w:color="auto"/>
                    <w:bottom w:val="none" w:sz="0" w:space="0" w:color="auto"/>
                    <w:right w:val="none" w:sz="0" w:space="0" w:color="auto"/>
                  </w:divBdr>
                  <w:divsChild>
                    <w:div w:id="821652915">
                      <w:marLeft w:val="0"/>
                      <w:marRight w:val="0"/>
                      <w:marTop w:val="0"/>
                      <w:marBottom w:val="0"/>
                      <w:divBdr>
                        <w:top w:val="none" w:sz="0" w:space="0" w:color="auto"/>
                        <w:left w:val="none" w:sz="0" w:space="0" w:color="auto"/>
                        <w:bottom w:val="none" w:sz="0" w:space="0" w:color="auto"/>
                        <w:right w:val="none" w:sz="0" w:space="0" w:color="auto"/>
                      </w:divBdr>
                    </w:div>
                  </w:divsChild>
                </w:div>
                <w:div w:id="768428832">
                  <w:marLeft w:val="0"/>
                  <w:marRight w:val="0"/>
                  <w:marTop w:val="0"/>
                  <w:marBottom w:val="0"/>
                  <w:divBdr>
                    <w:top w:val="none" w:sz="0" w:space="0" w:color="auto"/>
                    <w:left w:val="none" w:sz="0" w:space="0" w:color="auto"/>
                    <w:bottom w:val="none" w:sz="0" w:space="0" w:color="auto"/>
                    <w:right w:val="none" w:sz="0" w:space="0" w:color="auto"/>
                  </w:divBdr>
                  <w:divsChild>
                    <w:div w:id="894632324">
                      <w:marLeft w:val="0"/>
                      <w:marRight w:val="0"/>
                      <w:marTop w:val="0"/>
                      <w:marBottom w:val="0"/>
                      <w:divBdr>
                        <w:top w:val="none" w:sz="0" w:space="0" w:color="auto"/>
                        <w:left w:val="none" w:sz="0" w:space="0" w:color="auto"/>
                        <w:bottom w:val="none" w:sz="0" w:space="0" w:color="auto"/>
                        <w:right w:val="none" w:sz="0" w:space="0" w:color="auto"/>
                      </w:divBdr>
                    </w:div>
                  </w:divsChild>
                </w:div>
                <w:div w:id="841051200">
                  <w:marLeft w:val="0"/>
                  <w:marRight w:val="0"/>
                  <w:marTop w:val="0"/>
                  <w:marBottom w:val="0"/>
                  <w:divBdr>
                    <w:top w:val="none" w:sz="0" w:space="0" w:color="auto"/>
                    <w:left w:val="none" w:sz="0" w:space="0" w:color="auto"/>
                    <w:bottom w:val="none" w:sz="0" w:space="0" w:color="auto"/>
                    <w:right w:val="none" w:sz="0" w:space="0" w:color="auto"/>
                  </w:divBdr>
                  <w:divsChild>
                    <w:div w:id="470682623">
                      <w:marLeft w:val="0"/>
                      <w:marRight w:val="0"/>
                      <w:marTop w:val="0"/>
                      <w:marBottom w:val="0"/>
                      <w:divBdr>
                        <w:top w:val="none" w:sz="0" w:space="0" w:color="auto"/>
                        <w:left w:val="none" w:sz="0" w:space="0" w:color="auto"/>
                        <w:bottom w:val="none" w:sz="0" w:space="0" w:color="auto"/>
                        <w:right w:val="none" w:sz="0" w:space="0" w:color="auto"/>
                      </w:divBdr>
                    </w:div>
                  </w:divsChild>
                </w:div>
                <w:div w:id="1098990063">
                  <w:marLeft w:val="0"/>
                  <w:marRight w:val="0"/>
                  <w:marTop w:val="0"/>
                  <w:marBottom w:val="0"/>
                  <w:divBdr>
                    <w:top w:val="none" w:sz="0" w:space="0" w:color="auto"/>
                    <w:left w:val="none" w:sz="0" w:space="0" w:color="auto"/>
                    <w:bottom w:val="none" w:sz="0" w:space="0" w:color="auto"/>
                    <w:right w:val="none" w:sz="0" w:space="0" w:color="auto"/>
                  </w:divBdr>
                  <w:divsChild>
                    <w:div w:id="890264234">
                      <w:marLeft w:val="0"/>
                      <w:marRight w:val="0"/>
                      <w:marTop w:val="0"/>
                      <w:marBottom w:val="0"/>
                      <w:divBdr>
                        <w:top w:val="none" w:sz="0" w:space="0" w:color="auto"/>
                        <w:left w:val="none" w:sz="0" w:space="0" w:color="auto"/>
                        <w:bottom w:val="none" w:sz="0" w:space="0" w:color="auto"/>
                        <w:right w:val="none" w:sz="0" w:space="0" w:color="auto"/>
                      </w:divBdr>
                    </w:div>
                  </w:divsChild>
                </w:div>
                <w:div w:id="1149856747">
                  <w:marLeft w:val="0"/>
                  <w:marRight w:val="0"/>
                  <w:marTop w:val="0"/>
                  <w:marBottom w:val="0"/>
                  <w:divBdr>
                    <w:top w:val="none" w:sz="0" w:space="0" w:color="auto"/>
                    <w:left w:val="none" w:sz="0" w:space="0" w:color="auto"/>
                    <w:bottom w:val="none" w:sz="0" w:space="0" w:color="auto"/>
                    <w:right w:val="none" w:sz="0" w:space="0" w:color="auto"/>
                  </w:divBdr>
                  <w:divsChild>
                    <w:div w:id="140776628">
                      <w:marLeft w:val="0"/>
                      <w:marRight w:val="0"/>
                      <w:marTop w:val="0"/>
                      <w:marBottom w:val="0"/>
                      <w:divBdr>
                        <w:top w:val="none" w:sz="0" w:space="0" w:color="auto"/>
                        <w:left w:val="none" w:sz="0" w:space="0" w:color="auto"/>
                        <w:bottom w:val="none" w:sz="0" w:space="0" w:color="auto"/>
                        <w:right w:val="none" w:sz="0" w:space="0" w:color="auto"/>
                      </w:divBdr>
                    </w:div>
                  </w:divsChild>
                </w:div>
                <w:div w:id="1347320542">
                  <w:marLeft w:val="0"/>
                  <w:marRight w:val="0"/>
                  <w:marTop w:val="0"/>
                  <w:marBottom w:val="0"/>
                  <w:divBdr>
                    <w:top w:val="none" w:sz="0" w:space="0" w:color="auto"/>
                    <w:left w:val="none" w:sz="0" w:space="0" w:color="auto"/>
                    <w:bottom w:val="none" w:sz="0" w:space="0" w:color="auto"/>
                    <w:right w:val="none" w:sz="0" w:space="0" w:color="auto"/>
                  </w:divBdr>
                  <w:divsChild>
                    <w:div w:id="199172757">
                      <w:marLeft w:val="0"/>
                      <w:marRight w:val="0"/>
                      <w:marTop w:val="0"/>
                      <w:marBottom w:val="0"/>
                      <w:divBdr>
                        <w:top w:val="none" w:sz="0" w:space="0" w:color="auto"/>
                        <w:left w:val="none" w:sz="0" w:space="0" w:color="auto"/>
                        <w:bottom w:val="none" w:sz="0" w:space="0" w:color="auto"/>
                        <w:right w:val="none" w:sz="0" w:space="0" w:color="auto"/>
                      </w:divBdr>
                    </w:div>
                  </w:divsChild>
                </w:div>
                <w:div w:id="1364213018">
                  <w:marLeft w:val="0"/>
                  <w:marRight w:val="0"/>
                  <w:marTop w:val="0"/>
                  <w:marBottom w:val="0"/>
                  <w:divBdr>
                    <w:top w:val="none" w:sz="0" w:space="0" w:color="auto"/>
                    <w:left w:val="none" w:sz="0" w:space="0" w:color="auto"/>
                    <w:bottom w:val="none" w:sz="0" w:space="0" w:color="auto"/>
                    <w:right w:val="none" w:sz="0" w:space="0" w:color="auto"/>
                  </w:divBdr>
                  <w:divsChild>
                    <w:div w:id="222641295">
                      <w:marLeft w:val="0"/>
                      <w:marRight w:val="0"/>
                      <w:marTop w:val="0"/>
                      <w:marBottom w:val="0"/>
                      <w:divBdr>
                        <w:top w:val="none" w:sz="0" w:space="0" w:color="auto"/>
                        <w:left w:val="none" w:sz="0" w:space="0" w:color="auto"/>
                        <w:bottom w:val="none" w:sz="0" w:space="0" w:color="auto"/>
                        <w:right w:val="none" w:sz="0" w:space="0" w:color="auto"/>
                      </w:divBdr>
                    </w:div>
                  </w:divsChild>
                </w:div>
                <w:div w:id="1539197696">
                  <w:marLeft w:val="0"/>
                  <w:marRight w:val="0"/>
                  <w:marTop w:val="0"/>
                  <w:marBottom w:val="0"/>
                  <w:divBdr>
                    <w:top w:val="none" w:sz="0" w:space="0" w:color="auto"/>
                    <w:left w:val="none" w:sz="0" w:space="0" w:color="auto"/>
                    <w:bottom w:val="none" w:sz="0" w:space="0" w:color="auto"/>
                    <w:right w:val="none" w:sz="0" w:space="0" w:color="auto"/>
                  </w:divBdr>
                  <w:divsChild>
                    <w:div w:id="964776184">
                      <w:marLeft w:val="0"/>
                      <w:marRight w:val="0"/>
                      <w:marTop w:val="0"/>
                      <w:marBottom w:val="0"/>
                      <w:divBdr>
                        <w:top w:val="none" w:sz="0" w:space="0" w:color="auto"/>
                        <w:left w:val="none" w:sz="0" w:space="0" w:color="auto"/>
                        <w:bottom w:val="none" w:sz="0" w:space="0" w:color="auto"/>
                        <w:right w:val="none" w:sz="0" w:space="0" w:color="auto"/>
                      </w:divBdr>
                    </w:div>
                  </w:divsChild>
                </w:div>
                <w:div w:id="1547721835">
                  <w:marLeft w:val="0"/>
                  <w:marRight w:val="0"/>
                  <w:marTop w:val="0"/>
                  <w:marBottom w:val="0"/>
                  <w:divBdr>
                    <w:top w:val="none" w:sz="0" w:space="0" w:color="auto"/>
                    <w:left w:val="none" w:sz="0" w:space="0" w:color="auto"/>
                    <w:bottom w:val="none" w:sz="0" w:space="0" w:color="auto"/>
                    <w:right w:val="none" w:sz="0" w:space="0" w:color="auto"/>
                  </w:divBdr>
                  <w:divsChild>
                    <w:div w:id="1015426430">
                      <w:marLeft w:val="0"/>
                      <w:marRight w:val="0"/>
                      <w:marTop w:val="0"/>
                      <w:marBottom w:val="0"/>
                      <w:divBdr>
                        <w:top w:val="none" w:sz="0" w:space="0" w:color="auto"/>
                        <w:left w:val="none" w:sz="0" w:space="0" w:color="auto"/>
                        <w:bottom w:val="none" w:sz="0" w:space="0" w:color="auto"/>
                        <w:right w:val="none" w:sz="0" w:space="0" w:color="auto"/>
                      </w:divBdr>
                    </w:div>
                  </w:divsChild>
                </w:div>
                <w:div w:id="1593203498">
                  <w:marLeft w:val="0"/>
                  <w:marRight w:val="0"/>
                  <w:marTop w:val="0"/>
                  <w:marBottom w:val="0"/>
                  <w:divBdr>
                    <w:top w:val="none" w:sz="0" w:space="0" w:color="auto"/>
                    <w:left w:val="none" w:sz="0" w:space="0" w:color="auto"/>
                    <w:bottom w:val="none" w:sz="0" w:space="0" w:color="auto"/>
                    <w:right w:val="none" w:sz="0" w:space="0" w:color="auto"/>
                  </w:divBdr>
                  <w:divsChild>
                    <w:div w:id="2319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34226">
          <w:marLeft w:val="0"/>
          <w:marRight w:val="0"/>
          <w:marTop w:val="0"/>
          <w:marBottom w:val="0"/>
          <w:divBdr>
            <w:top w:val="none" w:sz="0" w:space="0" w:color="auto"/>
            <w:left w:val="none" w:sz="0" w:space="0" w:color="auto"/>
            <w:bottom w:val="none" w:sz="0" w:space="0" w:color="auto"/>
            <w:right w:val="none" w:sz="0" w:space="0" w:color="auto"/>
          </w:divBdr>
          <w:divsChild>
            <w:div w:id="418671813">
              <w:marLeft w:val="0"/>
              <w:marRight w:val="0"/>
              <w:marTop w:val="0"/>
              <w:marBottom w:val="0"/>
              <w:divBdr>
                <w:top w:val="none" w:sz="0" w:space="0" w:color="auto"/>
                <w:left w:val="none" w:sz="0" w:space="0" w:color="auto"/>
                <w:bottom w:val="none" w:sz="0" w:space="0" w:color="auto"/>
                <w:right w:val="none" w:sz="0" w:space="0" w:color="auto"/>
              </w:divBdr>
            </w:div>
            <w:div w:id="1231845756">
              <w:marLeft w:val="0"/>
              <w:marRight w:val="0"/>
              <w:marTop w:val="0"/>
              <w:marBottom w:val="0"/>
              <w:divBdr>
                <w:top w:val="none" w:sz="0" w:space="0" w:color="auto"/>
                <w:left w:val="none" w:sz="0" w:space="0" w:color="auto"/>
                <w:bottom w:val="none" w:sz="0" w:space="0" w:color="auto"/>
                <w:right w:val="none" w:sz="0" w:space="0" w:color="auto"/>
              </w:divBdr>
            </w:div>
          </w:divsChild>
        </w:div>
        <w:div w:id="2115204578">
          <w:marLeft w:val="0"/>
          <w:marRight w:val="0"/>
          <w:marTop w:val="0"/>
          <w:marBottom w:val="0"/>
          <w:divBdr>
            <w:top w:val="none" w:sz="0" w:space="0" w:color="auto"/>
            <w:left w:val="none" w:sz="0" w:space="0" w:color="auto"/>
            <w:bottom w:val="none" w:sz="0" w:space="0" w:color="auto"/>
            <w:right w:val="none" w:sz="0" w:space="0" w:color="auto"/>
          </w:divBdr>
        </w:div>
        <w:div w:id="2126997345">
          <w:marLeft w:val="0"/>
          <w:marRight w:val="0"/>
          <w:marTop w:val="0"/>
          <w:marBottom w:val="0"/>
          <w:divBdr>
            <w:top w:val="none" w:sz="0" w:space="0" w:color="auto"/>
            <w:left w:val="none" w:sz="0" w:space="0" w:color="auto"/>
            <w:bottom w:val="none" w:sz="0" w:space="0" w:color="auto"/>
            <w:right w:val="none" w:sz="0" w:space="0" w:color="auto"/>
          </w:divBdr>
        </w:div>
        <w:div w:id="2133749285">
          <w:marLeft w:val="0"/>
          <w:marRight w:val="0"/>
          <w:marTop w:val="0"/>
          <w:marBottom w:val="0"/>
          <w:divBdr>
            <w:top w:val="none" w:sz="0" w:space="0" w:color="auto"/>
            <w:left w:val="none" w:sz="0" w:space="0" w:color="auto"/>
            <w:bottom w:val="none" w:sz="0" w:space="0" w:color="auto"/>
            <w:right w:val="none" w:sz="0" w:space="0" w:color="auto"/>
          </w:divBdr>
          <w:divsChild>
            <w:div w:id="420879789">
              <w:marLeft w:val="0"/>
              <w:marRight w:val="0"/>
              <w:marTop w:val="0"/>
              <w:marBottom w:val="0"/>
              <w:divBdr>
                <w:top w:val="none" w:sz="0" w:space="0" w:color="auto"/>
                <w:left w:val="none" w:sz="0" w:space="0" w:color="auto"/>
                <w:bottom w:val="none" w:sz="0" w:space="0" w:color="auto"/>
                <w:right w:val="none" w:sz="0" w:space="0" w:color="auto"/>
              </w:divBdr>
            </w:div>
            <w:div w:id="14480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924">
      <w:bodyDiv w:val="1"/>
      <w:marLeft w:val="0"/>
      <w:marRight w:val="0"/>
      <w:marTop w:val="0"/>
      <w:marBottom w:val="0"/>
      <w:divBdr>
        <w:top w:val="none" w:sz="0" w:space="0" w:color="auto"/>
        <w:left w:val="none" w:sz="0" w:space="0" w:color="auto"/>
        <w:bottom w:val="none" w:sz="0" w:space="0" w:color="auto"/>
        <w:right w:val="none" w:sz="0" w:space="0" w:color="auto"/>
      </w:divBdr>
    </w:div>
    <w:div w:id="444542677">
      <w:bodyDiv w:val="1"/>
      <w:marLeft w:val="0"/>
      <w:marRight w:val="0"/>
      <w:marTop w:val="0"/>
      <w:marBottom w:val="0"/>
      <w:divBdr>
        <w:top w:val="none" w:sz="0" w:space="0" w:color="auto"/>
        <w:left w:val="none" w:sz="0" w:space="0" w:color="auto"/>
        <w:bottom w:val="none" w:sz="0" w:space="0" w:color="auto"/>
        <w:right w:val="none" w:sz="0" w:space="0" w:color="auto"/>
      </w:divBdr>
    </w:div>
    <w:div w:id="447744606">
      <w:bodyDiv w:val="1"/>
      <w:marLeft w:val="0"/>
      <w:marRight w:val="0"/>
      <w:marTop w:val="0"/>
      <w:marBottom w:val="0"/>
      <w:divBdr>
        <w:top w:val="none" w:sz="0" w:space="0" w:color="auto"/>
        <w:left w:val="none" w:sz="0" w:space="0" w:color="auto"/>
        <w:bottom w:val="none" w:sz="0" w:space="0" w:color="auto"/>
        <w:right w:val="none" w:sz="0" w:space="0" w:color="auto"/>
      </w:divBdr>
    </w:div>
    <w:div w:id="452287605">
      <w:bodyDiv w:val="1"/>
      <w:marLeft w:val="0"/>
      <w:marRight w:val="0"/>
      <w:marTop w:val="0"/>
      <w:marBottom w:val="0"/>
      <w:divBdr>
        <w:top w:val="none" w:sz="0" w:space="0" w:color="auto"/>
        <w:left w:val="none" w:sz="0" w:space="0" w:color="auto"/>
        <w:bottom w:val="none" w:sz="0" w:space="0" w:color="auto"/>
        <w:right w:val="none" w:sz="0" w:space="0" w:color="auto"/>
      </w:divBdr>
    </w:div>
    <w:div w:id="477839931">
      <w:bodyDiv w:val="1"/>
      <w:marLeft w:val="0"/>
      <w:marRight w:val="0"/>
      <w:marTop w:val="0"/>
      <w:marBottom w:val="0"/>
      <w:divBdr>
        <w:top w:val="none" w:sz="0" w:space="0" w:color="auto"/>
        <w:left w:val="none" w:sz="0" w:space="0" w:color="auto"/>
        <w:bottom w:val="none" w:sz="0" w:space="0" w:color="auto"/>
        <w:right w:val="none" w:sz="0" w:space="0" w:color="auto"/>
      </w:divBdr>
      <w:divsChild>
        <w:div w:id="598872693">
          <w:marLeft w:val="0"/>
          <w:marRight w:val="0"/>
          <w:marTop w:val="0"/>
          <w:marBottom w:val="0"/>
          <w:divBdr>
            <w:top w:val="none" w:sz="0" w:space="0" w:color="auto"/>
            <w:left w:val="none" w:sz="0" w:space="0" w:color="auto"/>
            <w:bottom w:val="none" w:sz="0" w:space="0" w:color="auto"/>
            <w:right w:val="none" w:sz="0" w:space="0" w:color="auto"/>
          </w:divBdr>
        </w:div>
      </w:divsChild>
    </w:div>
    <w:div w:id="478812642">
      <w:bodyDiv w:val="1"/>
      <w:marLeft w:val="0"/>
      <w:marRight w:val="0"/>
      <w:marTop w:val="0"/>
      <w:marBottom w:val="0"/>
      <w:divBdr>
        <w:top w:val="none" w:sz="0" w:space="0" w:color="auto"/>
        <w:left w:val="none" w:sz="0" w:space="0" w:color="auto"/>
        <w:bottom w:val="none" w:sz="0" w:space="0" w:color="auto"/>
        <w:right w:val="none" w:sz="0" w:space="0" w:color="auto"/>
      </w:divBdr>
      <w:divsChild>
        <w:div w:id="1099642718">
          <w:marLeft w:val="446"/>
          <w:marRight w:val="0"/>
          <w:marTop w:val="0"/>
          <w:marBottom w:val="0"/>
          <w:divBdr>
            <w:top w:val="none" w:sz="0" w:space="0" w:color="auto"/>
            <w:left w:val="none" w:sz="0" w:space="0" w:color="auto"/>
            <w:bottom w:val="none" w:sz="0" w:space="0" w:color="auto"/>
            <w:right w:val="none" w:sz="0" w:space="0" w:color="auto"/>
          </w:divBdr>
        </w:div>
      </w:divsChild>
    </w:div>
    <w:div w:id="483863409">
      <w:bodyDiv w:val="1"/>
      <w:marLeft w:val="0"/>
      <w:marRight w:val="0"/>
      <w:marTop w:val="0"/>
      <w:marBottom w:val="0"/>
      <w:divBdr>
        <w:top w:val="none" w:sz="0" w:space="0" w:color="auto"/>
        <w:left w:val="none" w:sz="0" w:space="0" w:color="auto"/>
        <w:bottom w:val="none" w:sz="0" w:space="0" w:color="auto"/>
        <w:right w:val="none" w:sz="0" w:space="0" w:color="auto"/>
      </w:divBdr>
    </w:div>
    <w:div w:id="510998435">
      <w:bodyDiv w:val="1"/>
      <w:marLeft w:val="0"/>
      <w:marRight w:val="0"/>
      <w:marTop w:val="0"/>
      <w:marBottom w:val="0"/>
      <w:divBdr>
        <w:top w:val="none" w:sz="0" w:space="0" w:color="auto"/>
        <w:left w:val="none" w:sz="0" w:space="0" w:color="auto"/>
        <w:bottom w:val="none" w:sz="0" w:space="0" w:color="auto"/>
        <w:right w:val="none" w:sz="0" w:space="0" w:color="auto"/>
      </w:divBdr>
      <w:divsChild>
        <w:div w:id="360059392">
          <w:marLeft w:val="0"/>
          <w:marRight w:val="0"/>
          <w:marTop w:val="100"/>
          <w:marBottom w:val="100"/>
          <w:divBdr>
            <w:top w:val="none" w:sz="0" w:space="0" w:color="auto"/>
            <w:left w:val="none" w:sz="0" w:space="0" w:color="auto"/>
            <w:bottom w:val="none" w:sz="0" w:space="0" w:color="auto"/>
            <w:right w:val="none" w:sz="0" w:space="0" w:color="auto"/>
          </w:divBdr>
          <w:divsChild>
            <w:div w:id="773093012">
              <w:marLeft w:val="0"/>
              <w:marRight w:val="872"/>
              <w:marTop w:val="0"/>
              <w:marBottom w:val="0"/>
              <w:divBdr>
                <w:top w:val="none" w:sz="0" w:space="0" w:color="auto"/>
                <w:left w:val="none" w:sz="0" w:space="0" w:color="auto"/>
                <w:bottom w:val="none" w:sz="0" w:space="0" w:color="auto"/>
                <w:right w:val="none" w:sz="0" w:space="0" w:color="auto"/>
              </w:divBdr>
              <w:divsChild>
                <w:div w:id="1446657947">
                  <w:marLeft w:val="0"/>
                  <w:marRight w:val="0"/>
                  <w:marTop w:val="0"/>
                  <w:marBottom w:val="0"/>
                  <w:divBdr>
                    <w:top w:val="none" w:sz="0" w:space="0" w:color="auto"/>
                    <w:left w:val="none" w:sz="0" w:space="0" w:color="auto"/>
                    <w:bottom w:val="none" w:sz="0" w:space="0" w:color="auto"/>
                    <w:right w:val="none" w:sz="0" w:space="0" w:color="auto"/>
                  </w:divBdr>
                </w:div>
              </w:divsChild>
            </w:div>
            <w:div w:id="2006393045">
              <w:marLeft w:val="0"/>
              <w:marRight w:val="0"/>
              <w:marTop w:val="0"/>
              <w:marBottom w:val="0"/>
              <w:divBdr>
                <w:top w:val="none" w:sz="0" w:space="0" w:color="auto"/>
                <w:left w:val="none" w:sz="0" w:space="0" w:color="auto"/>
                <w:bottom w:val="none" w:sz="0" w:space="0" w:color="auto"/>
                <w:right w:val="none" w:sz="0" w:space="0" w:color="auto"/>
              </w:divBdr>
              <w:divsChild>
                <w:div w:id="6991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6972">
          <w:marLeft w:val="0"/>
          <w:marRight w:val="0"/>
          <w:marTop w:val="100"/>
          <w:marBottom w:val="100"/>
          <w:divBdr>
            <w:top w:val="none" w:sz="0" w:space="0" w:color="auto"/>
            <w:left w:val="none" w:sz="0" w:space="0" w:color="auto"/>
            <w:bottom w:val="none" w:sz="0" w:space="0" w:color="auto"/>
            <w:right w:val="none" w:sz="0" w:space="0" w:color="auto"/>
          </w:divBdr>
          <w:divsChild>
            <w:div w:id="425657358">
              <w:marLeft w:val="0"/>
              <w:marRight w:val="872"/>
              <w:marTop w:val="0"/>
              <w:marBottom w:val="0"/>
              <w:divBdr>
                <w:top w:val="none" w:sz="0" w:space="0" w:color="auto"/>
                <w:left w:val="none" w:sz="0" w:space="0" w:color="auto"/>
                <w:bottom w:val="none" w:sz="0" w:space="0" w:color="auto"/>
                <w:right w:val="none" w:sz="0" w:space="0" w:color="auto"/>
              </w:divBdr>
              <w:divsChild>
                <w:div w:id="1007289795">
                  <w:marLeft w:val="0"/>
                  <w:marRight w:val="0"/>
                  <w:marTop w:val="0"/>
                  <w:marBottom w:val="0"/>
                  <w:divBdr>
                    <w:top w:val="none" w:sz="0" w:space="0" w:color="auto"/>
                    <w:left w:val="none" w:sz="0" w:space="0" w:color="auto"/>
                    <w:bottom w:val="none" w:sz="0" w:space="0" w:color="auto"/>
                    <w:right w:val="none" w:sz="0" w:space="0" w:color="auto"/>
                  </w:divBdr>
                </w:div>
              </w:divsChild>
            </w:div>
            <w:div w:id="1766607259">
              <w:marLeft w:val="0"/>
              <w:marRight w:val="0"/>
              <w:marTop w:val="0"/>
              <w:marBottom w:val="0"/>
              <w:divBdr>
                <w:top w:val="none" w:sz="0" w:space="0" w:color="auto"/>
                <w:left w:val="none" w:sz="0" w:space="0" w:color="auto"/>
                <w:bottom w:val="none" w:sz="0" w:space="0" w:color="auto"/>
                <w:right w:val="none" w:sz="0" w:space="0" w:color="auto"/>
              </w:divBdr>
              <w:divsChild>
                <w:div w:id="4424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1136">
          <w:marLeft w:val="0"/>
          <w:marRight w:val="0"/>
          <w:marTop w:val="100"/>
          <w:marBottom w:val="100"/>
          <w:divBdr>
            <w:top w:val="none" w:sz="0" w:space="0" w:color="auto"/>
            <w:left w:val="none" w:sz="0" w:space="0" w:color="auto"/>
            <w:bottom w:val="none" w:sz="0" w:space="0" w:color="auto"/>
            <w:right w:val="none" w:sz="0" w:space="0" w:color="auto"/>
          </w:divBdr>
          <w:divsChild>
            <w:div w:id="70349875">
              <w:marLeft w:val="0"/>
              <w:marRight w:val="872"/>
              <w:marTop w:val="0"/>
              <w:marBottom w:val="0"/>
              <w:divBdr>
                <w:top w:val="none" w:sz="0" w:space="0" w:color="auto"/>
                <w:left w:val="none" w:sz="0" w:space="0" w:color="auto"/>
                <w:bottom w:val="none" w:sz="0" w:space="0" w:color="auto"/>
                <w:right w:val="none" w:sz="0" w:space="0" w:color="auto"/>
              </w:divBdr>
              <w:divsChild>
                <w:div w:id="1078209402">
                  <w:marLeft w:val="0"/>
                  <w:marRight w:val="0"/>
                  <w:marTop w:val="0"/>
                  <w:marBottom w:val="0"/>
                  <w:divBdr>
                    <w:top w:val="none" w:sz="0" w:space="0" w:color="auto"/>
                    <w:left w:val="none" w:sz="0" w:space="0" w:color="auto"/>
                    <w:bottom w:val="none" w:sz="0" w:space="0" w:color="auto"/>
                    <w:right w:val="none" w:sz="0" w:space="0" w:color="auto"/>
                  </w:divBdr>
                </w:div>
              </w:divsChild>
            </w:div>
            <w:div w:id="735124215">
              <w:marLeft w:val="0"/>
              <w:marRight w:val="0"/>
              <w:marTop w:val="0"/>
              <w:marBottom w:val="0"/>
              <w:divBdr>
                <w:top w:val="none" w:sz="0" w:space="0" w:color="auto"/>
                <w:left w:val="none" w:sz="0" w:space="0" w:color="auto"/>
                <w:bottom w:val="none" w:sz="0" w:space="0" w:color="auto"/>
                <w:right w:val="none" w:sz="0" w:space="0" w:color="auto"/>
              </w:divBdr>
              <w:divsChild>
                <w:div w:id="19592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9548">
      <w:bodyDiv w:val="1"/>
      <w:marLeft w:val="0"/>
      <w:marRight w:val="0"/>
      <w:marTop w:val="0"/>
      <w:marBottom w:val="0"/>
      <w:divBdr>
        <w:top w:val="none" w:sz="0" w:space="0" w:color="auto"/>
        <w:left w:val="none" w:sz="0" w:space="0" w:color="auto"/>
        <w:bottom w:val="none" w:sz="0" w:space="0" w:color="auto"/>
        <w:right w:val="none" w:sz="0" w:space="0" w:color="auto"/>
      </w:divBdr>
    </w:div>
    <w:div w:id="524758869">
      <w:bodyDiv w:val="1"/>
      <w:marLeft w:val="0"/>
      <w:marRight w:val="0"/>
      <w:marTop w:val="0"/>
      <w:marBottom w:val="0"/>
      <w:divBdr>
        <w:top w:val="none" w:sz="0" w:space="0" w:color="auto"/>
        <w:left w:val="none" w:sz="0" w:space="0" w:color="auto"/>
        <w:bottom w:val="none" w:sz="0" w:space="0" w:color="auto"/>
        <w:right w:val="none" w:sz="0" w:space="0" w:color="auto"/>
      </w:divBdr>
    </w:div>
    <w:div w:id="565263729">
      <w:bodyDiv w:val="1"/>
      <w:marLeft w:val="0"/>
      <w:marRight w:val="0"/>
      <w:marTop w:val="0"/>
      <w:marBottom w:val="0"/>
      <w:divBdr>
        <w:top w:val="none" w:sz="0" w:space="0" w:color="auto"/>
        <w:left w:val="none" w:sz="0" w:space="0" w:color="auto"/>
        <w:bottom w:val="none" w:sz="0" w:space="0" w:color="auto"/>
        <w:right w:val="none" w:sz="0" w:space="0" w:color="auto"/>
      </w:divBdr>
    </w:div>
    <w:div w:id="566114696">
      <w:bodyDiv w:val="1"/>
      <w:marLeft w:val="0"/>
      <w:marRight w:val="0"/>
      <w:marTop w:val="0"/>
      <w:marBottom w:val="0"/>
      <w:divBdr>
        <w:top w:val="none" w:sz="0" w:space="0" w:color="auto"/>
        <w:left w:val="none" w:sz="0" w:space="0" w:color="auto"/>
        <w:bottom w:val="none" w:sz="0" w:space="0" w:color="auto"/>
        <w:right w:val="none" w:sz="0" w:space="0" w:color="auto"/>
      </w:divBdr>
    </w:div>
    <w:div w:id="572352138">
      <w:bodyDiv w:val="1"/>
      <w:marLeft w:val="0"/>
      <w:marRight w:val="0"/>
      <w:marTop w:val="0"/>
      <w:marBottom w:val="0"/>
      <w:divBdr>
        <w:top w:val="none" w:sz="0" w:space="0" w:color="auto"/>
        <w:left w:val="none" w:sz="0" w:space="0" w:color="auto"/>
        <w:bottom w:val="none" w:sz="0" w:space="0" w:color="auto"/>
        <w:right w:val="none" w:sz="0" w:space="0" w:color="auto"/>
      </w:divBdr>
    </w:div>
    <w:div w:id="578641396">
      <w:bodyDiv w:val="1"/>
      <w:marLeft w:val="0"/>
      <w:marRight w:val="0"/>
      <w:marTop w:val="0"/>
      <w:marBottom w:val="0"/>
      <w:divBdr>
        <w:top w:val="none" w:sz="0" w:space="0" w:color="auto"/>
        <w:left w:val="none" w:sz="0" w:space="0" w:color="auto"/>
        <w:bottom w:val="none" w:sz="0" w:space="0" w:color="auto"/>
        <w:right w:val="none" w:sz="0" w:space="0" w:color="auto"/>
      </w:divBdr>
    </w:div>
    <w:div w:id="586034868">
      <w:bodyDiv w:val="1"/>
      <w:marLeft w:val="0"/>
      <w:marRight w:val="0"/>
      <w:marTop w:val="0"/>
      <w:marBottom w:val="0"/>
      <w:divBdr>
        <w:top w:val="none" w:sz="0" w:space="0" w:color="auto"/>
        <w:left w:val="none" w:sz="0" w:space="0" w:color="auto"/>
        <w:bottom w:val="none" w:sz="0" w:space="0" w:color="auto"/>
        <w:right w:val="none" w:sz="0" w:space="0" w:color="auto"/>
      </w:divBdr>
    </w:div>
    <w:div w:id="591856106">
      <w:bodyDiv w:val="1"/>
      <w:marLeft w:val="0"/>
      <w:marRight w:val="0"/>
      <w:marTop w:val="0"/>
      <w:marBottom w:val="0"/>
      <w:divBdr>
        <w:top w:val="none" w:sz="0" w:space="0" w:color="auto"/>
        <w:left w:val="none" w:sz="0" w:space="0" w:color="auto"/>
        <w:bottom w:val="none" w:sz="0" w:space="0" w:color="auto"/>
        <w:right w:val="none" w:sz="0" w:space="0" w:color="auto"/>
      </w:divBdr>
    </w:div>
    <w:div w:id="594746227">
      <w:bodyDiv w:val="1"/>
      <w:marLeft w:val="0"/>
      <w:marRight w:val="0"/>
      <w:marTop w:val="0"/>
      <w:marBottom w:val="0"/>
      <w:divBdr>
        <w:top w:val="none" w:sz="0" w:space="0" w:color="auto"/>
        <w:left w:val="none" w:sz="0" w:space="0" w:color="auto"/>
        <w:bottom w:val="none" w:sz="0" w:space="0" w:color="auto"/>
        <w:right w:val="none" w:sz="0" w:space="0" w:color="auto"/>
      </w:divBdr>
      <w:divsChild>
        <w:div w:id="668943489">
          <w:marLeft w:val="0"/>
          <w:marRight w:val="0"/>
          <w:marTop w:val="0"/>
          <w:marBottom w:val="0"/>
          <w:divBdr>
            <w:top w:val="none" w:sz="0" w:space="0" w:color="auto"/>
            <w:left w:val="none" w:sz="0" w:space="0" w:color="auto"/>
            <w:bottom w:val="none" w:sz="0" w:space="0" w:color="auto"/>
            <w:right w:val="none" w:sz="0" w:space="0" w:color="auto"/>
          </w:divBdr>
        </w:div>
      </w:divsChild>
    </w:div>
    <w:div w:id="612178499">
      <w:bodyDiv w:val="1"/>
      <w:marLeft w:val="0"/>
      <w:marRight w:val="0"/>
      <w:marTop w:val="0"/>
      <w:marBottom w:val="0"/>
      <w:divBdr>
        <w:top w:val="none" w:sz="0" w:space="0" w:color="auto"/>
        <w:left w:val="none" w:sz="0" w:space="0" w:color="auto"/>
        <w:bottom w:val="none" w:sz="0" w:space="0" w:color="auto"/>
        <w:right w:val="none" w:sz="0" w:space="0" w:color="auto"/>
      </w:divBdr>
    </w:div>
    <w:div w:id="615335816">
      <w:bodyDiv w:val="1"/>
      <w:marLeft w:val="0"/>
      <w:marRight w:val="0"/>
      <w:marTop w:val="0"/>
      <w:marBottom w:val="0"/>
      <w:divBdr>
        <w:top w:val="none" w:sz="0" w:space="0" w:color="auto"/>
        <w:left w:val="none" w:sz="0" w:space="0" w:color="auto"/>
        <w:bottom w:val="none" w:sz="0" w:space="0" w:color="auto"/>
        <w:right w:val="none" w:sz="0" w:space="0" w:color="auto"/>
      </w:divBdr>
      <w:divsChild>
        <w:div w:id="198856740">
          <w:marLeft w:val="0"/>
          <w:marRight w:val="0"/>
          <w:marTop w:val="0"/>
          <w:marBottom w:val="0"/>
          <w:divBdr>
            <w:top w:val="none" w:sz="0" w:space="0" w:color="auto"/>
            <w:left w:val="none" w:sz="0" w:space="0" w:color="auto"/>
            <w:bottom w:val="none" w:sz="0" w:space="0" w:color="auto"/>
            <w:right w:val="none" w:sz="0" w:space="0" w:color="auto"/>
          </w:divBdr>
        </w:div>
      </w:divsChild>
    </w:div>
    <w:div w:id="616566020">
      <w:bodyDiv w:val="1"/>
      <w:marLeft w:val="0"/>
      <w:marRight w:val="0"/>
      <w:marTop w:val="0"/>
      <w:marBottom w:val="0"/>
      <w:divBdr>
        <w:top w:val="none" w:sz="0" w:space="0" w:color="auto"/>
        <w:left w:val="none" w:sz="0" w:space="0" w:color="auto"/>
        <w:bottom w:val="none" w:sz="0" w:space="0" w:color="auto"/>
        <w:right w:val="none" w:sz="0" w:space="0" w:color="auto"/>
      </w:divBdr>
    </w:div>
    <w:div w:id="619992183">
      <w:bodyDiv w:val="1"/>
      <w:marLeft w:val="0"/>
      <w:marRight w:val="0"/>
      <w:marTop w:val="0"/>
      <w:marBottom w:val="0"/>
      <w:divBdr>
        <w:top w:val="none" w:sz="0" w:space="0" w:color="auto"/>
        <w:left w:val="none" w:sz="0" w:space="0" w:color="auto"/>
        <w:bottom w:val="none" w:sz="0" w:space="0" w:color="auto"/>
        <w:right w:val="none" w:sz="0" w:space="0" w:color="auto"/>
      </w:divBdr>
    </w:div>
    <w:div w:id="622342921">
      <w:bodyDiv w:val="1"/>
      <w:marLeft w:val="0"/>
      <w:marRight w:val="0"/>
      <w:marTop w:val="0"/>
      <w:marBottom w:val="0"/>
      <w:divBdr>
        <w:top w:val="none" w:sz="0" w:space="0" w:color="auto"/>
        <w:left w:val="none" w:sz="0" w:space="0" w:color="auto"/>
        <w:bottom w:val="none" w:sz="0" w:space="0" w:color="auto"/>
        <w:right w:val="none" w:sz="0" w:space="0" w:color="auto"/>
      </w:divBdr>
    </w:div>
    <w:div w:id="649678076">
      <w:bodyDiv w:val="1"/>
      <w:marLeft w:val="0"/>
      <w:marRight w:val="0"/>
      <w:marTop w:val="0"/>
      <w:marBottom w:val="0"/>
      <w:divBdr>
        <w:top w:val="none" w:sz="0" w:space="0" w:color="auto"/>
        <w:left w:val="none" w:sz="0" w:space="0" w:color="auto"/>
        <w:bottom w:val="none" w:sz="0" w:space="0" w:color="auto"/>
        <w:right w:val="none" w:sz="0" w:space="0" w:color="auto"/>
      </w:divBdr>
      <w:divsChild>
        <w:div w:id="1741715018">
          <w:marLeft w:val="0"/>
          <w:marRight w:val="0"/>
          <w:marTop w:val="0"/>
          <w:marBottom w:val="0"/>
          <w:divBdr>
            <w:top w:val="none" w:sz="0" w:space="0" w:color="auto"/>
            <w:left w:val="none" w:sz="0" w:space="0" w:color="auto"/>
            <w:bottom w:val="none" w:sz="0" w:space="0" w:color="auto"/>
            <w:right w:val="none" w:sz="0" w:space="0" w:color="auto"/>
          </w:divBdr>
        </w:div>
      </w:divsChild>
    </w:div>
    <w:div w:id="653993258">
      <w:bodyDiv w:val="1"/>
      <w:marLeft w:val="0"/>
      <w:marRight w:val="0"/>
      <w:marTop w:val="0"/>
      <w:marBottom w:val="0"/>
      <w:divBdr>
        <w:top w:val="none" w:sz="0" w:space="0" w:color="auto"/>
        <w:left w:val="none" w:sz="0" w:space="0" w:color="auto"/>
        <w:bottom w:val="none" w:sz="0" w:space="0" w:color="auto"/>
        <w:right w:val="none" w:sz="0" w:space="0" w:color="auto"/>
      </w:divBdr>
    </w:div>
    <w:div w:id="658116777">
      <w:bodyDiv w:val="1"/>
      <w:marLeft w:val="0"/>
      <w:marRight w:val="0"/>
      <w:marTop w:val="0"/>
      <w:marBottom w:val="0"/>
      <w:divBdr>
        <w:top w:val="none" w:sz="0" w:space="0" w:color="auto"/>
        <w:left w:val="none" w:sz="0" w:space="0" w:color="auto"/>
        <w:bottom w:val="none" w:sz="0" w:space="0" w:color="auto"/>
        <w:right w:val="none" w:sz="0" w:space="0" w:color="auto"/>
      </w:divBdr>
    </w:div>
    <w:div w:id="667244495">
      <w:bodyDiv w:val="1"/>
      <w:marLeft w:val="0"/>
      <w:marRight w:val="0"/>
      <w:marTop w:val="0"/>
      <w:marBottom w:val="0"/>
      <w:divBdr>
        <w:top w:val="none" w:sz="0" w:space="0" w:color="auto"/>
        <w:left w:val="none" w:sz="0" w:space="0" w:color="auto"/>
        <w:bottom w:val="none" w:sz="0" w:space="0" w:color="auto"/>
        <w:right w:val="none" w:sz="0" w:space="0" w:color="auto"/>
      </w:divBdr>
    </w:div>
    <w:div w:id="673996517">
      <w:bodyDiv w:val="1"/>
      <w:marLeft w:val="0"/>
      <w:marRight w:val="0"/>
      <w:marTop w:val="0"/>
      <w:marBottom w:val="0"/>
      <w:divBdr>
        <w:top w:val="none" w:sz="0" w:space="0" w:color="auto"/>
        <w:left w:val="none" w:sz="0" w:space="0" w:color="auto"/>
        <w:bottom w:val="none" w:sz="0" w:space="0" w:color="auto"/>
        <w:right w:val="none" w:sz="0" w:space="0" w:color="auto"/>
      </w:divBdr>
    </w:div>
    <w:div w:id="676539423">
      <w:bodyDiv w:val="1"/>
      <w:marLeft w:val="0"/>
      <w:marRight w:val="0"/>
      <w:marTop w:val="0"/>
      <w:marBottom w:val="0"/>
      <w:divBdr>
        <w:top w:val="none" w:sz="0" w:space="0" w:color="auto"/>
        <w:left w:val="none" w:sz="0" w:space="0" w:color="auto"/>
        <w:bottom w:val="none" w:sz="0" w:space="0" w:color="auto"/>
        <w:right w:val="none" w:sz="0" w:space="0" w:color="auto"/>
      </w:divBdr>
    </w:div>
    <w:div w:id="692609906">
      <w:bodyDiv w:val="1"/>
      <w:marLeft w:val="0"/>
      <w:marRight w:val="0"/>
      <w:marTop w:val="0"/>
      <w:marBottom w:val="0"/>
      <w:divBdr>
        <w:top w:val="none" w:sz="0" w:space="0" w:color="auto"/>
        <w:left w:val="none" w:sz="0" w:space="0" w:color="auto"/>
        <w:bottom w:val="none" w:sz="0" w:space="0" w:color="auto"/>
        <w:right w:val="none" w:sz="0" w:space="0" w:color="auto"/>
      </w:divBdr>
      <w:divsChild>
        <w:div w:id="54864373">
          <w:marLeft w:val="0"/>
          <w:marRight w:val="0"/>
          <w:marTop w:val="0"/>
          <w:marBottom w:val="0"/>
          <w:divBdr>
            <w:top w:val="none" w:sz="0" w:space="0" w:color="auto"/>
            <w:left w:val="none" w:sz="0" w:space="0" w:color="auto"/>
            <w:bottom w:val="none" w:sz="0" w:space="0" w:color="auto"/>
            <w:right w:val="none" w:sz="0" w:space="0" w:color="auto"/>
          </w:divBdr>
        </w:div>
        <w:div w:id="71127404">
          <w:marLeft w:val="0"/>
          <w:marRight w:val="0"/>
          <w:marTop w:val="0"/>
          <w:marBottom w:val="0"/>
          <w:divBdr>
            <w:top w:val="none" w:sz="0" w:space="0" w:color="auto"/>
            <w:left w:val="none" w:sz="0" w:space="0" w:color="auto"/>
            <w:bottom w:val="none" w:sz="0" w:space="0" w:color="auto"/>
            <w:right w:val="none" w:sz="0" w:space="0" w:color="auto"/>
          </w:divBdr>
        </w:div>
        <w:div w:id="73089936">
          <w:marLeft w:val="0"/>
          <w:marRight w:val="0"/>
          <w:marTop w:val="0"/>
          <w:marBottom w:val="0"/>
          <w:divBdr>
            <w:top w:val="none" w:sz="0" w:space="0" w:color="auto"/>
            <w:left w:val="none" w:sz="0" w:space="0" w:color="auto"/>
            <w:bottom w:val="none" w:sz="0" w:space="0" w:color="auto"/>
            <w:right w:val="none" w:sz="0" w:space="0" w:color="auto"/>
          </w:divBdr>
        </w:div>
        <w:div w:id="78408211">
          <w:marLeft w:val="0"/>
          <w:marRight w:val="0"/>
          <w:marTop w:val="0"/>
          <w:marBottom w:val="0"/>
          <w:divBdr>
            <w:top w:val="none" w:sz="0" w:space="0" w:color="auto"/>
            <w:left w:val="none" w:sz="0" w:space="0" w:color="auto"/>
            <w:bottom w:val="none" w:sz="0" w:space="0" w:color="auto"/>
            <w:right w:val="none" w:sz="0" w:space="0" w:color="auto"/>
          </w:divBdr>
        </w:div>
        <w:div w:id="164783420">
          <w:marLeft w:val="0"/>
          <w:marRight w:val="0"/>
          <w:marTop w:val="0"/>
          <w:marBottom w:val="0"/>
          <w:divBdr>
            <w:top w:val="none" w:sz="0" w:space="0" w:color="auto"/>
            <w:left w:val="none" w:sz="0" w:space="0" w:color="auto"/>
            <w:bottom w:val="none" w:sz="0" w:space="0" w:color="auto"/>
            <w:right w:val="none" w:sz="0" w:space="0" w:color="auto"/>
          </w:divBdr>
        </w:div>
        <w:div w:id="186526776">
          <w:marLeft w:val="0"/>
          <w:marRight w:val="0"/>
          <w:marTop w:val="0"/>
          <w:marBottom w:val="0"/>
          <w:divBdr>
            <w:top w:val="none" w:sz="0" w:space="0" w:color="auto"/>
            <w:left w:val="none" w:sz="0" w:space="0" w:color="auto"/>
            <w:bottom w:val="none" w:sz="0" w:space="0" w:color="auto"/>
            <w:right w:val="none" w:sz="0" w:space="0" w:color="auto"/>
          </w:divBdr>
        </w:div>
        <w:div w:id="188566844">
          <w:marLeft w:val="0"/>
          <w:marRight w:val="0"/>
          <w:marTop w:val="0"/>
          <w:marBottom w:val="0"/>
          <w:divBdr>
            <w:top w:val="none" w:sz="0" w:space="0" w:color="auto"/>
            <w:left w:val="none" w:sz="0" w:space="0" w:color="auto"/>
            <w:bottom w:val="none" w:sz="0" w:space="0" w:color="auto"/>
            <w:right w:val="none" w:sz="0" w:space="0" w:color="auto"/>
          </w:divBdr>
          <w:divsChild>
            <w:div w:id="508568990">
              <w:marLeft w:val="0"/>
              <w:marRight w:val="0"/>
              <w:marTop w:val="0"/>
              <w:marBottom w:val="0"/>
              <w:divBdr>
                <w:top w:val="none" w:sz="0" w:space="0" w:color="auto"/>
                <w:left w:val="none" w:sz="0" w:space="0" w:color="auto"/>
                <w:bottom w:val="none" w:sz="0" w:space="0" w:color="auto"/>
                <w:right w:val="none" w:sz="0" w:space="0" w:color="auto"/>
              </w:divBdr>
            </w:div>
            <w:div w:id="692341759">
              <w:marLeft w:val="0"/>
              <w:marRight w:val="0"/>
              <w:marTop w:val="0"/>
              <w:marBottom w:val="0"/>
              <w:divBdr>
                <w:top w:val="none" w:sz="0" w:space="0" w:color="auto"/>
                <w:left w:val="none" w:sz="0" w:space="0" w:color="auto"/>
                <w:bottom w:val="none" w:sz="0" w:space="0" w:color="auto"/>
                <w:right w:val="none" w:sz="0" w:space="0" w:color="auto"/>
              </w:divBdr>
            </w:div>
            <w:div w:id="942029356">
              <w:marLeft w:val="0"/>
              <w:marRight w:val="0"/>
              <w:marTop w:val="0"/>
              <w:marBottom w:val="0"/>
              <w:divBdr>
                <w:top w:val="none" w:sz="0" w:space="0" w:color="auto"/>
                <w:left w:val="none" w:sz="0" w:space="0" w:color="auto"/>
                <w:bottom w:val="none" w:sz="0" w:space="0" w:color="auto"/>
                <w:right w:val="none" w:sz="0" w:space="0" w:color="auto"/>
              </w:divBdr>
            </w:div>
            <w:div w:id="1422213706">
              <w:marLeft w:val="0"/>
              <w:marRight w:val="0"/>
              <w:marTop w:val="0"/>
              <w:marBottom w:val="0"/>
              <w:divBdr>
                <w:top w:val="none" w:sz="0" w:space="0" w:color="auto"/>
                <w:left w:val="none" w:sz="0" w:space="0" w:color="auto"/>
                <w:bottom w:val="none" w:sz="0" w:space="0" w:color="auto"/>
                <w:right w:val="none" w:sz="0" w:space="0" w:color="auto"/>
              </w:divBdr>
            </w:div>
          </w:divsChild>
        </w:div>
        <w:div w:id="206071218">
          <w:marLeft w:val="0"/>
          <w:marRight w:val="0"/>
          <w:marTop w:val="0"/>
          <w:marBottom w:val="0"/>
          <w:divBdr>
            <w:top w:val="none" w:sz="0" w:space="0" w:color="auto"/>
            <w:left w:val="none" w:sz="0" w:space="0" w:color="auto"/>
            <w:bottom w:val="none" w:sz="0" w:space="0" w:color="auto"/>
            <w:right w:val="none" w:sz="0" w:space="0" w:color="auto"/>
          </w:divBdr>
          <w:divsChild>
            <w:div w:id="775253992">
              <w:marLeft w:val="0"/>
              <w:marRight w:val="0"/>
              <w:marTop w:val="0"/>
              <w:marBottom w:val="0"/>
              <w:divBdr>
                <w:top w:val="none" w:sz="0" w:space="0" w:color="auto"/>
                <w:left w:val="none" w:sz="0" w:space="0" w:color="auto"/>
                <w:bottom w:val="none" w:sz="0" w:space="0" w:color="auto"/>
                <w:right w:val="none" w:sz="0" w:space="0" w:color="auto"/>
              </w:divBdr>
            </w:div>
            <w:div w:id="975722089">
              <w:marLeft w:val="0"/>
              <w:marRight w:val="0"/>
              <w:marTop w:val="0"/>
              <w:marBottom w:val="0"/>
              <w:divBdr>
                <w:top w:val="none" w:sz="0" w:space="0" w:color="auto"/>
                <w:left w:val="none" w:sz="0" w:space="0" w:color="auto"/>
                <w:bottom w:val="none" w:sz="0" w:space="0" w:color="auto"/>
                <w:right w:val="none" w:sz="0" w:space="0" w:color="auto"/>
              </w:divBdr>
            </w:div>
            <w:div w:id="1112826623">
              <w:marLeft w:val="0"/>
              <w:marRight w:val="0"/>
              <w:marTop w:val="0"/>
              <w:marBottom w:val="0"/>
              <w:divBdr>
                <w:top w:val="none" w:sz="0" w:space="0" w:color="auto"/>
                <w:left w:val="none" w:sz="0" w:space="0" w:color="auto"/>
                <w:bottom w:val="none" w:sz="0" w:space="0" w:color="auto"/>
                <w:right w:val="none" w:sz="0" w:space="0" w:color="auto"/>
              </w:divBdr>
            </w:div>
            <w:div w:id="2107770528">
              <w:marLeft w:val="0"/>
              <w:marRight w:val="0"/>
              <w:marTop w:val="0"/>
              <w:marBottom w:val="0"/>
              <w:divBdr>
                <w:top w:val="none" w:sz="0" w:space="0" w:color="auto"/>
                <w:left w:val="none" w:sz="0" w:space="0" w:color="auto"/>
                <w:bottom w:val="none" w:sz="0" w:space="0" w:color="auto"/>
                <w:right w:val="none" w:sz="0" w:space="0" w:color="auto"/>
              </w:divBdr>
            </w:div>
          </w:divsChild>
        </w:div>
        <w:div w:id="230697709">
          <w:marLeft w:val="0"/>
          <w:marRight w:val="0"/>
          <w:marTop w:val="0"/>
          <w:marBottom w:val="0"/>
          <w:divBdr>
            <w:top w:val="none" w:sz="0" w:space="0" w:color="auto"/>
            <w:left w:val="none" w:sz="0" w:space="0" w:color="auto"/>
            <w:bottom w:val="none" w:sz="0" w:space="0" w:color="auto"/>
            <w:right w:val="none" w:sz="0" w:space="0" w:color="auto"/>
          </w:divBdr>
          <w:divsChild>
            <w:div w:id="40129136">
              <w:marLeft w:val="0"/>
              <w:marRight w:val="0"/>
              <w:marTop w:val="0"/>
              <w:marBottom w:val="0"/>
              <w:divBdr>
                <w:top w:val="none" w:sz="0" w:space="0" w:color="auto"/>
                <w:left w:val="none" w:sz="0" w:space="0" w:color="auto"/>
                <w:bottom w:val="none" w:sz="0" w:space="0" w:color="auto"/>
                <w:right w:val="none" w:sz="0" w:space="0" w:color="auto"/>
              </w:divBdr>
            </w:div>
            <w:div w:id="865606972">
              <w:marLeft w:val="0"/>
              <w:marRight w:val="0"/>
              <w:marTop w:val="0"/>
              <w:marBottom w:val="0"/>
              <w:divBdr>
                <w:top w:val="none" w:sz="0" w:space="0" w:color="auto"/>
                <w:left w:val="none" w:sz="0" w:space="0" w:color="auto"/>
                <w:bottom w:val="none" w:sz="0" w:space="0" w:color="auto"/>
                <w:right w:val="none" w:sz="0" w:space="0" w:color="auto"/>
              </w:divBdr>
            </w:div>
            <w:div w:id="1398165523">
              <w:marLeft w:val="0"/>
              <w:marRight w:val="0"/>
              <w:marTop w:val="0"/>
              <w:marBottom w:val="0"/>
              <w:divBdr>
                <w:top w:val="none" w:sz="0" w:space="0" w:color="auto"/>
                <w:left w:val="none" w:sz="0" w:space="0" w:color="auto"/>
                <w:bottom w:val="none" w:sz="0" w:space="0" w:color="auto"/>
                <w:right w:val="none" w:sz="0" w:space="0" w:color="auto"/>
              </w:divBdr>
            </w:div>
          </w:divsChild>
        </w:div>
        <w:div w:id="235285984">
          <w:marLeft w:val="0"/>
          <w:marRight w:val="0"/>
          <w:marTop w:val="0"/>
          <w:marBottom w:val="0"/>
          <w:divBdr>
            <w:top w:val="none" w:sz="0" w:space="0" w:color="auto"/>
            <w:left w:val="none" w:sz="0" w:space="0" w:color="auto"/>
            <w:bottom w:val="none" w:sz="0" w:space="0" w:color="auto"/>
            <w:right w:val="none" w:sz="0" w:space="0" w:color="auto"/>
          </w:divBdr>
        </w:div>
        <w:div w:id="246231012">
          <w:marLeft w:val="0"/>
          <w:marRight w:val="0"/>
          <w:marTop w:val="0"/>
          <w:marBottom w:val="0"/>
          <w:divBdr>
            <w:top w:val="none" w:sz="0" w:space="0" w:color="auto"/>
            <w:left w:val="none" w:sz="0" w:space="0" w:color="auto"/>
            <w:bottom w:val="none" w:sz="0" w:space="0" w:color="auto"/>
            <w:right w:val="none" w:sz="0" w:space="0" w:color="auto"/>
          </w:divBdr>
        </w:div>
        <w:div w:id="293994656">
          <w:marLeft w:val="0"/>
          <w:marRight w:val="0"/>
          <w:marTop w:val="0"/>
          <w:marBottom w:val="0"/>
          <w:divBdr>
            <w:top w:val="none" w:sz="0" w:space="0" w:color="auto"/>
            <w:left w:val="none" w:sz="0" w:space="0" w:color="auto"/>
            <w:bottom w:val="none" w:sz="0" w:space="0" w:color="auto"/>
            <w:right w:val="none" w:sz="0" w:space="0" w:color="auto"/>
          </w:divBdr>
        </w:div>
        <w:div w:id="307704895">
          <w:marLeft w:val="0"/>
          <w:marRight w:val="0"/>
          <w:marTop w:val="0"/>
          <w:marBottom w:val="0"/>
          <w:divBdr>
            <w:top w:val="none" w:sz="0" w:space="0" w:color="auto"/>
            <w:left w:val="none" w:sz="0" w:space="0" w:color="auto"/>
            <w:bottom w:val="none" w:sz="0" w:space="0" w:color="auto"/>
            <w:right w:val="none" w:sz="0" w:space="0" w:color="auto"/>
          </w:divBdr>
        </w:div>
        <w:div w:id="357969183">
          <w:marLeft w:val="0"/>
          <w:marRight w:val="0"/>
          <w:marTop w:val="0"/>
          <w:marBottom w:val="0"/>
          <w:divBdr>
            <w:top w:val="none" w:sz="0" w:space="0" w:color="auto"/>
            <w:left w:val="none" w:sz="0" w:space="0" w:color="auto"/>
            <w:bottom w:val="none" w:sz="0" w:space="0" w:color="auto"/>
            <w:right w:val="none" w:sz="0" w:space="0" w:color="auto"/>
          </w:divBdr>
          <w:divsChild>
            <w:div w:id="1067723449">
              <w:marLeft w:val="0"/>
              <w:marRight w:val="0"/>
              <w:marTop w:val="0"/>
              <w:marBottom w:val="0"/>
              <w:divBdr>
                <w:top w:val="none" w:sz="0" w:space="0" w:color="auto"/>
                <w:left w:val="none" w:sz="0" w:space="0" w:color="auto"/>
                <w:bottom w:val="none" w:sz="0" w:space="0" w:color="auto"/>
                <w:right w:val="none" w:sz="0" w:space="0" w:color="auto"/>
              </w:divBdr>
            </w:div>
          </w:divsChild>
        </w:div>
        <w:div w:id="363479482">
          <w:marLeft w:val="0"/>
          <w:marRight w:val="0"/>
          <w:marTop w:val="0"/>
          <w:marBottom w:val="0"/>
          <w:divBdr>
            <w:top w:val="none" w:sz="0" w:space="0" w:color="auto"/>
            <w:left w:val="none" w:sz="0" w:space="0" w:color="auto"/>
            <w:bottom w:val="none" w:sz="0" w:space="0" w:color="auto"/>
            <w:right w:val="none" w:sz="0" w:space="0" w:color="auto"/>
          </w:divBdr>
        </w:div>
        <w:div w:id="365300631">
          <w:marLeft w:val="0"/>
          <w:marRight w:val="0"/>
          <w:marTop w:val="0"/>
          <w:marBottom w:val="0"/>
          <w:divBdr>
            <w:top w:val="none" w:sz="0" w:space="0" w:color="auto"/>
            <w:left w:val="none" w:sz="0" w:space="0" w:color="auto"/>
            <w:bottom w:val="none" w:sz="0" w:space="0" w:color="auto"/>
            <w:right w:val="none" w:sz="0" w:space="0" w:color="auto"/>
          </w:divBdr>
          <w:divsChild>
            <w:div w:id="146213447">
              <w:marLeft w:val="0"/>
              <w:marRight w:val="0"/>
              <w:marTop w:val="0"/>
              <w:marBottom w:val="0"/>
              <w:divBdr>
                <w:top w:val="none" w:sz="0" w:space="0" w:color="auto"/>
                <w:left w:val="none" w:sz="0" w:space="0" w:color="auto"/>
                <w:bottom w:val="none" w:sz="0" w:space="0" w:color="auto"/>
                <w:right w:val="none" w:sz="0" w:space="0" w:color="auto"/>
              </w:divBdr>
            </w:div>
            <w:div w:id="153032122">
              <w:marLeft w:val="0"/>
              <w:marRight w:val="0"/>
              <w:marTop w:val="0"/>
              <w:marBottom w:val="0"/>
              <w:divBdr>
                <w:top w:val="none" w:sz="0" w:space="0" w:color="auto"/>
                <w:left w:val="none" w:sz="0" w:space="0" w:color="auto"/>
                <w:bottom w:val="none" w:sz="0" w:space="0" w:color="auto"/>
                <w:right w:val="none" w:sz="0" w:space="0" w:color="auto"/>
              </w:divBdr>
            </w:div>
            <w:div w:id="262150616">
              <w:marLeft w:val="0"/>
              <w:marRight w:val="0"/>
              <w:marTop w:val="0"/>
              <w:marBottom w:val="0"/>
              <w:divBdr>
                <w:top w:val="none" w:sz="0" w:space="0" w:color="auto"/>
                <w:left w:val="none" w:sz="0" w:space="0" w:color="auto"/>
                <w:bottom w:val="none" w:sz="0" w:space="0" w:color="auto"/>
                <w:right w:val="none" w:sz="0" w:space="0" w:color="auto"/>
              </w:divBdr>
            </w:div>
            <w:div w:id="276332016">
              <w:marLeft w:val="0"/>
              <w:marRight w:val="0"/>
              <w:marTop w:val="0"/>
              <w:marBottom w:val="0"/>
              <w:divBdr>
                <w:top w:val="none" w:sz="0" w:space="0" w:color="auto"/>
                <w:left w:val="none" w:sz="0" w:space="0" w:color="auto"/>
                <w:bottom w:val="none" w:sz="0" w:space="0" w:color="auto"/>
                <w:right w:val="none" w:sz="0" w:space="0" w:color="auto"/>
              </w:divBdr>
            </w:div>
            <w:div w:id="1806854605">
              <w:marLeft w:val="0"/>
              <w:marRight w:val="0"/>
              <w:marTop w:val="0"/>
              <w:marBottom w:val="0"/>
              <w:divBdr>
                <w:top w:val="none" w:sz="0" w:space="0" w:color="auto"/>
                <w:left w:val="none" w:sz="0" w:space="0" w:color="auto"/>
                <w:bottom w:val="none" w:sz="0" w:space="0" w:color="auto"/>
                <w:right w:val="none" w:sz="0" w:space="0" w:color="auto"/>
              </w:divBdr>
            </w:div>
          </w:divsChild>
        </w:div>
        <w:div w:id="397169014">
          <w:marLeft w:val="0"/>
          <w:marRight w:val="0"/>
          <w:marTop w:val="0"/>
          <w:marBottom w:val="0"/>
          <w:divBdr>
            <w:top w:val="none" w:sz="0" w:space="0" w:color="auto"/>
            <w:left w:val="none" w:sz="0" w:space="0" w:color="auto"/>
            <w:bottom w:val="none" w:sz="0" w:space="0" w:color="auto"/>
            <w:right w:val="none" w:sz="0" w:space="0" w:color="auto"/>
          </w:divBdr>
          <w:divsChild>
            <w:div w:id="670180535">
              <w:marLeft w:val="0"/>
              <w:marRight w:val="0"/>
              <w:marTop w:val="0"/>
              <w:marBottom w:val="0"/>
              <w:divBdr>
                <w:top w:val="none" w:sz="0" w:space="0" w:color="auto"/>
                <w:left w:val="none" w:sz="0" w:space="0" w:color="auto"/>
                <w:bottom w:val="none" w:sz="0" w:space="0" w:color="auto"/>
                <w:right w:val="none" w:sz="0" w:space="0" w:color="auto"/>
              </w:divBdr>
            </w:div>
            <w:div w:id="689599229">
              <w:marLeft w:val="0"/>
              <w:marRight w:val="0"/>
              <w:marTop w:val="0"/>
              <w:marBottom w:val="0"/>
              <w:divBdr>
                <w:top w:val="none" w:sz="0" w:space="0" w:color="auto"/>
                <w:left w:val="none" w:sz="0" w:space="0" w:color="auto"/>
                <w:bottom w:val="none" w:sz="0" w:space="0" w:color="auto"/>
                <w:right w:val="none" w:sz="0" w:space="0" w:color="auto"/>
              </w:divBdr>
            </w:div>
          </w:divsChild>
        </w:div>
        <w:div w:id="399332148">
          <w:marLeft w:val="0"/>
          <w:marRight w:val="0"/>
          <w:marTop w:val="0"/>
          <w:marBottom w:val="0"/>
          <w:divBdr>
            <w:top w:val="none" w:sz="0" w:space="0" w:color="auto"/>
            <w:left w:val="none" w:sz="0" w:space="0" w:color="auto"/>
            <w:bottom w:val="none" w:sz="0" w:space="0" w:color="auto"/>
            <w:right w:val="none" w:sz="0" w:space="0" w:color="auto"/>
          </w:divBdr>
        </w:div>
        <w:div w:id="405496655">
          <w:marLeft w:val="0"/>
          <w:marRight w:val="0"/>
          <w:marTop w:val="0"/>
          <w:marBottom w:val="0"/>
          <w:divBdr>
            <w:top w:val="none" w:sz="0" w:space="0" w:color="auto"/>
            <w:left w:val="none" w:sz="0" w:space="0" w:color="auto"/>
            <w:bottom w:val="none" w:sz="0" w:space="0" w:color="auto"/>
            <w:right w:val="none" w:sz="0" w:space="0" w:color="auto"/>
          </w:divBdr>
        </w:div>
        <w:div w:id="416906791">
          <w:marLeft w:val="0"/>
          <w:marRight w:val="0"/>
          <w:marTop w:val="0"/>
          <w:marBottom w:val="0"/>
          <w:divBdr>
            <w:top w:val="none" w:sz="0" w:space="0" w:color="auto"/>
            <w:left w:val="none" w:sz="0" w:space="0" w:color="auto"/>
            <w:bottom w:val="none" w:sz="0" w:space="0" w:color="auto"/>
            <w:right w:val="none" w:sz="0" w:space="0" w:color="auto"/>
          </w:divBdr>
        </w:div>
        <w:div w:id="418871783">
          <w:marLeft w:val="0"/>
          <w:marRight w:val="0"/>
          <w:marTop w:val="0"/>
          <w:marBottom w:val="0"/>
          <w:divBdr>
            <w:top w:val="none" w:sz="0" w:space="0" w:color="auto"/>
            <w:left w:val="none" w:sz="0" w:space="0" w:color="auto"/>
            <w:bottom w:val="none" w:sz="0" w:space="0" w:color="auto"/>
            <w:right w:val="none" w:sz="0" w:space="0" w:color="auto"/>
          </w:divBdr>
        </w:div>
        <w:div w:id="426120431">
          <w:marLeft w:val="0"/>
          <w:marRight w:val="0"/>
          <w:marTop w:val="0"/>
          <w:marBottom w:val="0"/>
          <w:divBdr>
            <w:top w:val="none" w:sz="0" w:space="0" w:color="auto"/>
            <w:left w:val="none" w:sz="0" w:space="0" w:color="auto"/>
            <w:bottom w:val="none" w:sz="0" w:space="0" w:color="auto"/>
            <w:right w:val="none" w:sz="0" w:space="0" w:color="auto"/>
          </w:divBdr>
        </w:div>
        <w:div w:id="482627677">
          <w:marLeft w:val="0"/>
          <w:marRight w:val="0"/>
          <w:marTop w:val="0"/>
          <w:marBottom w:val="0"/>
          <w:divBdr>
            <w:top w:val="none" w:sz="0" w:space="0" w:color="auto"/>
            <w:left w:val="none" w:sz="0" w:space="0" w:color="auto"/>
            <w:bottom w:val="none" w:sz="0" w:space="0" w:color="auto"/>
            <w:right w:val="none" w:sz="0" w:space="0" w:color="auto"/>
          </w:divBdr>
        </w:div>
        <w:div w:id="514149558">
          <w:marLeft w:val="0"/>
          <w:marRight w:val="0"/>
          <w:marTop w:val="0"/>
          <w:marBottom w:val="0"/>
          <w:divBdr>
            <w:top w:val="none" w:sz="0" w:space="0" w:color="auto"/>
            <w:left w:val="none" w:sz="0" w:space="0" w:color="auto"/>
            <w:bottom w:val="none" w:sz="0" w:space="0" w:color="auto"/>
            <w:right w:val="none" w:sz="0" w:space="0" w:color="auto"/>
          </w:divBdr>
        </w:div>
        <w:div w:id="541289965">
          <w:marLeft w:val="0"/>
          <w:marRight w:val="0"/>
          <w:marTop w:val="0"/>
          <w:marBottom w:val="0"/>
          <w:divBdr>
            <w:top w:val="none" w:sz="0" w:space="0" w:color="auto"/>
            <w:left w:val="none" w:sz="0" w:space="0" w:color="auto"/>
            <w:bottom w:val="none" w:sz="0" w:space="0" w:color="auto"/>
            <w:right w:val="none" w:sz="0" w:space="0" w:color="auto"/>
          </w:divBdr>
        </w:div>
        <w:div w:id="555050894">
          <w:marLeft w:val="0"/>
          <w:marRight w:val="0"/>
          <w:marTop w:val="0"/>
          <w:marBottom w:val="0"/>
          <w:divBdr>
            <w:top w:val="none" w:sz="0" w:space="0" w:color="auto"/>
            <w:left w:val="none" w:sz="0" w:space="0" w:color="auto"/>
            <w:bottom w:val="none" w:sz="0" w:space="0" w:color="auto"/>
            <w:right w:val="none" w:sz="0" w:space="0" w:color="auto"/>
          </w:divBdr>
          <w:divsChild>
            <w:div w:id="309948494">
              <w:marLeft w:val="0"/>
              <w:marRight w:val="0"/>
              <w:marTop w:val="0"/>
              <w:marBottom w:val="0"/>
              <w:divBdr>
                <w:top w:val="none" w:sz="0" w:space="0" w:color="auto"/>
                <w:left w:val="none" w:sz="0" w:space="0" w:color="auto"/>
                <w:bottom w:val="none" w:sz="0" w:space="0" w:color="auto"/>
                <w:right w:val="none" w:sz="0" w:space="0" w:color="auto"/>
              </w:divBdr>
            </w:div>
            <w:div w:id="561789476">
              <w:marLeft w:val="0"/>
              <w:marRight w:val="0"/>
              <w:marTop w:val="0"/>
              <w:marBottom w:val="0"/>
              <w:divBdr>
                <w:top w:val="none" w:sz="0" w:space="0" w:color="auto"/>
                <w:left w:val="none" w:sz="0" w:space="0" w:color="auto"/>
                <w:bottom w:val="none" w:sz="0" w:space="0" w:color="auto"/>
                <w:right w:val="none" w:sz="0" w:space="0" w:color="auto"/>
              </w:divBdr>
            </w:div>
            <w:div w:id="1029337877">
              <w:marLeft w:val="0"/>
              <w:marRight w:val="0"/>
              <w:marTop w:val="0"/>
              <w:marBottom w:val="0"/>
              <w:divBdr>
                <w:top w:val="none" w:sz="0" w:space="0" w:color="auto"/>
                <w:left w:val="none" w:sz="0" w:space="0" w:color="auto"/>
                <w:bottom w:val="none" w:sz="0" w:space="0" w:color="auto"/>
                <w:right w:val="none" w:sz="0" w:space="0" w:color="auto"/>
              </w:divBdr>
            </w:div>
            <w:div w:id="1854223101">
              <w:marLeft w:val="0"/>
              <w:marRight w:val="0"/>
              <w:marTop w:val="0"/>
              <w:marBottom w:val="0"/>
              <w:divBdr>
                <w:top w:val="none" w:sz="0" w:space="0" w:color="auto"/>
                <w:left w:val="none" w:sz="0" w:space="0" w:color="auto"/>
                <w:bottom w:val="none" w:sz="0" w:space="0" w:color="auto"/>
                <w:right w:val="none" w:sz="0" w:space="0" w:color="auto"/>
              </w:divBdr>
            </w:div>
            <w:div w:id="2068647059">
              <w:marLeft w:val="0"/>
              <w:marRight w:val="0"/>
              <w:marTop w:val="0"/>
              <w:marBottom w:val="0"/>
              <w:divBdr>
                <w:top w:val="none" w:sz="0" w:space="0" w:color="auto"/>
                <w:left w:val="none" w:sz="0" w:space="0" w:color="auto"/>
                <w:bottom w:val="none" w:sz="0" w:space="0" w:color="auto"/>
                <w:right w:val="none" w:sz="0" w:space="0" w:color="auto"/>
              </w:divBdr>
            </w:div>
          </w:divsChild>
        </w:div>
        <w:div w:id="589242093">
          <w:marLeft w:val="0"/>
          <w:marRight w:val="0"/>
          <w:marTop w:val="0"/>
          <w:marBottom w:val="0"/>
          <w:divBdr>
            <w:top w:val="none" w:sz="0" w:space="0" w:color="auto"/>
            <w:left w:val="none" w:sz="0" w:space="0" w:color="auto"/>
            <w:bottom w:val="none" w:sz="0" w:space="0" w:color="auto"/>
            <w:right w:val="none" w:sz="0" w:space="0" w:color="auto"/>
          </w:divBdr>
        </w:div>
        <w:div w:id="607470898">
          <w:marLeft w:val="0"/>
          <w:marRight w:val="0"/>
          <w:marTop w:val="0"/>
          <w:marBottom w:val="0"/>
          <w:divBdr>
            <w:top w:val="none" w:sz="0" w:space="0" w:color="auto"/>
            <w:left w:val="none" w:sz="0" w:space="0" w:color="auto"/>
            <w:bottom w:val="none" w:sz="0" w:space="0" w:color="auto"/>
            <w:right w:val="none" w:sz="0" w:space="0" w:color="auto"/>
          </w:divBdr>
        </w:div>
        <w:div w:id="615020287">
          <w:marLeft w:val="0"/>
          <w:marRight w:val="0"/>
          <w:marTop w:val="0"/>
          <w:marBottom w:val="0"/>
          <w:divBdr>
            <w:top w:val="none" w:sz="0" w:space="0" w:color="auto"/>
            <w:left w:val="none" w:sz="0" w:space="0" w:color="auto"/>
            <w:bottom w:val="none" w:sz="0" w:space="0" w:color="auto"/>
            <w:right w:val="none" w:sz="0" w:space="0" w:color="auto"/>
          </w:divBdr>
        </w:div>
        <w:div w:id="616521559">
          <w:marLeft w:val="0"/>
          <w:marRight w:val="0"/>
          <w:marTop w:val="0"/>
          <w:marBottom w:val="0"/>
          <w:divBdr>
            <w:top w:val="none" w:sz="0" w:space="0" w:color="auto"/>
            <w:left w:val="none" w:sz="0" w:space="0" w:color="auto"/>
            <w:bottom w:val="none" w:sz="0" w:space="0" w:color="auto"/>
            <w:right w:val="none" w:sz="0" w:space="0" w:color="auto"/>
          </w:divBdr>
          <w:divsChild>
            <w:div w:id="721366128">
              <w:marLeft w:val="0"/>
              <w:marRight w:val="0"/>
              <w:marTop w:val="0"/>
              <w:marBottom w:val="0"/>
              <w:divBdr>
                <w:top w:val="none" w:sz="0" w:space="0" w:color="auto"/>
                <w:left w:val="none" w:sz="0" w:space="0" w:color="auto"/>
                <w:bottom w:val="none" w:sz="0" w:space="0" w:color="auto"/>
                <w:right w:val="none" w:sz="0" w:space="0" w:color="auto"/>
              </w:divBdr>
            </w:div>
            <w:div w:id="877354936">
              <w:marLeft w:val="0"/>
              <w:marRight w:val="0"/>
              <w:marTop w:val="0"/>
              <w:marBottom w:val="0"/>
              <w:divBdr>
                <w:top w:val="none" w:sz="0" w:space="0" w:color="auto"/>
                <w:left w:val="none" w:sz="0" w:space="0" w:color="auto"/>
                <w:bottom w:val="none" w:sz="0" w:space="0" w:color="auto"/>
                <w:right w:val="none" w:sz="0" w:space="0" w:color="auto"/>
              </w:divBdr>
            </w:div>
            <w:div w:id="1274048958">
              <w:marLeft w:val="0"/>
              <w:marRight w:val="0"/>
              <w:marTop w:val="0"/>
              <w:marBottom w:val="0"/>
              <w:divBdr>
                <w:top w:val="none" w:sz="0" w:space="0" w:color="auto"/>
                <w:left w:val="none" w:sz="0" w:space="0" w:color="auto"/>
                <w:bottom w:val="none" w:sz="0" w:space="0" w:color="auto"/>
                <w:right w:val="none" w:sz="0" w:space="0" w:color="auto"/>
              </w:divBdr>
            </w:div>
          </w:divsChild>
        </w:div>
        <w:div w:id="653728555">
          <w:marLeft w:val="0"/>
          <w:marRight w:val="0"/>
          <w:marTop w:val="0"/>
          <w:marBottom w:val="0"/>
          <w:divBdr>
            <w:top w:val="none" w:sz="0" w:space="0" w:color="auto"/>
            <w:left w:val="none" w:sz="0" w:space="0" w:color="auto"/>
            <w:bottom w:val="none" w:sz="0" w:space="0" w:color="auto"/>
            <w:right w:val="none" w:sz="0" w:space="0" w:color="auto"/>
          </w:divBdr>
        </w:div>
        <w:div w:id="686103401">
          <w:marLeft w:val="0"/>
          <w:marRight w:val="0"/>
          <w:marTop w:val="0"/>
          <w:marBottom w:val="0"/>
          <w:divBdr>
            <w:top w:val="none" w:sz="0" w:space="0" w:color="auto"/>
            <w:left w:val="none" w:sz="0" w:space="0" w:color="auto"/>
            <w:bottom w:val="none" w:sz="0" w:space="0" w:color="auto"/>
            <w:right w:val="none" w:sz="0" w:space="0" w:color="auto"/>
          </w:divBdr>
          <w:divsChild>
            <w:div w:id="1160851570">
              <w:marLeft w:val="0"/>
              <w:marRight w:val="0"/>
              <w:marTop w:val="0"/>
              <w:marBottom w:val="0"/>
              <w:divBdr>
                <w:top w:val="none" w:sz="0" w:space="0" w:color="auto"/>
                <w:left w:val="none" w:sz="0" w:space="0" w:color="auto"/>
                <w:bottom w:val="none" w:sz="0" w:space="0" w:color="auto"/>
                <w:right w:val="none" w:sz="0" w:space="0" w:color="auto"/>
              </w:divBdr>
            </w:div>
            <w:div w:id="1373768002">
              <w:marLeft w:val="0"/>
              <w:marRight w:val="0"/>
              <w:marTop w:val="0"/>
              <w:marBottom w:val="0"/>
              <w:divBdr>
                <w:top w:val="none" w:sz="0" w:space="0" w:color="auto"/>
                <w:left w:val="none" w:sz="0" w:space="0" w:color="auto"/>
                <w:bottom w:val="none" w:sz="0" w:space="0" w:color="auto"/>
                <w:right w:val="none" w:sz="0" w:space="0" w:color="auto"/>
              </w:divBdr>
            </w:div>
          </w:divsChild>
        </w:div>
        <w:div w:id="737283665">
          <w:marLeft w:val="0"/>
          <w:marRight w:val="0"/>
          <w:marTop w:val="0"/>
          <w:marBottom w:val="0"/>
          <w:divBdr>
            <w:top w:val="none" w:sz="0" w:space="0" w:color="auto"/>
            <w:left w:val="none" w:sz="0" w:space="0" w:color="auto"/>
            <w:bottom w:val="none" w:sz="0" w:space="0" w:color="auto"/>
            <w:right w:val="none" w:sz="0" w:space="0" w:color="auto"/>
          </w:divBdr>
        </w:div>
        <w:div w:id="753434219">
          <w:marLeft w:val="0"/>
          <w:marRight w:val="0"/>
          <w:marTop w:val="0"/>
          <w:marBottom w:val="0"/>
          <w:divBdr>
            <w:top w:val="none" w:sz="0" w:space="0" w:color="auto"/>
            <w:left w:val="none" w:sz="0" w:space="0" w:color="auto"/>
            <w:bottom w:val="none" w:sz="0" w:space="0" w:color="auto"/>
            <w:right w:val="none" w:sz="0" w:space="0" w:color="auto"/>
          </w:divBdr>
        </w:div>
        <w:div w:id="807015033">
          <w:marLeft w:val="0"/>
          <w:marRight w:val="0"/>
          <w:marTop w:val="0"/>
          <w:marBottom w:val="0"/>
          <w:divBdr>
            <w:top w:val="none" w:sz="0" w:space="0" w:color="auto"/>
            <w:left w:val="none" w:sz="0" w:space="0" w:color="auto"/>
            <w:bottom w:val="none" w:sz="0" w:space="0" w:color="auto"/>
            <w:right w:val="none" w:sz="0" w:space="0" w:color="auto"/>
          </w:divBdr>
        </w:div>
        <w:div w:id="817720664">
          <w:marLeft w:val="0"/>
          <w:marRight w:val="0"/>
          <w:marTop w:val="0"/>
          <w:marBottom w:val="0"/>
          <w:divBdr>
            <w:top w:val="none" w:sz="0" w:space="0" w:color="auto"/>
            <w:left w:val="none" w:sz="0" w:space="0" w:color="auto"/>
            <w:bottom w:val="none" w:sz="0" w:space="0" w:color="auto"/>
            <w:right w:val="none" w:sz="0" w:space="0" w:color="auto"/>
          </w:divBdr>
        </w:div>
        <w:div w:id="831915724">
          <w:marLeft w:val="0"/>
          <w:marRight w:val="0"/>
          <w:marTop w:val="0"/>
          <w:marBottom w:val="0"/>
          <w:divBdr>
            <w:top w:val="none" w:sz="0" w:space="0" w:color="auto"/>
            <w:left w:val="none" w:sz="0" w:space="0" w:color="auto"/>
            <w:bottom w:val="none" w:sz="0" w:space="0" w:color="auto"/>
            <w:right w:val="none" w:sz="0" w:space="0" w:color="auto"/>
          </w:divBdr>
        </w:div>
        <w:div w:id="840895019">
          <w:marLeft w:val="0"/>
          <w:marRight w:val="0"/>
          <w:marTop w:val="0"/>
          <w:marBottom w:val="0"/>
          <w:divBdr>
            <w:top w:val="none" w:sz="0" w:space="0" w:color="auto"/>
            <w:left w:val="none" w:sz="0" w:space="0" w:color="auto"/>
            <w:bottom w:val="none" w:sz="0" w:space="0" w:color="auto"/>
            <w:right w:val="none" w:sz="0" w:space="0" w:color="auto"/>
          </w:divBdr>
          <w:divsChild>
            <w:div w:id="545533874">
              <w:marLeft w:val="0"/>
              <w:marRight w:val="0"/>
              <w:marTop w:val="0"/>
              <w:marBottom w:val="0"/>
              <w:divBdr>
                <w:top w:val="none" w:sz="0" w:space="0" w:color="auto"/>
                <w:left w:val="none" w:sz="0" w:space="0" w:color="auto"/>
                <w:bottom w:val="none" w:sz="0" w:space="0" w:color="auto"/>
                <w:right w:val="none" w:sz="0" w:space="0" w:color="auto"/>
              </w:divBdr>
            </w:div>
            <w:div w:id="1540780912">
              <w:marLeft w:val="0"/>
              <w:marRight w:val="0"/>
              <w:marTop w:val="0"/>
              <w:marBottom w:val="0"/>
              <w:divBdr>
                <w:top w:val="none" w:sz="0" w:space="0" w:color="auto"/>
                <w:left w:val="none" w:sz="0" w:space="0" w:color="auto"/>
                <w:bottom w:val="none" w:sz="0" w:space="0" w:color="auto"/>
                <w:right w:val="none" w:sz="0" w:space="0" w:color="auto"/>
              </w:divBdr>
            </w:div>
            <w:div w:id="1557282521">
              <w:marLeft w:val="0"/>
              <w:marRight w:val="0"/>
              <w:marTop w:val="0"/>
              <w:marBottom w:val="0"/>
              <w:divBdr>
                <w:top w:val="none" w:sz="0" w:space="0" w:color="auto"/>
                <w:left w:val="none" w:sz="0" w:space="0" w:color="auto"/>
                <w:bottom w:val="none" w:sz="0" w:space="0" w:color="auto"/>
                <w:right w:val="none" w:sz="0" w:space="0" w:color="auto"/>
              </w:divBdr>
            </w:div>
            <w:div w:id="2025012187">
              <w:marLeft w:val="0"/>
              <w:marRight w:val="0"/>
              <w:marTop w:val="0"/>
              <w:marBottom w:val="0"/>
              <w:divBdr>
                <w:top w:val="none" w:sz="0" w:space="0" w:color="auto"/>
                <w:left w:val="none" w:sz="0" w:space="0" w:color="auto"/>
                <w:bottom w:val="none" w:sz="0" w:space="0" w:color="auto"/>
                <w:right w:val="none" w:sz="0" w:space="0" w:color="auto"/>
              </w:divBdr>
            </w:div>
          </w:divsChild>
        </w:div>
        <w:div w:id="846020706">
          <w:marLeft w:val="0"/>
          <w:marRight w:val="0"/>
          <w:marTop w:val="0"/>
          <w:marBottom w:val="0"/>
          <w:divBdr>
            <w:top w:val="none" w:sz="0" w:space="0" w:color="auto"/>
            <w:left w:val="none" w:sz="0" w:space="0" w:color="auto"/>
            <w:bottom w:val="none" w:sz="0" w:space="0" w:color="auto"/>
            <w:right w:val="none" w:sz="0" w:space="0" w:color="auto"/>
          </w:divBdr>
        </w:div>
        <w:div w:id="855391572">
          <w:marLeft w:val="0"/>
          <w:marRight w:val="0"/>
          <w:marTop w:val="0"/>
          <w:marBottom w:val="0"/>
          <w:divBdr>
            <w:top w:val="none" w:sz="0" w:space="0" w:color="auto"/>
            <w:left w:val="none" w:sz="0" w:space="0" w:color="auto"/>
            <w:bottom w:val="none" w:sz="0" w:space="0" w:color="auto"/>
            <w:right w:val="none" w:sz="0" w:space="0" w:color="auto"/>
          </w:divBdr>
        </w:div>
        <w:div w:id="867985104">
          <w:marLeft w:val="0"/>
          <w:marRight w:val="0"/>
          <w:marTop w:val="0"/>
          <w:marBottom w:val="0"/>
          <w:divBdr>
            <w:top w:val="none" w:sz="0" w:space="0" w:color="auto"/>
            <w:left w:val="none" w:sz="0" w:space="0" w:color="auto"/>
            <w:bottom w:val="none" w:sz="0" w:space="0" w:color="auto"/>
            <w:right w:val="none" w:sz="0" w:space="0" w:color="auto"/>
          </w:divBdr>
        </w:div>
        <w:div w:id="891387468">
          <w:marLeft w:val="0"/>
          <w:marRight w:val="0"/>
          <w:marTop w:val="0"/>
          <w:marBottom w:val="0"/>
          <w:divBdr>
            <w:top w:val="none" w:sz="0" w:space="0" w:color="auto"/>
            <w:left w:val="none" w:sz="0" w:space="0" w:color="auto"/>
            <w:bottom w:val="none" w:sz="0" w:space="0" w:color="auto"/>
            <w:right w:val="none" w:sz="0" w:space="0" w:color="auto"/>
          </w:divBdr>
          <w:divsChild>
            <w:div w:id="179904185">
              <w:marLeft w:val="-75"/>
              <w:marRight w:val="0"/>
              <w:marTop w:val="30"/>
              <w:marBottom w:val="30"/>
              <w:divBdr>
                <w:top w:val="none" w:sz="0" w:space="0" w:color="auto"/>
                <w:left w:val="none" w:sz="0" w:space="0" w:color="auto"/>
                <w:bottom w:val="none" w:sz="0" w:space="0" w:color="auto"/>
                <w:right w:val="none" w:sz="0" w:space="0" w:color="auto"/>
              </w:divBdr>
              <w:divsChild>
                <w:div w:id="90053139">
                  <w:marLeft w:val="0"/>
                  <w:marRight w:val="0"/>
                  <w:marTop w:val="0"/>
                  <w:marBottom w:val="0"/>
                  <w:divBdr>
                    <w:top w:val="none" w:sz="0" w:space="0" w:color="auto"/>
                    <w:left w:val="none" w:sz="0" w:space="0" w:color="auto"/>
                    <w:bottom w:val="none" w:sz="0" w:space="0" w:color="auto"/>
                    <w:right w:val="none" w:sz="0" w:space="0" w:color="auto"/>
                  </w:divBdr>
                  <w:divsChild>
                    <w:div w:id="635647360">
                      <w:marLeft w:val="0"/>
                      <w:marRight w:val="0"/>
                      <w:marTop w:val="0"/>
                      <w:marBottom w:val="0"/>
                      <w:divBdr>
                        <w:top w:val="none" w:sz="0" w:space="0" w:color="auto"/>
                        <w:left w:val="none" w:sz="0" w:space="0" w:color="auto"/>
                        <w:bottom w:val="none" w:sz="0" w:space="0" w:color="auto"/>
                        <w:right w:val="none" w:sz="0" w:space="0" w:color="auto"/>
                      </w:divBdr>
                    </w:div>
                  </w:divsChild>
                </w:div>
                <w:div w:id="475150073">
                  <w:marLeft w:val="0"/>
                  <w:marRight w:val="0"/>
                  <w:marTop w:val="0"/>
                  <w:marBottom w:val="0"/>
                  <w:divBdr>
                    <w:top w:val="none" w:sz="0" w:space="0" w:color="auto"/>
                    <w:left w:val="none" w:sz="0" w:space="0" w:color="auto"/>
                    <w:bottom w:val="none" w:sz="0" w:space="0" w:color="auto"/>
                    <w:right w:val="none" w:sz="0" w:space="0" w:color="auto"/>
                  </w:divBdr>
                  <w:divsChild>
                    <w:div w:id="494879406">
                      <w:marLeft w:val="0"/>
                      <w:marRight w:val="0"/>
                      <w:marTop w:val="0"/>
                      <w:marBottom w:val="0"/>
                      <w:divBdr>
                        <w:top w:val="none" w:sz="0" w:space="0" w:color="auto"/>
                        <w:left w:val="none" w:sz="0" w:space="0" w:color="auto"/>
                        <w:bottom w:val="none" w:sz="0" w:space="0" w:color="auto"/>
                        <w:right w:val="none" w:sz="0" w:space="0" w:color="auto"/>
                      </w:divBdr>
                    </w:div>
                  </w:divsChild>
                </w:div>
                <w:div w:id="840199421">
                  <w:marLeft w:val="0"/>
                  <w:marRight w:val="0"/>
                  <w:marTop w:val="0"/>
                  <w:marBottom w:val="0"/>
                  <w:divBdr>
                    <w:top w:val="none" w:sz="0" w:space="0" w:color="auto"/>
                    <w:left w:val="none" w:sz="0" w:space="0" w:color="auto"/>
                    <w:bottom w:val="none" w:sz="0" w:space="0" w:color="auto"/>
                    <w:right w:val="none" w:sz="0" w:space="0" w:color="auto"/>
                  </w:divBdr>
                  <w:divsChild>
                    <w:div w:id="1494907590">
                      <w:marLeft w:val="0"/>
                      <w:marRight w:val="0"/>
                      <w:marTop w:val="0"/>
                      <w:marBottom w:val="0"/>
                      <w:divBdr>
                        <w:top w:val="none" w:sz="0" w:space="0" w:color="auto"/>
                        <w:left w:val="none" w:sz="0" w:space="0" w:color="auto"/>
                        <w:bottom w:val="none" w:sz="0" w:space="0" w:color="auto"/>
                        <w:right w:val="none" w:sz="0" w:space="0" w:color="auto"/>
                      </w:divBdr>
                    </w:div>
                  </w:divsChild>
                </w:div>
                <w:div w:id="989678005">
                  <w:marLeft w:val="0"/>
                  <w:marRight w:val="0"/>
                  <w:marTop w:val="0"/>
                  <w:marBottom w:val="0"/>
                  <w:divBdr>
                    <w:top w:val="none" w:sz="0" w:space="0" w:color="auto"/>
                    <w:left w:val="none" w:sz="0" w:space="0" w:color="auto"/>
                    <w:bottom w:val="none" w:sz="0" w:space="0" w:color="auto"/>
                    <w:right w:val="none" w:sz="0" w:space="0" w:color="auto"/>
                  </w:divBdr>
                  <w:divsChild>
                    <w:div w:id="1748726563">
                      <w:marLeft w:val="0"/>
                      <w:marRight w:val="0"/>
                      <w:marTop w:val="0"/>
                      <w:marBottom w:val="0"/>
                      <w:divBdr>
                        <w:top w:val="none" w:sz="0" w:space="0" w:color="auto"/>
                        <w:left w:val="none" w:sz="0" w:space="0" w:color="auto"/>
                        <w:bottom w:val="none" w:sz="0" w:space="0" w:color="auto"/>
                        <w:right w:val="none" w:sz="0" w:space="0" w:color="auto"/>
                      </w:divBdr>
                    </w:div>
                  </w:divsChild>
                </w:div>
                <w:div w:id="1298603537">
                  <w:marLeft w:val="0"/>
                  <w:marRight w:val="0"/>
                  <w:marTop w:val="0"/>
                  <w:marBottom w:val="0"/>
                  <w:divBdr>
                    <w:top w:val="none" w:sz="0" w:space="0" w:color="auto"/>
                    <w:left w:val="none" w:sz="0" w:space="0" w:color="auto"/>
                    <w:bottom w:val="none" w:sz="0" w:space="0" w:color="auto"/>
                    <w:right w:val="none" w:sz="0" w:space="0" w:color="auto"/>
                  </w:divBdr>
                  <w:divsChild>
                    <w:div w:id="1257790205">
                      <w:marLeft w:val="0"/>
                      <w:marRight w:val="0"/>
                      <w:marTop w:val="0"/>
                      <w:marBottom w:val="0"/>
                      <w:divBdr>
                        <w:top w:val="none" w:sz="0" w:space="0" w:color="auto"/>
                        <w:left w:val="none" w:sz="0" w:space="0" w:color="auto"/>
                        <w:bottom w:val="none" w:sz="0" w:space="0" w:color="auto"/>
                        <w:right w:val="none" w:sz="0" w:space="0" w:color="auto"/>
                      </w:divBdr>
                    </w:div>
                  </w:divsChild>
                </w:div>
                <w:div w:id="1467814590">
                  <w:marLeft w:val="0"/>
                  <w:marRight w:val="0"/>
                  <w:marTop w:val="0"/>
                  <w:marBottom w:val="0"/>
                  <w:divBdr>
                    <w:top w:val="none" w:sz="0" w:space="0" w:color="auto"/>
                    <w:left w:val="none" w:sz="0" w:space="0" w:color="auto"/>
                    <w:bottom w:val="none" w:sz="0" w:space="0" w:color="auto"/>
                    <w:right w:val="none" w:sz="0" w:space="0" w:color="auto"/>
                  </w:divBdr>
                  <w:divsChild>
                    <w:div w:id="1427731780">
                      <w:marLeft w:val="0"/>
                      <w:marRight w:val="0"/>
                      <w:marTop w:val="0"/>
                      <w:marBottom w:val="0"/>
                      <w:divBdr>
                        <w:top w:val="none" w:sz="0" w:space="0" w:color="auto"/>
                        <w:left w:val="none" w:sz="0" w:space="0" w:color="auto"/>
                        <w:bottom w:val="none" w:sz="0" w:space="0" w:color="auto"/>
                        <w:right w:val="none" w:sz="0" w:space="0" w:color="auto"/>
                      </w:divBdr>
                    </w:div>
                  </w:divsChild>
                </w:div>
                <w:div w:id="1576015215">
                  <w:marLeft w:val="0"/>
                  <w:marRight w:val="0"/>
                  <w:marTop w:val="0"/>
                  <w:marBottom w:val="0"/>
                  <w:divBdr>
                    <w:top w:val="none" w:sz="0" w:space="0" w:color="auto"/>
                    <w:left w:val="none" w:sz="0" w:space="0" w:color="auto"/>
                    <w:bottom w:val="none" w:sz="0" w:space="0" w:color="auto"/>
                    <w:right w:val="none" w:sz="0" w:space="0" w:color="auto"/>
                  </w:divBdr>
                  <w:divsChild>
                    <w:div w:id="1294869295">
                      <w:marLeft w:val="0"/>
                      <w:marRight w:val="0"/>
                      <w:marTop w:val="0"/>
                      <w:marBottom w:val="0"/>
                      <w:divBdr>
                        <w:top w:val="none" w:sz="0" w:space="0" w:color="auto"/>
                        <w:left w:val="none" w:sz="0" w:space="0" w:color="auto"/>
                        <w:bottom w:val="none" w:sz="0" w:space="0" w:color="auto"/>
                        <w:right w:val="none" w:sz="0" w:space="0" w:color="auto"/>
                      </w:divBdr>
                    </w:div>
                  </w:divsChild>
                </w:div>
                <w:div w:id="1743870424">
                  <w:marLeft w:val="0"/>
                  <w:marRight w:val="0"/>
                  <w:marTop w:val="0"/>
                  <w:marBottom w:val="0"/>
                  <w:divBdr>
                    <w:top w:val="none" w:sz="0" w:space="0" w:color="auto"/>
                    <w:left w:val="none" w:sz="0" w:space="0" w:color="auto"/>
                    <w:bottom w:val="none" w:sz="0" w:space="0" w:color="auto"/>
                    <w:right w:val="none" w:sz="0" w:space="0" w:color="auto"/>
                  </w:divBdr>
                  <w:divsChild>
                    <w:div w:id="1500460739">
                      <w:marLeft w:val="0"/>
                      <w:marRight w:val="0"/>
                      <w:marTop w:val="0"/>
                      <w:marBottom w:val="0"/>
                      <w:divBdr>
                        <w:top w:val="none" w:sz="0" w:space="0" w:color="auto"/>
                        <w:left w:val="none" w:sz="0" w:space="0" w:color="auto"/>
                        <w:bottom w:val="none" w:sz="0" w:space="0" w:color="auto"/>
                        <w:right w:val="none" w:sz="0" w:space="0" w:color="auto"/>
                      </w:divBdr>
                    </w:div>
                  </w:divsChild>
                </w:div>
                <w:div w:id="1829008591">
                  <w:marLeft w:val="0"/>
                  <w:marRight w:val="0"/>
                  <w:marTop w:val="0"/>
                  <w:marBottom w:val="0"/>
                  <w:divBdr>
                    <w:top w:val="none" w:sz="0" w:space="0" w:color="auto"/>
                    <w:left w:val="none" w:sz="0" w:space="0" w:color="auto"/>
                    <w:bottom w:val="none" w:sz="0" w:space="0" w:color="auto"/>
                    <w:right w:val="none" w:sz="0" w:space="0" w:color="auto"/>
                  </w:divBdr>
                  <w:divsChild>
                    <w:div w:id="27679613">
                      <w:marLeft w:val="0"/>
                      <w:marRight w:val="0"/>
                      <w:marTop w:val="0"/>
                      <w:marBottom w:val="0"/>
                      <w:divBdr>
                        <w:top w:val="none" w:sz="0" w:space="0" w:color="auto"/>
                        <w:left w:val="none" w:sz="0" w:space="0" w:color="auto"/>
                        <w:bottom w:val="none" w:sz="0" w:space="0" w:color="auto"/>
                        <w:right w:val="none" w:sz="0" w:space="0" w:color="auto"/>
                      </w:divBdr>
                    </w:div>
                  </w:divsChild>
                </w:div>
                <w:div w:id="2145267175">
                  <w:marLeft w:val="0"/>
                  <w:marRight w:val="0"/>
                  <w:marTop w:val="0"/>
                  <w:marBottom w:val="0"/>
                  <w:divBdr>
                    <w:top w:val="none" w:sz="0" w:space="0" w:color="auto"/>
                    <w:left w:val="none" w:sz="0" w:space="0" w:color="auto"/>
                    <w:bottom w:val="none" w:sz="0" w:space="0" w:color="auto"/>
                    <w:right w:val="none" w:sz="0" w:space="0" w:color="auto"/>
                  </w:divBdr>
                  <w:divsChild>
                    <w:div w:id="3153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9565">
          <w:marLeft w:val="0"/>
          <w:marRight w:val="0"/>
          <w:marTop w:val="0"/>
          <w:marBottom w:val="0"/>
          <w:divBdr>
            <w:top w:val="none" w:sz="0" w:space="0" w:color="auto"/>
            <w:left w:val="none" w:sz="0" w:space="0" w:color="auto"/>
            <w:bottom w:val="none" w:sz="0" w:space="0" w:color="auto"/>
            <w:right w:val="none" w:sz="0" w:space="0" w:color="auto"/>
          </w:divBdr>
        </w:div>
        <w:div w:id="923302372">
          <w:marLeft w:val="0"/>
          <w:marRight w:val="0"/>
          <w:marTop w:val="0"/>
          <w:marBottom w:val="0"/>
          <w:divBdr>
            <w:top w:val="none" w:sz="0" w:space="0" w:color="auto"/>
            <w:left w:val="none" w:sz="0" w:space="0" w:color="auto"/>
            <w:bottom w:val="none" w:sz="0" w:space="0" w:color="auto"/>
            <w:right w:val="none" w:sz="0" w:space="0" w:color="auto"/>
          </w:divBdr>
        </w:div>
        <w:div w:id="938635497">
          <w:marLeft w:val="0"/>
          <w:marRight w:val="0"/>
          <w:marTop w:val="0"/>
          <w:marBottom w:val="0"/>
          <w:divBdr>
            <w:top w:val="none" w:sz="0" w:space="0" w:color="auto"/>
            <w:left w:val="none" w:sz="0" w:space="0" w:color="auto"/>
            <w:bottom w:val="none" w:sz="0" w:space="0" w:color="auto"/>
            <w:right w:val="none" w:sz="0" w:space="0" w:color="auto"/>
          </w:divBdr>
        </w:div>
        <w:div w:id="956988946">
          <w:marLeft w:val="0"/>
          <w:marRight w:val="0"/>
          <w:marTop w:val="0"/>
          <w:marBottom w:val="0"/>
          <w:divBdr>
            <w:top w:val="none" w:sz="0" w:space="0" w:color="auto"/>
            <w:left w:val="none" w:sz="0" w:space="0" w:color="auto"/>
            <w:bottom w:val="none" w:sz="0" w:space="0" w:color="auto"/>
            <w:right w:val="none" w:sz="0" w:space="0" w:color="auto"/>
          </w:divBdr>
        </w:div>
        <w:div w:id="994724301">
          <w:marLeft w:val="0"/>
          <w:marRight w:val="0"/>
          <w:marTop w:val="0"/>
          <w:marBottom w:val="0"/>
          <w:divBdr>
            <w:top w:val="none" w:sz="0" w:space="0" w:color="auto"/>
            <w:left w:val="none" w:sz="0" w:space="0" w:color="auto"/>
            <w:bottom w:val="none" w:sz="0" w:space="0" w:color="auto"/>
            <w:right w:val="none" w:sz="0" w:space="0" w:color="auto"/>
          </w:divBdr>
        </w:div>
        <w:div w:id="996803538">
          <w:marLeft w:val="0"/>
          <w:marRight w:val="0"/>
          <w:marTop w:val="0"/>
          <w:marBottom w:val="0"/>
          <w:divBdr>
            <w:top w:val="none" w:sz="0" w:space="0" w:color="auto"/>
            <w:left w:val="none" w:sz="0" w:space="0" w:color="auto"/>
            <w:bottom w:val="none" w:sz="0" w:space="0" w:color="auto"/>
            <w:right w:val="none" w:sz="0" w:space="0" w:color="auto"/>
          </w:divBdr>
        </w:div>
        <w:div w:id="1023555724">
          <w:marLeft w:val="0"/>
          <w:marRight w:val="0"/>
          <w:marTop w:val="0"/>
          <w:marBottom w:val="0"/>
          <w:divBdr>
            <w:top w:val="none" w:sz="0" w:space="0" w:color="auto"/>
            <w:left w:val="none" w:sz="0" w:space="0" w:color="auto"/>
            <w:bottom w:val="none" w:sz="0" w:space="0" w:color="auto"/>
            <w:right w:val="none" w:sz="0" w:space="0" w:color="auto"/>
          </w:divBdr>
        </w:div>
        <w:div w:id="1023701320">
          <w:marLeft w:val="0"/>
          <w:marRight w:val="0"/>
          <w:marTop w:val="0"/>
          <w:marBottom w:val="0"/>
          <w:divBdr>
            <w:top w:val="none" w:sz="0" w:space="0" w:color="auto"/>
            <w:left w:val="none" w:sz="0" w:space="0" w:color="auto"/>
            <w:bottom w:val="none" w:sz="0" w:space="0" w:color="auto"/>
            <w:right w:val="none" w:sz="0" w:space="0" w:color="auto"/>
          </w:divBdr>
        </w:div>
        <w:div w:id="1039361462">
          <w:marLeft w:val="0"/>
          <w:marRight w:val="0"/>
          <w:marTop w:val="0"/>
          <w:marBottom w:val="0"/>
          <w:divBdr>
            <w:top w:val="none" w:sz="0" w:space="0" w:color="auto"/>
            <w:left w:val="none" w:sz="0" w:space="0" w:color="auto"/>
            <w:bottom w:val="none" w:sz="0" w:space="0" w:color="auto"/>
            <w:right w:val="none" w:sz="0" w:space="0" w:color="auto"/>
          </w:divBdr>
          <w:divsChild>
            <w:div w:id="4292356">
              <w:marLeft w:val="0"/>
              <w:marRight w:val="0"/>
              <w:marTop w:val="0"/>
              <w:marBottom w:val="0"/>
              <w:divBdr>
                <w:top w:val="none" w:sz="0" w:space="0" w:color="auto"/>
                <w:left w:val="none" w:sz="0" w:space="0" w:color="auto"/>
                <w:bottom w:val="none" w:sz="0" w:space="0" w:color="auto"/>
                <w:right w:val="none" w:sz="0" w:space="0" w:color="auto"/>
              </w:divBdr>
            </w:div>
            <w:div w:id="165947428">
              <w:marLeft w:val="0"/>
              <w:marRight w:val="0"/>
              <w:marTop w:val="0"/>
              <w:marBottom w:val="0"/>
              <w:divBdr>
                <w:top w:val="none" w:sz="0" w:space="0" w:color="auto"/>
                <w:left w:val="none" w:sz="0" w:space="0" w:color="auto"/>
                <w:bottom w:val="none" w:sz="0" w:space="0" w:color="auto"/>
                <w:right w:val="none" w:sz="0" w:space="0" w:color="auto"/>
              </w:divBdr>
            </w:div>
            <w:div w:id="1783188433">
              <w:marLeft w:val="0"/>
              <w:marRight w:val="0"/>
              <w:marTop w:val="0"/>
              <w:marBottom w:val="0"/>
              <w:divBdr>
                <w:top w:val="none" w:sz="0" w:space="0" w:color="auto"/>
                <w:left w:val="none" w:sz="0" w:space="0" w:color="auto"/>
                <w:bottom w:val="none" w:sz="0" w:space="0" w:color="auto"/>
                <w:right w:val="none" w:sz="0" w:space="0" w:color="auto"/>
              </w:divBdr>
            </w:div>
            <w:div w:id="1864245470">
              <w:marLeft w:val="0"/>
              <w:marRight w:val="0"/>
              <w:marTop w:val="0"/>
              <w:marBottom w:val="0"/>
              <w:divBdr>
                <w:top w:val="none" w:sz="0" w:space="0" w:color="auto"/>
                <w:left w:val="none" w:sz="0" w:space="0" w:color="auto"/>
                <w:bottom w:val="none" w:sz="0" w:space="0" w:color="auto"/>
                <w:right w:val="none" w:sz="0" w:space="0" w:color="auto"/>
              </w:divBdr>
            </w:div>
            <w:div w:id="1899170179">
              <w:marLeft w:val="0"/>
              <w:marRight w:val="0"/>
              <w:marTop w:val="0"/>
              <w:marBottom w:val="0"/>
              <w:divBdr>
                <w:top w:val="none" w:sz="0" w:space="0" w:color="auto"/>
                <w:left w:val="none" w:sz="0" w:space="0" w:color="auto"/>
                <w:bottom w:val="none" w:sz="0" w:space="0" w:color="auto"/>
                <w:right w:val="none" w:sz="0" w:space="0" w:color="auto"/>
              </w:divBdr>
            </w:div>
          </w:divsChild>
        </w:div>
        <w:div w:id="1079060338">
          <w:marLeft w:val="0"/>
          <w:marRight w:val="0"/>
          <w:marTop w:val="0"/>
          <w:marBottom w:val="0"/>
          <w:divBdr>
            <w:top w:val="none" w:sz="0" w:space="0" w:color="auto"/>
            <w:left w:val="none" w:sz="0" w:space="0" w:color="auto"/>
            <w:bottom w:val="none" w:sz="0" w:space="0" w:color="auto"/>
            <w:right w:val="none" w:sz="0" w:space="0" w:color="auto"/>
          </w:divBdr>
          <w:divsChild>
            <w:div w:id="892817262">
              <w:marLeft w:val="0"/>
              <w:marRight w:val="0"/>
              <w:marTop w:val="0"/>
              <w:marBottom w:val="0"/>
              <w:divBdr>
                <w:top w:val="none" w:sz="0" w:space="0" w:color="auto"/>
                <w:left w:val="none" w:sz="0" w:space="0" w:color="auto"/>
                <w:bottom w:val="none" w:sz="0" w:space="0" w:color="auto"/>
                <w:right w:val="none" w:sz="0" w:space="0" w:color="auto"/>
              </w:divBdr>
            </w:div>
            <w:div w:id="1000156218">
              <w:marLeft w:val="0"/>
              <w:marRight w:val="0"/>
              <w:marTop w:val="0"/>
              <w:marBottom w:val="0"/>
              <w:divBdr>
                <w:top w:val="none" w:sz="0" w:space="0" w:color="auto"/>
                <w:left w:val="none" w:sz="0" w:space="0" w:color="auto"/>
                <w:bottom w:val="none" w:sz="0" w:space="0" w:color="auto"/>
                <w:right w:val="none" w:sz="0" w:space="0" w:color="auto"/>
              </w:divBdr>
            </w:div>
            <w:div w:id="1072890082">
              <w:marLeft w:val="0"/>
              <w:marRight w:val="0"/>
              <w:marTop w:val="0"/>
              <w:marBottom w:val="0"/>
              <w:divBdr>
                <w:top w:val="none" w:sz="0" w:space="0" w:color="auto"/>
                <w:left w:val="none" w:sz="0" w:space="0" w:color="auto"/>
                <w:bottom w:val="none" w:sz="0" w:space="0" w:color="auto"/>
                <w:right w:val="none" w:sz="0" w:space="0" w:color="auto"/>
              </w:divBdr>
            </w:div>
            <w:div w:id="1839539704">
              <w:marLeft w:val="0"/>
              <w:marRight w:val="0"/>
              <w:marTop w:val="0"/>
              <w:marBottom w:val="0"/>
              <w:divBdr>
                <w:top w:val="none" w:sz="0" w:space="0" w:color="auto"/>
                <w:left w:val="none" w:sz="0" w:space="0" w:color="auto"/>
                <w:bottom w:val="none" w:sz="0" w:space="0" w:color="auto"/>
                <w:right w:val="none" w:sz="0" w:space="0" w:color="auto"/>
              </w:divBdr>
            </w:div>
          </w:divsChild>
        </w:div>
        <w:div w:id="1095515449">
          <w:marLeft w:val="0"/>
          <w:marRight w:val="0"/>
          <w:marTop w:val="0"/>
          <w:marBottom w:val="0"/>
          <w:divBdr>
            <w:top w:val="none" w:sz="0" w:space="0" w:color="auto"/>
            <w:left w:val="none" w:sz="0" w:space="0" w:color="auto"/>
            <w:bottom w:val="none" w:sz="0" w:space="0" w:color="auto"/>
            <w:right w:val="none" w:sz="0" w:space="0" w:color="auto"/>
          </w:divBdr>
          <w:divsChild>
            <w:div w:id="721438464">
              <w:marLeft w:val="0"/>
              <w:marRight w:val="0"/>
              <w:marTop w:val="0"/>
              <w:marBottom w:val="0"/>
              <w:divBdr>
                <w:top w:val="none" w:sz="0" w:space="0" w:color="auto"/>
                <w:left w:val="none" w:sz="0" w:space="0" w:color="auto"/>
                <w:bottom w:val="none" w:sz="0" w:space="0" w:color="auto"/>
                <w:right w:val="none" w:sz="0" w:space="0" w:color="auto"/>
              </w:divBdr>
            </w:div>
            <w:div w:id="727654674">
              <w:marLeft w:val="0"/>
              <w:marRight w:val="0"/>
              <w:marTop w:val="0"/>
              <w:marBottom w:val="0"/>
              <w:divBdr>
                <w:top w:val="none" w:sz="0" w:space="0" w:color="auto"/>
                <w:left w:val="none" w:sz="0" w:space="0" w:color="auto"/>
                <w:bottom w:val="none" w:sz="0" w:space="0" w:color="auto"/>
                <w:right w:val="none" w:sz="0" w:space="0" w:color="auto"/>
              </w:divBdr>
            </w:div>
            <w:div w:id="1895116194">
              <w:marLeft w:val="0"/>
              <w:marRight w:val="0"/>
              <w:marTop w:val="0"/>
              <w:marBottom w:val="0"/>
              <w:divBdr>
                <w:top w:val="none" w:sz="0" w:space="0" w:color="auto"/>
                <w:left w:val="none" w:sz="0" w:space="0" w:color="auto"/>
                <w:bottom w:val="none" w:sz="0" w:space="0" w:color="auto"/>
                <w:right w:val="none" w:sz="0" w:space="0" w:color="auto"/>
              </w:divBdr>
            </w:div>
            <w:div w:id="1899781350">
              <w:marLeft w:val="0"/>
              <w:marRight w:val="0"/>
              <w:marTop w:val="0"/>
              <w:marBottom w:val="0"/>
              <w:divBdr>
                <w:top w:val="none" w:sz="0" w:space="0" w:color="auto"/>
                <w:left w:val="none" w:sz="0" w:space="0" w:color="auto"/>
                <w:bottom w:val="none" w:sz="0" w:space="0" w:color="auto"/>
                <w:right w:val="none" w:sz="0" w:space="0" w:color="auto"/>
              </w:divBdr>
            </w:div>
          </w:divsChild>
        </w:div>
        <w:div w:id="1111120721">
          <w:marLeft w:val="0"/>
          <w:marRight w:val="0"/>
          <w:marTop w:val="0"/>
          <w:marBottom w:val="0"/>
          <w:divBdr>
            <w:top w:val="none" w:sz="0" w:space="0" w:color="auto"/>
            <w:left w:val="none" w:sz="0" w:space="0" w:color="auto"/>
            <w:bottom w:val="none" w:sz="0" w:space="0" w:color="auto"/>
            <w:right w:val="none" w:sz="0" w:space="0" w:color="auto"/>
          </w:divBdr>
        </w:div>
        <w:div w:id="1146430445">
          <w:marLeft w:val="0"/>
          <w:marRight w:val="0"/>
          <w:marTop w:val="0"/>
          <w:marBottom w:val="0"/>
          <w:divBdr>
            <w:top w:val="none" w:sz="0" w:space="0" w:color="auto"/>
            <w:left w:val="none" w:sz="0" w:space="0" w:color="auto"/>
            <w:bottom w:val="none" w:sz="0" w:space="0" w:color="auto"/>
            <w:right w:val="none" w:sz="0" w:space="0" w:color="auto"/>
          </w:divBdr>
        </w:div>
        <w:div w:id="1164466543">
          <w:marLeft w:val="0"/>
          <w:marRight w:val="0"/>
          <w:marTop w:val="0"/>
          <w:marBottom w:val="0"/>
          <w:divBdr>
            <w:top w:val="none" w:sz="0" w:space="0" w:color="auto"/>
            <w:left w:val="none" w:sz="0" w:space="0" w:color="auto"/>
            <w:bottom w:val="none" w:sz="0" w:space="0" w:color="auto"/>
            <w:right w:val="none" w:sz="0" w:space="0" w:color="auto"/>
          </w:divBdr>
          <w:divsChild>
            <w:div w:id="672686335">
              <w:marLeft w:val="0"/>
              <w:marRight w:val="0"/>
              <w:marTop w:val="0"/>
              <w:marBottom w:val="0"/>
              <w:divBdr>
                <w:top w:val="none" w:sz="0" w:space="0" w:color="auto"/>
                <w:left w:val="none" w:sz="0" w:space="0" w:color="auto"/>
                <w:bottom w:val="none" w:sz="0" w:space="0" w:color="auto"/>
                <w:right w:val="none" w:sz="0" w:space="0" w:color="auto"/>
              </w:divBdr>
            </w:div>
          </w:divsChild>
        </w:div>
        <w:div w:id="1272056662">
          <w:marLeft w:val="0"/>
          <w:marRight w:val="0"/>
          <w:marTop w:val="0"/>
          <w:marBottom w:val="0"/>
          <w:divBdr>
            <w:top w:val="none" w:sz="0" w:space="0" w:color="auto"/>
            <w:left w:val="none" w:sz="0" w:space="0" w:color="auto"/>
            <w:bottom w:val="none" w:sz="0" w:space="0" w:color="auto"/>
            <w:right w:val="none" w:sz="0" w:space="0" w:color="auto"/>
          </w:divBdr>
        </w:div>
        <w:div w:id="1279213296">
          <w:marLeft w:val="0"/>
          <w:marRight w:val="0"/>
          <w:marTop w:val="0"/>
          <w:marBottom w:val="0"/>
          <w:divBdr>
            <w:top w:val="none" w:sz="0" w:space="0" w:color="auto"/>
            <w:left w:val="none" w:sz="0" w:space="0" w:color="auto"/>
            <w:bottom w:val="none" w:sz="0" w:space="0" w:color="auto"/>
            <w:right w:val="none" w:sz="0" w:space="0" w:color="auto"/>
          </w:divBdr>
          <w:divsChild>
            <w:div w:id="57637234">
              <w:marLeft w:val="0"/>
              <w:marRight w:val="0"/>
              <w:marTop w:val="0"/>
              <w:marBottom w:val="0"/>
              <w:divBdr>
                <w:top w:val="none" w:sz="0" w:space="0" w:color="auto"/>
                <w:left w:val="none" w:sz="0" w:space="0" w:color="auto"/>
                <w:bottom w:val="none" w:sz="0" w:space="0" w:color="auto"/>
                <w:right w:val="none" w:sz="0" w:space="0" w:color="auto"/>
              </w:divBdr>
            </w:div>
            <w:div w:id="326373229">
              <w:marLeft w:val="0"/>
              <w:marRight w:val="0"/>
              <w:marTop w:val="0"/>
              <w:marBottom w:val="0"/>
              <w:divBdr>
                <w:top w:val="none" w:sz="0" w:space="0" w:color="auto"/>
                <w:left w:val="none" w:sz="0" w:space="0" w:color="auto"/>
                <w:bottom w:val="none" w:sz="0" w:space="0" w:color="auto"/>
                <w:right w:val="none" w:sz="0" w:space="0" w:color="auto"/>
              </w:divBdr>
            </w:div>
            <w:div w:id="1402482261">
              <w:marLeft w:val="0"/>
              <w:marRight w:val="0"/>
              <w:marTop w:val="0"/>
              <w:marBottom w:val="0"/>
              <w:divBdr>
                <w:top w:val="none" w:sz="0" w:space="0" w:color="auto"/>
                <w:left w:val="none" w:sz="0" w:space="0" w:color="auto"/>
                <w:bottom w:val="none" w:sz="0" w:space="0" w:color="auto"/>
                <w:right w:val="none" w:sz="0" w:space="0" w:color="auto"/>
              </w:divBdr>
            </w:div>
            <w:div w:id="2088577893">
              <w:marLeft w:val="0"/>
              <w:marRight w:val="0"/>
              <w:marTop w:val="0"/>
              <w:marBottom w:val="0"/>
              <w:divBdr>
                <w:top w:val="none" w:sz="0" w:space="0" w:color="auto"/>
                <w:left w:val="none" w:sz="0" w:space="0" w:color="auto"/>
                <w:bottom w:val="none" w:sz="0" w:space="0" w:color="auto"/>
                <w:right w:val="none" w:sz="0" w:space="0" w:color="auto"/>
              </w:divBdr>
            </w:div>
          </w:divsChild>
        </w:div>
        <w:div w:id="1279796648">
          <w:marLeft w:val="0"/>
          <w:marRight w:val="0"/>
          <w:marTop w:val="0"/>
          <w:marBottom w:val="0"/>
          <w:divBdr>
            <w:top w:val="none" w:sz="0" w:space="0" w:color="auto"/>
            <w:left w:val="none" w:sz="0" w:space="0" w:color="auto"/>
            <w:bottom w:val="none" w:sz="0" w:space="0" w:color="auto"/>
            <w:right w:val="none" w:sz="0" w:space="0" w:color="auto"/>
          </w:divBdr>
        </w:div>
        <w:div w:id="1283030746">
          <w:marLeft w:val="0"/>
          <w:marRight w:val="0"/>
          <w:marTop w:val="0"/>
          <w:marBottom w:val="0"/>
          <w:divBdr>
            <w:top w:val="none" w:sz="0" w:space="0" w:color="auto"/>
            <w:left w:val="none" w:sz="0" w:space="0" w:color="auto"/>
            <w:bottom w:val="none" w:sz="0" w:space="0" w:color="auto"/>
            <w:right w:val="none" w:sz="0" w:space="0" w:color="auto"/>
          </w:divBdr>
        </w:div>
        <w:div w:id="1286887201">
          <w:marLeft w:val="0"/>
          <w:marRight w:val="0"/>
          <w:marTop w:val="0"/>
          <w:marBottom w:val="0"/>
          <w:divBdr>
            <w:top w:val="none" w:sz="0" w:space="0" w:color="auto"/>
            <w:left w:val="none" w:sz="0" w:space="0" w:color="auto"/>
            <w:bottom w:val="none" w:sz="0" w:space="0" w:color="auto"/>
            <w:right w:val="none" w:sz="0" w:space="0" w:color="auto"/>
          </w:divBdr>
        </w:div>
        <w:div w:id="1337802182">
          <w:marLeft w:val="0"/>
          <w:marRight w:val="0"/>
          <w:marTop w:val="0"/>
          <w:marBottom w:val="0"/>
          <w:divBdr>
            <w:top w:val="none" w:sz="0" w:space="0" w:color="auto"/>
            <w:left w:val="none" w:sz="0" w:space="0" w:color="auto"/>
            <w:bottom w:val="none" w:sz="0" w:space="0" w:color="auto"/>
            <w:right w:val="none" w:sz="0" w:space="0" w:color="auto"/>
          </w:divBdr>
        </w:div>
        <w:div w:id="1344045006">
          <w:marLeft w:val="0"/>
          <w:marRight w:val="0"/>
          <w:marTop w:val="0"/>
          <w:marBottom w:val="0"/>
          <w:divBdr>
            <w:top w:val="none" w:sz="0" w:space="0" w:color="auto"/>
            <w:left w:val="none" w:sz="0" w:space="0" w:color="auto"/>
            <w:bottom w:val="none" w:sz="0" w:space="0" w:color="auto"/>
            <w:right w:val="none" w:sz="0" w:space="0" w:color="auto"/>
          </w:divBdr>
        </w:div>
        <w:div w:id="1356274252">
          <w:marLeft w:val="0"/>
          <w:marRight w:val="0"/>
          <w:marTop w:val="0"/>
          <w:marBottom w:val="0"/>
          <w:divBdr>
            <w:top w:val="none" w:sz="0" w:space="0" w:color="auto"/>
            <w:left w:val="none" w:sz="0" w:space="0" w:color="auto"/>
            <w:bottom w:val="none" w:sz="0" w:space="0" w:color="auto"/>
            <w:right w:val="none" w:sz="0" w:space="0" w:color="auto"/>
          </w:divBdr>
        </w:div>
        <w:div w:id="1413696152">
          <w:marLeft w:val="0"/>
          <w:marRight w:val="0"/>
          <w:marTop w:val="0"/>
          <w:marBottom w:val="0"/>
          <w:divBdr>
            <w:top w:val="none" w:sz="0" w:space="0" w:color="auto"/>
            <w:left w:val="none" w:sz="0" w:space="0" w:color="auto"/>
            <w:bottom w:val="none" w:sz="0" w:space="0" w:color="auto"/>
            <w:right w:val="none" w:sz="0" w:space="0" w:color="auto"/>
          </w:divBdr>
        </w:div>
        <w:div w:id="1448966380">
          <w:marLeft w:val="0"/>
          <w:marRight w:val="0"/>
          <w:marTop w:val="0"/>
          <w:marBottom w:val="0"/>
          <w:divBdr>
            <w:top w:val="none" w:sz="0" w:space="0" w:color="auto"/>
            <w:left w:val="none" w:sz="0" w:space="0" w:color="auto"/>
            <w:bottom w:val="none" w:sz="0" w:space="0" w:color="auto"/>
            <w:right w:val="none" w:sz="0" w:space="0" w:color="auto"/>
          </w:divBdr>
        </w:div>
        <w:div w:id="1481312688">
          <w:marLeft w:val="0"/>
          <w:marRight w:val="0"/>
          <w:marTop w:val="0"/>
          <w:marBottom w:val="0"/>
          <w:divBdr>
            <w:top w:val="none" w:sz="0" w:space="0" w:color="auto"/>
            <w:left w:val="none" w:sz="0" w:space="0" w:color="auto"/>
            <w:bottom w:val="none" w:sz="0" w:space="0" w:color="auto"/>
            <w:right w:val="none" w:sz="0" w:space="0" w:color="auto"/>
          </w:divBdr>
        </w:div>
        <w:div w:id="1482308435">
          <w:marLeft w:val="0"/>
          <w:marRight w:val="0"/>
          <w:marTop w:val="0"/>
          <w:marBottom w:val="0"/>
          <w:divBdr>
            <w:top w:val="none" w:sz="0" w:space="0" w:color="auto"/>
            <w:left w:val="none" w:sz="0" w:space="0" w:color="auto"/>
            <w:bottom w:val="none" w:sz="0" w:space="0" w:color="auto"/>
            <w:right w:val="none" w:sz="0" w:space="0" w:color="auto"/>
          </w:divBdr>
        </w:div>
        <w:div w:id="1487628106">
          <w:marLeft w:val="0"/>
          <w:marRight w:val="0"/>
          <w:marTop w:val="0"/>
          <w:marBottom w:val="0"/>
          <w:divBdr>
            <w:top w:val="none" w:sz="0" w:space="0" w:color="auto"/>
            <w:left w:val="none" w:sz="0" w:space="0" w:color="auto"/>
            <w:bottom w:val="none" w:sz="0" w:space="0" w:color="auto"/>
            <w:right w:val="none" w:sz="0" w:space="0" w:color="auto"/>
          </w:divBdr>
        </w:div>
        <w:div w:id="1492019219">
          <w:marLeft w:val="0"/>
          <w:marRight w:val="0"/>
          <w:marTop w:val="0"/>
          <w:marBottom w:val="0"/>
          <w:divBdr>
            <w:top w:val="none" w:sz="0" w:space="0" w:color="auto"/>
            <w:left w:val="none" w:sz="0" w:space="0" w:color="auto"/>
            <w:bottom w:val="none" w:sz="0" w:space="0" w:color="auto"/>
            <w:right w:val="none" w:sz="0" w:space="0" w:color="auto"/>
          </w:divBdr>
        </w:div>
        <w:div w:id="1492287206">
          <w:marLeft w:val="0"/>
          <w:marRight w:val="0"/>
          <w:marTop w:val="0"/>
          <w:marBottom w:val="0"/>
          <w:divBdr>
            <w:top w:val="none" w:sz="0" w:space="0" w:color="auto"/>
            <w:left w:val="none" w:sz="0" w:space="0" w:color="auto"/>
            <w:bottom w:val="none" w:sz="0" w:space="0" w:color="auto"/>
            <w:right w:val="none" w:sz="0" w:space="0" w:color="auto"/>
          </w:divBdr>
        </w:div>
        <w:div w:id="1571185076">
          <w:marLeft w:val="0"/>
          <w:marRight w:val="0"/>
          <w:marTop w:val="0"/>
          <w:marBottom w:val="0"/>
          <w:divBdr>
            <w:top w:val="none" w:sz="0" w:space="0" w:color="auto"/>
            <w:left w:val="none" w:sz="0" w:space="0" w:color="auto"/>
            <w:bottom w:val="none" w:sz="0" w:space="0" w:color="auto"/>
            <w:right w:val="none" w:sz="0" w:space="0" w:color="auto"/>
          </w:divBdr>
        </w:div>
        <w:div w:id="1571382757">
          <w:marLeft w:val="0"/>
          <w:marRight w:val="0"/>
          <w:marTop w:val="0"/>
          <w:marBottom w:val="0"/>
          <w:divBdr>
            <w:top w:val="none" w:sz="0" w:space="0" w:color="auto"/>
            <w:left w:val="none" w:sz="0" w:space="0" w:color="auto"/>
            <w:bottom w:val="none" w:sz="0" w:space="0" w:color="auto"/>
            <w:right w:val="none" w:sz="0" w:space="0" w:color="auto"/>
          </w:divBdr>
        </w:div>
        <w:div w:id="1601838701">
          <w:marLeft w:val="0"/>
          <w:marRight w:val="0"/>
          <w:marTop w:val="0"/>
          <w:marBottom w:val="0"/>
          <w:divBdr>
            <w:top w:val="none" w:sz="0" w:space="0" w:color="auto"/>
            <w:left w:val="none" w:sz="0" w:space="0" w:color="auto"/>
            <w:bottom w:val="none" w:sz="0" w:space="0" w:color="auto"/>
            <w:right w:val="none" w:sz="0" w:space="0" w:color="auto"/>
          </w:divBdr>
        </w:div>
        <w:div w:id="1604721973">
          <w:marLeft w:val="0"/>
          <w:marRight w:val="0"/>
          <w:marTop w:val="0"/>
          <w:marBottom w:val="0"/>
          <w:divBdr>
            <w:top w:val="none" w:sz="0" w:space="0" w:color="auto"/>
            <w:left w:val="none" w:sz="0" w:space="0" w:color="auto"/>
            <w:bottom w:val="none" w:sz="0" w:space="0" w:color="auto"/>
            <w:right w:val="none" w:sz="0" w:space="0" w:color="auto"/>
          </w:divBdr>
        </w:div>
        <w:div w:id="1620257870">
          <w:marLeft w:val="0"/>
          <w:marRight w:val="0"/>
          <w:marTop w:val="0"/>
          <w:marBottom w:val="0"/>
          <w:divBdr>
            <w:top w:val="none" w:sz="0" w:space="0" w:color="auto"/>
            <w:left w:val="none" w:sz="0" w:space="0" w:color="auto"/>
            <w:bottom w:val="none" w:sz="0" w:space="0" w:color="auto"/>
            <w:right w:val="none" w:sz="0" w:space="0" w:color="auto"/>
          </w:divBdr>
        </w:div>
        <w:div w:id="1635408792">
          <w:marLeft w:val="0"/>
          <w:marRight w:val="0"/>
          <w:marTop w:val="0"/>
          <w:marBottom w:val="0"/>
          <w:divBdr>
            <w:top w:val="none" w:sz="0" w:space="0" w:color="auto"/>
            <w:left w:val="none" w:sz="0" w:space="0" w:color="auto"/>
            <w:bottom w:val="none" w:sz="0" w:space="0" w:color="auto"/>
            <w:right w:val="none" w:sz="0" w:space="0" w:color="auto"/>
          </w:divBdr>
        </w:div>
        <w:div w:id="1645508087">
          <w:marLeft w:val="0"/>
          <w:marRight w:val="0"/>
          <w:marTop w:val="0"/>
          <w:marBottom w:val="0"/>
          <w:divBdr>
            <w:top w:val="none" w:sz="0" w:space="0" w:color="auto"/>
            <w:left w:val="none" w:sz="0" w:space="0" w:color="auto"/>
            <w:bottom w:val="none" w:sz="0" w:space="0" w:color="auto"/>
            <w:right w:val="none" w:sz="0" w:space="0" w:color="auto"/>
          </w:divBdr>
        </w:div>
        <w:div w:id="1650595465">
          <w:marLeft w:val="0"/>
          <w:marRight w:val="0"/>
          <w:marTop w:val="0"/>
          <w:marBottom w:val="0"/>
          <w:divBdr>
            <w:top w:val="none" w:sz="0" w:space="0" w:color="auto"/>
            <w:left w:val="none" w:sz="0" w:space="0" w:color="auto"/>
            <w:bottom w:val="none" w:sz="0" w:space="0" w:color="auto"/>
            <w:right w:val="none" w:sz="0" w:space="0" w:color="auto"/>
          </w:divBdr>
        </w:div>
        <w:div w:id="1656760250">
          <w:marLeft w:val="0"/>
          <w:marRight w:val="0"/>
          <w:marTop w:val="0"/>
          <w:marBottom w:val="0"/>
          <w:divBdr>
            <w:top w:val="none" w:sz="0" w:space="0" w:color="auto"/>
            <w:left w:val="none" w:sz="0" w:space="0" w:color="auto"/>
            <w:bottom w:val="none" w:sz="0" w:space="0" w:color="auto"/>
            <w:right w:val="none" w:sz="0" w:space="0" w:color="auto"/>
          </w:divBdr>
        </w:div>
        <w:div w:id="1716811660">
          <w:marLeft w:val="0"/>
          <w:marRight w:val="0"/>
          <w:marTop w:val="0"/>
          <w:marBottom w:val="0"/>
          <w:divBdr>
            <w:top w:val="none" w:sz="0" w:space="0" w:color="auto"/>
            <w:left w:val="none" w:sz="0" w:space="0" w:color="auto"/>
            <w:bottom w:val="none" w:sz="0" w:space="0" w:color="auto"/>
            <w:right w:val="none" w:sz="0" w:space="0" w:color="auto"/>
          </w:divBdr>
        </w:div>
        <w:div w:id="1782719608">
          <w:marLeft w:val="0"/>
          <w:marRight w:val="0"/>
          <w:marTop w:val="0"/>
          <w:marBottom w:val="0"/>
          <w:divBdr>
            <w:top w:val="none" w:sz="0" w:space="0" w:color="auto"/>
            <w:left w:val="none" w:sz="0" w:space="0" w:color="auto"/>
            <w:bottom w:val="none" w:sz="0" w:space="0" w:color="auto"/>
            <w:right w:val="none" w:sz="0" w:space="0" w:color="auto"/>
          </w:divBdr>
        </w:div>
        <w:div w:id="1789660680">
          <w:marLeft w:val="0"/>
          <w:marRight w:val="0"/>
          <w:marTop w:val="0"/>
          <w:marBottom w:val="0"/>
          <w:divBdr>
            <w:top w:val="none" w:sz="0" w:space="0" w:color="auto"/>
            <w:left w:val="none" w:sz="0" w:space="0" w:color="auto"/>
            <w:bottom w:val="none" w:sz="0" w:space="0" w:color="auto"/>
            <w:right w:val="none" w:sz="0" w:space="0" w:color="auto"/>
          </w:divBdr>
        </w:div>
        <w:div w:id="1818453980">
          <w:marLeft w:val="0"/>
          <w:marRight w:val="0"/>
          <w:marTop w:val="0"/>
          <w:marBottom w:val="0"/>
          <w:divBdr>
            <w:top w:val="none" w:sz="0" w:space="0" w:color="auto"/>
            <w:left w:val="none" w:sz="0" w:space="0" w:color="auto"/>
            <w:bottom w:val="none" w:sz="0" w:space="0" w:color="auto"/>
            <w:right w:val="none" w:sz="0" w:space="0" w:color="auto"/>
          </w:divBdr>
        </w:div>
        <w:div w:id="1841659366">
          <w:marLeft w:val="0"/>
          <w:marRight w:val="0"/>
          <w:marTop w:val="0"/>
          <w:marBottom w:val="0"/>
          <w:divBdr>
            <w:top w:val="none" w:sz="0" w:space="0" w:color="auto"/>
            <w:left w:val="none" w:sz="0" w:space="0" w:color="auto"/>
            <w:bottom w:val="none" w:sz="0" w:space="0" w:color="auto"/>
            <w:right w:val="none" w:sz="0" w:space="0" w:color="auto"/>
          </w:divBdr>
        </w:div>
        <w:div w:id="1847087802">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1927886301">
          <w:marLeft w:val="0"/>
          <w:marRight w:val="0"/>
          <w:marTop w:val="0"/>
          <w:marBottom w:val="0"/>
          <w:divBdr>
            <w:top w:val="none" w:sz="0" w:space="0" w:color="auto"/>
            <w:left w:val="none" w:sz="0" w:space="0" w:color="auto"/>
            <w:bottom w:val="none" w:sz="0" w:space="0" w:color="auto"/>
            <w:right w:val="none" w:sz="0" w:space="0" w:color="auto"/>
          </w:divBdr>
        </w:div>
        <w:div w:id="1959215675">
          <w:marLeft w:val="0"/>
          <w:marRight w:val="0"/>
          <w:marTop w:val="0"/>
          <w:marBottom w:val="0"/>
          <w:divBdr>
            <w:top w:val="none" w:sz="0" w:space="0" w:color="auto"/>
            <w:left w:val="none" w:sz="0" w:space="0" w:color="auto"/>
            <w:bottom w:val="none" w:sz="0" w:space="0" w:color="auto"/>
            <w:right w:val="none" w:sz="0" w:space="0" w:color="auto"/>
          </w:divBdr>
        </w:div>
        <w:div w:id="1979410051">
          <w:marLeft w:val="0"/>
          <w:marRight w:val="0"/>
          <w:marTop w:val="0"/>
          <w:marBottom w:val="0"/>
          <w:divBdr>
            <w:top w:val="none" w:sz="0" w:space="0" w:color="auto"/>
            <w:left w:val="none" w:sz="0" w:space="0" w:color="auto"/>
            <w:bottom w:val="none" w:sz="0" w:space="0" w:color="auto"/>
            <w:right w:val="none" w:sz="0" w:space="0" w:color="auto"/>
          </w:divBdr>
        </w:div>
        <w:div w:id="2076663218">
          <w:marLeft w:val="0"/>
          <w:marRight w:val="0"/>
          <w:marTop w:val="0"/>
          <w:marBottom w:val="0"/>
          <w:divBdr>
            <w:top w:val="none" w:sz="0" w:space="0" w:color="auto"/>
            <w:left w:val="none" w:sz="0" w:space="0" w:color="auto"/>
            <w:bottom w:val="none" w:sz="0" w:space="0" w:color="auto"/>
            <w:right w:val="none" w:sz="0" w:space="0" w:color="auto"/>
          </w:divBdr>
        </w:div>
        <w:div w:id="2082290313">
          <w:marLeft w:val="0"/>
          <w:marRight w:val="0"/>
          <w:marTop w:val="0"/>
          <w:marBottom w:val="0"/>
          <w:divBdr>
            <w:top w:val="none" w:sz="0" w:space="0" w:color="auto"/>
            <w:left w:val="none" w:sz="0" w:space="0" w:color="auto"/>
            <w:bottom w:val="none" w:sz="0" w:space="0" w:color="auto"/>
            <w:right w:val="none" w:sz="0" w:space="0" w:color="auto"/>
          </w:divBdr>
        </w:div>
        <w:div w:id="2093813423">
          <w:marLeft w:val="0"/>
          <w:marRight w:val="0"/>
          <w:marTop w:val="0"/>
          <w:marBottom w:val="0"/>
          <w:divBdr>
            <w:top w:val="none" w:sz="0" w:space="0" w:color="auto"/>
            <w:left w:val="none" w:sz="0" w:space="0" w:color="auto"/>
            <w:bottom w:val="none" w:sz="0" w:space="0" w:color="auto"/>
            <w:right w:val="none" w:sz="0" w:space="0" w:color="auto"/>
          </w:divBdr>
        </w:div>
        <w:div w:id="2119138541">
          <w:marLeft w:val="0"/>
          <w:marRight w:val="0"/>
          <w:marTop w:val="0"/>
          <w:marBottom w:val="0"/>
          <w:divBdr>
            <w:top w:val="none" w:sz="0" w:space="0" w:color="auto"/>
            <w:left w:val="none" w:sz="0" w:space="0" w:color="auto"/>
            <w:bottom w:val="none" w:sz="0" w:space="0" w:color="auto"/>
            <w:right w:val="none" w:sz="0" w:space="0" w:color="auto"/>
          </w:divBdr>
        </w:div>
        <w:div w:id="2121105154">
          <w:marLeft w:val="0"/>
          <w:marRight w:val="0"/>
          <w:marTop w:val="0"/>
          <w:marBottom w:val="0"/>
          <w:divBdr>
            <w:top w:val="none" w:sz="0" w:space="0" w:color="auto"/>
            <w:left w:val="none" w:sz="0" w:space="0" w:color="auto"/>
            <w:bottom w:val="none" w:sz="0" w:space="0" w:color="auto"/>
            <w:right w:val="none" w:sz="0" w:space="0" w:color="auto"/>
          </w:divBdr>
        </w:div>
        <w:div w:id="2122723703">
          <w:marLeft w:val="0"/>
          <w:marRight w:val="0"/>
          <w:marTop w:val="0"/>
          <w:marBottom w:val="0"/>
          <w:divBdr>
            <w:top w:val="none" w:sz="0" w:space="0" w:color="auto"/>
            <w:left w:val="none" w:sz="0" w:space="0" w:color="auto"/>
            <w:bottom w:val="none" w:sz="0" w:space="0" w:color="auto"/>
            <w:right w:val="none" w:sz="0" w:space="0" w:color="auto"/>
          </w:divBdr>
        </w:div>
      </w:divsChild>
    </w:div>
    <w:div w:id="695303387">
      <w:bodyDiv w:val="1"/>
      <w:marLeft w:val="0"/>
      <w:marRight w:val="0"/>
      <w:marTop w:val="0"/>
      <w:marBottom w:val="0"/>
      <w:divBdr>
        <w:top w:val="none" w:sz="0" w:space="0" w:color="auto"/>
        <w:left w:val="none" w:sz="0" w:space="0" w:color="auto"/>
        <w:bottom w:val="none" w:sz="0" w:space="0" w:color="auto"/>
        <w:right w:val="none" w:sz="0" w:space="0" w:color="auto"/>
      </w:divBdr>
    </w:div>
    <w:div w:id="698314818">
      <w:bodyDiv w:val="1"/>
      <w:marLeft w:val="0"/>
      <w:marRight w:val="0"/>
      <w:marTop w:val="0"/>
      <w:marBottom w:val="0"/>
      <w:divBdr>
        <w:top w:val="none" w:sz="0" w:space="0" w:color="auto"/>
        <w:left w:val="none" w:sz="0" w:space="0" w:color="auto"/>
        <w:bottom w:val="none" w:sz="0" w:space="0" w:color="auto"/>
        <w:right w:val="none" w:sz="0" w:space="0" w:color="auto"/>
      </w:divBdr>
    </w:div>
    <w:div w:id="710151907">
      <w:bodyDiv w:val="1"/>
      <w:marLeft w:val="0"/>
      <w:marRight w:val="0"/>
      <w:marTop w:val="0"/>
      <w:marBottom w:val="0"/>
      <w:divBdr>
        <w:top w:val="none" w:sz="0" w:space="0" w:color="auto"/>
        <w:left w:val="none" w:sz="0" w:space="0" w:color="auto"/>
        <w:bottom w:val="none" w:sz="0" w:space="0" w:color="auto"/>
        <w:right w:val="none" w:sz="0" w:space="0" w:color="auto"/>
      </w:divBdr>
    </w:div>
    <w:div w:id="728967225">
      <w:bodyDiv w:val="1"/>
      <w:marLeft w:val="0"/>
      <w:marRight w:val="0"/>
      <w:marTop w:val="0"/>
      <w:marBottom w:val="0"/>
      <w:divBdr>
        <w:top w:val="none" w:sz="0" w:space="0" w:color="auto"/>
        <w:left w:val="none" w:sz="0" w:space="0" w:color="auto"/>
        <w:bottom w:val="none" w:sz="0" w:space="0" w:color="auto"/>
        <w:right w:val="none" w:sz="0" w:space="0" w:color="auto"/>
      </w:divBdr>
    </w:div>
    <w:div w:id="733697852">
      <w:bodyDiv w:val="1"/>
      <w:marLeft w:val="0"/>
      <w:marRight w:val="0"/>
      <w:marTop w:val="0"/>
      <w:marBottom w:val="0"/>
      <w:divBdr>
        <w:top w:val="none" w:sz="0" w:space="0" w:color="auto"/>
        <w:left w:val="none" w:sz="0" w:space="0" w:color="auto"/>
        <w:bottom w:val="none" w:sz="0" w:space="0" w:color="auto"/>
        <w:right w:val="none" w:sz="0" w:space="0" w:color="auto"/>
      </w:divBdr>
      <w:divsChild>
        <w:div w:id="1551261430">
          <w:marLeft w:val="0"/>
          <w:marRight w:val="0"/>
          <w:marTop w:val="0"/>
          <w:marBottom w:val="0"/>
          <w:divBdr>
            <w:top w:val="none" w:sz="0" w:space="0" w:color="auto"/>
            <w:left w:val="none" w:sz="0" w:space="0" w:color="auto"/>
            <w:bottom w:val="none" w:sz="0" w:space="0" w:color="auto"/>
            <w:right w:val="none" w:sz="0" w:space="0" w:color="auto"/>
          </w:divBdr>
        </w:div>
      </w:divsChild>
    </w:div>
    <w:div w:id="751849815">
      <w:bodyDiv w:val="1"/>
      <w:marLeft w:val="0"/>
      <w:marRight w:val="0"/>
      <w:marTop w:val="0"/>
      <w:marBottom w:val="0"/>
      <w:divBdr>
        <w:top w:val="none" w:sz="0" w:space="0" w:color="auto"/>
        <w:left w:val="none" w:sz="0" w:space="0" w:color="auto"/>
        <w:bottom w:val="none" w:sz="0" w:space="0" w:color="auto"/>
        <w:right w:val="none" w:sz="0" w:space="0" w:color="auto"/>
      </w:divBdr>
    </w:div>
    <w:div w:id="755634975">
      <w:bodyDiv w:val="1"/>
      <w:marLeft w:val="0"/>
      <w:marRight w:val="0"/>
      <w:marTop w:val="0"/>
      <w:marBottom w:val="0"/>
      <w:divBdr>
        <w:top w:val="none" w:sz="0" w:space="0" w:color="auto"/>
        <w:left w:val="none" w:sz="0" w:space="0" w:color="auto"/>
        <w:bottom w:val="none" w:sz="0" w:space="0" w:color="auto"/>
        <w:right w:val="none" w:sz="0" w:space="0" w:color="auto"/>
      </w:divBdr>
    </w:div>
    <w:div w:id="762605849">
      <w:bodyDiv w:val="1"/>
      <w:marLeft w:val="0"/>
      <w:marRight w:val="0"/>
      <w:marTop w:val="0"/>
      <w:marBottom w:val="0"/>
      <w:divBdr>
        <w:top w:val="none" w:sz="0" w:space="0" w:color="auto"/>
        <w:left w:val="none" w:sz="0" w:space="0" w:color="auto"/>
        <w:bottom w:val="none" w:sz="0" w:space="0" w:color="auto"/>
        <w:right w:val="none" w:sz="0" w:space="0" w:color="auto"/>
      </w:divBdr>
    </w:div>
    <w:div w:id="786587594">
      <w:bodyDiv w:val="1"/>
      <w:marLeft w:val="0"/>
      <w:marRight w:val="0"/>
      <w:marTop w:val="0"/>
      <w:marBottom w:val="0"/>
      <w:divBdr>
        <w:top w:val="none" w:sz="0" w:space="0" w:color="auto"/>
        <w:left w:val="none" w:sz="0" w:space="0" w:color="auto"/>
        <w:bottom w:val="none" w:sz="0" w:space="0" w:color="auto"/>
        <w:right w:val="none" w:sz="0" w:space="0" w:color="auto"/>
      </w:divBdr>
    </w:div>
    <w:div w:id="798492427">
      <w:bodyDiv w:val="1"/>
      <w:marLeft w:val="0"/>
      <w:marRight w:val="0"/>
      <w:marTop w:val="0"/>
      <w:marBottom w:val="0"/>
      <w:divBdr>
        <w:top w:val="none" w:sz="0" w:space="0" w:color="auto"/>
        <w:left w:val="none" w:sz="0" w:space="0" w:color="auto"/>
        <w:bottom w:val="none" w:sz="0" w:space="0" w:color="auto"/>
        <w:right w:val="none" w:sz="0" w:space="0" w:color="auto"/>
      </w:divBdr>
    </w:div>
    <w:div w:id="805047697">
      <w:bodyDiv w:val="1"/>
      <w:marLeft w:val="0"/>
      <w:marRight w:val="0"/>
      <w:marTop w:val="0"/>
      <w:marBottom w:val="0"/>
      <w:divBdr>
        <w:top w:val="none" w:sz="0" w:space="0" w:color="auto"/>
        <w:left w:val="none" w:sz="0" w:space="0" w:color="auto"/>
        <w:bottom w:val="none" w:sz="0" w:space="0" w:color="auto"/>
        <w:right w:val="none" w:sz="0" w:space="0" w:color="auto"/>
      </w:divBdr>
    </w:div>
    <w:div w:id="808281700">
      <w:bodyDiv w:val="1"/>
      <w:marLeft w:val="0"/>
      <w:marRight w:val="0"/>
      <w:marTop w:val="0"/>
      <w:marBottom w:val="0"/>
      <w:divBdr>
        <w:top w:val="none" w:sz="0" w:space="0" w:color="auto"/>
        <w:left w:val="none" w:sz="0" w:space="0" w:color="auto"/>
        <w:bottom w:val="none" w:sz="0" w:space="0" w:color="auto"/>
        <w:right w:val="none" w:sz="0" w:space="0" w:color="auto"/>
      </w:divBdr>
      <w:divsChild>
        <w:div w:id="768041672">
          <w:marLeft w:val="0"/>
          <w:marRight w:val="0"/>
          <w:marTop w:val="0"/>
          <w:marBottom w:val="0"/>
          <w:divBdr>
            <w:top w:val="none" w:sz="0" w:space="0" w:color="auto"/>
            <w:left w:val="none" w:sz="0" w:space="0" w:color="auto"/>
            <w:bottom w:val="none" w:sz="0" w:space="0" w:color="auto"/>
            <w:right w:val="none" w:sz="0" w:space="0" w:color="auto"/>
          </w:divBdr>
        </w:div>
      </w:divsChild>
    </w:div>
    <w:div w:id="810711856">
      <w:bodyDiv w:val="1"/>
      <w:marLeft w:val="0"/>
      <w:marRight w:val="0"/>
      <w:marTop w:val="0"/>
      <w:marBottom w:val="0"/>
      <w:divBdr>
        <w:top w:val="none" w:sz="0" w:space="0" w:color="auto"/>
        <w:left w:val="none" w:sz="0" w:space="0" w:color="auto"/>
        <w:bottom w:val="none" w:sz="0" w:space="0" w:color="auto"/>
        <w:right w:val="none" w:sz="0" w:space="0" w:color="auto"/>
      </w:divBdr>
    </w:div>
    <w:div w:id="812866942">
      <w:bodyDiv w:val="1"/>
      <w:marLeft w:val="0"/>
      <w:marRight w:val="0"/>
      <w:marTop w:val="0"/>
      <w:marBottom w:val="0"/>
      <w:divBdr>
        <w:top w:val="none" w:sz="0" w:space="0" w:color="auto"/>
        <w:left w:val="none" w:sz="0" w:space="0" w:color="auto"/>
        <w:bottom w:val="none" w:sz="0" w:space="0" w:color="auto"/>
        <w:right w:val="none" w:sz="0" w:space="0" w:color="auto"/>
      </w:divBdr>
    </w:div>
    <w:div w:id="815488554">
      <w:bodyDiv w:val="1"/>
      <w:marLeft w:val="0"/>
      <w:marRight w:val="0"/>
      <w:marTop w:val="0"/>
      <w:marBottom w:val="0"/>
      <w:divBdr>
        <w:top w:val="none" w:sz="0" w:space="0" w:color="auto"/>
        <w:left w:val="none" w:sz="0" w:space="0" w:color="auto"/>
        <w:bottom w:val="none" w:sz="0" w:space="0" w:color="auto"/>
        <w:right w:val="none" w:sz="0" w:space="0" w:color="auto"/>
      </w:divBdr>
    </w:div>
    <w:div w:id="830415234">
      <w:bodyDiv w:val="1"/>
      <w:marLeft w:val="0"/>
      <w:marRight w:val="0"/>
      <w:marTop w:val="0"/>
      <w:marBottom w:val="0"/>
      <w:divBdr>
        <w:top w:val="none" w:sz="0" w:space="0" w:color="auto"/>
        <w:left w:val="none" w:sz="0" w:space="0" w:color="auto"/>
        <w:bottom w:val="none" w:sz="0" w:space="0" w:color="auto"/>
        <w:right w:val="none" w:sz="0" w:space="0" w:color="auto"/>
      </w:divBdr>
    </w:div>
    <w:div w:id="837622090">
      <w:bodyDiv w:val="1"/>
      <w:marLeft w:val="0"/>
      <w:marRight w:val="0"/>
      <w:marTop w:val="0"/>
      <w:marBottom w:val="0"/>
      <w:divBdr>
        <w:top w:val="none" w:sz="0" w:space="0" w:color="auto"/>
        <w:left w:val="none" w:sz="0" w:space="0" w:color="auto"/>
        <w:bottom w:val="none" w:sz="0" w:space="0" w:color="auto"/>
        <w:right w:val="none" w:sz="0" w:space="0" w:color="auto"/>
      </w:divBdr>
    </w:div>
    <w:div w:id="841555055">
      <w:bodyDiv w:val="1"/>
      <w:marLeft w:val="0"/>
      <w:marRight w:val="0"/>
      <w:marTop w:val="0"/>
      <w:marBottom w:val="0"/>
      <w:divBdr>
        <w:top w:val="none" w:sz="0" w:space="0" w:color="auto"/>
        <w:left w:val="none" w:sz="0" w:space="0" w:color="auto"/>
        <w:bottom w:val="none" w:sz="0" w:space="0" w:color="auto"/>
        <w:right w:val="none" w:sz="0" w:space="0" w:color="auto"/>
      </w:divBdr>
    </w:div>
    <w:div w:id="862211849">
      <w:bodyDiv w:val="1"/>
      <w:marLeft w:val="0"/>
      <w:marRight w:val="0"/>
      <w:marTop w:val="0"/>
      <w:marBottom w:val="0"/>
      <w:divBdr>
        <w:top w:val="none" w:sz="0" w:space="0" w:color="auto"/>
        <w:left w:val="none" w:sz="0" w:space="0" w:color="auto"/>
        <w:bottom w:val="none" w:sz="0" w:space="0" w:color="auto"/>
        <w:right w:val="none" w:sz="0" w:space="0" w:color="auto"/>
      </w:divBdr>
    </w:div>
    <w:div w:id="865369902">
      <w:bodyDiv w:val="1"/>
      <w:marLeft w:val="0"/>
      <w:marRight w:val="0"/>
      <w:marTop w:val="0"/>
      <w:marBottom w:val="0"/>
      <w:divBdr>
        <w:top w:val="none" w:sz="0" w:space="0" w:color="auto"/>
        <w:left w:val="none" w:sz="0" w:space="0" w:color="auto"/>
        <w:bottom w:val="none" w:sz="0" w:space="0" w:color="auto"/>
        <w:right w:val="none" w:sz="0" w:space="0" w:color="auto"/>
      </w:divBdr>
      <w:divsChild>
        <w:div w:id="1534608137">
          <w:marLeft w:val="-150"/>
          <w:marRight w:val="-150"/>
          <w:marTop w:val="0"/>
          <w:marBottom w:val="0"/>
          <w:divBdr>
            <w:top w:val="none" w:sz="0" w:space="0" w:color="auto"/>
            <w:left w:val="none" w:sz="0" w:space="0" w:color="auto"/>
            <w:bottom w:val="none" w:sz="0" w:space="0" w:color="auto"/>
            <w:right w:val="none" w:sz="0" w:space="0" w:color="auto"/>
          </w:divBdr>
          <w:divsChild>
            <w:div w:id="614144174">
              <w:marLeft w:val="0"/>
              <w:marRight w:val="0"/>
              <w:marTop w:val="0"/>
              <w:marBottom w:val="0"/>
              <w:divBdr>
                <w:top w:val="none" w:sz="0" w:space="0" w:color="auto"/>
                <w:left w:val="none" w:sz="0" w:space="0" w:color="auto"/>
                <w:bottom w:val="none" w:sz="0" w:space="0" w:color="auto"/>
                <w:right w:val="none" w:sz="0" w:space="0" w:color="auto"/>
              </w:divBdr>
            </w:div>
          </w:divsChild>
        </w:div>
        <w:div w:id="2098669388">
          <w:marLeft w:val="0"/>
          <w:marRight w:val="0"/>
          <w:marTop w:val="0"/>
          <w:marBottom w:val="375"/>
          <w:divBdr>
            <w:top w:val="none" w:sz="0" w:space="0" w:color="auto"/>
            <w:left w:val="none" w:sz="0" w:space="0" w:color="auto"/>
            <w:bottom w:val="none" w:sz="0" w:space="0" w:color="auto"/>
            <w:right w:val="none" w:sz="0" w:space="0" w:color="auto"/>
          </w:divBdr>
          <w:divsChild>
            <w:div w:id="10806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856">
      <w:bodyDiv w:val="1"/>
      <w:marLeft w:val="0"/>
      <w:marRight w:val="0"/>
      <w:marTop w:val="0"/>
      <w:marBottom w:val="0"/>
      <w:divBdr>
        <w:top w:val="none" w:sz="0" w:space="0" w:color="auto"/>
        <w:left w:val="none" w:sz="0" w:space="0" w:color="auto"/>
        <w:bottom w:val="none" w:sz="0" w:space="0" w:color="auto"/>
        <w:right w:val="none" w:sz="0" w:space="0" w:color="auto"/>
      </w:divBdr>
    </w:div>
    <w:div w:id="875504369">
      <w:bodyDiv w:val="1"/>
      <w:marLeft w:val="0"/>
      <w:marRight w:val="0"/>
      <w:marTop w:val="0"/>
      <w:marBottom w:val="0"/>
      <w:divBdr>
        <w:top w:val="none" w:sz="0" w:space="0" w:color="auto"/>
        <w:left w:val="none" w:sz="0" w:space="0" w:color="auto"/>
        <w:bottom w:val="none" w:sz="0" w:space="0" w:color="auto"/>
        <w:right w:val="none" w:sz="0" w:space="0" w:color="auto"/>
      </w:divBdr>
    </w:div>
    <w:div w:id="890070823">
      <w:bodyDiv w:val="1"/>
      <w:marLeft w:val="0"/>
      <w:marRight w:val="0"/>
      <w:marTop w:val="0"/>
      <w:marBottom w:val="0"/>
      <w:divBdr>
        <w:top w:val="none" w:sz="0" w:space="0" w:color="auto"/>
        <w:left w:val="none" w:sz="0" w:space="0" w:color="auto"/>
        <w:bottom w:val="none" w:sz="0" w:space="0" w:color="auto"/>
        <w:right w:val="none" w:sz="0" w:space="0" w:color="auto"/>
      </w:divBdr>
    </w:div>
    <w:div w:id="897084889">
      <w:bodyDiv w:val="1"/>
      <w:marLeft w:val="0"/>
      <w:marRight w:val="0"/>
      <w:marTop w:val="0"/>
      <w:marBottom w:val="0"/>
      <w:divBdr>
        <w:top w:val="none" w:sz="0" w:space="0" w:color="auto"/>
        <w:left w:val="none" w:sz="0" w:space="0" w:color="auto"/>
        <w:bottom w:val="none" w:sz="0" w:space="0" w:color="auto"/>
        <w:right w:val="none" w:sz="0" w:space="0" w:color="auto"/>
      </w:divBdr>
    </w:div>
    <w:div w:id="909581032">
      <w:bodyDiv w:val="1"/>
      <w:marLeft w:val="0"/>
      <w:marRight w:val="0"/>
      <w:marTop w:val="0"/>
      <w:marBottom w:val="0"/>
      <w:divBdr>
        <w:top w:val="none" w:sz="0" w:space="0" w:color="auto"/>
        <w:left w:val="none" w:sz="0" w:space="0" w:color="auto"/>
        <w:bottom w:val="none" w:sz="0" w:space="0" w:color="auto"/>
        <w:right w:val="none" w:sz="0" w:space="0" w:color="auto"/>
      </w:divBdr>
      <w:divsChild>
        <w:div w:id="35855381">
          <w:marLeft w:val="0"/>
          <w:marRight w:val="0"/>
          <w:marTop w:val="0"/>
          <w:marBottom w:val="0"/>
          <w:divBdr>
            <w:top w:val="none" w:sz="0" w:space="0" w:color="auto"/>
            <w:left w:val="none" w:sz="0" w:space="0" w:color="auto"/>
            <w:bottom w:val="none" w:sz="0" w:space="0" w:color="auto"/>
            <w:right w:val="none" w:sz="0" w:space="0" w:color="auto"/>
          </w:divBdr>
          <w:divsChild>
            <w:div w:id="1414006611">
              <w:marLeft w:val="0"/>
              <w:marRight w:val="0"/>
              <w:marTop w:val="0"/>
              <w:marBottom w:val="0"/>
              <w:divBdr>
                <w:top w:val="none" w:sz="0" w:space="0" w:color="auto"/>
                <w:left w:val="none" w:sz="0" w:space="0" w:color="auto"/>
                <w:bottom w:val="none" w:sz="0" w:space="0" w:color="auto"/>
                <w:right w:val="none" w:sz="0" w:space="0" w:color="auto"/>
              </w:divBdr>
            </w:div>
          </w:divsChild>
        </w:div>
        <w:div w:id="63064724">
          <w:marLeft w:val="0"/>
          <w:marRight w:val="0"/>
          <w:marTop w:val="0"/>
          <w:marBottom w:val="0"/>
          <w:divBdr>
            <w:top w:val="none" w:sz="0" w:space="0" w:color="auto"/>
            <w:left w:val="none" w:sz="0" w:space="0" w:color="auto"/>
            <w:bottom w:val="none" w:sz="0" w:space="0" w:color="auto"/>
            <w:right w:val="none" w:sz="0" w:space="0" w:color="auto"/>
          </w:divBdr>
          <w:divsChild>
            <w:div w:id="308360226">
              <w:marLeft w:val="0"/>
              <w:marRight w:val="0"/>
              <w:marTop w:val="0"/>
              <w:marBottom w:val="0"/>
              <w:divBdr>
                <w:top w:val="none" w:sz="0" w:space="0" w:color="auto"/>
                <w:left w:val="none" w:sz="0" w:space="0" w:color="auto"/>
                <w:bottom w:val="none" w:sz="0" w:space="0" w:color="auto"/>
                <w:right w:val="none" w:sz="0" w:space="0" w:color="auto"/>
              </w:divBdr>
            </w:div>
          </w:divsChild>
        </w:div>
        <w:div w:id="64646220">
          <w:marLeft w:val="0"/>
          <w:marRight w:val="0"/>
          <w:marTop w:val="0"/>
          <w:marBottom w:val="0"/>
          <w:divBdr>
            <w:top w:val="none" w:sz="0" w:space="0" w:color="auto"/>
            <w:left w:val="none" w:sz="0" w:space="0" w:color="auto"/>
            <w:bottom w:val="none" w:sz="0" w:space="0" w:color="auto"/>
            <w:right w:val="none" w:sz="0" w:space="0" w:color="auto"/>
          </w:divBdr>
          <w:divsChild>
            <w:div w:id="530187968">
              <w:marLeft w:val="0"/>
              <w:marRight w:val="0"/>
              <w:marTop w:val="0"/>
              <w:marBottom w:val="0"/>
              <w:divBdr>
                <w:top w:val="none" w:sz="0" w:space="0" w:color="auto"/>
                <w:left w:val="none" w:sz="0" w:space="0" w:color="auto"/>
                <w:bottom w:val="none" w:sz="0" w:space="0" w:color="auto"/>
                <w:right w:val="none" w:sz="0" w:space="0" w:color="auto"/>
              </w:divBdr>
            </w:div>
          </w:divsChild>
        </w:div>
        <w:div w:id="180975620">
          <w:marLeft w:val="0"/>
          <w:marRight w:val="0"/>
          <w:marTop w:val="0"/>
          <w:marBottom w:val="0"/>
          <w:divBdr>
            <w:top w:val="none" w:sz="0" w:space="0" w:color="auto"/>
            <w:left w:val="none" w:sz="0" w:space="0" w:color="auto"/>
            <w:bottom w:val="none" w:sz="0" w:space="0" w:color="auto"/>
            <w:right w:val="none" w:sz="0" w:space="0" w:color="auto"/>
          </w:divBdr>
          <w:divsChild>
            <w:div w:id="756250115">
              <w:marLeft w:val="0"/>
              <w:marRight w:val="0"/>
              <w:marTop w:val="0"/>
              <w:marBottom w:val="0"/>
              <w:divBdr>
                <w:top w:val="none" w:sz="0" w:space="0" w:color="auto"/>
                <w:left w:val="none" w:sz="0" w:space="0" w:color="auto"/>
                <w:bottom w:val="none" w:sz="0" w:space="0" w:color="auto"/>
                <w:right w:val="none" w:sz="0" w:space="0" w:color="auto"/>
              </w:divBdr>
            </w:div>
          </w:divsChild>
        </w:div>
        <w:div w:id="200482001">
          <w:marLeft w:val="0"/>
          <w:marRight w:val="0"/>
          <w:marTop w:val="0"/>
          <w:marBottom w:val="0"/>
          <w:divBdr>
            <w:top w:val="none" w:sz="0" w:space="0" w:color="auto"/>
            <w:left w:val="none" w:sz="0" w:space="0" w:color="auto"/>
            <w:bottom w:val="none" w:sz="0" w:space="0" w:color="auto"/>
            <w:right w:val="none" w:sz="0" w:space="0" w:color="auto"/>
          </w:divBdr>
          <w:divsChild>
            <w:div w:id="2106606931">
              <w:marLeft w:val="0"/>
              <w:marRight w:val="0"/>
              <w:marTop w:val="0"/>
              <w:marBottom w:val="0"/>
              <w:divBdr>
                <w:top w:val="none" w:sz="0" w:space="0" w:color="auto"/>
                <w:left w:val="none" w:sz="0" w:space="0" w:color="auto"/>
                <w:bottom w:val="none" w:sz="0" w:space="0" w:color="auto"/>
                <w:right w:val="none" w:sz="0" w:space="0" w:color="auto"/>
              </w:divBdr>
            </w:div>
          </w:divsChild>
        </w:div>
        <w:div w:id="210239529">
          <w:marLeft w:val="0"/>
          <w:marRight w:val="0"/>
          <w:marTop w:val="0"/>
          <w:marBottom w:val="0"/>
          <w:divBdr>
            <w:top w:val="none" w:sz="0" w:space="0" w:color="auto"/>
            <w:left w:val="none" w:sz="0" w:space="0" w:color="auto"/>
            <w:bottom w:val="none" w:sz="0" w:space="0" w:color="auto"/>
            <w:right w:val="none" w:sz="0" w:space="0" w:color="auto"/>
          </w:divBdr>
          <w:divsChild>
            <w:div w:id="1882397248">
              <w:marLeft w:val="0"/>
              <w:marRight w:val="0"/>
              <w:marTop w:val="0"/>
              <w:marBottom w:val="0"/>
              <w:divBdr>
                <w:top w:val="none" w:sz="0" w:space="0" w:color="auto"/>
                <w:left w:val="none" w:sz="0" w:space="0" w:color="auto"/>
                <w:bottom w:val="none" w:sz="0" w:space="0" w:color="auto"/>
                <w:right w:val="none" w:sz="0" w:space="0" w:color="auto"/>
              </w:divBdr>
            </w:div>
          </w:divsChild>
        </w:div>
        <w:div w:id="219706000">
          <w:marLeft w:val="0"/>
          <w:marRight w:val="0"/>
          <w:marTop w:val="0"/>
          <w:marBottom w:val="0"/>
          <w:divBdr>
            <w:top w:val="none" w:sz="0" w:space="0" w:color="auto"/>
            <w:left w:val="none" w:sz="0" w:space="0" w:color="auto"/>
            <w:bottom w:val="none" w:sz="0" w:space="0" w:color="auto"/>
            <w:right w:val="none" w:sz="0" w:space="0" w:color="auto"/>
          </w:divBdr>
          <w:divsChild>
            <w:div w:id="2075807897">
              <w:marLeft w:val="0"/>
              <w:marRight w:val="0"/>
              <w:marTop w:val="0"/>
              <w:marBottom w:val="0"/>
              <w:divBdr>
                <w:top w:val="none" w:sz="0" w:space="0" w:color="auto"/>
                <w:left w:val="none" w:sz="0" w:space="0" w:color="auto"/>
                <w:bottom w:val="none" w:sz="0" w:space="0" w:color="auto"/>
                <w:right w:val="none" w:sz="0" w:space="0" w:color="auto"/>
              </w:divBdr>
            </w:div>
          </w:divsChild>
        </w:div>
        <w:div w:id="238826338">
          <w:marLeft w:val="0"/>
          <w:marRight w:val="0"/>
          <w:marTop w:val="0"/>
          <w:marBottom w:val="0"/>
          <w:divBdr>
            <w:top w:val="none" w:sz="0" w:space="0" w:color="auto"/>
            <w:left w:val="none" w:sz="0" w:space="0" w:color="auto"/>
            <w:bottom w:val="none" w:sz="0" w:space="0" w:color="auto"/>
            <w:right w:val="none" w:sz="0" w:space="0" w:color="auto"/>
          </w:divBdr>
          <w:divsChild>
            <w:div w:id="150752739">
              <w:marLeft w:val="0"/>
              <w:marRight w:val="0"/>
              <w:marTop w:val="0"/>
              <w:marBottom w:val="0"/>
              <w:divBdr>
                <w:top w:val="none" w:sz="0" w:space="0" w:color="auto"/>
                <w:left w:val="none" w:sz="0" w:space="0" w:color="auto"/>
                <w:bottom w:val="none" w:sz="0" w:space="0" w:color="auto"/>
                <w:right w:val="none" w:sz="0" w:space="0" w:color="auto"/>
              </w:divBdr>
            </w:div>
          </w:divsChild>
        </w:div>
        <w:div w:id="282538688">
          <w:marLeft w:val="0"/>
          <w:marRight w:val="0"/>
          <w:marTop w:val="0"/>
          <w:marBottom w:val="0"/>
          <w:divBdr>
            <w:top w:val="none" w:sz="0" w:space="0" w:color="auto"/>
            <w:left w:val="none" w:sz="0" w:space="0" w:color="auto"/>
            <w:bottom w:val="none" w:sz="0" w:space="0" w:color="auto"/>
            <w:right w:val="none" w:sz="0" w:space="0" w:color="auto"/>
          </w:divBdr>
          <w:divsChild>
            <w:div w:id="1174492320">
              <w:marLeft w:val="0"/>
              <w:marRight w:val="0"/>
              <w:marTop w:val="0"/>
              <w:marBottom w:val="0"/>
              <w:divBdr>
                <w:top w:val="none" w:sz="0" w:space="0" w:color="auto"/>
                <w:left w:val="none" w:sz="0" w:space="0" w:color="auto"/>
                <w:bottom w:val="none" w:sz="0" w:space="0" w:color="auto"/>
                <w:right w:val="none" w:sz="0" w:space="0" w:color="auto"/>
              </w:divBdr>
            </w:div>
          </w:divsChild>
        </w:div>
        <w:div w:id="297995048">
          <w:marLeft w:val="0"/>
          <w:marRight w:val="0"/>
          <w:marTop w:val="0"/>
          <w:marBottom w:val="0"/>
          <w:divBdr>
            <w:top w:val="none" w:sz="0" w:space="0" w:color="auto"/>
            <w:left w:val="none" w:sz="0" w:space="0" w:color="auto"/>
            <w:bottom w:val="none" w:sz="0" w:space="0" w:color="auto"/>
            <w:right w:val="none" w:sz="0" w:space="0" w:color="auto"/>
          </w:divBdr>
          <w:divsChild>
            <w:div w:id="772942531">
              <w:marLeft w:val="0"/>
              <w:marRight w:val="0"/>
              <w:marTop w:val="0"/>
              <w:marBottom w:val="0"/>
              <w:divBdr>
                <w:top w:val="none" w:sz="0" w:space="0" w:color="auto"/>
                <w:left w:val="none" w:sz="0" w:space="0" w:color="auto"/>
                <w:bottom w:val="none" w:sz="0" w:space="0" w:color="auto"/>
                <w:right w:val="none" w:sz="0" w:space="0" w:color="auto"/>
              </w:divBdr>
            </w:div>
          </w:divsChild>
        </w:div>
        <w:div w:id="298455765">
          <w:marLeft w:val="0"/>
          <w:marRight w:val="0"/>
          <w:marTop w:val="0"/>
          <w:marBottom w:val="0"/>
          <w:divBdr>
            <w:top w:val="none" w:sz="0" w:space="0" w:color="auto"/>
            <w:left w:val="none" w:sz="0" w:space="0" w:color="auto"/>
            <w:bottom w:val="none" w:sz="0" w:space="0" w:color="auto"/>
            <w:right w:val="none" w:sz="0" w:space="0" w:color="auto"/>
          </w:divBdr>
          <w:divsChild>
            <w:div w:id="1723752021">
              <w:marLeft w:val="0"/>
              <w:marRight w:val="0"/>
              <w:marTop w:val="0"/>
              <w:marBottom w:val="0"/>
              <w:divBdr>
                <w:top w:val="none" w:sz="0" w:space="0" w:color="auto"/>
                <w:left w:val="none" w:sz="0" w:space="0" w:color="auto"/>
                <w:bottom w:val="none" w:sz="0" w:space="0" w:color="auto"/>
                <w:right w:val="none" w:sz="0" w:space="0" w:color="auto"/>
              </w:divBdr>
            </w:div>
          </w:divsChild>
        </w:div>
        <w:div w:id="324165981">
          <w:marLeft w:val="0"/>
          <w:marRight w:val="0"/>
          <w:marTop w:val="0"/>
          <w:marBottom w:val="0"/>
          <w:divBdr>
            <w:top w:val="none" w:sz="0" w:space="0" w:color="auto"/>
            <w:left w:val="none" w:sz="0" w:space="0" w:color="auto"/>
            <w:bottom w:val="none" w:sz="0" w:space="0" w:color="auto"/>
            <w:right w:val="none" w:sz="0" w:space="0" w:color="auto"/>
          </w:divBdr>
          <w:divsChild>
            <w:div w:id="1000616720">
              <w:marLeft w:val="0"/>
              <w:marRight w:val="0"/>
              <w:marTop w:val="0"/>
              <w:marBottom w:val="0"/>
              <w:divBdr>
                <w:top w:val="none" w:sz="0" w:space="0" w:color="auto"/>
                <w:left w:val="none" w:sz="0" w:space="0" w:color="auto"/>
                <w:bottom w:val="none" w:sz="0" w:space="0" w:color="auto"/>
                <w:right w:val="none" w:sz="0" w:space="0" w:color="auto"/>
              </w:divBdr>
            </w:div>
          </w:divsChild>
        </w:div>
        <w:div w:id="336276787">
          <w:marLeft w:val="0"/>
          <w:marRight w:val="0"/>
          <w:marTop w:val="0"/>
          <w:marBottom w:val="0"/>
          <w:divBdr>
            <w:top w:val="none" w:sz="0" w:space="0" w:color="auto"/>
            <w:left w:val="none" w:sz="0" w:space="0" w:color="auto"/>
            <w:bottom w:val="none" w:sz="0" w:space="0" w:color="auto"/>
            <w:right w:val="none" w:sz="0" w:space="0" w:color="auto"/>
          </w:divBdr>
          <w:divsChild>
            <w:div w:id="1234508729">
              <w:marLeft w:val="0"/>
              <w:marRight w:val="0"/>
              <w:marTop w:val="0"/>
              <w:marBottom w:val="0"/>
              <w:divBdr>
                <w:top w:val="none" w:sz="0" w:space="0" w:color="auto"/>
                <w:left w:val="none" w:sz="0" w:space="0" w:color="auto"/>
                <w:bottom w:val="none" w:sz="0" w:space="0" w:color="auto"/>
                <w:right w:val="none" w:sz="0" w:space="0" w:color="auto"/>
              </w:divBdr>
            </w:div>
          </w:divsChild>
        </w:div>
        <w:div w:id="410125238">
          <w:marLeft w:val="0"/>
          <w:marRight w:val="0"/>
          <w:marTop w:val="0"/>
          <w:marBottom w:val="0"/>
          <w:divBdr>
            <w:top w:val="none" w:sz="0" w:space="0" w:color="auto"/>
            <w:left w:val="none" w:sz="0" w:space="0" w:color="auto"/>
            <w:bottom w:val="none" w:sz="0" w:space="0" w:color="auto"/>
            <w:right w:val="none" w:sz="0" w:space="0" w:color="auto"/>
          </w:divBdr>
          <w:divsChild>
            <w:div w:id="257367159">
              <w:marLeft w:val="0"/>
              <w:marRight w:val="0"/>
              <w:marTop w:val="0"/>
              <w:marBottom w:val="0"/>
              <w:divBdr>
                <w:top w:val="none" w:sz="0" w:space="0" w:color="auto"/>
                <w:left w:val="none" w:sz="0" w:space="0" w:color="auto"/>
                <w:bottom w:val="none" w:sz="0" w:space="0" w:color="auto"/>
                <w:right w:val="none" w:sz="0" w:space="0" w:color="auto"/>
              </w:divBdr>
            </w:div>
          </w:divsChild>
        </w:div>
        <w:div w:id="501162566">
          <w:marLeft w:val="0"/>
          <w:marRight w:val="0"/>
          <w:marTop w:val="0"/>
          <w:marBottom w:val="0"/>
          <w:divBdr>
            <w:top w:val="none" w:sz="0" w:space="0" w:color="auto"/>
            <w:left w:val="none" w:sz="0" w:space="0" w:color="auto"/>
            <w:bottom w:val="none" w:sz="0" w:space="0" w:color="auto"/>
            <w:right w:val="none" w:sz="0" w:space="0" w:color="auto"/>
          </w:divBdr>
          <w:divsChild>
            <w:div w:id="794758229">
              <w:marLeft w:val="0"/>
              <w:marRight w:val="0"/>
              <w:marTop w:val="0"/>
              <w:marBottom w:val="0"/>
              <w:divBdr>
                <w:top w:val="none" w:sz="0" w:space="0" w:color="auto"/>
                <w:left w:val="none" w:sz="0" w:space="0" w:color="auto"/>
                <w:bottom w:val="none" w:sz="0" w:space="0" w:color="auto"/>
                <w:right w:val="none" w:sz="0" w:space="0" w:color="auto"/>
              </w:divBdr>
            </w:div>
          </w:divsChild>
        </w:div>
        <w:div w:id="520051306">
          <w:marLeft w:val="0"/>
          <w:marRight w:val="0"/>
          <w:marTop w:val="0"/>
          <w:marBottom w:val="0"/>
          <w:divBdr>
            <w:top w:val="none" w:sz="0" w:space="0" w:color="auto"/>
            <w:left w:val="none" w:sz="0" w:space="0" w:color="auto"/>
            <w:bottom w:val="none" w:sz="0" w:space="0" w:color="auto"/>
            <w:right w:val="none" w:sz="0" w:space="0" w:color="auto"/>
          </w:divBdr>
          <w:divsChild>
            <w:div w:id="923952409">
              <w:marLeft w:val="0"/>
              <w:marRight w:val="0"/>
              <w:marTop w:val="0"/>
              <w:marBottom w:val="0"/>
              <w:divBdr>
                <w:top w:val="none" w:sz="0" w:space="0" w:color="auto"/>
                <w:left w:val="none" w:sz="0" w:space="0" w:color="auto"/>
                <w:bottom w:val="none" w:sz="0" w:space="0" w:color="auto"/>
                <w:right w:val="none" w:sz="0" w:space="0" w:color="auto"/>
              </w:divBdr>
            </w:div>
          </w:divsChild>
        </w:div>
        <w:div w:id="552697365">
          <w:marLeft w:val="0"/>
          <w:marRight w:val="0"/>
          <w:marTop w:val="0"/>
          <w:marBottom w:val="0"/>
          <w:divBdr>
            <w:top w:val="none" w:sz="0" w:space="0" w:color="auto"/>
            <w:left w:val="none" w:sz="0" w:space="0" w:color="auto"/>
            <w:bottom w:val="none" w:sz="0" w:space="0" w:color="auto"/>
            <w:right w:val="none" w:sz="0" w:space="0" w:color="auto"/>
          </w:divBdr>
          <w:divsChild>
            <w:div w:id="1555462110">
              <w:marLeft w:val="0"/>
              <w:marRight w:val="0"/>
              <w:marTop w:val="0"/>
              <w:marBottom w:val="0"/>
              <w:divBdr>
                <w:top w:val="none" w:sz="0" w:space="0" w:color="auto"/>
                <w:left w:val="none" w:sz="0" w:space="0" w:color="auto"/>
                <w:bottom w:val="none" w:sz="0" w:space="0" w:color="auto"/>
                <w:right w:val="none" w:sz="0" w:space="0" w:color="auto"/>
              </w:divBdr>
            </w:div>
          </w:divsChild>
        </w:div>
        <w:div w:id="628316193">
          <w:marLeft w:val="0"/>
          <w:marRight w:val="0"/>
          <w:marTop w:val="0"/>
          <w:marBottom w:val="0"/>
          <w:divBdr>
            <w:top w:val="none" w:sz="0" w:space="0" w:color="auto"/>
            <w:left w:val="none" w:sz="0" w:space="0" w:color="auto"/>
            <w:bottom w:val="none" w:sz="0" w:space="0" w:color="auto"/>
            <w:right w:val="none" w:sz="0" w:space="0" w:color="auto"/>
          </w:divBdr>
          <w:divsChild>
            <w:div w:id="1831481475">
              <w:marLeft w:val="0"/>
              <w:marRight w:val="0"/>
              <w:marTop w:val="0"/>
              <w:marBottom w:val="0"/>
              <w:divBdr>
                <w:top w:val="none" w:sz="0" w:space="0" w:color="auto"/>
                <w:left w:val="none" w:sz="0" w:space="0" w:color="auto"/>
                <w:bottom w:val="none" w:sz="0" w:space="0" w:color="auto"/>
                <w:right w:val="none" w:sz="0" w:space="0" w:color="auto"/>
              </w:divBdr>
            </w:div>
          </w:divsChild>
        </w:div>
        <w:div w:id="687410572">
          <w:marLeft w:val="0"/>
          <w:marRight w:val="0"/>
          <w:marTop w:val="0"/>
          <w:marBottom w:val="0"/>
          <w:divBdr>
            <w:top w:val="none" w:sz="0" w:space="0" w:color="auto"/>
            <w:left w:val="none" w:sz="0" w:space="0" w:color="auto"/>
            <w:bottom w:val="none" w:sz="0" w:space="0" w:color="auto"/>
            <w:right w:val="none" w:sz="0" w:space="0" w:color="auto"/>
          </w:divBdr>
          <w:divsChild>
            <w:div w:id="1630624659">
              <w:marLeft w:val="0"/>
              <w:marRight w:val="0"/>
              <w:marTop w:val="0"/>
              <w:marBottom w:val="0"/>
              <w:divBdr>
                <w:top w:val="none" w:sz="0" w:space="0" w:color="auto"/>
                <w:left w:val="none" w:sz="0" w:space="0" w:color="auto"/>
                <w:bottom w:val="none" w:sz="0" w:space="0" w:color="auto"/>
                <w:right w:val="none" w:sz="0" w:space="0" w:color="auto"/>
              </w:divBdr>
            </w:div>
          </w:divsChild>
        </w:div>
        <w:div w:id="708459029">
          <w:marLeft w:val="0"/>
          <w:marRight w:val="0"/>
          <w:marTop w:val="0"/>
          <w:marBottom w:val="0"/>
          <w:divBdr>
            <w:top w:val="none" w:sz="0" w:space="0" w:color="auto"/>
            <w:left w:val="none" w:sz="0" w:space="0" w:color="auto"/>
            <w:bottom w:val="none" w:sz="0" w:space="0" w:color="auto"/>
            <w:right w:val="none" w:sz="0" w:space="0" w:color="auto"/>
          </w:divBdr>
          <w:divsChild>
            <w:div w:id="574780852">
              <w:marLeft w:val="0"/>
              <w:marRight w:val="0"/>
              <w:marTop w:val="0"/>
              <w:marBottom w:val="0"/>
              <w:divBdr>
                <w:top w:val="none" w:sz="0" w:space="0" w:color="auto"/>
                <w:left w:val="none" w:sz="0" w:space="0" w:color="auto"/>
                <w:bottom w:val="none" w:sz="0" w:space="0" w:color="auto"/>
                <w:right w:val="none" w:sz="0" w:space="0" w:color="auto"/>
              </w:divBdr>
            </w:div>
          </w:divsChild>
        </w:div>
        <w:div w:id="744062181">
          <w:marLeft w:val="0"/>
          <w:marRight w:val="0"/>
          <w:marTop w:val="0"/>
          <w:marBottom w:val="0"/>
          <w:divBdr>
            <w:top w:val="none" w:sz="0" w:space="0" w:color="auto"/>
            <w:left w:val="none" w:sz="0" w:space="0" w:color="auto"/>
            <w:bottom w:val="none" w:sz="0" w:space="0" w:color="auto"/>
            <w:right w:val="none" w:sz="0" w:space="0" w:color="auto"/>
          </w:divBdr>
          <w:divsChild>
            <w:div w:id="18548140">
              <w:marLeft w:val="0"/>
              <w:marRight w:val="0"/>
              <w:marTop w:val="0"/>
              <w:marBottom w:val="0"/>
              <w:divBdr>
                <w:top w:val="none" w:sz="0" w:space="0" w:color="auto"/>
                <w:left w:val="none" w:sz="0" w:space="0" w:color="auto"/>
                <w:bottom w:val="none" w:sz="0" w:space="0" w:color="auto"/>
                <w:right w:val="none" w:sz="0" w:space="0" w:color="auto"/>
              </w:divBdr>
            </w:div>
          </w:divsChild>
        </w:div>
        <w:div w:id="765921637">
          <w:marLeft w:val="0"/>
          <w:marRight w:val="0"/>
          <w:marTop w:val="0"/>
          <w:marBottom w:val="0"/>
          <w:divBdr>
            <w:top w:val="none" w:sz="0" w:space="0" w:color="auto"/>
            <w:left w:val="none" w:sz="0" w:space="0" w:color="auto"/>
            <w:bottom w:val="none" w:sz="0" w:space="0" w:color="auto"/>
            <w:right w:val="none" w:sz="0" w:space="0" w:color="auto"/>
          </w:divBdr>
          <w:divsChild>
            <w:div w:id="224342107">
              <w:marLeft w:val="0"/>
              <w:marRight w:val="0"/>
              <w:marTop w:val="0"/>
              <w:marBottom w:val="0"/>
              <w:divBdr>
                <w:top w:val="none" w:sz="0" w:space="0" w:color="auto"/>
                <w:left w:val="none" w:sz="0" w:space="0" w:color="auto"/>
                <w:bottom w:val="none" w:sz="0" w:space="0" w:color="auto"/>
                <w:right w:val="none" w:sz="0" w:space="0" w:color="auto"/>
              </w:divBdr>
            </w:div>
          </w:divsChild>
        </w:div>
        <w:div w:id="822233160">
          <w:marLeft w:val="0"/>
          <w:marRight w:val="0"/>
          <w:marTop w:val="0"/>
          <w:marBottom w:val="0"/>
          <w:divBdr>
            <w:top w:val="none" w:sz="0" w:space="0" w:color="auto"/>
            <w:left w:val="none" w:sz="0" w:space="0" w:color="auto"/>
            <w:bottom w:val="none" w:sz="0" w:space="0" w:color="auto"/>
            <w:right w:val="none" w:sz="0" w:space="0" w:color="auto"/>
          </w:divBdr>
          <w:divsChild>
            <w:div w:id="259146521">
              <w:marLeft w:val="0"/>
              <w:marRight w:val="0"/>
              <w:marTop w:val="0"/>
              <w:marBottom w:val="0"/>
              <w:divBdr>
                <w:top w:val="none" w:sz="0" w:space="0" w:color="auto"/>
                <w:left w:val="none" w:sz="0" w:space="0" w:color="auto"/>
                <w:bottom w:val="none" w:sz="0" w:space="0" w:color="auto"/>
                <w:right w:val="none" w:sz="0" w:space="0" w:color="auto"/>
              </w:divBdr>
            </w:div>
          </w:divsChild>
        </w:div>
        <w:div w:id="827936056">
          <w:marLeft w:val="0"/>
          <w:marRight w:val="0"/>
          <w:marTop w:val="0"/>
          <w:marBottom w:val="0"/>
          <w:divBdr>
            <w:top w:val="none" w:sz="0" w:space="0" w:color="auto"/>
            <w:left w:val="none" w:sz="0" w:space="0" w:color="auto"/>
            <w:bottom w:val="none" w:sz="0" w:space="0" w:color="auto"/>
            <w:right w:val="none" w:sz="0" w:space="0" w:color="auto"/>
          </w:divBdr>
          <w:divsChild>
            <w:div w:id="1110205305">
              <w:marLeft w:val="0"/>
              <w:marRight w:val="0"/>
              <w:marTop w:val="0"/>
              <w:marBottom w:val="0"/>
              <w:divBdr>
                <w:top w:val="none" w:sz="0" w:space="0" w:color="auto"/>
                <w:left w:val="none" w:sz="0" w:space="0" w:color="auto"/>
                <w:bottom w:val="none" w:sz="0" w:space="0" w:color="auto"/>
                <w:right w:val="none" w:sz="0" w:space="0" w:color="auto"/>
              </w:divBdr>
            </w:div>
          </w:divsChild>
        </w:div>
        <w:div w:id="841235671">
          <w:marLeft w:val="0"/>
          <w:marRight w:val="0"/>
          <w:marTop w:val="0"/>
          <w:marBottom w:val="0"/>
          <w:divBdr>
            <w:top w:val="none" w:sz="0" w:space="0" w:color="auto"/>
            <w:left w:val="none" w:sz="0" w:space="0" w:color="auto"/>
            <w:bottom w:val="none" w:sz="0" w:space="0" w:color="auto"/>
            <w:right w:val="none" w:sz="0" w:space="0" w:color="auto"/>
          </w:divBdr>
          <w:divsChild>
            <w:div w:id="698705088">
              <w:marLeft w:val="0"/>
              <w:marRight w:val="0"/>
              <w:marTop w:val="0"/>
              <w:marBottom w:val="0"/>
              <w:divBdr>
                <w:top w:val="none" w:sz="0" w:space="0" w:color="auto"/>
                <w:left w:val="none" w:sz="0" w:space="0" w:color="auto"/>
                <w:bottom w:val="none" w:sz="0" w:space="0" w:color="auto"/>
                <w:right w:val="none" w:sz="0" w:space="0" w:color="auto"/>
              </w:divBdr>
            </w:div>
          </w:divsChild>
        </w:div>
        <w:div w:id="852650266">
          <w:marLeft w:val="0"/>
          <w:marRight w:val="0"/>
          <w:marTop w:val="0"/>
          <w:marBottom w:val="0"/>
          <w:divBdr>
            <w:top w:val="none" w:sz="0" w:space="0" w:color="auto"/>
            <w:left w:val="none" w:sz="0" w:space="0" w:color="auto"/>
            <w:bottom w:val="none" w:sz="0" w:space="0" w:color="auto"/>
            <w:right w:val="none" w:sz="0" w:space="0" w:color="auto"/>
          </w:divBdr>
          <w:divsChild>
            <w:div w:id="84769195">
              <w:marLeft w:val="0"/>
              <w:marRight w:val="0"/>
              <w:marTop w:val="0"/>
              <w:marBottom w:val="0"/>
              <w:divBdr>
                <w:top w:val="none" w:sz="0" w:space="0" w:color="auto"/>
                <w:left w:val="none" w:sz="0" w:space="0" w:color="auto"/>
                <w:bottom w:val="none" w:sz="0" w:space="0" w:color="auto"/>
                <w:right w:val="none" w:sz="0" w:space="0" w:color="auto"/>
              </w:divBdr>
            </w:div>
            <w:div w:id="365644425">
              <w:marLeft w:val="0"/>
              <w:marRight w:val="0"/>
              <w:marTop w:val="0"/>
              <w:marBottom w:val="0"/>
              <w:divBdr>
                <w:top w:val="none" w:sz="0" w:space="0" w:color="auto"/>
                <w:left w:val="none" w:sz="0" w:space="0" w:color="auto"/>
                <w:bottom w:val="none" w:sz="0" w:space="0" w:color="auto"/>
                <w:right w:val="none" w:sz="0" w:space="0" w:color="auto"/>
              </w:divBdr>
            </w:div>
          </w:divsChild>
        </w:div>
        <w:div w:id="916743165">
          <w:marLeft w:val="0"/>
          <w:marRight w:val="0"/>
          <w:marTop w:val="0"/>
          <w:marBottom w:val="0"/>
          <w:divBdr>
            <w:top w:val="none" w:sz="0" w:space="0" w:color="auto"/>
            <w:left w:val="none" w:sz="0" w:space="0" w:color="auto"/>
            <w:bottom w:val="none" w:sz="0" w:space="0" w:color="auto"/>
            <w:right w:val="none" w:sz="0" w:space="0" w:color="auto"/>
          </w:divBdr>
          <w:divsChild>
            <w:div w:id="1293092919">
              <w:marLeft w:val="0"/>
              <w:marRight w:val="0"/>
              <w:marTop w:val="0"/>
              <w:marBottom w:val="0"/>
              <w:divBdr>
                <w:top w:val="none" w:sz="0" w:space="0" w:color="auto"/>
                <w:left w:val="none" w:sz="0" w:space="0" w:color="auto"/>
                <w:bottom w:val="none" w:sz="0" w:space="0" w:color="auto"/>
                <w:right w:val="none" w:sz="0" w:space="0" w:color="auto"/>
              </w:divBdr>
            </w:div>
          </w:divsChild>
        </w:div>
        <w:div w:id="946280024">
          <w:marLeft w:val="0"/>
          <w:marRight w:val="0"/>
          <w:marTop w:val="0"/>
          <w:marBottom w:val="0"/>
          <w:divBdr>
            <w:top w:val="none" w:sz="0" w:space="0" w:color="auto"/>
            <w:left w:val="none" w:sz="0" w:space="0" w:color="auto"/>
            <w:bottom w:val="none" w:sz="0" w:space="0" w:color="auto"/>
            <w:right w:val="none" w:sz="0" w:space="0" w:color="auto"/>
          </w:divBdr>
          <w:divsChild>
            <w:div w:id="2056392446">
              <w:marLeft w:val="0"/>
              <w:marRight w:val="0"/>
              <w:marTop w:val="0"/>
              <w:marBottom w:val="0"/>
              <w:divBdr>
                <w:top w:val="none" w:sz="0" w:space="0" w:color="auto"/>
                <w:left w:val="none" w:sz="0" w:space="0" w:color="auto"/>
                <w:bottom w:val="none" w:sz="0" w:space="0" w:color="auto"/>
                <w:right w:val="none" w:sz="0" w:space="0" w:color="auto"/>
              </w:divBdr>
            </w:div>
          </w:divsChild>
        </w:div>
        <w:div w:id="962078887">
          <w:marLeft w:val="0"/>
          <w:marRight w:val="0"/>
          <w:marTop w:val="0"/>
          <w:marBottom w:val="0"/>
          <w:divBdr>
            <w:top w:val="none" w:sz="0" w:space="0" w:color="auto"/>
            <w:left w:val="none" w:sz="0" w:space="0" w:color="auto"/>
            <w:bottom w:val="none" w:sz="0" w:space="0" w:color="auto"/>
            <w:right w:val="none" w:sz="0" w:space="0" w:color="auto"/>
          </w:divBdr>
          <w:divsChild>
            <w:div w:id="1713069461">
              <w:marLeft w:val="0"/>
              <w:marRight w:val="0"/>
              <w:marTop w:val="0"/>
              <w:marBottom w:val="0"/>
              <w:divBdr>
                <w:top w:val="none" w:sz="0" w:space="0" w:color="auto"/>
                <w:left w:val="none" w:sz="0" w:space="0" w:color="auto"/>
                <w:bottom w:val="none" w:sz="0" w:space="0" w:color="auto"/>
                <w:right w:val="none" w:sz="0" w:space="0" w:color="auto"/>
              </w:divBdr>
            </w:div>
          </w:divsChild>
        </w:div>
        <w:div w:id="972249009">
          <w:marLeft w:val="0"/>
          <w:marRight w:val="0"/>
          <w:marTop w:val="0"/>
          <w:marBottom w:val="0"/>
          <w:divBdr>
            <w:top w:val="none" w:sz="0" w:space="0" w:color="auto"/>
            <w:left w:val="none" w:sz="0" w:space="0" w:color="auto"/>
            <w:bottom w:val="none" w:sz="0" w:space="0" w:color="auto"/>
            <w:right w:val="none" w:sz="0" w:space="0" w:color="auto"/>
          </w:divBdr>
          <w:divsChild>
            <w:div w:id="801655624">
              <w:marLeft w:val="0"/>
              <w:marRight w:val="0"/>
              <w:marTop w:val="0"/>
              <w:marBottom w:val="0"/>
              <w:divBdr>
                <w:top w:val="none" w:sz="0" w:space="0" w:color="auto"/>
                <w:left w:val="none" w:sz="0" w:space="0" w:color="auto"/>
                <w:bottom w:val="none" w:sz="0" w:space="0" w:color="auto"/>
                <w:right w:val="none" w:sz="0" w:space="0" w:color="auto"/>
              </w:divBdr>
            </w:div>
          </w:divsChild>
        </w:div>
        <w:div w:id="975187780">
          <w:marLeft w:val="0"/>
          <w:marRight w:val="0"/>
          <w:marTop w:val="0"/>
          <w:marBottom w:val="0"/>
          <w:divBdr>
            <w:top w:val="none" w:sz="0" w:space="0" w:color="auto"/>
            <w:left w:val="none" w:sz="0" w:space="0" w:color="auto"/>
            <w:bottom w:val="none" w:sz="0" w:space="0" w:color="auto"/>
            <w:right w:val="none" w:sz="0" w:space="0" w:color="auto"/>
          </w:divBdr>
          <w:divsChild>
            <w:div w:id="740560234">
              <w:marLeft w:val="0"/>
              <w:marRight w:val="0"/>
              <w:marTop w:val="0"/>
              <w:marBottom w:val="0"/>
              <w:divBdr>
                <w:top w:val="none" w:sz="0" w:space="0" w:color="auto"/>
                <w:left w:val="none" w:sz="0" w:space="0" w:color="auto"/>
                <w:bottom w:val="none" w:sz="0" w:space="0" w:color="auto"/>
                <w:right w:val="none" w:sz="0" w:space="0" w:color="auto"/>
              </w:divBdr>
            </w:div>
          </w:divsChild>
        </w:div>
        <w:div w:id="1010528585">
          <w:marLeft w:val="0"/>
          <w:marRight w:val="0"/>
          <w:marTop w:val="0"/>
          <w:marBottom w:val="0"/>
          <w:divBdr>
            <w:top w:val="none" w:sz="0" w:space="0" w:color="auto"/>
            <w:left w:val="none" w:sz="0" w:space="0" w:color="auto"/>
            <w:bottom w:val="none" w:sz="0" w:space="0" w:color="auto"/>
            <w:right w:val="none" w:sz="0" w:space="0" w:color="auto"/>
          </w:divBdr>
          <w:divsChild>
            <w:div w:id="710157910">
              <w:marLeft w:val="0"/>
              <w:marRight w:val="0"/>
              <w:marTop w:val="0"/>
              <w:marBottom w:val="0"/>
              <w:divBdr>
                <w:top w:val="none" w:sz="0" w:space="0" w:color="auto"/>
                <w:left w:val="none" w:sz="0" w:space="0" w:color="auto"/>
                <w:bottom w:val="none" w:sz="0" w:space="0" w:color="auto"/>
                <w:right w:val="none" w:sz="0" w:space="0" w:color="auto"/>
              </w:divBdr>
            </w:div>
          </w:divsChild>
        </w:div>
        <w:div w:id="1010765678">
          <w:marLeft w:val="0"/>
          <w:marRight w:val="0"/>
          <w:marTop w:val="0"/>
          <w:marBottom w:val="0"/>
          <w:divBdr>
            <w:top w:val="none" w:sz="0" w:space="0" w:color="auto"/>
            <w:left w:val="none" w:sz="0" w:space="0" w:color="auto"/>
            <w:bottom w:val="none" w:sz="0" w:space="0" w:color="auto"/>
            <w:right w:val="none" w:sz="0" w:space="0" w:color="auto"/>
          </w:divBdr>
          <w:divsChild>
            <w:div w:id="1388141296">
              <w:marLeft w:val="0"/>
              <w:marRight w:val="0"/>
              <w:marTop w:val="0"/>
              <w:marBottom w:val="0"/>
              <w:divBdr>
                <w:top w:val="none" w:sz="0" w:space="0" w:color="auto"/>
                <w:left w:val="none" w:sz="0" w:space="0" w:color="auto"/>
                <w:bottom w:val="none" w:sz="0" w:space="0" w:color="auto"/>
                <w:right w:val="none" w:sz="0" w:space="0" w:color="auto"/>
              </w:divBdr>
            </w:div>
          </w:divsChild>
        </w:div>
        <w:div w:id="1043141773">
          <w:marLeft w:val="0"/>
          <w:marRight w:val="0"/>
          <w:marTop w:val="0"/>
          <w:marBottom w:val="0"/>
          <w:divBdr>
            <w:top w:val="none" w:sz="0" w:space="0" w:color="auto"/>
            <w:left w:val="none" w:sz="0" w:space="0" w:color="auto"/>
            <w:bottom w:val="none" w:sz="0" w:space="0" w:color="auto"/>
            <w:right w:val="none" w:sz="0" w:space="0" w:color="auto"/>
          </w:divBdr>
          <w:divsChild>
            <w:div w:id="1719431674">
              <w:marLeft w:val="0"/>
              <w:marRight w:val="0"/>
              <w:marTop w:val="0"/>
              <w:marBottom w:val="0"/>
              <w:divBdr>
                <w:top w:val="none" w:sz="0" w:space="0" w:color="auto"/>
                <w:left w:val="none" w:sz="0" w:space="0" w:color="auto"/>
                <w:bottom w:val="none" w:sz="0" w:space="0" w:color="auto"/>
                <w:right w:val="none" w:sz="0" w:space="0" w:color="auto"/>
              </w:divBdr>
            </w:div>
          </w:divsChild>
        </w:div>
        <w:div w:id="1159999657">
          <w:marLeft w:val="0"/>
          <w:marRight w:val="0"/>
          <w:marTop w:val="0"/>
          <w:marBottom w:val="0"/>
          <w:divBdr>
            <w:top w:val="none" w:sz="0" w:space="0" w:color="auto"/>
            <w:left w:val="none" w:sz="0" w:space="0" w:color="auto"/>
            <w:bottom w:val="none" w:sz="0" w:space="0" w:color="auto"/>
            <w:right w:val="none" w:sz="0" w:space="0" w:color="auto"/>
          </w:divBdr>
          <w:divsChild>
            <w:div w:id="460924907">
              <w:marLeft w:val="0"/>
              <w:marRight w:val="0"/>
              <w:marTop w:val="0"/>
              <w:marBottom w:val="0"/>
              <w:divBdr>
                <w:top w:val="none" w:sz="0" w:space="0" w:color="auto"/>
                <w:left w:val="none" w:sz="0" w:space="0" w:color="auto"/>
                <w:bottom w:val="none" w:sz="0" w:space="0" w:color="auto"/>
                <w:right w:val="none" w:sz="0" w:space="0" w:color="auto"/>
              </w:divBdr>
            </w:div>
            <w:div w:id="1515194546">
              <w:marLeft w:val="0"/>
              <w:marRight w:val="0"/>
              <w:marTop w:val="0"/>
              <w:marBottom w:val="0"/>
              <w:divBdr>
                <w:top w:val="none" w:sz="0" w:space="0" w:color="auto"/>
                <w:left w:val="none" w:sz="0" w:space="0" w:color="auto"/>
                <w:bottom w:val="none" w:sz="0" w:space="0" w:color="auto"/>
                <w:right w:val="none" w:sz="0" w:space="0" w:color="auto"/>
              </w:divBdr>
            </w:div>
            <w:div w:id="2081559939">
              <w:marLeft w:val="0"/>
              <w:marRight w:val="0"/>
              <w:marTop w:val="0"/>
              <w:marBottom w:val="0"/>
              <w:divBdr>
                <w:top w:val="none" w:sz="0" w:space="0" w:color="auto"/>
                <w:left w:val="none" w:sz="0" w:space="0" w:color="auto"/>
                <w:bottom w:val="none" w:sz="0" w:space="0" w:color="auto"/>
                <w:right w:val="none" w:sz="0" w:space="0" w:color="auto"/>
              </w:divBdr>
            </w:div>
          </w:divsChild>
        </w:div>
        <w:div w:id="1196385869">
          <w:marLeft w:val="0"/>
          <w:marRight w:val="0"/>
          <w:marTop w:val="0"/>
          <w:marBottom w:val="0"/>
          <w:divBdr>
            <w:top w:val="none" w:sz="0" w:space="0" w:color="auto"/>
            <w:left w:val="none" w:sz="0" w:space="0" w:color="auto"/>
            <w:bottom w:val="none" w:sz="0" w:space="0" w:color="auto"/>
            <w:right w:val="none" w:sz="0" w:space="0" w:color="auto"/>
          </w:divBdr>
          <w:divsChild>
            <w:div w:id="350030674">
              <w:marLeft w:val="0"/>
              <w:marRight w:val="0"/>
              <w:marTop w:val="0"/>
              <w:marBottom w:val="0"/>
              <w:divBdr>
                <w:top w:val="none" w:sz="0" w:space="0" w:color="auto"/>
                <w:left w:val="none" w:sz="0" w:space="0" w:color="auto"/>
                <w:bottom w:val="none" w:sz="0" w:space="0" w:color="auto"/>
                <w:right w:val="none" w:sz="0" w:space="0" w:color="auto"/>
              </w:divBdr>
            </w:div>
          </w:divsChild>
        </w:div>
        <w:div w:id="1230994443">
          <w:marLeft w:val="0"/>
          <w:marRight w:val="0"/>
          <w:marTop w:val="0"/>
          <w:marBottom w:val="0"/>
          <w:divBdr>
            <w:top w:val="none" w:sz="0" w:space="0" w:color="auto"/>
            <w:left w:val="none" w:sz="0" w:space="0" w:color="auto"/>
            <w:bottom w:val="none" w:sz="0" w:space="0" w:color="auto"/>
            <w:right w:val="none" w:sz="0" w:space="0" w:color="auto"/>
          </w:divBdr>
          <w:divsChild>
            <w:div w:id="668413306">
              <w:marLeft w:val="0"/>
              <w:marRight w:val="0"/>
              <w:marTop w:val="0"/>
              <w:marBottom w:val="0"/>
              <w:divBdr>
                <w:top w:val="none" w:sz="0" w:space="0" w:color="auto"/>
                <w:left w:val="none" w:sz="0" w:space="0" w:color="auto"/>
                <w:bottom w:val="none" w:sz="0" w:space="0" w:color="auto"/>
                <w:right w:val="none" w:sz="0" w:space="0" w:color="auto"/>
              </w:divBdr>
            </w:div>
          </w:divsChild>
        </w:div>
        <w:div w:id="1243761482">
          <w:marLeft w:val="0"/>
          <w:marRight w:val="0"/>
          <w:marTop w:val="0"/>
          <w:marBottom w:val="0"/>
          <w:divBdr>
            <w:top w:val="none" w:sz="0" w:space="0" w:color="auto"/>
            <w:left w:val="none" w:sz="0" w:space="0" w:color="auto"/>
            <w:bottom w:val="none" w:sz="0" w:space="0" w:color="auto"/>
            <w:right w:val="none" w:sz="0" w:space="0" w:color="auto"/>
          </w:divBdr>
          <w:divsChild>
            <w:div w:id="1033457588">
              <w:marLeft w:val="0"/>
              <w:marRight w:val="0"/>
              <w:marTop w:val="0"/>
              <w:marBottom w:val="0"/>
              <w:divBdr>
                <w:top w:val="none" w:sz="0" w:space="0" w:color="auto"/>
                <w:left w:val="none" w:sz="0" w:space="0" w:color="auto"/>
                <w:bottom w:val="none" w:sz="0" w:space="0" w:color="auto"/>
                <w:right w:val="none" w:sz="0" w:space="0" w:color="auto"/>
              </w:divBdr>
            </w:div>
          </w:divsChild>
        </w:div>
        <w:div w:id="1315525931">
          <w:marLeft w:val="0"/>
          <w:marRight w:val="0"/>
          <w:marTop w:val="0"/>
          <w:marBottom w:val="0"/>
          <w:divBdr>
            <w:top w:val="none" w:sz="0" w:space="0" w:color="auto"/>
            <w:left w:val="none" w:sz="0" w:space="0" w:color="auto"/>
            <w:bottom w:val="none" w:sz="0" w:space="0" w:color="auto"/>
            <w:right w:val="none" w:sz="0" w:space="0" w:color="auto"/>
          </w:divBdr>
          <w:divsChild>
            <w:div w:id="338507658">
              <w:marLeft w:val="0"/>
              <w:marRight w:val="0"/>
              <w:marTop w:val="0"/>
              <w:marBottom w:val="0"/>
              <w:divBdr>
                <w:top w:val="none" w:sz="0" w:space="0" w:color="auto"/>
                <w:left w:val="none" w:sz="0" w:space="0" w:color="auto"/>
                <w:bottom w:val="none" w:sz="0" w:space="0" w:color="auto"/>
                <w:right w:val="none" w:sz="0" w:space="0" w:color="auto"/>
              </w:divBdr>
            </w:div>
            <w:div w:id="1059862496">
              <w:marLeft w:val="0"/>
              <w:marRight w:val="0"/>
              <w:marTop w:val="0"/>
              <w:marBottom w:val="0"/>
              <w:divBdr>
                <w:top w:val="none" w:sz="0" w:space="0" w:color="auto"/>
                <w:left w:val="none" w:sz="0" w:space="0" w:color="auto"/>
                <w:bottom w:val="none" w:sz="0" w:space="0" w:color="auto"/>
                <w:right w:val="none" w:sz="0" w:space="0" w:color="auto"/>
              </w:divBdr>
            </w:div>
          </w:divsChild>
        </w:div>
        <w:div w:id="1322782058">
          <w:marLeft w:val="0"/>
          <w:marRight w:val="0"/>
          <w:marTop w:val="0"/>
          <w:marBottom w:val="0"/>
          <w:divBdr>
            <w:top w:val="none" w:sz="0" w:space="0" w:color="auto"/>
            <w:left w:val="none" w:sz="0" w:space="0" w:color="auto"/>
            <w:bottom w:val="none" w:sz="0" w:space="0" w:color="auto"/>
            <w:right w:val="none" w:sz="0" w:space="0" w:color="auto"/>
          </w:divBdr>
          <w:divsChild>
            <w:div w:id="1157038856">
              <w:marLeft w:val="0"/>
              <w:marRight w:val="0"/>
              <w:marTop w:val="0"/>
              <w:marBottom w:val="0"/>
              <w:divBdr>
                <w:top w:val="none" w:sz="0" w:space="0" w:color="auto"/>
                <w:left w:val="none" w:sz="0" w:space="0" w:color="auto"/>
                <w:bottom w:val="none" w:sz="0" w:space="0" w:color="auto"/>
                <w:right w:val="none" w:sz="0" w:space="0" w:color="auto"/>
              </w:divBdr>
            </w:div>
          </w:divsChild>
        </w:div>
        <w:div w:id="1401713638">
          <w:marLeft w:val="0"/>
          <w:marRight w:val="0"/>
          <w:marTop w:val="0"/>
          <w:marBottom w:val="0"/>
          <w:divBdr>
            <w:top w:val="none" w:sz="0" w:space="0" w:color="auto"/>
            <w:left w:val="none" w:sz="0" w:space="0" w:color="auto"/>
            <w:bottom w:val="none" w:sz="0" w:space="0" w:color="auto"/>
            <w:right w:val="none" w:sz="0" w:space="0" w:color="auto"/>
          </w:divBdr>
          <w:divsChild>
            <w:div w:id="220019061">
              <w:marLeft w:val="0"/>
              <w:marRight w:val="0"/>
              <w:marTop w:val="0"/>
              <w:marBottom w:val="0"/>
              <w:divBdr>
                <w:top w:val="none" w:sz="0" w:space="0" w:color="auto"/>
                <w:left w:val="none" w:sz="0" w:space="0" w:color="auto"/>
                <w:bottom w:val="none" w:sz="0" w:space="0" w:color="auto"/>
                <w:right w:val="none" w:sz="0" w:space="0" w:color="auto"/>
              </w:divBdr>
            </w:div>
          </w:divsChild>
        </w:div>
        <w:div w:id="1416050683">
          <w:marLeft w:val="0"/>
          <w:marRight w:val="0"/>
          <w:marTop w:val="0"/>
          <w:marBottom w:val="0"/>
          <w:divBdr>
            <w:top w:val="none" w:sz="0" w:space="0" w:color="auto"/>
            <w:left w:val="none" w:sz="0" w:space="0" w:color="auto"/>
            <w:bottom w:val="none" w:sz="0" w:space="0" w:color="auto"/>
            <w:right w:val="none" w:sz="0" w:space="0" w:color="auto"/>
          </w:divBdr>
          <w:divsChild>
            <w:div w:id="1427186509">
              <w:marLeft w:val="0"/>
              <w:marRight w:val="0"/>
              <w:marTop w:val="0"/>
              <w:marBottom w:val="0"/>
              <w:divBdr>
                <w:top w:val="none" w:sz="0" w:space="0" w:color="auto"/>
                <w:left w:val="none" w:sz="0" w:space="0" w:color="auto"/>
                <w:bottom w:val="none" w:sz="0" w:space="0" w:color="auto"/>
                <w:right w:val="none" w:sz="0" w:space="0" w:color="auto"/>
              </w:divBdr>
            </w:div>
          </w:divsChild>
        </w:div>
        <w:div w:id="1453553143">
          <w:marLeft w:val="0"/>
          <w:marRight w:val="0"/>
          <w:marTop w:val="0"/>
          <w:marBottom w:val="0"/>
          <w:divBdr>
            <w:top w:val="none" w:sz="0" w:space="0" w:color="auto"/>
            <w:left w:val="none" w:sz="0" w:space="0" w:color="auto"/>
            <w:bottom w:val="none" w:sz="0" w:space="0" w:color="auto"/>
            <w:right w:val="none" w:sz="0" w:space="0" w:color="auto"/>
          </w:divBdr>
          <w:divsChild>
            <w:div w:id="522208226">
              <w:marLeft w:val="0"/>
              <w:marRight w:val="0"/>
              <w:marTop w:val="0"/>
              <w:marBottom w:val="0"/>
              <w:divBdr>
                <w:top w:val="none" w:sz="0" w:space="0" w:color="auto"/>
                <w:left w:val="none" w:sz="0" w:space="0" w:color="auto"/>
                <w:bottom w:val="none" w:sz="0" w:space="0" w:color="auto"/>
                <w:right w:val="none" w:sz="0" w:space="0" w:color="auto"/>
              </w:divBdr>
            </w:div>
          </w:divsChild>
        </w:div>
        <w:div w:id="1458570142">
          <w:marLeft w:val="0"/>
          <w:marRight w:val="0"/>
          <w:marTop w:val="0"/>
          <w:marBottom w:val="0"/>
          <w:divBdr>
            <w:top w:val="none" w:sz="0" w:space="0" w:color="auto"/>
            <w:left w:val="none" w:sz="0" w:space="0" w:color="auto"/>
            <w:bottom w:val="none" w:sz="0" w:space="0" w:color="auto"/>
            <w:right w:val="none" w:sz="0" w:space="0" w:color="auto"/>
          </w:divBdr>
          <w:divsChild>
            <w:div w:id="1657681149">
              <w:marLeft w:val="0"/>
              <w:marRight w:val="0"/>
              <w:marTop w:val="0"/>
              <w:marBottom w:val="0"/>
              <w:divBdr>
                <w:top w:val="none" w:sz="0" w:space="0" w:color="auto"/>
                <w:left w:val="none" w:sz="0" w:space="0" w:color="auto"/>
                <w:bottom w:val="none" w:sz="0" w:space="0" w:color="auto"/>
                <w:right w:val="none" w:sz="0" w:space="0" w:color="auto"/>
              </w:divBdr>
            </w:div>
          </w:divsChild>
        </w:div>
        <w:div w:id="1459497182">
          <w:marLeft w:val="0"/>
          <w:marRight w:val="0"/>
          <w:marTop w:val="0"/>
          <w:marBottom w:val="0"/>
          <w:divBdr>
            <w:top w:val="none" w:sz="0" w:space="0" w:color="auto"/>
            <w:left w:val="none" w:sz="0" w:space="0" w:color="auto"/>
            <w:bottom w:val="none" w:sz="0" w:space="0" w:color="auto"/>
            <w:right w:val="none" w:sz="0" w:space="0" w:color="auto"/>
          </w:divBdr>
          <w:divsChild>
            <w:div w:id="1541241870">
              <w:marLeft w:val="0"/>
              <w:marRight w:val="0"/>
              <w:marTop w:val="0"/>
              <w:marBottom w:val="0"/>
              <w:divBdr>
                <w:top w:val="none" w:sz="0" w:space="0" w:color="auto"/>
                <w:left w:val="none" w:sz="0" w:space="0" w:color="auto"/>
                <w:bottom w:val="none" w:sz="0" w:space="0" w:color="auto"/>
                <w:right w:val="none" w:sz="0" w:space="0" w:color="auto"/>
              </w:divBdr>
            </w:div>
          </w:divsChild>
        </w:div>
        <w:div w:id="1465655468">
          <w:marLeft w:val="0"/>
          <w:marRight w:val="0"/>
          <w:marTop w:val="0"/>
          <w:marBottom w:val="0"/>
          <w:divBdr>
            <w:top w:val="none" w:sz="0" w:space="0" w:color="auto"/>
            <w:left w:val="none" w:sz="0" w:space="0" w:color="auto"/>
            <w:bottom w:val="none" w:sz="0" w:space="0" w:color="auto"/>
            <w:right w:val="none" w:sz="0" w:space="0" w:color="auto"/>
          </w:divBdr>
          <w:divsChild>
            <w:div w:id="1114711875">
              <w:marLeft w:val="0"/>
              <w:marRight w:val="0"/>
              <w:marTop w:val="0"/>
              <w:marBottom w:val="0"/>
              <w:divBdr>
                <w:top w:val="none" w:sz="0" w:space="0" w:color="auto"/>
                <w:left w:val="none" w:sz="0" w:space="0" w:color="auto"/>
                <w:bottom w:val="none" w:sz="0" w:space="0" w:color="auto"/>
                <w:right w:val="none" w:sz="0" w:space="0" w:color="auto"/>
              </w:divBdr>
            </w:div>
          </w:divsChild>
        </w:div>
        <w:div w:id="1483234125">
          <w:marLeft w:val="0"/>
          <w:marRight w:val="0"/>
          <w:marTop w:val="0"/>
          <w:marBottom w:val="0"/>
          <w:divBdr>
            <w:top w:val="none" w:sz="0" w:space="0" w:color="auto"/>
            <w:left w:val="none" w:sz="0" w:space="0" w:color="auto"/>
            <w:bottom w:val="none" w:sz="0" w:space="0" w:color="auto"/>
            <w:right w:val="none" w:sz="0" w:space="0" w:color="auto"/>
          </w:divBdr>
          <w:divsChild>
            <w:div w:id="1776092049">
              <w:marLeft w:val="0"/>
              <w:marRight w:val="0"/>
              <w:marTop w:val="0"/>
              <w:marBottom w:val="0"/>
              <w:divBdr>
                <w:top w:val="none" w:sz="0" w:space="0" w:color="auto"/>
                <w:left w:val="none" w:sz="0" w:space="0" w:color="auto"/>
                <w:bottom w:val="none" w:sz="0" w:space="0" w:color="auto"/>
                <w:right w:val="none" w:sz="0" w:space="0" w:color="auto"/>
              </w:divBdr>
            </w:div>
          </w:divsChild>
        </w:div>
        <w:div w:id="1490512834">
          <w:marLeft w:val="0"/>
          <w:marRight w:val="0"/>
          <w:marTop w:val="0"/>
          <w:marBottom w:val="0"/>
          <w:divBdr>
            <w:top w:val="none" w:sz="0" w:space="0" w:color="auto"/>
            <w:left w:val="none" w:sz="0" w:space="0" w:color="auto"/>
            <w:bottom w:val="none" w:sz="0" w:space="0" w:color="auto"/>
            <w:right w:val="none" w:sz="0" w:space="0" w:color="auto"/>
          </w:divBdr>
          <w:divsChild>
            <w:div w:id="1041513291">
              <w:marLeft w:val="0"/>
              <w:marRight w:val="0"/>
              <w:marTop w:val="0"/>
              <w:marBottom w:val="0"/>
              <w:divBdr>
                <w:top w:val="none" w:sz="0" w:space="0" w:color="auto"/>
                <w:left w:val="none" w:sz="0" w:space="0" w:color="auto"/>
                <w:bottom w:val="none" w:sz="0" w:space="0" w:color="auto"/>
                <w:right w:val="none" w:sz="0" w:space="0" w:color="auto"/>
              </w:divBdr>
            </w:div>
          </w:divsChild>
        </w:div>
        <w:div w:id="1508669852">
          <w:marLeft w:val="0"/>
          <w:marRight w:val="0"/>
          <w:marTop w:val="0"/>
          <w:marBottom w:val="0"/>
          <w:divBdr>
            <w:top w:val="none" w:sz="0" w:space="0" w:color="auto"/>
            <w:left w:val="none" w:sz="0" w:space="0" w:color="auto"/>
            <w:bottom w:val="none" w:sz="0" w:space="0" w:color="auto"/>
            <w:right w:val="none" w:sz="0" w:space="0" w:color="auto"/>
          </w:divBdr>
          <w:divsChild>
            <w:div w:id="1112746112">
              <w:marLeft w:val="0"/>
              <w:marRight w:val="0"/>
              <w:marTop w:val="0"/>
              <w:marBottom w:val="0"/>
              <w:divBdr>
                <w:top w:val="none" w:sz="0" w:space="0" w:color="auto"/>
                <w:left w:val="none" w:sz="0" w:space="0" w:color="auto"/>
                <w:bottom w:val="none" w:sz="0" w:space="0" w:color="auto"/>
                <w:right w:val="none" w:sz="0" w:space="0" w:color="auto"/>
              </w:divBdr>
            </w:div>
          </w:divsChild>
        </w:div>
        <w:div w:id="1508861300">
          <w:marLeft w:val="0"/>
          <w:marRight w:val="0"/>
          <w:marTop w:val="0"/>
          <w:marBottom w:val="0"/>
          <w:divBdr>
            <w:top w:val="none" w:sz="0" w:space="0" w:color="auto"/>
            <w:left w:val="none" w:sz="0" w:space="0" w:color="auto"/>
            <w:bottom w:val="none" w:sz="0" w:space="0" w:color="auto"/>
            <w:right w:val="none" w:sz="0" w:space="0" w:color="auto"/>
          </w:divBdr>
          <w:divsChild>
            <w:div w:id="715008582">
              <w:marLeft w:val="0"/>
              <w:marRight w:val="0"/>
              <w:marTop w:val="0"/>
              <w:marBottom w:val="0"/>
              <w:divBdr>
                <w:top w:val="none" w:sz="0" w:space="0" w:color="auto"/>
                <w:left w:val="none" w:sz="0" w:space="0" w:color="auto"/>
                <w:bottom w:val="none" w:sz="0" w:space="0" w:color="auto"/>
                <w:right w:val="none" w:sz="0" w:space="0" w:color="auto"/>
              </w:divBdr>
            </w:div>
          </w:divsChild>
        </w:div>
        <w:div w:id="1685399625">
          <w:marLeft w:val="0"/>
          <w:marRight w:val="0"/>
          <w:marTop w:val="0"/>
          <w:marBottom w:val="0"/>
          <w:divBdr>
            <w:top w:val="none" w:sz="0" w:space="0" w:color="auto"/>
            <w:left w:val="none" w:sz="0" w:space="0" w:color="auto"/>
            <w:bottom w:val="none" w:sz="0" w:space="0" w:color="auto"/>
            <w:right w:val="none" w:sz="0" w:space="0" w:color="auto"/>
          </w:divBdr>
          <w:divsChild>
            <w:div w:id="721756138">
              <w:marLeft w:val="0"/>
              <w:marRight w:val="0"/>
              <w:marTop w:val="0"/>
              <w:marBottom w:val="0"/>
              <w:divBdr>
                <w:top w:val="none" w:sz="0" w:space="0" w:color="auto"/>
                <w:left w:val="none" w:sz="0" w:space="0" w:color="auto"/>
                <w:bottom w:val="none" w:sz="0" w:space="0" w:color="auto"/>
                <w:right w:val="none" w:sz="0" w:space="0" w:color="auto"/>
              </w:divBdr>
            </w:div>
          </w:divsChild>
        </w:div>
        <w:div w:id="1692608380">
          <w:marLeft w:val="0"/>
          <w:marRight w:val="0"/>
          <w:marTop w:val="0"/>
          <w:marBottom w:val="0"/>
          <w:divBdr>
            <w:top w:val="none" w:sz="0" w:space="0" w:color="auto"/>
            <w:left w:val="none" w:sz="0" w:space="0" w:color="auto"/>
            <w:bottom w:val="none" w:sz="0" w:space="0" w:color="auto"/>
            <w:right w:val="none" w:sz="0" w:space="0" w:color="auto"/>
          </w:divBdr>
          <w:divsChild>
            <w:div w:id="606734573">
              <w:marLeft w:val="0"/>
              <w:marRight w:val="0"/>
              <w:marTop w:val="0"/>
              <w:marBottom w:val="0"/>
              <w:divBdr>
                <w:top w:val="none" w:sz="0" w:space="0" w:color="auto"/>
                <w:left w:val="none" w:sz="0" w:space="0" w:color="auto"/>
                <w:bottom w:val="none" w:sz="0" w:space="0" w:color="auto"/>
                <w:right w:val="none" w:sz="0" w:space="0" w:color="auto"/>
              </w:divBdr>
            </w:div>
            <w:div w:id="1861625302">
              <w:marLeft w:val="0"/>
              <w:marRight w:val="0"/>
              <w:marTop w:val="0"/>
              <w:marBottom w:val="0"/>
              <w:divBdr>
                <w:top w:val="none" w:sz="0" w:space="0" w:color="auto"/>
                <w:left w:val="none" w:sz="0" w:space="0" w:color="auto"/>
                <w:bottom w:val="none" w:sz="0" w:space="0" w:color="auto"/>
                <w:right w:val="none" w:sz="0" w:space="0" w:color="auto"/>
              </w:divBdr>
            </w:div>
          </w:divsChild>
        </w:div>
        <w:div w:id="1847593171">
          <w:marLeft w:val="0"/>
          <w:marRight w:val="0"/>
          <w:marTop w:val="0"/>
          <w:marBottom w:val="0"/>
          <w:divBdr>
            <w:top w:val="none" w:sz="0" w:space="0" w:color="auto"/>
            <w:left w:val="none" w:sz="0" w:space="0" w:color="auto"/>
            <w:bottom w:val="none" w:sz="0" w:space="0" w:color="auto"/>
            <w:right w:val="none" w:sz="0" w:space="0" w:color="auto"/>
          </w:divBdr>
          <w:divsChild>
            <w:div w:id="735010053">
              <w:marLeft w:val="0"/>
              <w:marRight w:val="0"/>
              <w:marTop w:val="0"/>
              <w:marBottom w:val="0"/>
              <w:divBdr>
                <w:top w:val="none" w:sz="0" w:space="0" w:color="auto"/>
                <w:left w:val="none" w:sz="0" w:space="0" w:color="auto"/>
                <w:bottom w:val="none" w:sz="0" w:space="0" w:color="auto"/>
                <w:right w:val="none" w:sz="0" w:space="0" w:color="auto"/>
              </w:divBdr>
            </w:div>
            <w:div w:id="984969043">
              <w:marLeft w:val="0"/>
              <w:marRight w:val="0"/>
              <w:marTop w:val="0"/>
              <w:marBottom w:val="0"/>
              <w:divBdr>
                <w:top w:val="none" w:sz="0" w:space="0" w:color="auto"/>
                <w:left w:val="none" w:sz="0" w:space="0" w:color="auto"/>
                <w:bottom w:val="none" w:sz="0" w:space="0" w:color="auto"/>
                <w:right w:val="none" w:sz="0" w:space="0" w:color="auto"/>
              </w:divBdr>
            </w:div>
            <w:div w:id="1350830896">
              <w:marLeft w:val="0"/>
              <w:marRight w:val="0"/>
              <w:marTop w:val="0"/>
              <w:marBottom w:val="0"/>
              <w:divBdr>
                <w:top w:val="none" w:sz="0" w:space="0" w:color="auto"/>
                <w:left w:val="none" w:sz="0" w:space="0" w:color="auto"/>
                <w:bottom w:val="none" w:sz="0" w:space="0" w:color="auto"/>
                <w:right w:val="none" w:sz="0" w:space="0" w:color="auto"/>
              </w:divBdr>
            </w:div>
          </w:divsChild>
        </w:div>
        <w:div w:id="1857648313">
          <w:marLeft w:val="0"/>
          <w:marRight w:val="0"/>
          <w:marTop w:val="0"/>
          <w:marBottom w:val="0"/>
          <w:divBdr>
            <w:top w:val="none" w:sz="0" w:space="0" w:color="auto"/>
            <w:left w:val="none" w:sz="0" w:space="0" w:color="auto"/>
            <w:bottom w:val="none" w:sz="0" w:space="0" w:color="auto"/>
            <w:right w:val="none" w:sz="0" w:space="0" w:color="auto"/>
          </w:divBdr>
          <w:divsChild>
            <w:div w:id="1730759805">
              <w:marLeft w:val="0"/>
              <w:marRight w:val="0"/>
              <w:marTop w:val="0"/>
              <w:marBottom w:val="0"/>
              <w:divBdr>
                <w:top w:val="none" w:sz="0" w:space="0" w:color="auto"/>
                <w:left w:val="none" w:sz="0" w:space="0" w:color="auto"/>
                <w:bottom w:val="none" w:sz="0" w:space="0" w:color="auto"/>
                <w:right w:val="none" w:sz="0" w:space="0" w:color="auto"/>
              </w:divBdr>
            </w:div>
          </w:divsChild>
        </w:div>
        <w:div w:id="1863005923">
          <w:marLeft w:val="0"/>
          <w:marRight w:val="0"/>
          <w:marTop w:val="0"/>
          <w:marBottom w:val="0"/>
          <w:divBdr>
            <w:top w:val="none" w:sz="0" w:space="0" w:color="auto"/>
            <w:left w:val="none" w:sz="0" w:space="0" w:color="auto"/>
            <w:bottom w:val="none" w:sz="0" w:space="0" w:color="auto"/>
            <w:right w:val="none" w:sz="0" w:space="0" w:color="auto"/>
          </w:divBdr>
          <w:divsChild>
            <w:div w:id="38555867">
              <w:marLeft w:val="0"/>
              <w:marRight w:val="0"/>
              <w:marTop w:val="0"/>
              <w:marBottom w:val="0"/>
              <w:divBdr>
                <w:top w:val="none" w:sz="0" w:space="0" w:color="auto"/>
                <w:left w:val="none" w:sz="0" w:space="0" w:color="auto"/>
                <w:bottom w:val="none" w:sz="0" w:space="0" w:color="auto"/>
                <w:right w:val="none" w:sz="0" w:space="0" w:color="auto"/>
              </w:divBdr>
            </w:div>
          </w:divsChild>
        </w:div>
        <w:div w:id="2017343827">
          <w:marLeft w:val="0"/>
          <w:marRight w:val="0"/>
          <w:marTop w:val="0"/>
          <w:marBottom w:val="0"/>
          <w:divBdr>
            <w:top w:val="none" w:sz="0" w:space="0" w:color="auto"/>
            <w:left w:val="none" w:sz="0" w:space="0" w:color="auto"/>
            <w:bottom w:val="none" w:sz="0" w:space="0" w:color="auto"/>
            <w:right w:val="none" w:sz="0" w:space="0" w:color="auto"/>
          </w:divBdr>
          <w:divsChild>
            <w:div w:id="722558055">
              <w:marLeft w:val="0"/>
              <w:marRight w:val="0"/>
              <w:marTop w:val="0"/>
              <w:marBottom w:val="0"/>
              <w:divBdr>
                <w:top w:val="none" w:sz="0" w:space="0" w:color="auto"/>
                <w:left w:val="none" w:sz="0" w:space="0" w:color="auto"/>
                <w:bottom w:val="none" w:sz="0" w:space="0" w:color="auto"/>
                <w:right w:val="none" w:sz="0" w:space="0" w:color="auto"/>
              </w:divBdr>
            </w:div>
          </w:divsChild>
        </w:div>
        <w:div w:id="2028673470">
          <w:marLeft w:val="0"/>
          <w:marRight w:val="0"/>
          <w:marTop w:val="0"/>
          <w:marBottom w:val="0"/>
          <w:divBdr>
            <w:top w:val="none" w:sz="0" w:space="0" w:color="auto"/>
            <w:left w:val="none" w:sz="0" w:space="0" w:color="auto"/>
            <w:bottom w:val="none" w:sz="0" w:space="0" w:color="auto"/>
            <w:right w:val="none" w:sz="0" w:space="0" w:color="auto"/>
          </w:divBdr>
          <w:divsChild>
            <w:div w:id="554899127">
              <w:marLeft w:val="0"/>
              <w:marRight w:val="0"/>
              <w:marTop w:val="0"/>
              <w:marBottom w:val="0"/>
              <w:divBdr>
                <w:top w:val="none" w:sz="0" w:space="0" w:color="auto"/>
                <w:left w:val="none" w:sz="0" w:space="0" w:color="auto"/>
                <w:bottom w:val="none" w:sz="0" w:space="0" w:color="auto"/>
                <w:right w:val="none" w:sz="0" w:space="0" w:color="auto"/>
              </w:divBdr>
            </w:div>
          </w:divsChild>
        </w:div>
        <w:div w:id="2037778165">
          <w:marLeft w:val="0"/>
          <w:marRight w:val="0"/>
          <w:marTop w:val="0"/>
          <w:marBottom w:val="0"/>
          <w:divBdr>
            <w:top w:val="none" w:sz="0" w:space="0" w:color="auto"/>
            <w:left w:val="none" w:sz="0" w:space="0" w:color="auto"/>
            <w:bottom w:val="none" w:sz="0" w:space="0" w:color="auto"/>
            <w:right w:val="none" w:sz="0" w:space="0" w:color="auto"/>
          </w:divBdr>
          <w:divsChild>
            <w:div w:id="503203491">
              <w:marLeft w:val="0"/>
              <w:marRight w:val="0"/>
              <w:marTop w:val="0"/>
              <w:marBottom w:val="0"/>
              <w:divBdr>
                <w:top w:val="none" w:sz="0" w:space="0" w:color="auto"/>
                <w:left w:val="none" w:sz="0" w:space="0" w:color="auto"/>
                <w:bottom w:val="none" w:sz="0" w:space="0" w:color="auto"/>
                <w:right w:val="none" w:sz="0" w:space="0" w:color="auto"/>
              </w:divBdr>
            </w:div>
          </w:divsChild>
        </w:div>
        <w:div w:id="2098557435">
          <w:marLeft w:val="0"/>
          <w:marRight w:val="0"/>
          <w:marTop w:val="0"/>
          <w:marBottom w:val="0"/>
          <w:divBdr>
            <w:top w:val="none" w:sz="0" w:space="0" w:color="auto"/>
            <w:left w:val="none" w:sz="0" w:space="0" w:color="auto"/>
            <w:bottom w:val="none" w:sz="0" w:space="0" w:color="auto"/>
            <w:right w:val="none" w:sz="0" w:space="0" w:color="auto"/>
          </w:divBdr>
          <w:divsChild>
            <w:div w:id="526868362">
              <w:marLeft w:val="0"/>
              <w:marRight w:val="0"/>
              <w:marTop w:val="0"/>
              <w:marBottom w:val="0"/>
              <w:divBdr>
                <w:top w:val="none" w:sz="0" w:space="0" w:color="auto"/>
                <w:left w:val="none" w:sz="0" w:space="0" w:color="auto"/>
                <w:bottom w:val="none" w:sz="0" w:space="0" w:color="auto"/>
                <w:right w:val="none" w:sz="0" w:space="0" w:color="auto"/>
              </w:divBdr>
            </w:div>
            <w:div w:id="705956762">
              <w:marLeft w:val="0"/>
              <w:marRight w:val="0"/>
              <w:marTop w:val="0"/>
              <w:marBottom w:val="0"/>
              <w:divBdr>
                <w:top w:val="none" w:sz="0" w:space="0" w:color="auto"/>
                <w:left w:val="none" w:sz="0" w:space="0" w:color="auto"/>
                <w:bottom w:val="none" w:sz="0" w:space="0" w:color="auto"/>
                <w:right w:val="none" w:sz="0" w:space="0" w:color="auto"/>
              </w:divBdr>
            </w:div>
            <w:div w:id="1218710883">
              <w:marLeft w:val="0"/>
              <w:marRight w:val="0"/>
              <w:marTop w:val="0"/>
              <w:marBottom w:val="0"/>
              <w:divBdr>
                <w:top w:val="none" w:sz="0" w:space="0" w:color="auto"/>
                <w:left w:val="none" w:sz="0" w:space="0" w:color="auto"/>
                <w:bottom w:val="none" w:sz="0" w:space="0" w:color="auto"/>
                <w:right w:val="none" w:sz="0" w:space="0" w:color="auto"/>
              </w:divBdr>
            </w:div>
            <w:div w:id="1401637202">
              <w:marLeft w:val="0"/>
              <w:marRight w:val="0"/>
              <w:marTop w:val="0"/>
              <w:marBottom w:val="0"/>
              <w:divBdr>
                <w:top w:val="none" w:sz="0" w:space="0" w:color="auto"/>
                <w:left w:val="none" w:sz="0" w:space="0" w:color="auto"/>
                <w:bottom w:val="none" w:sz="0" w:space="0" w:color="auto"/>
                <w:right w:val="none" w:sz="0" w:space="0" w:color="auto"/>
              </w:divBdr>
            </w:div>
            <w:div w:id="1676032069">
              <w:marLeft w:val="0"/>
              <w:marRight w:val="0"/>
              <w:marTop w:val="0"/>
              <w:marBottom w:val="0"/>
              <w:divBdr>
                <w:top w:val="none" w:sz="0" w:space="0" w:color="auto"/>
                <w:left w:val="none" w:sz="0" w:space="0" w:color="auto"/>
                <w:bottom w:val="none" w:sz="0" w:space="0" w:color="auto"/>
                <w:right w:val="none" w:sz="0" w:space="0" w:color="auto"/>
              </w:divBdr>
            </w:div>
            <w:div w:id="1964380123">
              <w:marLeft w:val="0"/>
              <w:marRight w:val="0"/>
              <w:marTop w:val="0"/>
              <w:marBottom w:val="0"/>
              <w:divBdr>
                <w:top w:val="none" w:sz="0" w:space="0" w:color="auto"/>
                <w:left w:val="none" w:sz="0" w:space="0" w:color="auto"/>
                <w:bottom w:val="none" w:sz="0" w:space="0" w:color="auto"/>
                <w:right w:val="none" w:sz="0" w:space="0" w:color="auto"/>
              </w:divBdr>
            </w:div>
          </w:divsChild>
        </w:div>
        <w:div w:id="2116242842">
          <w:marLeft w:val="0"/>
          <w:marRight w:val="0"/>
          <w:marTop w:val="0"/>
          <w:marBottom w:val="0"/>
          <w:divBdr>
            <w:top w:val="none" w:sz="0" w:space="0" w:color="auto"/>
            <w:left w:val="none" w:sz="0" w:space="0" w:color="auto"/>
            <w:bottom w:val="none" w:sz="0" w:space="0" w:color="auto"/>
            <w:right w:val="none" w:sz="0" w:space="0" w:color="auto"/>
          </w:divBdr>
          <w:divsChild>
            <w:div w:id="4090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413">
      <w:bodyDiv w:val="1"/>
      <w:marLeft w:val="0"/>
      <w:marRight w:val="0"/>
      <w:marTop w:val="0"/>
      <w:marBottom w:val="0"/>
      <w:divBdr>
        <w:top w:val="none" w:sz="0" w:space="0" w:color="auto"/>
        <w:left w:val="none" w:sz="0" w:space="0" w:color="auto"/>
        <w:bottom w:val="none" w:sz="0" w:space="0" w:color="auto"/>
        <w:right w:val="none" w:sz="0" w:space="0" w:color="auto"/>
      </w:divBdr>
    </w:div>
    <w:div w:id="943852238">
      <w:bodyDiv w:val="1"/>
      <w:marLeft w:val="0"/>
      <w:marRight w:val="0"/>
      <w:marTop w:val="0"/>
      <w:marBottom w:val="0"/>
      <w:divBdr>
        <w:top w:val="none" w:sz="0" w:space="0" w:color="auto"/>
        <w:left w:val="none" w:sz="0" w:space="0" w:color="auto"/>
        <w:bottom w:val="none" w:sz="0" w:space="0" w:color="auto"/>
        <w:right w:val="none" w:sz="0" w:space="0" w:color="auto"/>
      </w:divBdr>
    </w:div>
    <w:div w:id="947389192">
      <w:bodyDiv w:val="1"/>
      <w:marLeft w:val="0"/>
      <w:marRight w:val="0"/>
      <w:marTop w:val="0"/>
      <w:marBottom w:val="0"/>
      <w:divBdr>
        <w:top w:val="none" w:sz="0" w:space="0" w:color="auto"/>
        <w:left w:val="none" w:sz="0" w:space="0" w:color="auto"/>
        <w:bottom w:val="none" w:sz="0" w:space="0" w:color="auto"/>
        <w:right w:val="none" w:sz="0" w:space="0" w:color="auto"/>
      </w:divBdr>
    </w:div>
    <w:div w:id="954992257">
      <w:bodyDiv w:val="1"/>
      <w:marLeft w:val="0"/>
      <w:marRight w:val="0"/>
      <w:marTop w:val="0"/>
      <w:marBottom w:val="0"/>
      <w:divBdr>
        <w:top w:val="none" w:sz="0" w:space="0" w:color="auto"/>
        <w:left w:val="none" w:sz="0" w:space="0" w:color="auto"/>
        <w:bottom w:val="none" w:sz="0" w:space="0" w:color="auto"/>
        <w:right w:val="none" w:sz="0" w:space="0" w:color="auto"/>
      </w:divBdr>
    </w:div>
    <w:div w:id="957219660">
      <w:bodyDiv w:val="1"/>
      <w:marLeft w:val="0"/>
      <w:marRight w:val="0"/>
      <w:marTop w:val="0"/>
      <w:marBottom w:val="0"/>
      <w:divBdr>
        <w:top w:val="none" w:sz="0" w:space="0" w:color="auto"/>
        <w:left w:val="none" w:sz="0" w:space="0" w:color="auto"/>
        <w:bottom w:val="none" w:sz="0" w:space="0" w:color="auto"/>
        <w:right w:val="none" w:sz="0" w:space="0" w:color="auto"/>
      </w:divBdr>
    </w:div>
    <w:div w:id="986788788">
      <w:bodyDiv w:val="1"/>
      <w:marLeft w:val="0"/>
      <w:marRight w:val="0"/>
      <w:marTop w:val="0"/>
      <w:marBottom w:val="0"/>
      <w:divBdr>
        <w:top w:val="none" w:sz="0" w:space="0" w:color="auto"/>
        <w:left w:val="none" w:sz="0" w:space="0" w:color="auto"/>
        <w:bottom w:val="none" w:sz="0" w:space="0" w:color="auto"/>
        <w:right w:val="none" w:sz="0" w:space="0" w:color="auto"/>
      </w:divBdr>
    </w:div>
    <w:div w:id="1003052057">
      <w:bodyDiv w:val="1"/>
      <w:marLeft w:val="0"/>
      <w:marRight w:val="0"/>
      <w:marTop w:val="0"/>
      <w:marBottom w:val="0"/>
      <w:divBdr>
        <w:top w:val="none" w:sz="0" w:space="0" w:color="auto"/>
        <w:left w:val="none" w:sz="0" w:space="0" w:color="auto"/>
        <w:bottom w:val="none" w:sz="0" w:space="0" w:color="auto"/>
        <w:right w:val="none" w:sz="0" w:space="0" w:color="auto"/>
      </w:divBdr>
    </w:div>
    <w:div w:id="1011373793">
      <w:bodyDiv w:val="1"/>
      <w:marLeft w:val="0"/>
      <w:marRight w:val="0"/>
      <w:marTop w:val="0"/>
      <w:marBottom w:val="0"/>
      <w:divBdr>
        <w:top w:val="none" w:sz="0" w:space="0" w:color="auto"/>
        <w:left w:val="none" w:sz="0" w:space="0" w:color="auto"/>
        <w:bottom w:val="none" w:sz="0" w:space="0" w:color="auto"/>
        <w:right w:val="none" w:sz="0" w:space="0" w:color="auto"/>
      </w:divBdr>
    </w:div>
    <w:div w:id="1023477979">
      <w:bodyDiv w:val="1"/>
      <w:marLeft w:val="0"/>
      <w:marRight w:val="0"/>
      <w:marTop w:val="0"/>
      <w:marBottom w:val="0"/>
      <w:divBdr>
        <w:top w:val="none" w:sz="0" w:space="0" w:color="auto"/>
        <w:left w:val="none" w:sz="0" w:space="0" w:color="auto"/>
        <w:bottom w:val="none" w:sz="0" w:space="0" w:color="auto"/>
        <w:right w:val="none" w:sz="0" w:space="0" w:color="auto"/>
      </w:divBdr>
    </w:div>
    <w:div w:id="1032807442">
      <w:bodyDiv w:val="1"/>
      <w:marLeft w:val="0"/>
      <w:marRight w:val="0"/>
      <w:marTop w:val="0"/>
      <w:marBottom w:val="0"/>
      <w:divBdr>
        <w:top w:val="none" w:sz="0" w:space="0" w:color="auto"/>
        <w:left w:val="none" w:sz="0" w:space="0" w:color="auto"/>
        <w:bottom w:val="none" w:sz="0" w:space="0" w:color="auto"/>
        <w:right w:val="none" w:sz="0" w:space="0" w:color="auto"/>
      </w:divBdr>
    </w:div>
    <w:div w:id="1035354073">
      <w:bodyDiv w:val="1"/>
      <w:marLeft w:val="0"/>
      <w:marRight w:val="0"/>
      <w:marTop w:val="0"/>
      <w:marBottom w:val="0"/>
      <w:divBdr>
        <w:top w:val="none" w:sz="0" w:space="0" w:color="auto"/>
        <w:left w:val="none" w:sz="0" w:space="0" w:color="auto"/>
        <w:bottom w:val="none" w:sz="0" w:space="0" w:color="auto"/>
        <w:right w:val="none" w:sz="0" w:space="0" w:color="auto"/>
      </w:divBdr>
    </w:div>
    <w:div w:id="1041318335">
      <w:bodyDiv w:val="1"/>
      <w:marLeft w:val="0"/>
      <w:marRight w:val="0"/>
      <w:marTop w:val="0"/>
      <w:marBottom w:val="0"/>
      <w:divBdr>
        <w:top w:val="none" w:sz="0" w:space="0" w:color="auto"/>
        <w:left w:val="none" w:sz="0" w:space="0" w:color="auto"/>
        <w:bottom w:val="none" w:sz="0" w:space="0" w:color="auto"/>
        <w:right w:val="none" w:sz="0" w:space="0" w:color="auto"/>
      </w:divBdr>
    </w:div>
    <w:div w:id="1045442782">
      <w:bodyDiv w:val="1"/>
      <w:marLeft w:val="0"/>
      <w:marRight w:val="0"/>
      <w:marTop w:val="0"/>
      <w:marBottom w:val="0"/>
      <w:divBdr>
        <w:top w:val="none" w:sz="0" w:space="0" w:color="auto"/>
        <w:left w:val="none" w:sz="0" w:space="0" w:color="auto"/>
        <w:bottom w:val="none" w:sz="0" w:space="0" w:color="auto"/>
        <w:right w:val="none" w:sz="0" w:space="0" w:color="auto"/>
      </w:divBdr>
    </w:div>
    <w:div w:id="1068259715">
      <w:bodyDiv w:val="1"/>
      <w:marLeft w:val="0"/>
      <w:marRight w:val="0"/>
      <w:marTop w:val="0"/>
      <w:marBottom w:val="0"/>
      <w:divBdr>
        <w:top w:val="none" w:sz="0" w:space="0" w:color="auto"/>
        <w:left w:val="none" w:sz="0" w:space="0" w:color="auto"/>
        <w:bottom w:val="none" w:sz="0" w:space="0" w:color="auto"/>
        <w:right w:val="none" w:sz="0" w:space="0" w:color="auto"/>
      </w:divBdr>
      <w:divsChild>
        <w:div w:id="452751710">
          <w:marLeft w:val="0"/>
          <w:marRight w:val="0"/>
          <w:marTop w:val="0"/>
          <w:marBottom w:val="0"/>
          <w:divBdr>
            <w:top w:val="none" w:sz="0" w:space="0" w:color="auto"/>
            <w:left w:val="none" w:sz="0" w:space="0" w:color="auto"/>
            <w:bottom w:val="none" w:sz="0" w:space="0" w:color="auto"/>
            <w:right w:val="none" w:sz="0" w:space="0" w:color="auto"/>
          </w:divBdr>
        </w:div>
      </w:divsChild>
    </w:div>
    <w:div w:id="1069183597">
      <w:bodyDiv w:val="1"/>
      <w:marLeft w:val="0"/>
      <w:marRight w:val="0"/>
      <w:marTop w:val="0"/>
      <w:marBottom w:val="0"/>
      <w:divBdr>
        <w:top w:val="none" w:sz="0" w:space="0" w:color="auto"/>
        <w:left w:val="none" w:sz="0" w:space="0" w:color="auto"/>
        <w:bottom w:val="none" w:sz="0" w:space="0" w:color="auto"/>
        <w:right w:val="none" w:sz="0" w:space="0" w:color="auto"/>
      </w:divBdr>
    </w:div>
    <w:div w:id="1072239125">
      <w:bodyDiv w:val="1"/>
      <w:marLeft w:val="0"/>
      <w:marRight w:val="0"/>
      <w:marTop w:val="0"/>
      <w:marBottom w:val="0"/>
      <w:divBdr>
        <w:top w:val="none" w:sz="0" w:space="0" w:color="auto"/>
        <w:left w:val="none" w:sz="0" w:space="0" w:color="auto"/>
        <w:bottom w:val="none" w:sz="0" w:space="0" w:color="auto"/>
        <w:right w:val="none" w:sz="0" w:space="0" w:color="auto"/>
      </w:divBdr>
      <w:divsChild>
        <w:div w:id="1280990056">
          <w:marLeft w:val="0"/>
          <w:marRight w:val="0"/>
          <w:marTop w:val="0"/>
          <w:marBottom w:val="0"/>
          <w:divBdr>
            <w:top w:val="none" w:sz="0" w:space="0" w:color="auto"/>
            <w:left w:val="none" w:sz="0" w:space="0" w:color="auto"/>
            <w:bottom w:val="none" w:sz="0" w:space="0" w:color="auto"/>
            <w:right w:val="none" w:sz="0" w:space="0" w:color="auto"/>
          </w:divBdr>
        </w:div>
      </w:divsChild>
    </w:div>
    <w:div w:id="1081214220">
      <w:bodyDiv w:val="1"/>
      <w:marLeft w:val="0"/>
      <w:marRight w:val="0"/>
      <w:marTop w:val="0"/>
      <w:marBottom w:val="0"/>
      <w:divBdr>
        <w:top w:val="none" w:sz="0" w:space="0" w:color="auto"/>
        <w:left w:val="none" w:sz="0" w:space="0" w:color="auto"/>
        <w:bottom w:val="none" w:sz="0" w:space="0" w:color="auto"/>
        <w:right w:val="none" w:sz="0" w:space="0" w:color="auto"/>
      </w:divBdr>
    </w:div>
    <w:div w:id="1096097146">
      <w:bodyDiv w:val="1"/>
      <w:marLeft w:val="0"/>
      <w:marRight w:val="0"/>
      <w:marTop w:val="0"/>
      <w:marBottom w:val="0"/>
      <w:divBdr>
        <w:top w:val="none" w:sz="0" w:space="0" w:color="auto"/>
        <w:left w:val="none" w:sz="0" w:space="0" w:color="auto"/>
        <w:bottom w:val="none" w:sz="0" w:space="0" w:color="auto"/>
        <w:right w:val="none" w:sz="0" w:space="0" w:color="auto"/>
      </w:divBdr>
    </w:div>
    <w:div w:id="1098451500">
      <w:bodyDiv w:val="1"/>
      <w:marLeft w:val="0"/>
      <w:marRight w:val="0"/>
      <w:marTop w:val="0"/>
      <w:marBottom w:val="0"/>
      <w:divBdr>
        <w:top w:val="none" w:sz="0" w:space="0" w:color="auto"/>
        <w:left w:val="none" w:sz="0" w:space="0" w:color="auto"/>
        <w:bottom w:val="none" w:sz="0" w:space="0" w:color="auto"/>
        <w:right w:val="none" w:sz="0" w:space="0" w:color="auto"/>
      </w:divBdr>
    </w:div>
    <w:div w:id="1108768947">
      <w:bodyDiv w:val="1"/>
      <w:marLeft w:val="0"/>
      <w:marRight w:val="0"/>
      <w:marTop w:val="0"/>
      <w:marBottom w:val="0"/>
      <w:divBdr>
        <w:top w:val="none" w:sz="0" w:space="0" w:color="auto"/>
        <w:left w:val="none" w:sz="0" w:space="0" w:color="auto"/>
        <w:bottom w:val="none" w:sz="0" w:space="0" w:color="auto"/>
        <w:right w:val="none" w:sz="0" w:space="0" w:color="auto"/>
      </w:divBdr>
    </w:div>
    <w:div w:id="1114328136">
      <w:bodyDiv w:val="1"/>
      <w:marLeft w:val="0"/>
      <w:marRight w:val="0"/>
      <w:marTop w:val="0"/>
      <w:marBottom w:val="0"/>
      <w:divBdr>
        <w:top w:val="none" w:sz="0" w:space="0" w:color="auto"/>
        <w:left w:val="none" w:sz="0" w:space="0" w:color="auto"/>
        <w:bottom w:val="none" w:sz="0" w:space="0" w:color="auto"/>
        <w:right w:val="none" w:sz="0" w:space="0" w:color="auto"/>
      </w:divBdr>
    </w:div>
    <w:div w:id="1115292958">
      <w:bodyDiv w:val="1"/>
      <w:marLeft w:val="0"/>
      <w:marRight w:val="0"/>
      <w:marTop w:val="0"/>
      <w:marBottom w:val="0"/>
      <w:divBdr>
        <w:top w:val="none" w:sz="0" w:space="0" w:color="auto"/>
        <w:left w:val="none" w:sz="0" w:space="0" w:color="auto"/>
        <w:bottom w:val="none" w:sz="0" w:space="0" w:color="auto"/>
        <w:right w:val="none" w:sz="0" w:space="0" w:color="auto"/>
      </w:divBdr>
    </w:div>
    <w:div w:id="1118336918">
      <w:bodyDiv w:val="1"/>
      <w:marLeft w:val="0"/>
      <w:marRight w:val="0"/>
      <w:marTop w:val="0"/>
      <w:marBottom w:val="0"/>
      <w:divBdr>
        <w:top w:val="none" w:sz="0" w:space="0" w:color="auto"/>
        <w:left w:val="none" w:sz="0" w:space="0" w:color="auto"/>
        <w:bottom w:val="none" w:sz="0" w:space="0" w:color="auto"/>
        <w:right w:val="none" w:sz="0" w:space="0" w:color="auto"/>
      </w:divBdr>
    </w:div>
    <w:div w:id="1124035214">
      <w:bodyDiv w:val="1"/>
      <w:marLeft w:val="0"/>
      <w:marRight w:val="0"/>
      <w:marTop w:val="0"/>
      <w:marBottom w:val="0"/>
      <w:divBdr>
        <w:top w:val="none" w:sz="0" w:space="0" w:color="auto"/>
        <w:left w:val="none" w:sz="0" w:space="0" w:color="auto"/>
        <w:bottom w:val="none" w:sz="0" w:space="0" w:color="auto"/>
        <w:right w:val="none" w:sz="0" w:space="0" w:color="auto"/>
      </w:divBdr>
      <w:divsChild>
        <w:div w:id="1895460019">
          <w:marLeft w:val="0"/>
          <w:marRight w:val="0"/>
          <w:marTop w:val="0"/>
          <w:marBottom w:val="0"/>
          <w:divBdr>
            <w:top w:val="none" w:sz="0" w:space="0" w:color="auto"/>
            <w:left w:val="none" w:sz="0" w:space="0" w:color="auto"/>
            <w:bottom w:val="none" w:sz="0" w:space="0" w:color="auto"/>
            <w:right w:val="none" w:sz="0" w:space="0" w:color="auto"/>
          </w:divBdr>
        </w:div>
      </w:divsChild>
    </w:div>
    <w:div w:id="1132136622">
      <w:bodyDiv w:val="1"/>
      <w:marLeft w:val="0"/>
      <w:marRight w:val="0"/>
      <w:marTop w:val="0"/>
      <w:marBottom w:val="0"/>
      <w:divBdr>
        <w:top w:val="none" w:sz="0" w:space="0" w:color="auto"/>
        <w:left w:val="none" w:sz="0" w:space="0" w:color="auto"/>
        <w:bottom w:val="none" w:sz="0" w:space="0" w:color="auto"/>
        <w:right w:val="none" w:sz="0" w:space="0" w:color="auto"/>
      </w:divBdr>
    </w:div>
    <w:div w:id="1143617747">
      <w:bodyDiv w:val="1"/>
      <w:marLeft w:val="0"/>
      <w:marRight w:val="0"/>
      <w:marTop w:val="0"/>
      <w:marBottom w:val="0"/>
      <w:divBdr>
        <w:top w:val="none" w:sz="0" w:space="0" w:color="auto"/>
        <w:left w:val="none" w:sz="0" w:space="0" w:color="auto"/>
        <w:bottom w:val="none" w:sz="0" w:space="0" w:color="auto"/>
        <w:right w:val="none" w:sz="0" w:space="0" w:color="auto"/>
      </w:divBdr>
    </w:div>
    <w:div w:id="1152019469">
      <w:bodyDiv w:val="1"/>
      <w:marLeft w:val="0"/>
      <w:marRight w:val="0"/>
      <w:marTop w:val="0"/>
      <w:marBottom w:val="0"/>
      <w:divBdr>
        <w:top w:val="none" w:sz="0" w:space="0" w:color="auto"/>
        <w:left w:val="none" w:sz="0" w:space="0" w:color="auto"/>
        <w:bottom w:val="none" w:sz="0" w:space="0" w:color="auto"/>
        <w:right w:val="none" w:sz="0" w:space="0" w:color="auto"/>
      </w:divBdr>
    </w:div>
    <w:div w:id="1155996225">
      <w:bodyDiv w:val="1"/>
      <w:marLeft w:val="0"/>
      <w:marRight w:val="0"/>
      <w:marTop w:val="0"/>
      <w:marBottom w:val="0"/>
      <w:divBdr>
        <w:top w:val="none" w:sz="0" w:space="0" w:color="auto"/>
        <w:left w:val="none" w:sz="0" w:space="0" w:color="auto"/>
        <w:bottom w:val="none" w:sz="0" w:space="0" w:color="auto"/>
        <w:right w:val="none" w:sz="0" w:space="0" w:color="auto"/>
      </w:divBdr>
    </w:div>
    <w:div w:id="1161193972">
      <w:bodyDiv w:val="1"/>
      <w:marLeft w:val="0"/>
      <w:marRight w:val="0"/>
      <w:marTop w:val="0"/>
      <w:marBottom w:val="0"/>
      <w:divBdr>
        <w:top w:val="none" w:sz="0" w:space="0" w:color="auto"/>
        <w:left w:val="none" w:sz="0" w:space="0" w:color="auto"/>
        <w:bottom w:val="none" w:sz="0" w:space="0" w:color="auto"/>
        <w:right w:val="none" w:sz="0" w:space="0" w:color="auto"/>
      </w:divBdr>
    </w:div>
    <w:div w:id="1171868934">
      <w:bodyDiv w:val="1"/>
      <w:marLeft w:val="0"/>
      <w:marRight w:val="0"/>
      <w:marTop w:val="0"/>
      <w:marBottom w:val="0"/>
      <w:divBdr>
        <w:top w:val="none" w:sz="0" w:space="0" w:color="auto"/>
        <w:left w:val="none" w:sz="0" w:space="0" w:color="auto"/>
        <w:bottom w:val="none" w:sz="0" w:space="0" w:color="auto"/>
        <w:right w:val="none" w:sz="0" w:space="0" w:color="auto"/>
      </w:divBdr>
    </w:div>
    <w:div w:id="1180512770">
      <w:bodyDiv w:val="1"/>
      <w:marLeft w:val="0"/>
      <w:marRight w:val="0"/>
      <w:marTop w:val="0"/>
      <w:marBottom w:val="0"/>
      <w:divBdr>
        <w:top w:val="none" w:sz="0" w:space="0" w:color="auto"/>
        <w:left w:val="none" w:sz="0" w:space="0" w:color="auto"/>
        <w:bottom w:val="none" w:sz="0" w:space="0" w:color="auto"/>
        <w:right w:val="none" w:sz="0" w:space="0" w:color="auto"/>
      </w:divBdr>
    </w:div>
    <w:div w:id="1188717273">
      <w:bodyDiv w:val="1"/>
      <w:marLeft w:val="0"/>
      <w:marRight w:val="0"/>
      <w:marTop w:val="0"/>
      <w:marBottom w:val="0"/>
      <w:divBdr>
        <w:top w:val="none" w:sz="0" w:space="0" w:color="auto"/>
        <w:left w:val="none" w:sz="0" w:space="0" w:color="auto"/>
        <w:bottom w:val="none" w:sz="0" w:space="0" w:color="auto"/>
        <w:right w:val="none" w:sz="0" w:space="0" w:color="auto"/>
      </w:divBdr>
    </w:div>
    <w:div w:id="1192498446">
      <w:bodyDiv w:val="1"/>
      <w:marLeft w:val="0"/>
      <w:marRight w:val="0"/>
      <w:marTop w:val="0"/>
      <w:marBottom w:val="0"/>
      <w:divBdr>
        <w:top w:val="none" w:sz="0" w:space="0" w:color="auto"/>
        <w:left w:val="none" w:sz="0" w:space="0" w:color="auto"/>
        <w:bottom w:val="none" w:sz="0" w:space="0" w:color="auto"/>
        <w:right w:val="none" w:sz="0" w:space="0" w:color="auto"/>
      </w:divBdr>
    </w:div>
    <w:div w:id="1202284022">
      <w:bodyDiv w:val="1"/>
      <w:marLeft w:val="0"/>
      <w:marRight w:val="0"/>
      <w:marTop w:val="0"/>
      <w:marBottom w:val="0"/>
      <w:divBdr>
        <w:top w:val="none" w:sz="0" w:space="0" w:color="auto"/>
        <w:left w:val="none" w:sz="0" w:space="0" w:color="auto"/>
        <w:bottom w:val="none" w:sz="0" w:space="0" w:color="auto"/>
        <w:right w:val="none" w:sz="0" w:space="0" w:color="auto"/>
      </w:divBdr>
    </w:div>
    <w:div w:id="1206333002">
      <w:bodyDiv w:val="1"/>
      <w:marLeft w:val="0"/>
      <w:marRight w:val="0"/>
      <w:marTop w:val="0"/>
      <w:marBottom w:val="0"/>
      <w:divBdr>
        <w:top w:val="none" w:sz="0" w:space="0" w:color="auto"/>
        <w:left w:val="none" w:sz="0" w:space="0" w:color="auto"/>
        <w:bottom w:val="none" w:sz="0" w:space="0" w:color="auto"/>
        <w:right w:val="none" w:sz="0" w:space="0" w:color="auto"/>
      </w:divBdr>
    </w:div>
    <w:div w:id="1219438014">
      <w:bodyDiv w:val="1"/>
      <w:marLeft w:val="0"/>
      <w:marRight w:val="0"/>
      <w:marTop w:val="0"/>
      <w:marBottom w:val="0"/>
      <w:divBdr>
        <w:top w:val="none" w:sz="0" w:space="0" w:color="auto"/>
        <w:left w:val="none" w:sz="0" w:space="0" w:color="auto"/>
        <w:bottom w:val="none" w:sz="0" w:space="0" w:color="auto"/>
        <w:right w:val="none" w:sz="0" w:space="0" w:color="auto"/>
      </w:divBdr>
    </w:div>
    <w:div w:id="1233198035">
      <w:bodyDiv w:val="1"/>
      <w:marLeft w:val="0"/>
      <w:marRight w:val="0"/>
      <w:marTop w:val="0"/>
      <w:marBottom w:val="0"/>
      <w:divBdr>
        <w:top w:val="none" w:sz="0" w:space="0" w:color="auto"/>
        <w:left w:val="none" w:sz="0" w:space="0" w:color="auto"/>
        <w:bottom w:val="none" w:sz="0" w:space="0" w:color="auto"/>
        <w:right w:val="none" w:sz="0" w:space="0" w:color="auto"/>
      </w:divBdr>
    </w:div>
    <w:div w:id="1237596470">
      <w:bodyDiv w:val="1"/>
      <w:marLeft w:val="0"/>
      <w:marRight w:val="0"/>
      <w:marTop w:val="0"/>
      <w:marBottom w:val="0"/>
      <w:divBdr>
        <w:top w:val="none" w:sz="0" w:space="0" w:color="auto"/>
        <w:left w:val="none" w:sz="0" w:space="0" w:color="auto"/>
        <w:bottom w:val="none" w:sz="0" w:space="0" w:color="auto"/>
        <w:right w:val="none" w:sz="0" w:space="0" w:color="auto"/>
      </w:divBdr>
    </w:div>
    <w:div w:id="1238324384">
      <w:bodyDiv w:val="1"/>
      <w:marLeft w:val="0"/>
      <w:marRight w:val="0"/>
      <w:marTop w:val="0"/>
      <w:marBottom w:val="0"/>
      <w:divBdr>
        <w:top w:val="none" w:sz="0" w:space="0" w:color="auto"/>
        <w:left w:val="none" w:sz="0" w:space="0" w:color="auto"/>
        <w:bottom w:val="none" w:sz="0" w:space="0" w:color="auto"/>
        <w:right w:val="none" w:sz="0" w:space="0" w:color="auto"/>
      </w:divBdr>
    </w:div>
    <w:div w:id="1248467500">
      <w:bodyDiv w:val="1"/>
      <w:marLeft w:val="0"/>
      <w:marRight w:val="0"/>
      <w:marTop w:val="0"/>
      <w:marBottom w:val="0"/>
      <w:divBdr>
        <w:top w:val="none" w:sz="0" w:space="0" w:color="auto"/>
        <w:left w:val="none" w:sz="0" w:space="0" w:color="auto"/>
        <w:bottom w:val="none" w:sz="0" w:space="0" w:color="auto"/>
        <w:right w:val="none" w:sz="0" w:space="0" w:color="auto"/>
      </w:divBdr>
    </w:div>
    <w:div w:id="1250044024">
      <w:bodyDiv w:val="1"/>
      <w:marLeft w:val="0"/>
      <w:marRight w:val="0"/>
      <w:marTop w:val="0"/>
      <w:marBottom w:val="0"/>
      <w:divBdr>
        <w:top w:val="none" w:sz="0" w:space="0" w:color="auto"/>
        <w:left w:val="none" w:sz="0" w:space="0" w:color="auto"/>
        <w:bottom w:val="none" w:sz="0" w:space="0" w:color="auto"/>
        <w:right w:val="none" w:sz="0" w:space="0" w:color="auto"/>
      </w:divBdr>
    </w:div>
    <w:div w:id="1271166326">
      <w:bodyDiv w:val="1"/>
      <w:marLeft w:val="0"/>
      <w:marRight w:val="0"/>
      <w:marTop w:val="0"/>
      <w:marBottom w:val="0"/>
      <w:divBdr>
        <w:top w:val="none" w:sz="0" w:space="0" w:color="auto"/>
        <w:left w:val="none" w:sz="0" w:space="0" w:color="auto"/>
        <w:bottom w:val="none" w:sz="0" w:space="0" w:color="auto"/>
        <w:right w:val="none" w:sz="0" w:space="0" w:color="auto"/>
      </w:divBdr>
    </w:div>
    <w:div w:id="1272396102">
      <w:bodyDiv w:val="1"/>
      <w:marLeft w:val="0"/>
      <w:marRight w:val="0"/>
      <w:marTop w:val="0"/>
      <w:marBottom w:val="0"/>
      <w:divBdr>
        <w:top w:val="none" w:sz="0" w:space="0" w:color="auto"/>
        <w:left w:val="none" w:sz="0" w:space="0" w:color="auto"/>
        <w:bottom w:val="none" w:sz="0" w:space="0" w:color="auto"/>
        <w:right w:val="none" w:sz="0" w:space="0" w:color="auto"/>
      </w:divBdr>
    </w:div>
    <w:div w:id="1282419146">
      <w:bodyDiv w:val="1"/>
      <w:marLeft w:val="0"/>
      <w:marRight w:val="0"/>
      <w:marTop w:val="0"/>
      <w:marBottom w:val="0"/>
      <w:divBdr>
        <w:top w:val="none" w:sz="0" w:space="0" w:color="auto"/>
        <w:left w:val="none" w:sz="0" w:space="0" w:color="auto"/>
        <w:bottom w:val="none" w:sz="0" w:space="0" w:color="auto"/>
        <w:right w:val="none" w:sz="0" w:space="0" w:color="auto"/>
      </w:divBdr>
    </w:div>
    <w:div w:id="1282690864">
      <w:bodyDiv w:val="1"/>
      <w:marLeft w:val="0"/>
      <w:marRight w:val="0"/>
      <w:marTop w:val="0"/>
      <w:marBottom w:val="0"/>
      <w:divBdr>
        <w:top w:val="none" w:sz="0" w:space="0" w:color="auto"/>
        <w:left w:val="none" w:sz="0" w:space="0" w:color="auto"/>
        <w:bottom w:val="none" w:sz="0" w:space="0" w:color="auto"/>
        <w:right w:val="none" w:sz="0" w:space="0" w:color="auto"/>
      </w:divBdr>
    </w:div>
    <w:div w:id="1282953322">
      <w:bodyDiv w:val="1"/>
      <w:marLeft w:val="0"/>
      <w:marRight w:val="0"/>
      <w:marTop w:val="0"/>
      <w:marBottom w:val="0"/>
      <w:divBdr>
        <w:top w:val="none" w:sz="0" w:space="0" w:color="auto"/>
        <w:left w:val="none" w:sz="0" w:space="0" w:color="auto"/>
        <w:bottom w:val="none" w:sz="0" w:space="0" w:color="auto"/>
        <w:right w:val="none" w:sz="0" w:space="0" w:color="auto"/>
      </w:divBdr>
    </w:div>
    <w:div w:id="1283925982">
      <w:bodyDiv w:val="1"/>
      <w:marLeft w:val="0"/>
      <w:marRight w:val="0"/>
      <w:marTop w:val="0"/>
      <w:marBottom w:val="0"/>
      <w:divBdr>
        <w:top w:val="none" w:sz="0" w:space="0" w:color="auto"/>
        <w:left w:val="none" w:sz="0" w:space="0" w:color="auto"/>
        <w:bottom w:val="none" w:sz="0" w:space="0" w:color="auto"/>
        <w:right w:val="none" w:sz="0" w:space="0" w:color="auto"/>
      </w:divBdr>
    </w:div>
    <w:div w:id="1297221421">
      <w:bodyDiv w:val="1"/>
      <w:marLeft w:val="0"/>
      <w:marRight w:val="0"/>
      <w:marTop w:val="0"/>
      <w:marBottom w:val="0"/>
      <w:divBdr>
        <w:top w:val="none" w:sz="0" w:space="0" w:color="auto"/>
        <w:left w:val="none" w:sz="0" w:space="0" w:color="auto"/>
        <w:bottom w:val="none" w:sz="0" w:space="0" w:color="auto"/>
        <w:right w:val="none" w:sz="0" w:space="0" w:color="auto"/>
      </w:divBdr>
    </w:div>
    <w:div w:id="1297570417">
      <w:bodyDiv w:val="1"/>
      <w:marLeft w:val="0"/>
      <w:marRight w:val="0"/>
      <w:marTop w:val="0"/>
      <w:marBottom w:val="0"/>
      <w:divBdr>
        <w:top w:val="none" w:sz="0" w:space="0" w:color="auto"/>
        <w:left w:val="none" w:sz="0" w:space="0" w:color="auto"/>
        <w:bottom w:val="none" w:sz="0" w:space="0" w:color="auto"/>
        <w:right w:val="none" w:sz="0" w:space="0" w:color="auto"/>
      </w:divBdr>
      <w:divsChild>
        <w:div w:id="503588605">
          <w:marLeft w:val="0"/>
          <w:marRight w:val="0"/>
          <w:marTop w:val="0"/>
          <w:marBottom w:val="0"/>
          <w:divBdr>
            <w:top w:val="none" w:sz="0" w:space="0" w:color="auto"/>
            <w:left w:val="none" w:sz="0" w:space="0" w:color="auto"/>
            <w:bottom w:val="none" w:sz="0" w:space="0" w:color="auto"/>
            <w:right w:val="none" w:sz="0" w:space="0" w:color="auto"/>
          </w:divBdr>
        </w:div>
      </w:divsChild>
    </w:div>
    <w:div w:id="1303921640">
      <w:bodyDiv w:val="1"/>
      <w:marLeft w:val="0"/>
      <w:marRight w:val="0"/>
      <w:marTop w:val="0"/>
      <w:marBottom w:val="0"/>
      <w:divBdr>
        <w:top w:val="none" w:sz="0" w:space="0" w:color="auto"/>
        <w:left w:val="none" w:sz="0" w:space="0" w:color="auto"/>
        <w:bottom w:val="none" w:sz="0" w:space="0" w:color="auto"/>
        <w:right w:val="none" w:sz="0" w:space="0" w:color="auto"/>
      </w:divBdr>
    </w:div>
    <w:div w:id="1308321651">
      <w:bodyDiv w:val="1"/>
      <w:marLeft w:val="0"/>
      <w:marRight w:val="0"/>
      <w:marTop w:val="0"/>
      <w:marBottom w:val="0"/>
      <w:divBdr>
        <w:top w:val="none" w:sz="0" w:space="0" w:color="auto"/>
        <w:left w:val="none" w:sz="0" w:space="0" w:color="auto"/>
        <w:bottom w:val="none" w:sz="0" w:space="0" w:color="auto"/>
        <w:right w:val="none" w:sz="0" w:space="0" w:color="auto"/>
      </w:divBdr>
    </w:div>
    <w:div w:id="1309818497">
      <w:bodyDiv w:val="1"/>
      <w:marLeft w:val="0"/>
      <w:marRight w:val="0"/>
      <w:marTop w:val="0"/>
      <w:marBottom w:val="0"/>
      <w:divBdr>
        <w:top w:val="none" w:sz="0" w:space="0" w:color="auto"/>
        <w:left w:val="none" w:sz="0" w:space="0" w:color="auto"/>
        <w:bottom w:val="none" w:sz="0" w:space="0" w:color="auto"/>
        <w:right w:val="none" w:sz="0" w:space="0" w:color="auto"/>
      </w:divBdr>
    </w:div>
    <w:div w:id="1315523292">
      <w:bodyDiv w:val="1"/>
      <w:marLeft w:val="0"/>
      <w:marRight w:val="0"/>
      <w:marTop w:val="0"/>
      <w:marBottom w:val="0"/>
      <w:divBdr>
        <w:top w:val="none" w:sz="0" w:space="0" w:color="auto"/>
        <w:left w:val="none" w:sz="0" w:space="0" w:color="auto"/>
        <w:bottom w:val="none" w:sz="0" w:space="0" w:color="auto"/>
        <w:right w:val="none" w:sz="0" w:space="0" w:color="auto"/>
      </w:divBdr>
    </w:div>
    <w:div w:id="1319765041">
      <w:bodyDiv w:val="1"/>
      <w:marLeft w:val="0"/>
      <w:marRight w:val="0"/>
      <w:marTop w:val="0"/>
      <w:marBottom w:val="0"/>
      <w:divBdr>
        <w:top w:val="none" w:sz="0" w:space="0" w:color="auto"/>
        <w:left w:val="none" w:sz="0" w:space="0" w:color="auto"/>
        <w:bottom w:val="none" w:sz="0" w:space="0" w:color="auto"/>
        <w:right w:val="none" w:sz="0" w:space="0" w:color="auto"/>
      </w:divBdr>
    </w:div>
    <w:div w:id="1324704592">
      <w:bodyDiv w:val="1"/>
      <w:marLeft w:val="0"/>
      <w:marRight w:val="0"/>
      <w:marTop w:val="0"/>
      <w:marBottom w:val="0"/>
      <w:divBdr>
        <w:top w:val="none" w:sz="0" w:space="0" w:color="auto"/>
        <w:left w:val="none" w:sz="0" w:space="0" w:color="auto"/>
        <w:bottom w:val="none" w:sz="0" w:space="0" w:color="auto"/>
        <w:right w:val="none" w:sz="0" w:space="0" w:color="auto"/>
      </w:divBdr>
    </w:div>
    <w:div w:id="1337146074">
      <w:bodyDiv w:val="1"/>
      <w:marLeft w:val="0"/>
      <w:marRight w:val="0"/>
      <w:marTop w:val="0"/>
      <w:marBottom w:val="0"/>
      <w:divBdr>
        <w:top w:val="none" w:sz="0" w:space="0" w:color="auto"/>
        <w:left w:val="none" w:sz="0" w:space="0" w:color="auto"/>
        <w:bottom w:val="none" w:sz="0" w:space="0" w:color="auto"/>
        <w:right w:val="none" w:sz="0" w:space="0" w:color="auto"/>
      </w:divBdr>
      <w:divsChild>
        <w:div w:id="32121964">
          <w:marLeft w:val="0"/>
          <w:marRight w:val="0"/>
          <w:marTop w:val="100"/>
          <w:marBottom w:val="100"/>
          <w:divBdr>
            <w:top w:val="none" w:sz="0" w:space="0" w:color="auto"/>
            <w:left w:val="none" w:sz="0" w:space="0" w:color="auto"/>
            <w:bottom w:val="none" w:sz="0" w:space="0" w:color="auto"/>
            <w:right w:val="none" w:sz="0" w:space="0" w:color="auto"/>
          </w:divBdr>
          <w:divsChild>
            <w:div w:id="635843741">
              <w:marLeft w:val="0"/>
              <w:marRight w:val="0"/>
              <w:marTop w:val="0"/>
              <w:marBottom w:val="0"/>
              <w:divBdr>
                <w:top w:val="none" w:sz="0" w:space="0" w:color="auto"/>
                <w:left w:val="none" w:sz="0" w:space="0" w:color="auto"/>
                <w:bottom w:val="none" w:sz="0" w:space="0" w:color="auto"/>
                <w:right w:val="none" w:sz="0" w:space="0" w:color="auto"/>
              </w:divBdr>
              <w:divsChild>
                <w:div w:id="1976332610">
                  <w:marLeft w:val="0"/>
                  <w:marRight w:val="0"/>
                  <w:marTop w:val="0"/>
                  <w:marBottom w:val="0"/>
                  <w:divBdr>
                    <w:top w:val="none" w:sz="0" w:space="0" w:color="auto"/>
                    <w:left w:val="none" w:sz="0" w:space="0" w:color="auto"/>
                    <w:bottom w:val="none" w:sz="0" w:space="0" w:color="auto"/>
                    <w:right w:val="none" w:sz="0" w:space="0" w:color="auto"/>
                  </w:divBdr>
                </w:div>
              </w:divsChild>
            </w:div>
            <w:div w:id="1942028341">
              <w:marLeft w:val="0"/>
              <w:marRight w:val="872"/>
              <w:marTop w:val="0"/>
              <w:marBottom w:val="0"/>
              <w:divBdr>
                <w:top w:val="none" w:sz="0" w:space="0" w:color="auto"/>
                <w:left w:val="none" w:sz="0" w:space="0" w:color="auto"/>
                <w:bottom w:val="none" w:sz="0" w:space="0" w:color="auto"/>
                <w:right w:val="none" w:sz="0" w:space="0" w:color="auto"/>
              </w:divBdr>
              <w:divsChild>
                <w:div w:id="120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8328">
          <w:marLeft w:val="0"/>
          <w:marRight w:val="0"/>
          <w:marTop w:val="100"/>
          <w:marBottom w:val="100"/>
          <w:divBdr>
            <w:top w:val="none" w:sz="0" w:space="0" w:color="auto"/>
            <w:left w:val="none" w:sz="0" w:space="0" w:color="auto"/>
            <w:bottom w:val="none" w:sz="0" w:space="0" w:color="auto"/>
            <w:right w:val="none" w:sz="0" w:space="0" w:color="auto"/>
          </w:divBdr>
          <w:divsChild>
            <w:div w:id="653679100">
              <w:marLeft w:val="0"/>
              <w:marRight w:val="0"/>
              <w:marTop w:val="0"/>
              <w:marBottom w:val="0"/>
              <w:divBdr>
                <w:top w:val="none" w:sz="0" w:space="0" w:color="auto"/>
                <w:left w:val="none" w:sz="0" w:space="0" w:color="auto"/>
                <w:bottom w:val="none" w:sz="0" w:space="0" w:color="auto"/>
                <w:right w:val="none" w:sz="0" w:space="0" w:color="auto"/>
              </w:divBdr>
              <w:divsChild>
                <w:div w:id="736589156">
                  <w:marLeft w:val="0"/>
                  <w:marRight w:val="0"/>
                  <w:marTop w:val="0"/>
                  <w:marBottom w:val="0"/>
                  <w:divBdr>
                    <w:top w:val="none" w:sz="0" w:space="0" w:color="auto"/>
                    <w:left w:val="none" w:sz="0" w:space="0" w:color="auto"/>
                    <w:bottom w:val="none" w:sz="0" w:space="0" w:color="auto"/>
                    <w:right w:val="none" w:sz="0" w:space="0" w:color="auto"/>
                  </w:divBdr>
                </w:div>
              </w:divsChild>
            </w:div>
            <w:div w:id="1023484121">
              <w:marLeft w:val="0"/>
              <w:marRight w:val="872"/>
              <w:marTop w:val="0"/>
              <w:marBottom w:val="0"/>
              <w:divBdr>
                <w:top w:val="none" w:sz="0" w:space="0" w:color="auto"/>
                <w:left w:val="none" w:sz="0" w:space="0" w:color="auto"/>
                <w:bottom w:val="none" w:sz="0" w:space="0" w:color="auto"/>
                <w:right w:val="none" w:sz="0" w:space="0" w:color="auto"/>
              </w:divBdr>
              <w:divsChild>
                <w:div w:id="8755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3194">
          <w:marLeft w:val="0"/>
          <w:marRight w:val="0"/>
          <w:marTop w:val="100"/>
          <w:marBottom w:val="100"/>
          <w:divBdr>
            <w:top w:val="none" w:sz="0" w:space="0" w:color="auto"/>
            <w:left w:val="none" w:sz="0" w:space="0" w:color="auto"/>
            <w:bottom w:val="none" w:sz="0" w:space="0" w:color="auto"/>
            <w:right w:val="none" w:sz="0" w:space="0" w:color="auto"/>
          </w:divBdr>
          <w:divsChild>
            <w:div w:id="540868933">
              <w:marLeft w:val="0"/>
              <w:marRight w:val="872"/>
              <w:marTop w:val="0"/>
              <w:marBottom w:val="0"/>
              <w:divBdr>
                <w:top w:val="none" w:sz="0" w:space="0" w:color="auto"/>
                <w:left w:val="none" w:sz="0" w:space="0" w:color="auto"/>
                <w:bottom w:val="none" w:sz="0" w:space="0" w:color="auto"/>
                <w:right w:val="none" w:sz="0" w:space="0" w:color="auto"/>
              </w:divBdr>
              <w:divsChild>
                <w:div w:id="186795611">
                  <w:marLeft w:val="0"/>
                  <w:marRight w:val="0"/>
                  <w:marTop w:val="0"/>
                  <w:marBottom w:val="0"/>
                  <w:divBdr>
                    <w:top w:val="none" w:sz="0" w:space="0" w:color="auto"/>
                    <w:left w:val="none" w:sz="0" w:space="0" w:color="auto"/>
                    <w:bottom w:val="none" w:sz="0" w:space="0" w:color="auto"/>
                    <w:right w:val="none" w:sz="0" w:space="0" w:color="auto"/>
                  </w:divBdr>
                </w:div>
              </w:divsChild>
            </w:div>
            <w:div w:id="620378878">
              <w:marLeft w:val="0"/>
              <w:marRight w:val="0"/>
              <w:marTop w:val="0"/>
              <w:marBottom w:val="0"/>
              <w:divBdr>
                <w:top w:val="none" w:sz="0" w:space="0" w:color="auto"/>
                <w:left w:val="none" w:sz="0" w:space="0" w:color="auto"/>
                <w:bottom w:val="none" w:sz="0" w:space="0" w:color="auto"/>
                <w:right w:val="none" w:sz="0" w:space="0" w:color="auto"/>
              </w:divBdr>
              <w:divsChild>
                <w:div w:id="10894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6529">
      <w:bodyDiv w:val="1"/>
      <w:marLeft w:val="0"/>
      <w:marRight w:val="0"/>
      <w:marTop w:val="0"/>
      <w:marBottom w:val="0"/>
      <w:divBdr>
        <w:top w:val="none" w:sz="0" w:space="0" w:color="auto"/>
        <w:left w:val="none" w:sz="0" w:space="0" w:color="auto"/>
        <w:bottom w:val="none" w:sz="0" w:space="0" w:color="auto"/>
        <w:right w:val="none" w:sz="0" w:space="0" w:color="auto"/>
      </w:divBdr>
      <w:divsChild>
        <w:div w:id="38672574">
          <w:marLeft w:val="0"/>
          <w:marRight w:val="0"/>
          <w:marTop w:val="0"/>
          <w:marBottom w:val="0"/>
          <w:divBdr>
            <w:top w:val="none" w:sz="0" w:space="0" w:color="auto"/>
            <w:left w:val="none" w:sz="0" w:space="0" w:color="auto"/>
            <w:bottom w:val="none" w:sz="0" w:space="0" w:color="auto"/>
            <w:right w:val="none" w:sz="0" w:space="0" w:color="auto"/>
          </w:divBdr>
        </w:div>
        <w:div w:id="45569623">
          <w:marLeft w:val="0"/>
          <w:marRight w:val="0"/>
          <w:marTop w:val="0"/>
          <w:marBottom w:val="0"/>
          <w:divBdr>
            <w:top w:val="none" w:sz="0" w:space="0" w:color="auto"/>
            <w:left w:val="none" w:sz="0" w:space="0" w:color="auto"/>
            <w:bottom w:val="none" w:sz="0" w:space="0" w:color="auto"/>
            <w:right w:val="none" w:sz="0" w:space="0" w:color="auto"/>
          </w:divBdr>
        </w:div>
        <w:div w:id="56054142">
          <w:marLeft w:val="0"/>
          <w:marRight w:val="0"/>
          <w:marTop w:val="0"/>
          <w:marBottom w:val="0"/>
          <w:divBdr>
            <w:top w:val="none" w:sz="0" w:space="0" w:color="auto"/>
            <w:left w:val="none" w:sz="0" w:space="0" w:color="auto"/>
            <w:bottom w:val="none" w:sz="0" w:space="0" w:color="auto"/>
            <w:right w:val="none" w:sz="0" w:space="0" w:color="auto"/>
          </w:divBdr>
        </w:div>
        <w:div w:id="65152490">
          <w:marLeft w:val="0"/>
          <w:marRight w:val="0"/>
          <w:marTop w:val="0"/>
          <w:marBottom w:val="0"/>
          <w:divBdr>
            <w:top w:val="none" w:sz="0" w:space="0" w:color="auto"/>
            <w:left w:val="none" w:sz="0" w:space="0" w:color="auto"/>
            <w:bottom w:val="none" w:sz="0" w:space="0" w:color="auto"/>
            <w:right w:val="none" w:sz="0" w:space="0" w:color="auto"/>
          </w:divBdr>
        </w:div>
        <w:div w:id="69231381">
          <w:marLeft w:val="0"/>
          <w:marRight w:val="0"/>
          <w:marTop w:val="0"/>
          <w:marBottom w:val="0"/>
          <w:divBdr>
            <w:top w:val="none" w:sz="0" w:space="0" w:color="auto"/>
            <w:left w:val="none" w:sz="0" w:space="0" w:color="auto"/>
            <w:bottom w:val="none" w:sz="0" w:space="0" w:color="auto"/>
            <w:right w:val="none" w:sz="0" w:space="0" w:color="auto"/>
          </w:divBdr>
        </w:div>
        <w:div w:id="76831667">
          <w:marLeft w:val="0"/>
          <w:marRight w:val="0"/>
          <w:marTop w:val="0"/>
          <w:marBottom w:val="0"/>
          <w:divBdr>
            <w:top w:val="none" w:sz="0" w:space="0" w:color="auto"/>
            <w:left w:val="none" w:sz="0" w:space="0" w:color="auto"/>
            <w:bottom w:val="none" w:sz="0" w:space="0" w:color="auto"/>
            <w:right w:val="none" w:sz="0" w:space="0" w:color="auto"/>
          </w:divBdr>
          <w:divsChild>
            <w:div w:id="20982275">
              <w:marLeft w:val="0"/>
              <w:marRight w:val="0"/>
              <w:marTop w:val="0"/>
              <w:marBottom w:val="0"/>
              <w:divBdr>
                <w:top w:val="none" w:sz="0" w:space="0" w:color="auto"/>
                <w:left w:val="none" w:sz="0" w:space="0" w:color="auto"/>
                <w:bottom w:val="none" w:sz="0" w:space="0" w:color="auto"/>
                <w:right w:val="none" w:sz="0" w:space="0" w:color="auto"/>
              </w:divBdr>
            </w:div>
            <w:div w:id="760488255">
              <w:marLeft w:val="0"/>
              <w:marRight w:val="0"/>
              <w:marTop w:val="0"/>
              <w:marBottom w:val="0"/>
              <w:divBdr>
                <w:top w:val="none" w:sz="0" w:space="0" w:color="auto"/>
                <w:left w:val="none" w:sz="0" w:space="0" w:color="auto"/>
                <w:bottom w:val="none" w:sz="0" w:space="0" w:color="auto"/>
                <w:right w:val="none" w:sz="0" w:space="0" w:color="auto"/>
              </w:divBdr>
            </w:div>
            <w:div w:id="994409423">
              <w:marLeft w:val="0"/>
              <w:marRight w:val="0"/>
              <w:marTop w:val="0"/>
              <w:marBottom w:val="0"/>
              <w:divBdr>
                <w:top w:val="none" w:sz="0" w:space="0" w:color="auto"/>
                <w:left w:val="none" w:sz="0" w:space="0" w:color="auto"/>
                <w:bottom w:val="none" w:sz="0" w:space="0" w:color="auto"/>
                <w:right w:val="none" w:sz="0" w:space="0" w:color="auto"/>
              </w:divBdr>
            </w:div>
            <w:div w:id="1699506066">
              <w:marLeft w:val="0"/>
              <w:marRight w:val="0"/>
              <w:marTop w:val="0"/>
              <w:marBottom w:val="0"/>
              <w:divBdr>
                <w:top w:val="none" w:sz="0" w:space="0" w:color="auto"/>
                <w:left w:val="none" w:sz="0" w:space="0" w:color="auto"/>
                <w:bottom w:val="none" w:sz="0" w:space="0" w:color="auto"/>
                <w:right w:val="none" w:sz="0" w:space="0" w:color="auto"/>
              </w:divBdr>
            </w:div>
          </w:divsChild>
        </w:div>
        <w:div w:id="112485188">
          <w:marLeft w:val="0"/>
          <w:marRight w:val="0"/>
          <w:marTop w:val="0"/>
          <w:marBottom w:val="0"/>
          <w:divBdr>
            <w:top w:val="none" w:sz="0" w:space="0" w:color="auto"/>
            <w:left w:val="none" w:sz="0" w:space="0" w:color="auto"/>
            <w:bottom w:val="none" w:sz="0" w:space="0" w:color="auto"/>
            <w:right w:val="none" w:sz="0" w:space="0" w:color="auto"/>
          </w:divBdr>
        </w:div>
        <w:div w:id="114257037">
          <w:marLeft w:val="0"/>
          <w:marRight w:val="0"/>
          <w:marTop w:val="0"/>
          <w:marBottom w:val="0"/>
          <w:divBdr>
            <w:top w:val="none" w:sz="0" w:space="0" w:color="auto"/>
            <w:left w:val="none" w:sz="0" w:space="0" w:color="auto"/>
            <w:bottom w:val="none" w:sz="0" w:space="0" w:color="auto"/>
            <w:right w:val="none" w:sz="0" w:space="0" w:color="auto"/>
          </w:divBdr>
        </w:div>
        <w:div w:id="120534464">
          <w:marLeft w:val="0"/>
          <w:marRight w:val="0"/>
          <w:marTop w:val="0"/>
          <w:marBottom w:val="0"/>
          <w:divBdr>
            <w:top w:val="none" w:sz="0" w:space="0" w:color="auto"/>
            <w:left w:val="none" w:sz="0" w:space="0" w:color="auto"/>
            <w:bottom w:val="none" w:sz="0" w:space="0" w:color="auto"/>
            <w:right w:val="none" w:sz="0" w:space="0" w:color="auto"/>
          </w:divBdr>
          <w:divsChild>
            <w:div w:id="21134491">
              <w:marLeft w:val="0"/>
              <w:marRight w:val="0"/>
              <w:marTop w:val="0"/>
              <w:marBottom w:val="0"/>
              <w:divBdr>
                <w:top w:val="none" w:sz="0" w:space="0" w:color="auto"/>
                <w:left w:val="none" w:sz="0" w:space="0" w:color="auto"/>
                <w:bottom w:val="none" w:sz="0" w:space="0" w:color="auto"/>
                <w:right w:val="none" w:sz="0" w:space="0" w:color="auto"/>
              </w:divBdr>
            </w:div>
            <w:div w:id="293099279">
              <w:marLeft w:val="0"/>
              <w:marRight w:val="0"/>
              <w:marTop w:val="0"/>
              <w:marBottom w:val="0"/>
              <w:divBdr>
                <w:top w:val="none" w:sz="0" w:space="0" w:color="auto"/>
                <w:left w:val="none" w:sz="0" w:space="0" w:color="auto"/>
                <w:bottom w:val="none" w:sz="0" w:space="0" w:color="auto"/>
                <w:right w:val="none" w:sz="0" w:space="0" w:color="auto"/>
              </w:divBdr>
            </w:div>
            <w:div w:id="1930308851">
              <w:marLeft w:val="0"/>
              <w:marRight w:val="0"/>
              <w:marTop w:val="0"/>
              <w:marBottom w:val="0"/>
              <w:divBdr>
                <w:top w:val="none" w:sz="0" w:space="0" w:color="auto"/>
                <w:left w:val="none" w:sz="0" w:space="0" w:color="auto"/>
                <w:bottom w:val="none" w:sz="0" w:space="0" w:color="auto"/>
                <w:right w:val="none" w:sz="0" w:space="0" w:color="auto"/>
              </w:divBdr>
            </w:div>
          </w:divsChild>
        </w:div>
        <w:div w:id="182744338">
          <w:marLeft w:val="0"/>
          <w:marRight w:val="0"/>
          <w:marTop w:val="0"/>
          <w:marBottom w:val="0"/>
          <w:divBdr>
            <w:top w:val="none" w:sz="0" w:space="0" w:color="auto"/>
            <w:left w:val="none" w:sz="0" w:space="0" w:color="auto"/>
            <w:bottom w:val="none" w:sz="0" w:space="0" w:color="auto"/>
            <w:right w:val="none" w:sz="0" w:space="0" w:color="auto"/>
          </w:divBdr>
        </w:div>
        <w:div w:id="221645405">
          <w:marLeft w:val="0"/>
          <w:marRight w:val="0"/>
          <w:marTop w:val="0"/>
          <w:marBottom w:val="0"/>
          <w:divBdr>
            <w:top w:val="none" w:sz="0" w:space="0" w:color="auto"/>
            <w:left w:val="none" w:sz="0" w:space="0" w:color="auto"/>
            <w:bottom w:val="none" w:sz="0" w:space="0" w:color="auto"/>
            <w:right w:val="none" w:sz="0" w:space="0" w:color="auto"/>
          </w:divBdr>
        </w:div>
        <w:div w:id="249437038">
          <w:marLeft w:val="0"/>
          <w:marRight w:val="0"/>
          <w:marTop w:val="0"/>
          <w:marBottom w:val="0"/>
          <w:divBdr>
            <w:top w:val="none" w:sz="0" w:space="0" w:color="auto"/>
            <w:left w:val="none" w:sz="0" w:space="0" w:color="auto"/>
            <w:bottom w:val="none" w:sz="0" w:space="0" w:color="auto"/>
            <w:right w:val="none" w:sz="0" w:space="0" w:color="auto"/>
          </w:divBdr>
        </w:div>
        <w:div w:id="299842621">
          <w:marLeft w:val="0"/>
          <w:marRight w:val="0"/>
          <w:marTop w:val="0"/>
          <w:marBottom w:val="0"/>
          <w:divBdr>
            <w:top w:val="none" w:sz="0" w:space="0" w:color="auto"/>
            <w:left w:val="none" w:sz="0" w:space="0" w:color="auto"/>
            <w:bottom w:val="none" w:sz="0" w:space="0" w:color="auto"/>
            <w:right w:val="none" w:sz="0" w:space="0" w:color="auto"/>
          </w:divBdr>
        </w:div>
        <w:div w:id="313876496">
          <w:marLeft w:val="0"/>
          <w:marRight w:val="0"/>
          <w:marTop w:val="0"/>
          <w:marBottom w:val="0"/>
          <w:divBdr>
            <w:top w:val="none" w:sz="0" w:space="0" w:color="auto"/>
            <w:left w:val="none" w:sz="0" w:space="0" w:color="auto"/>
            <w:bottom w:val="none" w:sz="0" w:space="0" w:color="auto"/>
            <w:right w:val="none" w:sz="0" w:space="0" w:color="auto"/>
          </w:divBdr>
        </w:div>
        <w:div w:id="325133655">
          <w:marLeft w:val="0"/>
          <w:marRight w:val="0"/>
          <w:marTop w:val="0"/>
          <w:marBottom w:val="0"/>
          <w:divBdr>
            <w:top w:val="none" w:sz="0" w:space="0" w:color="auto"/>
            <w:left w:val="none" w:sz="0" w:space="0" w:color="auto"/>
            <w:bottom w:val="none" w:sz="0" w:space="0" w:color="auto"/>
            <w:right w:val="none" w:sz="0" w:space="0" w:color="auto"/>
          </w:divBdr>
        </w:div>
        <w:div w:id="336077710">
          <w:marLeft w:val="0"/>
          <w:marRight w:val="0"/>
          <w:marTop w:val="0"/>
          <w:marBottom w:val="0"/>
          <w:divBdr>
            <w:top w:val="none" w:sz="0" w:space="0" w:color="auto"/>
            <w:left w:val="none" w:sz="0" w:space="0" w:color="auto"/>
            <w:bottom w:val="none" w:sz="0" w:space="0" w:color="auto"/>
            <w:right w:val="none" w:sz="0" w:space="0" w:color="auto"/>
          </w:divBdr>
        </w:div>
        <w:div w:id="428159086">
          <w:marLeft w:val="0"/>
          <w:marRight w:val="0"/>
          <w:marTop w:val="0"/>
          <w:marBottom w:val="0"/>
          <w:divBdr>
            <w:top w:val="none" w:sz="0" w:space="0" w:color="auto"/>
            <w:left w:val="none" w:sz="0" w:space="0" w:color="auto"/>
            <w:bottom w:val="none" w:sz="0" w:space="0" w:color="auto"/>
            <w:right w:val="none" w:sz="0" w:space="0" w:color="auto"/>
          </w:divBdr>
        </w:div>
        <w:div w:id="431048526">
          <w:marLeft w:val="0"/>
          <w:marRight w:val="0"/>
          <w:marTop w:val="0"/>
          <w:marBottom w:val="0"/>
          <w:divBdr>
            <w:top w:val="none" w:sz="0" w:space="0" w:color="auto"/>
            <w:left w:val="none" w:sz="0" w:space="0" w:color="auto"/>
            <w:bottom w:val="none" w:sz="0" w:space="0" w:color="auto"/>
            <w:right w:val="none" w:sz="0" w:space="0" w:color="auto"/>
          </w:divBdr>
        </w:div>
        <w:div w:id="444468222">
          <w:marLeft w:val="0"/>
          <w:marRight w:val="0"/>
          <w:marTop w:val="0"/>
          <w:marBottom w:val="0"/>
          <w:divBdr>
            <w:top w:val="none" w:sz="0" w:space="0" w:color="auto"/>
            <w:left w:val="none" w:sz="0" w:space="0" w:color="auto"/>
            <w:bottom w:val="none" w:sz="0" w:space="0" w:color="auto"/>
            <w:right w:val="none" w:sz="0" w:space="0" w:color="auto"/>
          </w:divBdr>
        </w:div>
        <w:div w:id="471362389">
          <w:marLeft w:val="0"/>
          <w:marRight w:val="0"/>
          <w:marTop w:val="0"/>
          <w:marBottom w:val="0"/>
          <w:divBdr>
            <w:top w:val="none" w:sz="0" w:space="0" w:color="auto"/>
            <w:left w:val="none" w:sz="0" w:space="0" w:color="auto"/>
            <w:bottom w:val="none" w:sz="0" w:space="0" w:color="auto"/>
            <w:right w:val="none" w:sz="0" w:space="0" w:color="auto"/>
          </w:divBdr>
        </w:div>
        <w:div w:id="471676306">
          <w:marLeft w:val="0"/>
          <w:marRight w:val="0"/>
          <w:marTop w:val="0"/>
          <w:marBottom w:val="0"/>
          <w:divBdr>
            <w:top w:val="none" w:sz="0" w:space="0" w:color="auto"/>
            <w:left w:val="none" w:sz="0" w:space="0" w:color="auto"/>
            <w:bottom w:val="none" w:sz="0" w:space="0" w:color="auto"/>
            <w:right w:val="none" w:sz="0" w:space="0" w:color="auto"/>
          </w:divBdr>
        </w:div>
        <w:div w:id="493037789">
          <w:marLeft w:val="0"/>
          <w:marRight w:val="0"/>
          <w:marTop w:val="0"/>
          <w:marBottom w:val="0"/>
          <w:divBdr>
            <w:top w:val="none" w:sz="0" w:space="0" w:color="auto"/>
            <w:left w:val="none" w:sz="0" w:space="0" w:color="auto"/>
            <w:bottom w:val="none" w:sz="0" w:space="0" w:color="auto"/>
            <w:right w:val="none" w:sz="0" w:space="0" w:color="auto"/>
          </w:divBdr>
        </w:div>
        <w:div w:id="519245844">
          <w:marLeft w:val="0"/>
          <w:marRight w:val="0"/>
          <w:marTop w:val="0"/>
          <w:marBottom w:val="0"/>
          <w:divBdr>
            <w:top w:val="none" w:sz="0" w:space="0" w:color="auto"/>
            <w:left w:val="none" w:sz="0" w:space="0" w:color="auto"/>
            <w:bottom w:val="none" w:sz="0" w:space="0" w:color="auto"/>
            <w:right w:val="none" w:sz="0" w:space="0" w:color="auto"/>
          </w:divBdr>
        </w:div>
        <w:div w:id="519971905">
          <w:marLeft w:val="0"/>
          <w:marRight w:val="0"/>
          <w:marTop w:val="0"/>
          <w:marBottom w:val="0"/>
          <w:divBdr>
            <w:top w:val="none" w:sz="0" w:space="0" w:color="auto"/>
            <w:left w:val="none" w:sz="0" w:space="0" w:color="auto"/>
            <w:bottom w:val="none" w:sz="0" w:space="0" w:color="auto"/>
            <w:right w:val="none" w:sz="0" w:space="0" w:color="auto"/>
          </w:divBdr>
        </w:div>
        <w:div w:id="534268622">
          <w:marLeft w:val="0"/>
          <w:marRight w:val="0"/>
          <w:marTop w:val="0"/>
          <w:marBottom w:val="0"/>
          <w:divBdr>
            <w:top w:val="none" w:sz="0" w:space="0" w:color="auto"/>
            <w:left w:val="none" w:sz="0" w:space="0" w:color="auto"/>
            <w:bottom w:val="none" w:sz="0" w:space="0" w:color="auto"/>
            <w:right w:val="none" w:sz="0" w:space="0" w:color="auto"/>
          </w:divBdr>
        </w:div>
        <w:div w:id="555169774">
          <w:marLeft w:val="0"/>
          <w:marRight w:val="0"/>
          <w:marTop w:val="0"/>
          <w:marBottom w:val="0"/>
          <w:divBdr>
            <w:top w:val="none" w:sz="0" w:space="0" w:color="auto"/>
            <w:left w:val="none" w:sz="0" w:space="0" w:color="auto"/>
            <w:bottom w:val="none" w:sz="0" w:space="0" w:color="auto"/>
            <w:right w:val="none" w:sz="0" w:space="0" w:color="auto"/>
          </w:divBdr>
          <w:divsChild>
            <w:div w:id="500435927">
              <w:marLeft w:val="0"/>
              <w:marRight w:val="0"/>
              <w:marTop w:val="0"/>
              <w:marBottom w:val="0"/>
              <w:divBdr>
                <w:top w:val="none" w:sz="0" w:space="0" w:color="auto"/>
                <w:left w:val="none" w:sz="0" w:space="0" w:color="auto"/>
                <w:bottom w:val="none" w:sz="0" w:space="0" w:color="auto"/>
                <w:right w:val="none" w:sz="0" w:space="0" w:color="auto"/>
              </w:divBdr>
            </w:div>
            <w:div w:id="1056272797">
              <w:marLeft w:val="0"/>
              <w:marRight w:val="0"/>
              <w:marTop w:val="0"/>
              <w:marBottom w:val="0"/>
              <w:divBdr>
                <w:top w:val="none" w:sz="0" w:space="0" w:color="auto"/>
                <w:left w:val="none" w:sz="0" w:space="0" w:color="auto"/>
                <w:bottom w:val="none" w:sz="0" w:space="0" w:color="auto"/>
                <w:right w:val="none" w:sz="0" w:space="0" w:color="auto"/>
              </w:divBdr>
            </w:div>
            <w:div w:id="1349525444">
              <w:marLeft w:val="0"/>
              <w:marRight w:val="0"/>
              <w:marTop w:val="0"/>
              <w:marBottom w:val="0"/>
              <w:divBdr>
                <w:top w:val="none" w:sz="0" w:space="0" w:color="auto"/>
                <w:left w:val="none" w:sz="0" w:space="0" w:color="auto"/>
                <w:bottom w:val="none" w:sz="0" w:space="0" w:color="auto"/>
                <w:right w:val="none" w:sz="0" w:space="0" w:color="auto"/>
              </w:divBdr>
            </w:div>
            <w:div w:id="1518883072">
              <w:marLeft w:val="0"/>
              <w:marRight w:val="0"/>
              <w:marTop w:val="0"/>
              <w:marBottom w:val="0"/>
              <w:divBdr>
                <w:top w:val="none" w:sz="0" w:space="0" w:color="auto"/>
                <w:left w:val="none" w:sz="0" w:space="0" w:color="auto"/>
                <w:bottom w:val="none" w:sz="0" w:space="0" w:color="auto"/>
                <w:right w:val="none" w:sz="0" w:space="0" w:color="auto"/>
              </w:divBdr>
            </w:div>
          </w:divsChild>
        </w:div>
        <w:div w:id="602036195">
          <w:marLeft w:val="0"/>
          <w:marRight w:val="0"/>
          <w:marTop w:val="0"/>
          <w:marBottom w:val="0"/>
          <w:divBdr>
            <w:top w:val="none" w:sz="0" w:space="0" w:color="auto"/>
            <w:left w:val="none" w:sz="0" w:space="0" w:color="auto"/>
            <w:bottom w:val="none" w:sz="0" w:space="0" w:color="auto"/>
            <w:right w:val="none" w:sz="0" w:space="0" w:color="auto"/>
          </w:divBdr>
        </w:div>
        <w:div w:id="618756192">
          <w:marLeft w:val="0"/>
          <w:marRight w:val="0"/>
          <w:marTop w:val="0"/>
          <w:marBottom w:val="0"/>
          <w:divBdr>
            <w:top w:val="none" w:sz="0" w:space="0" w:color="auto"/>
            <w:left w:val="none" w:sz="0" w:space="0" w:color="auto"/>
            <w:bottom w:val="none" w:sz="0" w:space="0" w:color="auto"/>
            <w:right w:val="none" w:sz="0" w:space="0" w:color="auto"/>
          </w:divBdr>
        </w:div>
        <w:div w:id="634069095">
          <w:marLeft w:val="0"/>
          <w:marRight w:val="0"/>
          <w:marTop w:val="0"/>
          <w:marBottom w:val="0"/>
          <w:divBdr>
            <w:top w:val="none" w:sz="0" w:space="0" w:color="auto"/>
            <w:left w:val="none" w:sz="0" w:space="0" w:color="auto"/>
            <w:bottom w:val="none" w:sz="0" w:space="0" w:color="auto"/>
            <w:right w:val="none" w:sz="0" w:space="0" w:color="auto"/>
          </w:divBdr>
        </w:div>
        <w:div w:id="653215937">
          <w:marLeft w:val="0"/>
          <w:marRight w:val="0"/>
          <w:marTop w:val="0"/>
          <w:marBottom w:val="0"/>
          <w:divBdr>
            <w:top w:val="none" w:sz="0" w:space="0" w:color="auto"/>
            <w:left w:val="none" w:sz="0" w:space="0" w:color="auto"/>
            <w:bottom w:val="none" w:sz="0" w:space="0" w:color="auto"/>
            <w:right w:val="none" w:sz="0" w:space="0" w:color="auto"/>
          </w:divBdr>
        </w:div>
        <w:div w:id="680666440">
          <w:marLeft w:val="0"/>
          <w:marRight w:val="0"/>
          <w:marTop w:val="0"/>
          <w:marBottom w:val="0"/>
          <w:divBdr>
            <w:top w:val="none" w:sz="0" w:space="0" w:color="auto"/>
            <w:left w:val="none" w:sz="0" w:space="0" w:color="auto"/>
            <w:bottom w:val="none" w:sz="0" w:space="0" w:color="auto"/>
            <w:right w:val="none" w:sz="0" w:space="0" w:color="auto"/>
          </w:divBdr>
        </w:div>
        <w:div w:id="683898197">
          <w:marLeft w:val="0"/>
          <w:marRight w:val="0"/>
          <w:marTop w:val="0"/>
          <w:marBottom w:val="0"/>
          <w:divBdr>
            <w:top w:val="none" w:sz="0" w:space="0" w:color="auto"/>
            <w:left w:val="none" w:sz="0" w:space="0" w:color="auto"/>
            <w:bottom w:val="none" w:sz="0" w:space="0" w:color="auto"/>
            <w:right w:val="none" w:sz="0" w:space="0" w:color="auto"/>
          </w:divBdr>
          <w:divsChild>
            <w:div w:id="435832204">
              <w:marLeft w:val="0"/>
              <w:marRight w:val="0"/>
              <w:marTop w:val="0"/>
              <w:marBottom w:val="0"/>
              <w:divBdr>
                <w:top w:val="none" w:sz="0" w:space="0" w:color="auto"/>
                <w:left w:val="none" w:sz="0" w:space="0" w:color="auto"/>
                <w:bottom w:val="none" w:sz="0" w:space="0" w:color="auto"/>
                <w:right w:val="none" w:sz="0" w:space="0" w:color="auto"/>
              </w:divBdr>
            </w:div>
          </w:divsChild>
        </w:div>
        <w:div w:id="766383413">
          <w:marLeft w:val="0"/>
          <w:marRight w:val="0"/>
          <w:marTop w:val="0"/>
          <w:marBottom w:val="0"/>
          <w:divBdr>
            <w:top w:val="none" w:sz="0" w:space="0" w:color="auto"/>
            <w:left w:val="none" w:sz="0" w:space="0" w:color="auto"/>
            <w:bottom w:val="none" w:sz="0" w:space="0" w:color="auto"/>
            <w:right w:val="none" w:sz="0" w:space="0" w:color="auto"/>
          </w:divBdr>
        </w:div>
        <w:div w:id="779955616">
          <w:marLeft w:val="0"/>
          <w:marRight w:val="0"/>
          <w:marTop w:val="0"/>
          <w:marBottom w:val="0"/>
          <w:divBdr>
            <w:top w:val="none" w:sz="0" w:space="0" w:color="auto"/>
            <w:left w:val="none" w:sz="0" w:space="0" w:color="auto"/>
            <w:bottom w:val="none" w:sz="0" w:space="0" w:color="auto"/>
            <w:right w:val="none" w:sz="0" w:space="0" w:color="auto"/>
          </w:divBdr>
        </w:div>
        <w:div w:id="801921925">
          <w:marLeft w:val="0"/>
          <w:marRight w:val="0"/>
          <w:marTop w:val="0"/>
          <w:marBottom w:val="0"/>
          <w:divBdr>
            <w:top w:val="none" w:sz="0" w:space="0" w:color="auto"/>
            <w:left w:val="none" w:sz="0" w:space="0" w:color="auto"/>
            <w:bottom w:val="none" w:sz="0" w:space="0" w:color="auto"/>
            <w:right w:val="none" w:sz="0" w:space="0" w:color="auto"/>
          </w:divBdr>
        </w:div>
        <w:div w:id="835152717">
          <w:marLeft w:val="0"/>
          <w:marRight w:val="0"/>
          <w:marTop w:val="0"/>
          <w:marBottom w:val="0"/>
          <w:divBdr>
            <w:top w:val="none" w:sz="0" w:space="0" w:color="auto"/>
            <w:left w:val="none" w:sz="0" w:space="0" w:color="auto"/>
            <w:bottom w:val="none" w:sz="0" w:space="0" w:color="auto"/>
            <w:right w:val="none" w:sz="0" w:space="0" w:color="auto"/>
          </w:divBdr>
        </w:div>
        <w:div w:id="865993187">
          <w:marLeft w:val="0"/>
          <w:marRight w:val="0"/>
          <w:marTop w:val="0"/>
          <w:marBottom w:val="0"/>
          <w:divBdr>
            <w:top w:val="none" w:sz="0" w:space="0" w:color="auto"/>
            <w:left w:val="none" w:sz="0" w:space="0" w:color="auto"/>
            <w:bottom w:val="none" w:sz="0" w:space="0" w:color="auto"/>
            <w:right w:val="none" w:sz="0" w:space="0" w:color="auto"/>
          </w:divBdr>
          <w:divsChild>
            <w:div w:id="176887435">
              <w:marLeft w:val="0"/>
              <w:marRight w:val="0"/>
              <w:marTop w:val="0"/>
              <w:marBottom w:val="0"/>
              <w:divBdr>
                <w:top w:val="none" w:sz="0" w:space="0" w:color="auto"/>
                <w:left w:val="none" w:sz="0" w:space="0" w:color="auto"/>
                <w:bottom w:val="none" w:sz="0" w:space="0" w:color="auto"/>
                <w:right w:val="none" w:sz="0" w:space="0" w:color="auto"/>
              </w:divBdr>
            </w:div>
            <w:div w:id="917250956">
              <w:marLeft w:val="0"/>
              <w:marRight w:val="0"/>
              <w:marTop w:val="0"/>
              <w:marBottom w:val="0"/>
              <w:divBdr>
                <w:top w:val="none" w:sz="0" w:space="0" w:color="auto"/>
                <w:left w:val="none" w:sz="0" w:space="0" w:color="auto"/>
                <w:bottom w:val="none" w:sz="0" w:space="0" w:color="auto"/>
                <w:right w:val="none" w:sz="0" w:space="0" w:color="auto"/>
              </w:divBdr>
            </w:div>
            <w:div w:id="1214001796">
              <w:marLeft w:val="0"/>
              <w:marRight w:val="0"/>
              <w:marTop w:val="0"/>
              <w:marBottom w:val="0"/>
              <w:divBdr>
                <w:top w:val="none" w:sz="0" w:space="0" w:color="auto"/>
                <w:left w:val="none" w:sz="0" w:space="0" w:color="auto"/>
                <w:bottom w:val="none" w:sz="0" w:space="0" w:color="auto"/>
                <w:right w:val="none" w:sz="0" w:space="0" w:color="auto"/>
              </w:divBdr>
            </w:div>
            <w:div w:id="1686708438">
              <w:marLeft w:val="0"/>
              <w:marRight w:val="0"/>
              <w:marTop w:val="0"/>
              <w:marBottom w:val="0"/>
              <w:divBdr>
                <w:top w:val="none" w:sz="0" w:space="0" w:color="auto"/>
                <w:left w:val="none" w:sz="0" w:space="0" w:color="auto"/>
                <w:bottom w:val="none" w:sz="0" w:space="0" w:color="auto"/>
                <w:right w:val="none" w:sz="0" w:space="0" w:color="auto"/>
              </w:divBdr>
            </w:div>
          </w:divsChild>
        </w:div>
        <w:div w:id="884952312">
          <w:marLeft w:val="0"/>
          <w:marRight w:val="0"/>
          <w:marTop w:val="0"/>
          <w:marBottom w:val="0"/>
          <w:divBdr>
            <w:top w:val="none" w:sz="0" w:space="0" w:color="auto"/>
            <w:left w:val="none" w:sz="0" w:space="0" w:color="auto"/>
            <w:bottom w:val="none" w:sz="0" w:space="0" w:color="auto"/>
            <w:right w:val="none" w:sz="0" w:space="0" w:color="auto"/>
          </w:divBdr>
        </w:div>
        <w:div w:id="938945440">
          <w:marLeft w:val="0"/>
          <w:marRight w:val="0"/>
          <w:marTop w:val="0"/>
          <w:marBottom w:val="0"/>
          <w:divBdr>
            <w:top w:val="none" w:sz="0" w:space="0" w:color="auto"/>
            <w:left w:val="none" w:sz="0" w:space="0" w:color="auto"/>
            <w:bottom w:val="none" w:sz="0" w:space="0" w:color="auto"/>
            <w:right w:val="none" w:sz="0" w:space="0" w:color="auto"/>
          </w:divBdr>
        </w:div>
        <w:div w:id="958410824">
          <w:marLeft w:val="0"/>
          <w:marRight w:val="0"/>
          <w:marTop w:val="0"/>
          <w:marBottom w:val="0"/>
          <w:divBdr>
            <w:top w:val="none" w:sz="0" w:space="0" w:color="auto"/>
            <w:left w:val="none" w:sz="0" w:space="0" w:color="auto"/>
            <w:bottom w:val="none" w:sz="0" w:space="0" w:color="auto"/>
            <w:right w:val="none" w:sz="0" w:space="0" w:color="auto"/>
          </w:divBdr>
        </w:div>
        <w:div w:id="1037244796">
          <w:marLeft w:val="0"/>
          <w:marRight w:val="0"/>
          <w:marTop w:val="0"/>
          <w:marBottom w:val="0"/>
          <w:divBdr>
            <w:top w:val="none" w:sz="0" w:space="0" w:color="auto"/>
            <w:left w:val="none" w:sz="0" w:space="0" w:color="auto"/>
            <w:bottom w:val="none" w:sz="0" w:space="0" w:color="auto"/>
            <w:right w:val="none" w:sz="0" w:space="0" w:color="auto"/>
          </w:divBdr>
        </w:div>
        <w:div w:id="1049720289">
          <w:marLeft w:val="0"/>
          <w:marRight w:val="0"/>
          <w:marTop w:val="0"/>
          <w:marBottom w:val="0"/>
          <w:divBdr>
            <w:top w:val="none" w:sz="0" w:space="0" w:color="auto"/>
            <w:left w:val="none" w:sz="0" w:space="0" w:color="auto"/>
            <w:bottom w:val="none" w:sz="0" w:space="0" w:color="auto"/>
            <w:right w:val="none" w:sz="0" w:space="0" w:color="auto"/>
          </w:divBdr>
        </w:div>
        <w:div w:id="1065908940">
          <w:marLeft w:val="0"/>
          <w:marRight w:val="0"/>
          <w:marTop w:val="0"/>
          <w:marBottom w:val="0"/>
          <w:divBdr>
            <w:top w:val="none" w:sz="0" w:space="0" w:color="auto"/>
            <w:left w:val="none" w:sz="0" w:space="0" w:color="auto"/>
            <w:bottom w:val="none" w:sz="0" w:space="0" w:color="auto"/>
            <w:right w:val="none" w:sz="0" w:space="0" w:color="auto"/>
          </w:divBdr>
        </w:div>
        <w:div w:id="1072193333">
          <w:marLeft w:val="0"/>
          <w:marRight w:val="0"/>
          <w:marTop w:val="0"/>
          <w:marBottom w:val="0"/>
          <w:divBdr>
            <w:top w:val="none" w:sz="0" w:space="0" w:color="auto"/>
            <w:left w:val="none" w:sz="0" w:space="0" w:color="auto"/>
            <w:bottom w:val="none" w:sz="0" w:space="0" w:color="auto"/>
            <w:right w:val="none" w:sz="0" w:space="0" w:color="auto"/>
          </w:divBdr>
        </w:div>
        <w:div w:id="1091703994">
          <w:marLeft w:val="0"/>
          <w:marRight w:val="0"/>
          <w:marTop w:val="0"/>
          <w:marBottom w:val="0"/>
          <w:divBdr>
            <w:top w:val="none" w:sz="0" w:space="0" w:color="auto"/>
            <w:left w:val="none" w:sz="0" w:space="0" w:color="auto"/>
            <w:bottom w:val="none" w:sz="0" w:space="0" w:color="auto"/>
            <w:right w:val="none" w:sz="0" w:space="0" w:color="auto"/>
          </w:divBdr>
        </w:div>
        <w:div w:id="1125613043">
          <w:marLeft w:val="0"/>
          <w:marRight w:val="0"/>
          <w:marTop w:val="0"/>
          <w:marBottom w:val="0"/>
          <w:divBdr>
            <w:top w:val="none" w:sz="0" w:space="0" w:color="auto"/>
            <w:left w:val="none" w:sz="0" w:space="0" w:color="auto"/>
            <w:bottom w:val="none" w:sz="0" w:space="0" w:color="auto"/>
            <w:right w:val="none" w:sz="0" w:space="0" w:color="auto"/>
          </w:divBdr>
        </w:div>
        <w:div w:id="1133210070">
          <w:marLeft w:val="0"/>
          <w:marRight w:val="0"/>
          <w:marTop w:val="0"/>
          <w:marBottom w:val="0"/>
          <w:divBdr>
            <w:top w:val="none" w:sz="0" w:space="0" w:color="auto"/>
            <w:left w:val="none" w:sz="0" w:space="0" w:color="auto"/>
            <w:bottom w:val="none" w:sz="0" w:space="0" w:color="auto"/>
            <w:right w:val="none" w:sz="0" w:space="0" w:color="auto"/>
          </w:divBdr>
        </w:div>
        <w:div w:id="1156802826">
          <w:marLeft w:val="0"/>
          <w:marRight w:val="0"/>
          <w:marTop w:val="0"/>
          <w:marBottom w:val="0"/>
          <w:divBdr>
            <w:top w:val="none" w:sz="0" w:space="0" w:color="auto"/>
            <w:left w:val="none" w:sz="0" w:space="0" w:color="auto"/>
            <w:bottom w:val="none" w:sz="0" w:space="0" w:color="auto"/>
            <w:right w:val="none" w:sz="0" w:space="0" w:color="auto"/>
          </w:divBdr>
        </w:div>
        <w:div w:id="1163814161">
          <w:marLeft w:val="0"/>
          <w:marRight w:val="0"/>
          <w:marTop w:val="0"/>
          <w:marBottom w:val="0"/>
          <w:divBdr>
            <w:top w:val="none" w:sz="0" w:space="0" w:color="auto"/>
            <w:left w:val="none" w:sz="0" w:space="0" w:color="auto"/>
            <w:bottom w:val="none" w:sz="0" w:space="0" w:color="auto"/>
            <w:right w:val="none" w:sz="0" w:space="0" w:color="auto"/>
          </w:divBdr>
          <w:divsChild>
            <w:div w:id="115873258">
              <w:marLeft w:val="0"/>
              <w:marRight w:val="0"/>
              <w:marTop w:val="0"/>
              <w:marBottom w:val="0"/>
              <w:divBdr>
                <w:top w:val="none" w:sz="0" w:space="0" w:color="auto"/>
                <w:left w:val="none" w:sz="0" w:space="0" w:color="auto"/>
                <w:bottom w:val="none" w:sz="0" w:space="0" w:color="auto"/>
                <w:right w:val="none" w:sz="0" w:space="0" w:color="auto"/>
              </w:divBdr>
            </w:div>
            <w:div w:id="742143418">
              <w:marLeft w:val="0"/>
              <w:marRight w:val="0"/>
              <w:marTop w:val="0"/>
              <w:marBottom w:val="0"/>
              <w:divBdr>
                <w:top w:val="none" w:sz="0" w:space="0" w:color="auto"/>
                <w:left w:val="none" w:sz="0" w:space="0" w:color="auto"/>
                <w:bottom w:val="none" w:sz="0" w:space="0" w:color="auto"/>
                <w:right w:val="none" w:sz="0" w:space="0" w:color="auto"/>
              </w:divBdr>
            </w:div>
            <w:div w:id="1007899572">
              <w:marLeft w:val="0"/>
              <w:marRight w:val="0"/>
              <w:marTop w:val="0"/>
              <w:marBottom w:val="0"/>
              <w:divBdr>
                <w:top w:val="none" w:sz="0" w:space="0" w:color="auto"/>
                <w:left w:val="none" w:sz="0" w:space="0" w:color="auto"/>
                <w:bottom w:val="none" w:sz="0" w:space="0" w:color="auto"/>
                <w:right w:val="none" w:sz="0" w:space="0" w:color="auto"/>
              </w:divBdr>
            </w:div>
          </w:divsChild>
        </w:div>
        <w:div w:id="1182470731">
          <w:marLeft w:val="0"/>
          <w:marRight w:val="0"/>
          <w:marTop w:val="0"/>
          <w:marBottom w:val="0"/>
          <w:divBdr>
            <w:top w:val="none" w:sz="0" w:space="0" w:color="auto"/>
            <w:left w:val="none" w:sz="0" w:space="0" w:color="auto"/>
            <w:bottom w:val="none" w:sz="0" w:space="0" w:color="auto"/>
            <w:right w:val="none" w:sz="0" w:space="0" w:color="auto"/>
          </w:divBdr>
        </w:div>
        <w:div w:id="1185748771">
          <w:marLeft w:val="0"/>
          <w:marRight w:val="0"/>
          <w:marTop w:val="0"/>
          <w:marBottom w:val="0"/>
          <w:divBdr>
            <w:top w:val="none" w:sz="0" w:space="0" w:color="auto"/>
            <w:left w:val="none" w:sz="0" w:space="0" w:color="auto"/>
            <w:bottom w:val="none" w:sz="0" w:space="0" w:color="auto"/>
            <w:right w:val="none" w:sz="0" w:space="0" w:color="auto"/>
          </w:divBdr>
        </w:div>
        <w:div w:id="1194728381">
          <w:marLeft w:val="0"/>
          <w:marRight w:val="0"/>
          <w:marTop w:val="0"/>
          <w:marBottom w:val="0"/>
          <w:divBdr>
            <w:top w:val="none" w:sz="0" w:space="0" w:color="auto"/>
            <w:left w:val="none" w:sz="0" w:space="0" w:color="auto"/>
            <w:bottom w:val="none" w:sz="0" w:space="0" w:color="auto"/>
            <w:right w:val="none" w:sz="0" w:space="0" w:color="auto"/>
          </w:divBdr>
          <w:divsChild>
            <w:div w:id="469708328">
              <w:marLeft w:val="0"/>
              <w:marRight w:val="0"/>
              <w:marTop w:val="0"/>
              <w:marBottom w:val="0"/>
              <w:divBdr>
                <w:top w:val="none" w:sz="0" w:space="0" w:color="auto"/>
                <w:left w:val="none" w:sz="0" w:space="0" w:color="auto"/>
                <w:bottom w:val="none" w:sz="0" w:space="0" w:color="auto"/>
                <w:right w:val="none" w:sz="0" w:space="0" w:color="auto"/>
              </w:divBdr>
            </w:div>
            <w:div w:id="988099515">
              <w:marLeft w:val="0"/>
              <w:marRight w:val="0"/>
              <w:marTop w:val="0"/>
              <w:marBottom w:val="0"/>
              <w:divBdr>
                <w:top w:val="none" w:sz="0" w:space="0" w:color="auto"/>
                <w:left w:val="none" w:sz="0" w:space="0" w:color="auto"/>
                <w:bottom w:val="none" w:sz="0" w:space="0" w:color="auto"/>
                <w:right w:val="none" w:sz="0" w:space="0" w:color="auto"/>
              </w:divBdr>
            </w:div>
            <w:div w:id="1159811529">
              <w:marLeft w:val="0"/>
              <w:marRight w:val="0"/>
              <w:marTop w:val="0"/>
              <w:marBottom w:val="0"/>
              <w:divBdr>
                <w:top w:val="none" w:sz="0" w:space="0" w:color="auto"/>
                <w:left w:val="none" w:sz="0" w:space="0" w:color="auto"/>
                <w:bottom w:val="none" w:sz="0" w:space="0" w:color="auto"/>
                <w:right w:val="none" w:sz="0" w:space="0" w:color="auto"/>
              </w:divBdr>
            </w:div>
            <w:div w:id="1546599153">
              <w:marLeft w:val="0"/>
              <w:marRight w:val="0"/>
              <w:marTop w:val="0"/>
              <w:marBottom w:val="0"/>
              <w:divBdr>
                <w:top w:val="none" w:sz="0" w:space="0" w:color="auto"/>
                <w:left w:val="none" w:sz="0" w:space="0" w:color="auto"/>
                <w:bottom w:val="none" w:sz="0" w:space="0" w:color="auto"/>
                <w:right w:val="none" w:sz="0" w:space="0" w:color="auto"/>
              </w:divBdr>
            </w:div>
            <w:div w:id="2099133950">
              <w:marLeft w:val="0"/>
              <w:marRight w:val="0"/>
              <w:marTop w:val="0"/>
              <w:marBottom w:val="0"/>
              <w:divBdr>
                <w:top w:val="none" w:sz="0" w:space="0" w:color="auto"/>
                <w:left w:val="none" w:sz="0" w:space="0" w:color="auto"/>
                <w:bottom w:val="none" w:sz="0" w:space="0" w:color="auto"/>
                <w:right w:val="none" w:sz="0" w:space="0" w:color="auto"/>
              </w:divBdr>
            </w:div>
          </w:divsChild>
        </w:div>
        <w:div w:id="1203782999">
          <w:marLeft w:val="0"/>
          <w:marRight w:val="0"/>
          <w:marTop w:val="0"/>
          <w:marBottom w:val="0"/>
          <w:divBdr>
            <w:top w:val="none" w:sz="0" w:space="0" w:color="auto"/>
            <w:left w:val="none" w:sz="0" w:space="0" w:color="auto"/>
            <w:bottom w:val="none" w:sz="0" w:space="0" w:color="auto"/>
            <w:right w:val="none" w:sz="0" w:space="0" w:color="auto"/>
          </w:divBdr>
        </w:div>
        <w:div w:id="1211962569">
          <w:marLeft w:val="0"/>
          <w:marRight w:val="0"/>
          <w:marTop w:val="0"/>
          <w:marBottom w:val="0"/>
          <w:divBdr>
            <w:top w:val="none" w:sz="0" w:space="0" w:color="auto"/>
            <w:left w:val="none" w:sz="0" w:space="0" w:color="auto"/>
            <w:bottom w:val="none" w:sz="0" w:space="0" w:color="auto"/>
            <w:right w:val="none" w:sz="0" w:space="0" w:color="auto"/>
          </w:divBdr>
          <w:divsChild>
            <w:div w:id="1310481466">
              <w:marLeft w:val="-75"/>
              <w:marRight w:val="0"/>
              <w:marTop w:val="30"/>
              <w:marBottom w:val="30"/>
              <w:divBdr>
                <w:top w:val="none" w:sz="0" w:space="0" w:color="auto"/>
                <w:left w:val="none" w:sz="0" w:space="0" w:color="auto"/>
                <w:bottom w:val="none" w:sz="0" w:space="0" w:color="auto"/>
                <w:right w:val="none" w:sz="0" w:space="0" w:color="auto"/>
              </w:divBdr>
              <w:divsChild>
                <w:div w:id="193467400">
                  <w:marLeft w:val="0"/>
                  <w:marRight w:val="0"/>
                  <w:marTop w:val="0"/>
                  <w:marBottom w:val="0"/>
                  <w:divBdr>
                    <w:top w:val="none" w:sz="0" w:space="0" w:color="auto"/>
                    <w:left w:val="none" w:sz="0" w:space="0" w:color="auto"/>
                    <w:bottom w:val="none" w:sz="0" w:space="0" w:color="auto"/>
                    <w:right w:val="none" w:sz="0" w:space="0" w:color="auto"/>
                  </w:divBdr>
                  <w:divsChild>
                    <w:div w:id="519204735">
                      <w:marLeft w:val="0"/>
                      <w:marRight w:val="0"/>
                      <w:marTop w:val="0"/>
                      <w:marBottom w:val="0"/>
                      <w:divBdr>
                        <w:top w:val="none" w:sz="0" w:space="0" w:color="auto"/>
                        <w:left w:val="none" w:sz="0" w:space="0" w:color="auto"/>
                        <w:bottom w:val="none" w:sz="0" w:space="0" w:color="auto"/>
                        <w:right w:val="none" w:sz="0" w:space="0" w:color="auto"/>
                      </w:divBdr>
                    </w:div>
                  </w:divsChild>
                </w:div>
                <w:div w:id="336075582">
                  <w:marLeft w:val="0"/>
                  <w:marRight w:val="0"/>
                  <w:marTop w:val="0"/>
                  <w:marBottom w:val="0"/>
                  <w:divBdr>
                    <w:top w:val="none" w:sz="0" w:space="0" w:color="auto"/>
                    <w:left w:val="none" w:sz="0" w:space="0" w:color="auto"/>
                    <w:bottom w:val="none" w:sz="0" w:space="0" w:color="auto"/>
                    <w:right w:val="none" w:sz="0" w:space="0" w:color="auto"/>
                  </w:divBdr>
                  <w:divsChild>
                    <w:div w:id="941887203">
                      <w:marLeft w:val="0"/>
                      <w:marRight w:val="0"/>
                      <w:marTop w:val="0"/>
                      <w:marBottom w:val="0"/>
                      <w:divBdr>
                        <w:top w:val="none" w:sz="0" w:space="0" w:color="auto"/>
                        <w:left w:val="none" w:sz="0" w:space="0" w:color="auto"/>
                        <w:bottom w:val="none" w:sz="0" w:space="0" w:color="auto"/>
                        <w:right w:val="none" w:sz="0" w:space="0" w:color="auto"/>
                      </w:divBdr>
                    </w:div>
                  </w:divsChild>
                </w:div>
                <w:div w:id="561136082">
                  <w:marLeft w:val="0"/>
                  <w:marRight w:val="0"/>
                  <w:marTop w:val="0"/>
                  <w:marBottom w:val="0"/>
                  <w:divBdr>
                    <w:top w:val="none" w:sz="0" w:space="0" w:color="auto"/>
                    <w:left w:val="none" w:sz="0" w:space="0" w:color="auto"/>
                    <w:bottom w:val="none" w:sz="0" w:space="0" w:color="auto"/>
                    <w:right w:val="none" w:sz="0" w:space="0" w:color="auto"/>
                  </w:divBdr>
                  <w:divsChild>
                    <w:div w:id="1256784733">
                      <w:marLeft w:val="0"/>
                      <w:marRight w:val="0"/>
                      <w:marTop w:val="0"/>
                      <w:marBottom w:val="0"/>
                      <w:divBdr>
                        <w:top w:val="none" w:sz="0" w:space="0" w:color="auto"/>
                        <w:left w:val="none" w:sz="0" w:space="0" w:color="auto"/>
                        <w:bottom w:val="none" w:sz="0" w:space="0" w:color="auto"/>
                        <w:right w:val="none" w:sz="0" w:space="0" w:color="auto"/>
                      </w:divBdr>
                    </w:div>
                  </w:divsChild>
                </w:div>
                <w:div w:id="867640670">
                  <w:marLeft w:val="0"/>
                  <w:marRight w:val="0"/>
                  <w:marTop w:val="0"/>
                  <w:marBottom w:val="0"/>
                  <w:divBdr>
                    <w:top w:val="none" w:sz="0" w:space="0" w:color="auto"/>
                    <w:left w:val="none" w:sz="0" w:space="0" w:color="auto"/>
                    <w:bottom w:val="none" w:sz="0" w:space="0" w:color="auto"/>
                    <w:right w:val="none" w:sz="0" w:space="0" w:color="auto"/>
                  </w:divBdr>
                  <w:divsChild>
                    <w:div w:id="599721222">
                      <w:marLeft w:val="0"/>
                      <w:marRight w:val="0"/>
                      <w:marTop w:val="0"/>
                      <w:marBottom w:val="0"/>
                      <w:divBdr>
                        <w:top w:val="none" w:sz="0" w:space="0" w:color="auto"/>
                        <w:left w:val="none" w:sz="0" w:space="0" w:color="auto"/>
                        <w:bottom w:val="none" w:sz="0" w:space="0" w:color="auto"/>
                        <w:right w:val="none" w:sz="0" w:space="0" w:color="auto"/>
                      </w:divBdr>
                    </w:div>
                  </w:divsChild>
                </w:div>
                <w:div w:id="1037125522">
                  <w:marLeft w:val="0"/>
                  <w:marRight w:val="0"/>
                  <w:marTop w:val="0"/>
                  <w:marBottom w:val="0"/>
                  <w:divBdr>
                    <w:top w:val="none" w:sz="0" w:space="0" w:color="auto"/>
                    <w:left w:val="none" w:sz="0" w:space="0" w:color="auto"/>
                    <w:bottom w:val="none" w:sz="0" w:space="0" w:color="auto"/>
                    <w:right w:val="none" w:sz="0" w:space="0" w:color="auto"/>
                  </w:divBdr>
                  <w:divsChild>
                    <w:div w:id="674184121">
                      <w:marLeft w:val="0"/>
                      <w:marRight w:val="0"/>
                      <w:marTop w:val="0"/>
                      <w:marBottom w:val="0"/>
                      <w:divBdr>
                        <w:top w:val="none" w:sz="0" w:space="0" w:color="auto"/>
                        <w:left w:val="none" w:sz="0" w:space="0" w:color="auto"/>
                        <w:bottom w:val="none" w:sz="0" w:space="0" w:color="auto"/>
                        <w:right w:val="none" w:sz="0" w:space="0" w:color="auto"/>
                      </w:divBdr>
                    </w:div>
                  </w:divsChild>
                </w:div>
                <w:div w:id="1156798418">
                  <w:marLeft w:val="0"/>
                  <w:marRight w:val="0"/>
                  <w:marTop w:val="0"/>
                  <w:marBottom w:val="0"/>
                  <w:divBdr>
                    <w:top w:val="none" w:sz="0" w:space="0" w:color="auto"/>
                    <w:left w:val="none" w:sz="0" w:space="0" w:color="auto"/>
                    <w:bottom w:val="none" w:sz="0" w:space="0" w:color="auto"/>
                    <w:right w:val="none" w:sz="0" w:space="0" w:color="auto"/>
                  </w:divBdr>
                  <w:divsChild>
                    <w:div w:id="354036804">
                      <w:marLeft w:val="0"/>
                      <w:marRight w:val="0"/>
                      <w:marTop w:val="0"/>
                      <w:marBottom w:val="0"/>
                      <w:divBdr>
                        <w:top w:val="none" w:sz="0" w:space="0" w:color="auto"/>
                        <w:left w:val="none" w:sz="0" w:space="0" w:color="auto"/>
                        <w:bottom w:val="none" w:sz="0" w:space="0" w:color="auto"/>
                        <w:right w:val="none" w:sz="0" w:space="0" w:color="auto"/>
                      </w:divBdr>
                    </w:div>
                  </w:divsChild>
                </w:div>
                <w:div w:id="1607613519">
                  <w:marLeft w:val="0"/>
                  <w:marRight w:val="0"/>
                  <w:marTop w:val="0"/>
                  <w:marBottom w:val="0"/>
                  <w:divBdr>
                    <w:top w:val="none" w:sz="0" w:space="0" w:color="auto"/>
                    <w:left w:val="none" w:sz="0" w:space="0" w:color="auto"/>
                    <w:bottom w:val="none" w:sz="0" w:space="0" w:color="auto"/>
                    <w:right w:val="none" w:sz="0" w:space="0" w:color="auto"/>
                  </w:divBdr>
                  <w:divsChild>
                    <w:div w:id="912810540">
                      <w:marLeft w:val="0"/>
                      <w:marRight w:val="0"/>
                      <w:marTop w:val="0"/>
                      <w:marBottom w:val="0"/>
                      <w:divBdr>
                        <w:top w:val="none" w:sz="0" w:space="0" w:color="auto"/>
                        <w:left w:val="none" w:sz="0" w:space="0" w:color="auto"/>
                        <w:bottom w:val="none" w:sz="0" w:space="0" w:color="auto"/>
                        <w:right w:val="none" w:sz="0" w:space="0" w:color="auto"/>
                      </w:divBdr>
                    </w:div>
                  </w:divsChild>
                </w:div>
                <w:div w:id="1782189962">
                  <w:marLeft w:val="0"/>
                  <w:marRight w:val="0"/>
                  <w:marTop w:val="0"/>
                  <w:marBottom w:val="0"/>
                  <w:divBdr>
                    <w:top w:val="none" w:sz="0" w:space="0" w:color="auto"/>
                    <w:left w:val="none" w:sz="0" w:space="0" w:color="auto"/>
                    <w:bottom w:val="none" w:sz="0" w:space="0" w:color="auto"/>
                    <w:right w:val="none" w:sz="0" w:space="0" w:color="auto"/>
                  </w:divBdr>
                  <w:divsChild>
                    <w:div w:id="651101787">
                      <w:marLeft w:val="0"/>
                      <w:marRight w:val="0"/>
                      <w:marTop w:val="0"/>
                      <w:marBottom w:val="0"/>
                      <w:divBdr>
                        <w:top w:val="none" w:sz="0" w:space="0" w:color="auto"/>
                        <w:left w:val="none" w:sz="0" w:space="0" w:color="auto"/>
                        <w:bottom w:val="none" w:sz="0" w:space="0" w:color="auto"/>
                        <w:right w:val="none" w:sz="0" w:space="0" w:color="auto"/>
                      </w:divBdr>
                    </w:div>
                  </w:divsChild>
                </w:div>
                <w:div w:id="2045401652">
                  <w:marLeft w:val="0"/>
                  <w:marRight w:val="0"/>
                  <w:marTop w:val="0"/>
                  <w:marBottom w:val="0"/>
                  <w:divBdr>
                    <w:top w:val="none" w:sz="0" w:space="0" w:color="auto"/>
                    <w:left w:val="none" w:sz="0" w:space="0" w:color="auto"/>
                    <w:bottom w:val="none" w:sz="0" w:space="0" w:color="auto"/>
                    <w:right w:val="none" w:sz="0" w:space="0" w:color="auto"/>
                  </w:divBdr>
                  <w:divsChild>
                    <w:div w:id="2074889988">
                      <w:marLeft w:val="0"/>
                      <w:marRight w:val="0"/>
                      <w:marTop w:val="0"/>
                      <w:marBottom w:val="0"/>
                      <w:divBdr>
                        <w:top w:val="none" w:sz="0" w:space="0" w:color="auto"/>
                        <w:left w:val="none" w:sz="0" w:space="0" w:color="auto"/>
                        <w:bottom w:val="none" w:sz="0" w:space="0" w:color="auto"/>
                        <w:right w:val="none" w:sz="0" w:space="0" w:color="auto"/>
                      </w:divBdr>
                    </w:div>
                  </w:divsChild>
                </w:div>
                <w:div w:id="2059277117">
                  <w:marLeft w:val="0"/>
                  <w:marRight w:val="0"/>
                  <w:marTop w:val="0"/>
                  <w:marBottom w:val="0"/>
                  <w:divBdr>
                    <w:top w:val="none" w:sz="0" w:space="0" w:color="auto"/>
                    <w:left w:val="none" w:sz="0" w:space="0" w:color="auto"/>
                    <w:bottom w:val="none" w:sz="0" w:space="0" w:color="auto"/>
                    <w:right w:val="none" w:sz="0" w:space="0" w:color="auto"/>
                  </w:divBdr>
                  <w:divsChild>
                    <w:div w:id="2107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09367">
          <w:marLeft w:val="0"/>
          <w:marRight w:val="0"/>
          <w:marTop w:val="0"/>
          <w:marBottom w:val="0"/>
          <w:divBdr>
            <w:top w:val="none" w:sz="0" w:space="0" w:color="auto"/>
            <w:left w:val="none" w:sz="0" w:space="0" w:color="auto"/>
            <w:bottom w:val="none" w:sz="0" w:space="0" w:color="auto"/>
            <w:right w:val="none" w:sz="0" w:space="0" w:color="auto"/>
          </w:divBdr>
        </w:div>
        <w:div w:id="1238172120">
          <w:marLeft w:val="0"/>
          <w:marRight w:val="0"/>
          <w:marTop w:val="0"/>
          <w:marBottom w:val="0"/>
          <w:divBdr>
            <w:top w:val="none" w:sz="0" w:space="0" w:color="auto"/>
            <w:left w:val="none" w:sz="0" w:space="0" w:color="auto"/>
            <w:bottom w:val="none" w:sz="0" w:space="0" w:color="auto"/>
            <w:right w:val="none" w:sz="0" w:space="0" w:color="auto"/>
          </w:divBdr>
          <w:divsChild>
            <w:div w:id="663626141">
              <w:marLeft w:val="0"/>
              <w:marRight w:val="0"/>
              <w:marTop w:val="0"/>
              <w:marBottom w:val="0"/>
              <w:divBdr>
                <w:top w:val="none" w:sz="0" w:space="0" w:color="auto"/>
                <w:left w:val="none" w:sz="0" w:space="0" w:color="auto"/>
                <w:bottom w:val="none" w:sz="0" w:space="0" w:color="auto"/>
                <w:right w:val="none" w:sz="0" w:space="0" w:color="auto"/>
              </w:divBdr>
            </w:div>
            <w:div w:id="1088506697">
              <w:marLeft w:val="0"/>
              <w:marRight w:val="0"/>
              <w:marTop w:val="0"/>
              <w:marBottom w:val="0"/>
              <w:divBdr>
                <w:top w:val="none" w:sz="0" w:space="0" w:color="auto"/>
                <w:left w:val="none" w:sz="0" w:space="0" w:color="auto"/>
                <w:bottom w:val="none" w:sz="0" w:space="0" w:color="auto"/>
                <w:right w:val="none" w:sz="0" w:space="0" w:color="auto"/>
              </w:divBdr>
            </w:div>
          </w:divsChild>
        </w:div>
        <w:div w:id="1252856976">
          <w:marLeft w:val="0"/>
          <w:marRight w:val="0"/>
          <w:marTop w:val="0"/>
          <w:marBottom w:val="0"/>
          <w:divBdr>
            <w:top w:val="none" w:sz="0" w:space="0" w:color="auto"/>
            <w:left w:val="none" w:sz="0" w:space="0" w:color="auto"/>
            <w:bottom w:val="none" w:sz="0" w:space="0" w:color="auto"/>
            <w:right w:val="none" w:sz="0" w:space="0" w:color="auto"/>
          </w:divBdr>
        </w:div>
        <w:div w:id="1272586643">
          <w:marLeft w:val="0"/>
          <w:marRight w:val="0"/>
          <w:marTop w:val="0"/>
          <w:marBottom w:val="0"/>
          <w:divBdr>
            <w:top w:val="none" w:sz="0" w:space="0" w:color="auto"/>
            <w:left w:val="none" w:sz="0" w:space="0" w:color="auto"/>
            <w:bottom w:val="none" w:sz="0" w:space="0" w:color="auto"/>
            <w:right w:val="none" w:sz="0" w:space="0" w:color="auto"/>
          </w:divBdr>
        </w:div>
        <w:div w:id="1292200711">
          <w:marLeft w:val="0"/>
          <w:marRight w:val="0"/>
          <w:marTop w:val="0"/>
          <w:marBottom w:val="0"/>
          <w:divBdr>
            <w:top w:val="none" w:sz="0" w:space="0" w:color="auto"/>
            <w:left w:val="none" w:sz="0" w:space="0" w:color="auto"/>
            <w:bottom w:val="none" w:sz="0" w:space="0" w:color="auto"/>
            <w:right w:val="none" w:sz="0" w:space="0" w:color="auto"/>
          </w:divBdr>
        </w:div>
        <w:div w:id="1306276039">
          <w:marLeft w:val="0"/>
          <w:marRight w:val="0"/>
          <w:marTop w:val="0"/>
          <w:marBottom w:val="0"/>
          <w:divBdr>
            <w:top w:val="none" w:sz="0" w:space="0" w:color="auto"/>
            <w:left w:val="none" w:sz="0" w:space="0" w:color="auto"/>
            <w:bottom w:val="none" w:sz="0" w:space="0" w:color="auto"/>
            <w:right w:val="none" w:sz="0" w:space="0" w:color="auto"/>
          </w:divBdr>
        </w:div>
        <w:div w:id="1310792832">
          <w:marLeft w:val="0"/>
          <w:marRight w:val="0"/>
          <w:marTop w:val="0"/>
          <w:marBottom w:val="0"/>
          <w:divBdr>
            <w:top w:val="none" w:sz="0" w:space="0" w:color="auto"/>
            <w:left w:val="none" w:sz="0" w:space="0" w:color="auto"/>
            <w:bottom w:val="none" w:sz="0" w:space="0" w:color="auto"/>
            <w:right w:val="none" w:sz="0" w:space="0" w:color="auto"/>
          </w:divBdr>
        </w:div>
        <w:div w:id="1326276569">
          <w:marLeft w:val="0"/>
          <w:marRight w:val="0"/>
          <w:marTop w:val="0"/>
          <w:marBottom w:val="0"/>
          <w:divBdr>
            <w:top w:val="none" w:sz="0" w:space="0" w:color="auto"/>
            <w:left w:val="none" w:sz="0" w:space="0" w:color="auto"/>
            <w:bottom w:val="none" w:sz="0" w:space="0" w:color="auto"/>
            <w:right w:val="none" w:sz="0" w:space="0" w:color="auto"/>
          </w:divBdr>
        </w:div>
        <w:div w:id="1353461615">
          <w:marLeft w:val="0"/>
          <w:marRight w:val="0"/>
          <w:marTop w:val="0"/>
          <w:marBottom w:val="0"/>
          <w:divBdr>
            <w:top w:val="none" w:sz="0" w:space="0" w:color="auto"/>
            <w:left w:val="none" w:sz="0" w:space="0" w:color="auto"/>
            <w:bottom w:val="none" w:sz="0" w:space="0" w:color="auto"/>
            <w:right w:val="none" w:sz="0" w:space="0" w:color="auto"/>
          </w:divBdr>
        </w:div>
        <w:div w:id="1363282840">
          <w:marLeft w:val="0"/>
          <w:marRight w:val="0"/>
          <w:marTop w:val="0"/>
          <w:marBottom w:val="0"/>
          <w:divBdr>
            <w:top w:val="none" w:sz="0" w:space="0" w:color="auto"/>
            <w:left w:val="none" w:sz="0" w:space="0" w:color="auto"/>
            <w:bottom w:val="none" w:sz="0" w:space="0" w:color="auto"/>
            <w:right w:val="none" w:sz="0" w:space="0" w:color="auto"/>
          </w:divBdr>
        </w:div>
        <w:div w:id="1370642547">
          <w:marLeft w:val="0"/>
          <w:marRight w:val="0"/>
          <w:marTop w:val="0"/>
          <w:marBottom w:val="0"/>
          <w:divBdr>
            <w:top w:val="none" w:sz="0" w:space="0" w:color="auto"/>
            <w:left w:val="none" w:sz="0" w:space="0" w:color="auto"/>
            <w:bottom w:val="none" w:sz="0" w:space="0" w:color="auto"/>
            <w:right w:val="none" w:sz="0" w:space="0" w:color="auto"/>
          </w:divBdr>
        </w:div>
        <w:div w:id="1523740635">
          <w:marLeft w:val="0"/>
          <w:marRight w:val="0"/>
          <w:marTop w:val="0"/>
          <w:marBottom w:val="0"/>
          <w:divBdr>
            <w:top w:val="none" w:sz="0" w:space="0" w:color="auto"/>
            <w:left w:val="none" w:sz="0" w:space="0" w:color="auto"/>
            <w:bottom w:val="none" w:sz="0" w:space="0" w:color="auto"/>
            <w:right w:val="none" w:sz="0" w:space="0" w:color="auto"/>
          </w:divBdr>
        </w:div>
        <w:div w:id="1544832753">
          <w:marLeft w:val="0"/>
          <w:marRight w:val="0"/>
          <w:marTop w:val="0"/>
          <w:marBottom w:val="0"/>
          <w:divBdr>
            <w:top w:val="none" w:sz="0" w:space="0" w:color="auto"/>
            <w:left w:val="none" w:sz="0" w:space="0" w:color="auto"/>
            <w:bottom w:val="none" w:sz="0" w:space="0" w:color="auto"/>
            <w:right w:val="none" w:sz="0" w:space="0" w:color="auto"/>
          </w:divBdr>
        </w:div>
        <w:div w:id="1548562925">
          <w:marLeft w:val="0"/>
          <w:marRight w:val="0"/>
          <w:marTop w:val="0"/>
          <w:marBottom w:val="0"/>
          <w:divBdr>
            <w:top w:val="none" w:sz="0" w:space="0" w:color="auto"/>
            <w:left w:val="none" w:sz="0" w:space="0" w:color="auto"/>
            <w:bottom w:val="none" w:sz="0" w:space="0" w:color="auto"/>
            <w:right w:val="none" w:sz="0" w:space="0" w:color="auto"/>
          </w:divBdr>
        </w:div>
        <w:div w:id="1573391525">
          <w:marLeft w:val="0"/>
          <w:marRight w:val="0"/>
          <w:marTop w:val="0"/>
          <w:marBottom w:val="0"/>
          <w:divBdr>
            <w:top w:val="none" w:sz="0" w:space="0" w:color="auto"/>
            <w:left w:val="none" w:sz="0" w:space="0" w:color="auto"/>
            <w:bottom w:val="none" w:sz="0" w:space="0" w:color="auto"/>
            <w:right w:val="none" w:sz="0" w:space="0" w:color="auto"/>
          </w:divBdr>
        </w:div>
        <w:div w:id="1588803351">
          <w:marLeft w:val="0"/>
          <w:marRight w:val="0"/>
          <w:marTop w:val="0"/>
          <w:marBottom w:val="0"/>
          <w:divBdr>
            <w:top w:val="none" w:sz="0" w:space="0" w:color="auto"/>
            <w:left w:val="none" w:sz="0" w:space="0" w:color="auto"/>
            <w:bottom w:val="none" w:sz="0" w:space="0" w:color="auto"/>
            <w:right w:val="none" w:sz="0" w:space="0" w:color="auto"/>
          </w:divBdr>
          <w:divsChild>
            <w:div w:id="2142114046">
              <w:marLeft w:val="0"/>
              <w:marRight w:val="0"/>
              <w:marTop w:val="0"/>
              <w:marBottom w:val="0"/>
              <w:divBdr>
                <w:top w:val="none" w:sz="0" w:space="0" w:color="auto"/>
                <w:left w:val="none" w:sz="0" w:space="0" w:color="auto"/>
                <w:bottom w:val="none" w:sz="0" w:space="0" w:color="auto"/>
                <w:right w:val="none" w:sz="0" w:space="0" w:color="auto"/>
              </w:divBdr>
            </w:div>
          </w:divsChild>
        </w:div>
        <w:div w:id="1600064021">
          <w:marLeft w:val="0"/>
          <w:marRight w:val="0"/>
          <w:marTop w:val="0"/>
          <w:marBottom w:val="0"/>
          <w:divBdr>
            <w:top w:val="none" w:sz="0" w:space="0" w:color="auto"/>
            <w:left w:val="none" w:sz="0" w:space="0" w:color="auto"/>
            <w:bottom w:val="none" w:sz="0" w:space="0" w:color="auto"/>
            <w:right w:val="none" w:sz="0" w:space="0" w:color="auto"/>
          </w:divBdr>
          <w:divsChild>
            <w:div w:id="213202046">
              <w:marLeft w:val="0"/>
              <w:marRight w:val="0"/>
              <w:marTop w:val="0"/>
              <w:marBottom w:val="0"/>
              <w:divBdr>
                <w:top w:val="none" w:sz="0" w:space="0" w:color="auto"/>
                <w:left w:val="none" w:sz="0" w:space="0" w:color="auto"/>
                <w:bottom w:val="none" w:sz="0" w:space="0" w:color="auto"/>
                <w:right w:val="none" w:sz="0" w:space="0" w:color="auto"/>
              </w:divBdr>
            </w:div>
            <w:div w:id="466900626">
              <w:marLeft w:val="0"/>
              <w:marRight w:val="0"/>
              <w:marTop w:val="0"/>
              <w:marBottom w:val="0"/>
              <w:divBdr>
                <w:top w:val="none" w:sz="0" w:space="0" w:color="auto"/>
                <w:left w:val="none" w:sz="0" w:space="0" w:color="auto"/>
                <w:bottom w:val="none" w:sz="0" w:space="0" w:color="auto"/>
                <w:right w:val="none" w:sz="0" w:space="0" w:color="auto"/>
              </w:divBdr>
            </w:div>
            <w:div w:id="824472688">
              <w:marLeft w:val="0"/>
              <w:marRight w:val="0"/>
              <w:marTop w:val="0"/>
              <w:marBottom w:val="0"/>
              <w:divBdr>
                <w:top w:val="none" w:sz="0" w:space="0" w:color="auto"/>
                <w:left w:val="none" w:sz="0" w:space="0" w:color="auto"/>
                <w:bottom w:val="none" w:sz="0" w:space="0" w:color="auto"/>
                <w:right w:val="none" w:sz="0" w:space="0" w:color="auto"/>
              </w:divBdr>
            </w:div>
            <w:div w:id="2069717019">
              <w:marLeft w:val="0"/>
              <w:marRight w:val="0"/>
              <w:marTop w:val="0"/>
              <w:marBottom w:val="0"/>
              <w:divBdr>
                <w:top w:val="none" w:sz="0" w:space="0" w:color="auto"/>
                <w:left w:val="none" w:sz="0" w:space="0" w:color="auto"/>
                <w:bottom w:val="none" w:sz="0" w:space="0" w:color="auto"/>
                <w:right w:val="none" w:sz="0" w:space="0" w:color="auto"/>
              </w:divBdr>
            </w:div>
          </w:divsChild>
        </w:div>
        <w:div w:id="1614364983">
          <w:marLeft w:val="0"/>
          <w:marRight w:val="0"/>
          <w:marTop w:val="0"/>
          <w:marBottom w:val="0"/>
          <w:divBdr>
            <w:top w:val="none" w:sz="0" w:space="0" w:color="auto"/>
            <w:left w:val="none" w:sz="0" w:space="0" w:color="auto"/>
            <w:bottom w:val="none" w:sz="0" w:space="0" w:color="auto"/>
            <w:right w:val="none" w:sz="0" w:space="0" w:color="auto"/>
          </w:divBdr>
        </w:div>
        <w:div w:id="1619291768">
          <w:marLeft w:val="0"/>
          <w:marRight w:val="0"/>
          <w:marTop w:val="0"/>
          <w:marBottom w:val="0"/>
          <w:divBdr>
            <w:top w:val="none" w:sz="0" w:space="0" w:color="auto"/>
            <w:left w:val="none" w:sz="0" w:space="0" w:color="auto"/>
            <w:bottom w:val="none" w:sz="0" w:space="0" w:color="auto"/>
            <w:right w:val="none" w:sz="0" w:space="0" w:color="auto"/>
          </w:divBdr>
        </w:div>
        <w:div w:id="1627664277">
          <w:marLeft w:val="0"/>
          <w:marRight w:val="0"/>
          <w:marTop w:val="0"/>
          <w:marBottom w:val="0"/>
          <w:divBdr>
            <w:top w:val="none" w:sz="0" w:space="0" w:color="auto"/>
            <w:left w:val="none" w:sz="0" w:space="0" w:color="auto"/>
            <w:bottom w:val="none" w:sz="0" w:space="0" w:color="auto"/>
            <w:right w:val="none" w:sz="0" w:space="0" w:color="auto"/>
          </w:divBdr>
          <w:divsChild>
            <w:div w:id="163595985">
              <w:marLeft w:val="0"/>
              <w:marRight w:val="0"/>
              <w:marTop w:val="0"/>
              <w:marBottom w:val="0"/>
              <w:divBdr>
                <w:top w:val="none" w:sz="0" w:space="0" w:color="auto"/>
                <w:left w:val="none" w:sz="0" w:space="0" w:color="auto"/>
                <w:bottom w:val="none" w:sz="0" w:space="0" w:color="auto"/>
                <w:right w:val="none" w:sz="0" w:space="0" w:color="auto"/>
              </w:divBdr>
            </w:div>
            <w:div w:id="443115870">
              <w:marLeft w:val="0"/>
              <w:marRight w:val="0"/>
              <w:marTop w:val="0"/>
              <w:marBottom w:val="0"/>
              <w:divBdr>
                <w:top w:val="none" w:sz="0" w:space="0" w:color="auto"/>
                <w:left w:val="none" w:sz="0" w:space="0" w:color="auto"/>
                <w:bottom w:val="none" w:sz="0" w:space="0" w:color="auto"/>
                <w:right w:val="none" w:sz="0" w:space="0" w:color="auto"/>
              </w:divBdr>
            </w:div>
            <w:div w:id="1681590038">
              <w:marLeft w:val="0"/>
              <w:marRight w:val="0"/>
              <w:marTop w:val="0"/>
              <w:marBottom w:val="0"/>
              <w:divBdr>
                <w:top w:val="none" w:sz="0" w:space="0" w:color="auto"/>
                <w:left w:val="none" w:sz="0" w:space="0" w:color="auto"/>
                <w:bottom w:val="none" w:sz="0" w:space="0" w:color="auto"/>
                <w:right w:val="none" w:sz="0" w:space="0" w:color="auto"/>
              </w:divBdr>
            </w:div>
            <w:div w:id="1823043746">
              <w:marLeft w:val="0"/>
              <w:marRight w:val="0"/>
              <w:marTop w:val="0"/>
              <w:marBottom w:val="0"/>
              <w:divBdr>
                <w:top w:val="none" w:sz="0" w:space="0" w:color="auto"/>
                <w:left w:val="none" w:sz="0" w:space="0" w:color="auto"/>
                <w:bottom w:val="none" w:sz="0" w:space="0" w:color="auto"/>
                <w:right w:val="none" w:sz="0" w:space="0" w:color="auto"/>
              </w:divBdr>
            </w:div>
          </w:divsChild>
        </w:div>
        <w:div w:id="1629512673">
          <w:marLeft w:val="0"/>
          <w:marRight w:val="0"/>
          <w:marTop w:val="0"/>
          <w:marBottom w:val="0"/>
          <w:divBdr>
            <w:top w:val="none" w:sz="0" w:space="0" w:color="auto"/>
            <w:left w:val="none" w:sz="0" w:space="0" w:color="auto"/>
            <w:bottom w:val="none" w:sz="0" w:space="0" w:color="auto"/>
            <w:right w:val="none" w:sz="0" w:space="0" w:color="auto"/>
          </w:divBdr>
          <w:divsChild>
            <w:div w:id="110787198">
              <w:marLeft w:val="0"/>
              <w:marRight w:val="0"/>
              <w:marTop w:val="0"/>
              <w:marBottom w:val="0"/>
              <w:divBdr>
                <w:top w:val="none" w:sz="0" w:space="0" w:color="auto"/>
                <w:left w:val="none" w:sz="0" w:space="0" w:color="auto"/>
                <w:bottom w:val="none" w:sz="0" w:space="0" w:color="auto"/>
                <w:right w:val="none" w:sz="0" w:space="0" w:color="auto"/>
              </w:divBdr>
            </w:div>
            <w:div w:id="863371804">
              <w:marLeft w:val="0"/>
              <w:marRight w:val="0"/>
              <w:marTop w:val="0"/>
              <w:marBottom w:val="0"/>
              <w:divBdr>
                <w:top w:val="none" w:sz="0" w:space="0" w:color="auto"/>
                <w:left w:val="none" w:sz="0" w:space="0" w:color="auto"/>
                <w:bottom w:val="none" w:sz="0" w:space="0" w:color="auto"/>
                <w:right w:val="none" w:sz="0" w:space="0" w:color="auto"/>
              </w:divBdr>
            </w:div>
            <w:div w:id="971329172">
              <w:marLeft w:val="0"/>
              <w:marRight w:val="0"/>
              <w:marTop w:val="0"/>
              <w:marBottom w:val="0"/>
              <w:divBdr>
                <w:top w:val="none" w:sz="0" w:space="0" w:color="auto"/>
                <w:left w:val="none" w:sz="0" w:space="0" w:color="auto"/>
                <w:bottom w:val="none" w:sz="0" w:space="0" w:color="auto"/>
                <w:right w:val="none" w:sz="0" w:space="0" w:color="auto"/>
              </w:divBdr>
            </w:div>
            <w:div w:id="1282611480">
              <w:marLeft w:val="0"/>
              <w:marRight w:val="0"/>
              <w:marTop w:val="0"/>
              <w:marBottom w:val="0"/>
              <w:divBdr>
                <w:top w:val="none" w:sz="0" w:space="0" w:color="auto"/>
                <w:left w:val="none" w:sz="0" w:space="0" w:color="auto"/>
                <w:bottom w:val="none" w:sz="0" w:space="0" w:color="auto"/>
                <w:right w:val="none" w:sz="0" w:space="0" w:color="auto"/>
              </w:divBdr>
            </w:div>
            <w:div w:id="2036609982">
              <w:marLeft w:val="0"/>
              <w:marRight w:val="0"/>
              <w:marTop w:val="0"/>
              <w:marBottom w:val="0"/>
              <w:divBdr>
                <w:top w:val="none" w:sz="0" w:space="0" w:color="auto"/>
                <w:left w:val="none" w:sz="0" w:space="0" w:color="auto"/>
                <w:bottom w:val="none" w:sz="0" w:space="0" w:color="auto"/>
                <w:right w:val="none" w:sz="0" w:space="0" w:color="auto"/>
              </w:divBdr>
            </w:div>
          </w:divsChild>
        </w:div>
        <w:div w:id="1634409169">
          <w:marLeft w:val="0"/>
          <w:marRight w:val="0"/>
          <w:marTop w:val="0"/>
          <w:marBottom w:val="0"/>
          <w:divBdr>
            <w:top w:val="none" w:sz="0" w:space="0" w:color="auto"/>
            <w:left w:val="none" w:sz="0" w:space="0" w:color="auto"/>
            <w:bottom w:val="none" w:sz="0" w:space="0" w:color="auto"/>
            <w:right w:val="none" w:sz="0" w:space="0" w:color="auto"/>
          </w:divBdr>
          <w:divsChild>
            <w:div w:id="17704885">
              <w:marLeft w:val="0"/>
              <w:marRight w:val="0"/>
              <w:marTop w:val="0"/>
              <w:marBottom w:val="0"/>
              <w:divBdr>
                <w:top w:val="none" w:sz="0" w:space="0" w:color="auto"/>
                <w:left w:val="none" w:sz="0" w:space="0" w:color="auto"/>
                <w:bottom w:val="none" w:sz="0" w:space="0" w:color="auto"/>
                <w:right w:val="none" w:sz="0" w:space="0" w:color="auto"/>
              </w:divBdr>
            </w:div>
            <w:div w:id="612399767">
              <w:marLeft w:val="0"/>
              <w:marRight w:val="0"/>
              <w:marTop w:val="0"/>
              <w:marBottom w:val="0"/>
              <w:divBdr>
                <w:top w:val="none" w:sz="0" w:space="0" w:color="auto"/>
                <w:left w:val="none" w:sz="0" w:space="0" w:color="auto"/>
                <w:bottom w:val="none" w:sz="0" w:space="0" w:color="auto"/>
                <w:right w:val="none" w:sz="0" w:space="0" w:color="auto"/>
              </w:divBdr>
            </w:div>
            <w:div w:id="1345404673">
              <w:marLeft w:val="0"/>
              <w:marRight w:val="0"/>
              <w:marTop w:val="0"/>
              <w:marBottom w:val="0"/>
              <w:divBdr>
                <w:top w:val="none" w:sz="0" w:space="0" w:color="auto"/>
                <w:left w:val="none" w:sz="0" w:space="0" w:color="auto"/>
                <w:bottom w:val="none" w:sz="0" w:space="0" w:color="auto"/>
                <w:right w:val="none" w:sz="0" w:space="0" w:color="auto"/>
              </w:divBdr>
            </w:div>
            <w:div w:id="1396858775">
              <w:marLeft w:val="0"/>
              <w:marRight w:val="0"/>
              <w:marTop w:val="0"/>
              <w:marBottom w:val="0"/>
              <w:divBdr>
                <w:top w:val="none" w:sz="0" w:space="0" w:color="auto"/>
                <w:left w:val="none" w:sz="0" w:space="0" w:color="auto"/>
                <w:bottom w:val="none" w:sz="0" w:space="0" w:color="auto"/>
                <w:right w:val="none" w:sz="0" w:space="0" w:color="auto"/>
              </w:divBdr>
            </w:div>
            <w:div w:id="2013952791">
              <w:marLeft w:val="0"/>
              <w:marRight w:val="0"/>
              <w:marTop w:val="0"/>
              <w:marBottom w:val="0"/>
              <w:divBdr>
                <w:top w:val="none" w:sz="0" w:space="0" w:color="auto"/>
                <w:left w:val="none" w:sz="0" w:space="0" w:color="auto"/>
                <w:bottom w:val="none" w:sz="0" w:space="0" w:color="auto"/>
                <w:right w:val="none" w:sz="0" w:space="0" w:color="auto"/>
              </w:divBdr>
            </w:div>
          </w:divsChild>
        </w:div>
        <w:div w:id="1634871464">
          <w:marLeft w:val="0"/>
          <w:marRight w:val="0"/>
          <w:marTop w:val="0"/>
          <w:marBottom w:val="0"/>
          <w:divBdr>
            <w:top w:val="none" w:sz="0" w:space="0" w:color="auto"/>
            <w:left w:val="none" w:sz="0" w:space="0" w:color="auto"/>
            <w:bottom w:val="none" w:sz="0" w:space="0" w:color="auto"/>
            <w:right w:val="none" w:sz="0" w:space="0" w:color="auto"/>
          </w:divBdr>
        </w:div>
        <w:div w:id="1684700790">
          <w:marLeft w:val="0"/>
          <w:marRight w:val="0"/>
          <w:marTop w:val="0"/>
          <w:marBottom w:val="0"/>
          <w:divBdr>
            <w:top w:val="none" w:sz="0" w:space="0" w:color="auto"/>
            <w:left w:val="none" w:sz="0" w:space="0" w:color="auto"/>
            <w:bottom w:val="none" w:sz="0" w:space="0" w:color="auto"/>
            <w:right w:val="none" w:sz="0" w:space="0" w:color="auto"/>
          </w:divBdr>
        </w:div>
        <w:div w:id="1710256042">
          <w:marLeft w:val="0"/>
          <w:marRight w:val="0"/>
          <w:marTop w:val="0"/>
          <w:marBottom w:val="0"/>
          <w:divBdr>
            <w:top w:val="none" w:sz="0" w:space="0" w:color="auto"/>
            <w:left w:val="none" w:sz="0" w:space="0" w:color="auto"/>
            <w:bottom w:val="none" w:sz="0" w:space="0" w:color="auto"/>
            <w:right w:val="none" w:sz="0" w:space="0" w:color="auto"/>
          </w:divBdr>
        </w:div>
        <w:div w:id="1735930909">
          <w:marLeft w:val="0"/>
          <w:marRight w:val="0"/>
          <w:marTop w:val="0"/>
          <w:marBottom w:val="0"/>
          <w:divBdr>
            <w:top w:val="none" w:sz="0" w:space="0" w:color="auto"/>
            <w:left w:val="none" w:sz="0" w:space="0" w:color="auto"/>
            <w:bottom w:val="none" w:sz="0" w:space="0" w:color="auto"/>
            <w:right w:val="none" w:sz="0" w:space="0" w:color="auto"/>
          </w:divBdr>
        </w:div>
        <w:div w:id="1736277566">
          <w:marLeft w:val="0"/>
          <w:marRight w:val="0"/>
          <w:marTop w:val="0"/>
          <w:marBottom w:val="0"/>
          <w:divBdr>
            <w:top w:val="none" w:sz="0" w:space="0" w:color="auto"/>
            <w:left w:val="none" w:sz="0" w:space="0" w:color="auto"/>
            <w:bottom w:val="none" w:sz="0" w:space="0" w:color="auto"/>
            <w:right w:val="none" w:sz="0" w:space="0" w:color="auto"/>
          </w:divBdr>
          <w:divsChild>
            <w:div w:id="307395784">
              <w:marLeft w:val="0"/>
              <w:marRight w:val="0"/>
              <w:marTop w:val="0"/>
              <w:marBottom w:val="0"/>
              <w:divBdr>
                <w:top w:val="none" w:sz="0" w:space="0" w:color="auto"/>
                <w:left w:val="none" w:sz="0" w:space="0" w:color="auto"/>
                <w:bottom w:val="none" w:sz="0" w:space="0" w:color="auto"/>
                <w:right w:val="none" w:sz="0" w:space="0" w:color="auto"/>
              </w:divBdr>
            </w:div>
            <w:div w:id="921138030">
              <w:marLeft w:val="0"/>
              <w:marRight w:val="0"/>
              <w:marTop w:val="0"/>
              <w:marBottom w:val="0"/>
              <w:divBdr>
                <w:top w:val="none" w:sz="0" w:space="0" w:color="auto"/>
                <w:left w:val="none" w:sz="0" w:space="0" w:color="auto"/>
                <w:bottom w:val="none" w:sz="0" w:space="0" w:color="auto"/>
                <w:right w:val="none" w:sz="0" w:space="0" w:color="auto"/>
              </w:divBdr>
            </w:div>
            <w:div w:id="1742629961">
              <w:marLeft w:val="0"/>
              <w:marRight w:val="0"/>
              <w:marTop w:val="0"/>
              <w:marBottom w:val="0"/>
              <w:divBdr>
                <w:top w:val="none" w:sz="0" w:space="0" w:color="auto"/>
                <w:left w:val="none" w:sz="0" w:space="0" w:color="auto"/>
                <w:bottom w:val="none" w:sz="0" w:space="0" w:color="auto"/>
                <w:right w:val="none" w:sz="0" w:space="0" w:color="auto"/>
              </w:divBdr>
            </w:div>
            <w:div w:id="1893151246">
              <w:marLeft w:val="0"/>
              <w:marRight w:val="0"/>
              <w:marTop w:val="0"/>
              <w:marBottom w:val="0"/>
              <w:divBdr>
                <w:top w:val="none" w:sz="0" w:space="0" w:color="auto"/>
                <w:left w:val="none" w:sz="0" w:space="0" w:color="auto"/>
                <w:bottom w:val="none" w:sz="0" w:space="0" w:color="auto"/>
                <w:right w:val="none" w:sz="0" w:space="0" w:color="auto"/>
              </w:divBdr>
            </w:div>
          </w:divsChild>
        </w:div>
        <w:div w:id="1750926014">
          <w:marLeft w:val="0"/>
          <w:marRight w:val="0"/>
          <w:marTop w:val="0"/>
          <w:marBottom w:val="0"/>
          <w:divBdr>
            <w:top w:val="none" w:sz="0" w:space="0" w:color="auto"/>
            <w:left w:val="none" w:sz="0" w:space="0" w:color="auto"/>
            <w:bottom w:val="none" w:sz="0" w:space="0" w:color="auto"/>
            <w:right w:val="none" w:sz="0" w:space="0" w:color="auto"/>
          </w:divBdr>
        </w:div>
        <w:div w:id="1766414816">
          <w:marLeft w:val="0"/>
          <w:marRight w:val="0"/>
          <w:marTop w:val="0"/>
          <w:marBottom w:val="0"/>
          <w:divBdr>
            <w:top w:val="none" w:sz="0" w:space="0" w:color="auto"/>
            <w:left w:val="none" w:sz="0" w:space="0" w:color="auto"/>
            <w:bottom w:val="none" w:sz="0" w:space="0" w:color="auto"/>
            <w:right w:val="none" w:sz="0" w:space="0" w:color="auto"/>
          </w:divBdr>
        </w:div>
        <w:div w:id="1780880573">
          <w:marLeft w:val="0"/>
          <w:marRight w:val="0"/>
          <w:marTop w:val="0"/>
          <w:marBottom w:val="0"/>
          <w:divBdr>
            <w:top w:val="none" w:sz="0" w:space="0" w:color="auto"/>
            <w:left w:val="none" w:sz="0" w:space="0" w:color="auto"/>
            <w:bottom w:val="none" w:sz="0" w:space="0" w:color="auto"/>
            <w:right w:val="none" w:sz="0" w:space="0" w:color="auto"/>
          </w:divBdr>
        </w:div>
        <w:div w:id="1787191156">
          <w:marLeft w:val="0"/>
          <w:marRight w:val="0"/>
          <w:marTop w:val="0"/>
          <w:marBottom w:val="0"/>
          <w:divBdr>
            <w:top w:val="none" w:sz="0" w:space="0" w:color="auto"/>
            <w:left w:val="none" w:sz="0" w:space="0" w:color="auto"/>
            <w:bottom w:val="none" w:sz="0" w:space="0" w:color="auto"/>
            <w:right w:val="none" w:sz="0" w:space="0" w:color="auto"/>
          </w:divBdr>
        </w:div>
        <w:div w:id="1873110827">
          <w:marLeft w:val="0"/>
          <w:marRight w:val="0"/>
          <w:marTop w:val="0"/>
          <w:marBottom w:val="0"/>
          <w:divBdr>
            <w:top w:val="none" w:sz="0" w:space="0" w:color="auto"/>
            <w:left w:val="none" w:sz="0" w:space="0" w:color="auto"/>
            <w:bottom w:val="none" w:sz="0" w:space="0" w:color="auto"/>
            <w:right w:val="none" w:sz="0" w:space="0" w:color="auto"/>
          </w:divBdr>
        </w:div>
        <w:div w:id="1878276475">
          <w:marLeft w:val="0"/>
          <w:marRight w:val="0"/>
          <w:marTop w:val="0"/>
          <w:marBottom w:val="0"/>
          <w:divBdr>
            <w:top w:val="none" w:sz="0" w:space="0" w:color="auto"/>
            <w:left w:val="none" w:sz="0" w:space="0" w:color="auto"/>
            <w:bottom w:val="none" w:sz="0" w:space="0" w:color="auto"/>
            <w:right w:val="none" w:sz="0" w:space="0" w:color="auto"/>
          </w:divBdr>
        </w:div>
        <w:div w:id="1907571457">
          <w:marLeft w:val="0"/>
          <w:marRight w:val="0"/>
          <w:marTop w:val="0"/>
          <w:marBottom w:val="0"/>
          <w:divBdr>
            <w:top w:val="none" w:sz="0" w:space="0" w:color="auto"/>
            <w:left w:val="none" w:sz="0" w:space="0" w:color="auto"/>
            <w:bottom w:val="none" w:sz="0" w:space="0" w:color="auto"/>
            <w:right w:val="none" w:sz="0" w:space="0" w:color="auto"/>
          </w:divBdr>
        </w:div>
        <w:div w:id="1916670040">
          <w:marLeft w:val="0"/>
          <w:marRight w:val="0"/>
          <w:marTop w:val="0"/>
          <w:marBottom w:val="0"/>
          <w:divBdr>
            <w:top w:val="none" w:sz="0" w:space="0" w:color="auto"/>
            <w:left w:val="none" w:sz="0" w:space="0" w:color="auto"/>
            <w:bottom w:val="none" w:sz="0" w:space="0" w:color="auto"/>
            <w:right w:val="none" w:sz="0" w:space="0" w:color="auto"/>
          </w:divBdr>
        </w:div>
        <w:div w:id="1977878338">
          <w:marLeft w:val="0"/>
          <w:marRight w:val="0"/>
          <w:marTop w:val="0"/>
          <w:marBottom w:val="0"/>
          <w:divBdr>
            <w:top w:val="none" w:sz="0" w:space="0" w:color="auto"/>
            <w:left w:val="none" w:sz="0" w:space="0" w:color="auto"/>
            <w:bottom w:val="none" w:sz="0" w:space="0" w:color="auto"/>
            <w:right w:val="none" w:sz="0" w:space="0" w:color="auto"/>
          </w:divBdr>
        </w:div>
        <w:div w:id="2031949627">
          <w:marLeft w:val="0"/>
          <w:marRight w:val="0"/>
          <w:marTop w:val="0"/>
          <w:marBottom w:val="0"/>
          <w:divBdr>
            <w:top w:val="none" w:sz="0" w:space="0" w:color="auto"/>
            <w:left w:val="none" w:sz="0" w:space="0" w:color="auto"/>
            <w:bottom w:val="none" w:sz="0" w:space="0" w:color="auto"/>
            <w:right w:val="none" w:sz="0" w:space="0" w:color="auto"/>
          </w:divBdr>
          <w:divsChild>
            <w:div w:id="208956017">
              <w:marLeft w:val="0"/>
              <w:marRight w:val="0"/>
              <w:marTop w:val="0"/>
              <w:marBottom w:val="0"/>
              <w:divBdr>
                <w:top w:val="none" w:sz="0" w:space="0" w:color="auto"/>
                <w:left w:val="none" w:sz="0" w:space="0" w:color="auto"/>
                <w:bottom w:val="none" w:sz="0" w:space="0" w:color="auto"/>
                <w:right w:val="none" w:sz="0" w:space="0" w:color="auto"/>
              </w:divBdr>
            </w:div>
            <w:div w:id="1172451057">
              <w:marLeft w:val="0"/>
              <w:marRight w:val="0"/>
              <w:marTop w:val="0"/>
              <w:marBottom w:val="0"/>
              <w:divBdr>
                <w:top w:val="none" w:sz="0" w:space="0" w:color="auto"/>
                <w:left w:val="none" w:sz="0" w:space="0" w:color="auto"/>
                <w:bottom w:val="none" w:sz="0" w:space="0" w:color="auto"/>
                <w:right w:val="none" w:sz="0" w:space="0" w:color="auto"/>
              </w:divBdr>
            </w:div>
          </w:divsChild>
        </w:div>
        <w:div w:id="2036618266">
          <w:marLeft w:val="0"/>
          <w:marRight w:val="0"/>
          <w:marTop w:val="0"/>
          <w:marBottom w:val="0"/>
          <w:divBdr>
            <w:top w:val="none" w:sz="0" w:space="0" w:color="auto"/>
            <w:left w:val="none" w:sz="0" w:space="0" w:color="auto"/>
            <w:bottom w:val="none" w:sz="0" w:space="0" w:color="auto"/>
            <w:right w:val="none" w:sz="0" w:space="0" w:color="auto"/>
          </w:divBdr>
        </w:div>
        <w:div w:id="2051221612">
          <w:marLeft w:val="0"/>
          <w:marRight w:val="0"/>
          <w:marTop w:val="0"/>
          <w:marBottom w:val="0"/>
          <w:divBdr>
            <w:top w:val="none" w:sz="0" w:space="0" w:color="auto"/>
            <w:left w:val="none" w:sz="0" w:space="0" w:color="auto"/>
            <w:bottom w:val="none" w:sz="0" w:space="0" w:color="auto"/>
            <w:right w:val="none" w:sz="0" w:space="0" w:color="auto"/>
          </w:divBdr>
        </w:div>
        <w:div w:id="2060745713">
          <w:marLeft w:val="0"/>
          <w:marRight w:val="0"/>
          <w:marTop w:val="0"/>
          <w:marBottom w:val="0"/>
          <w:divBdr>
            <w:top w:val="none" w:sz="0" w:space="0" w:color="auto"/>
            <w:left w:val="none" w:sz="0" w:space="0" w:color="auto"/>
            <w:bottom w:val="none" w:sz="0" w:space="0" w:color="auto"/>
            <w:right w:val="none" w:sz="0" w:space="0" w:color="auto"/>
          </w:divBdr>
        </w:div>
        <w:div w:id="2104379787">
          <w:marLeft w:val="0"/>
          <w:marRight w:val="0"/>
          <w:marTop w:val="0"/>
          <w:marBottom w:val="0"/>
          <w:divBdr>
            <w:top w:val="none" w:sz="0" w:space="0" w:color="auto"/>
            <w:left w:val="none" w:sz="0" w:space="0" w:color="auto"/>
            <w:bottom w:val="none" w:sz="0" w:space="0" w:color="auto"/>
            <w:right w:val="none" w:sz="0" w:space="0" w:color="auto"/>
          </w:divBdr>
        </w:div>
        <w:div w:id="2118526144">
          <w:marLeft w:val="0"/>
          <w:marRight w:val="0"/>
          <w:marTop w:val="0"/>
          <w:marBottom w:val="0"/>
          <w:divBdr>
            <w:top w:val="none" w:sz="0" w:space="0" w:color="auto"/>
            <w:left w:val="none" w:sz="0" w:space="0" w:color="auto"/>
            <w:bottom w:val="none" w:sz="0" w:space="0" w:color="auto"/>
            <w:right w:val="none" w:sz="0" w:space="0" w:color="auto"/>
          </w:divBdr>
        </w:div>
      </w:divsChild>
    </w:div>
    <w:div w:id="1352491810">
      <w:bodyDiv w:val="1"/>
      <w:marLeft w:val="0"/>
      <w:marRight w:val="0"/>
      <w:marTop w:val="0"/>
      <w:marBottom w:val="0"/>
      <w:divBdr>
        <w:top w:val="none" w:sz="0" w:space="0" w:color="auto"/>
        <w:left w:val="none" w:sz="0" w:space="0" w:color="auto"/>
        <w:bottom w:val="none" w:sz="0" w:space="0" w:color="auto"/>
        <w:right w:val="none" w:sz="0" w:space="0" w:color="auto"/>
      </w:divBdr>
    </w:div>
    <w:div w:id="1370299074">
      <w:bodyDiv w:val="1"/>
      <w:marLeft w:val="0"/>
      <w:marRight w:val="0"/>
      <w:marTop w:val="0"/>
      <w:marBottom w:val="0"/>
      <w:divBdr>
        <w:top w:val="none" w:sz="0" w:space="0" w:color="auto"/>
        <w:left w:val="none" w:sz="0" w:space="0" w:color="auto"/>
        <w:bottom w:val="none" w:sz="0" w:space="0" w:color="auto"/>
        <w:right w:val="none" w:sz="0" w:space="0" w:color="auto"/>
      </w:divBdr>
    </w:div>
    <w:div w:id="1400711251">
      <w:bodyDiv w:val="1"/>
      <w:marLeft w:val="0"/>
      <w:marRight w:val="0"/>
      <w:marTop w:val="0"/>
      <w:marBottom w:val="0"/>
      <w:divBdr>
        <w:top w:val="none" w:sz="0" w:space="0" w:color="auto"/>
        <w:left w:val="none" w:sz="0" w:space="0" w:color="auto"/>
        <w:bottom w:val="none" w:sz="0" w:space="0" w:color="auto"/>
        <w:right w:val="none" w:sz="0" w:space="0" w:color="auto"/>
      </w:divBdr>
      <w:divsChild>
        <w:div w:id="1209301156">
          <w:marLeft w:val="0"/>
          <w:marRight w:val="0"/>
          <w:marTop w:val="0"/>
          <w:marBottom w:val="0"/>
          <w:divBdr>
            <w:top w:val="none" w:sz="0" w:space="0" w:color="auto"/>
            <w:left w:val="none" w:sz="0" w:space="0" w:color="auto"/>
            <w:bottom w:val="none" w:sz="0" w:space="0" w:color="auto"/>
            <w:right w:val="none" w:sz="0" w:space="0" w:color="auto"/>
          </w:divBdr>
        </w:div>
      </w:divsChild>
    </w:div>
    <w:div w:id="1410034375">
      <w:bodyDiv w:val="1"/>
      <w:marLeft w:val="0"/>
      <w:marRight w:val="0"/>
      <w:marTop w:val="0"/>
      <w:marBottom w:val="0"/>
      <w:divBdr>
        <w:top w:val="none" w:sz="0" w:space="0" w:color="auto"/>
        <w:left w:val="none" w:sz="0" w:space="0" w:color="auto"/>
        <w:bottom w:val="none" w:sz="0" w:space="0" w:color="auto"/>
        <w:right w:val="none" w:sz="0" w:space="0" w:color="auto"/>
      </w:divBdr>
    </w:div>
    <w:div w:id="1414232031">
      <w:bodyDiv w:val="1"/>
      <w:marLeft w:val="0"/>
      <w:marRight w:val="0"/>
      <w:marTop w:val="0"/>
      <w:marBottom w:val="0"/>
      <w:divBdr>
        <w:top w:val="none" w:sz="0" w:space="0" w:color="auto"/>
        <w:left w:val="none" w:sz="0" w:space="0" w:color="auto"/>
        <w:bottom w:val="none" w:sz="0" w:space="0" w:color="auto"/>
        <w:right w:val="none" w:sz="0" w:space="0" w:color="auto"/>
      </w:divBdr>
    </w:div>
    <w:div w:id="1417166758">
      <w:bodyDiv w:val="1"/>
      <w:marLeft w:val="0"/>
      <w:marRight w:val="0"/>
      <w:marTop w:val="0"/>
      <w:marBottom w:val="0"/>
      <w:divBdr>
        <w:top w:val="none" w:sz="0" w:space="0" w:color="auto"/>
        <w:left w:val="none" w:sz="0" w:space="0" w:color="auto"/>
        <w:bottom w:val="none" w:sz="0" w:space="0" w:color="auto"/>
        <w:right w:val="none" w:sz="0" w:space="0" w:color="auto"/>
      </w:divBdr>
    </w:div>
    <w:div w:id="1432316184">
      <w:bodyDiv w:val="1"/>
      <w:marLeft w:val="0"/>
      <w:marRight w:val="0"/>
      <w:marTop w:val="0"/>
      <w:marBottom w:val="0"/>
      <w:divBdr>
        <w:top w:val="none" w:sz="0" w:space="0" w:color="auto"/>
        <w:left w:val="none" w:sz="0" w:space="0" w:color="auto"/>
        <w:bottom w:val="none" w:sz="0" w:space="0" w:color="auto"/>
        <w:right w:val="none" w:sz="0" w:space="0" w:color="auto"/>
      </w:divBdr>
    </w:div>
    <w:div w:id="1439984829">
      <w:bodyDiv w:val="1"/>
      <w:marLeft w:val="0"/>
      <w:marRight w:val="0"/>
      <w:marTop w:val="0"/>
      <w:marBottom w:val="0"/>
      <w:divBdr>
        <w:top w:val="none" w:sz="0" w:space="0" w:color="auto"/>
        <w:left w:val="none" w:sz="0" w:space="0" w:color="auto"/>
        <w:bottom w:val="none" w:sz="0" w:space="0" w:color="auto"/>
        <w:right w:val="none" w:sz="0" w:space="0" w:color="auto"/>
      </w:divBdr>
    </w:div>
    <w:div w:id="1442457651">
      <w:bodyDiv w:val="1"/>
      <w:marLeft w:val="0"/>
      <w:marRight w:val="0"/>
      <w:marTop w:val="0"/>
      <w:marBottom w:val="0"/>
      <w:divBdr>
        <w:top w:val="none" w:sz="0" w:space="0" w:color="auto"/>
        <w:left w:val="none" w:sz="0" w:space="0" w:color="auto"/>
        <w:bottom w:val="none" w:sz="0" w:space="0" w:color="auto"/>
        <w:right w:val="none" w:sz="0" w:space="0" w:color="auto"/>
      </w:divBdr>
    </w:div>
    <w:div w:id="1457337809">
      <w:bodyDiv w:val="1"/>
      <w:marLeft w:val="0"/>
      <w:marRight w:val="0"/>
      <w:marTop w:val="0"/>
      <w:marBottom w:val="0"/>
      <w:divBdr>
        <w:top w:val="none" w:sz="0" w:space="0" w:color="auto"/>
        <w:left w:val="none" w:sz="0" w:space="0" w:color="auto"/>
        <w:bottom w:val="none" w:sz="0" w:space="0" w:color="auto"/>
        <w:right w:val="none" w:sz="0" w:space="0" w:color="auto"/>
      </w:divBdr>
    </w:div>
    <w:div w:id="1459448695">
      <w:bodyDiv w:val="1"/>
      <w:marLeft w:val="0"/>
      <w:marRight w:val="0"/>
      <w:marTop w:val="0"/>
      <w:marBottom w:val="0"/>
      <w:divBdr>
        <w:top w:val="none" w:sz="0" w:space="0" w:color="auto"/>
        <w:left w:val="none" w:sz="0" w:space="0" w:color="auto"/>
        <w:bottom w:val="none" w:sz="0" w:space="0" w:color="auto"/>
        <w:right w:val="none" w:sz="0" w:space="0" w:color="auto"/>
      </w:divBdr>
      <w:divsChild>
        <w:div w:id="57362617">
          <w:marLeft w:val="0"/>
          <w:marRight w:val="0"/>
          <w:marTop w:val="100"/>
          <w:marBottom w:val="100"/>
          <w:divBdr>
            <w:top w:val="none" w:sz="0" w:space="0" w:color="auto"/>
            <w:left w:val="none" w:sz="0" w:space="0" w:color="auto"/>
            <w:bottom w:val="none" w:sz="0" w:space="0" w:color="auto"/>
            <w:right w:val="none" w:sz="0" w:space="0" w:color="auto"/>
          </w:divBdr>
          <w:divsChild>
            <w:div w:id="883366501">
              <w:marLeft w:val="0"/>
              <w:marRight w:val="872"/>
              <w:marTop w:val="0"/>
              <w:marBottom w:val="0"/>
              <w:divBdr>
                <w:top w:val="none" w:sz="0" w:space="0" w:color="auto"/>
                <w:left w:val="none" w:sz="0" w:space="0" w:color="auto"/>
                <w:bottom w:val="none" w:sz="0" w:space="0" w:color="auto"/>
                <w:right w:val="none" w:sz="0" w:space="0" w:color="auto"/>
              </w:divBdr>
              <w:divsChild>
                <w:div w:id="269121426">
                  <w:marLeft w:val="0"/>
                  <w:marRight w:val="0"/>
                  <w:marTop w:val="0"/>
                  <w:marBottom w:val="0"/>
                  <w:divBdr>
                    <w:top w:val="none" w:sz="0" w:space="0" w:color="auto"/>
                    <w:left w:val="none" w:sz="0" w:space="0" w:color="auto"/>
                    <w:bottom w:val="none" w:sz="0" w:space="0" w:color="auto"/>
                    <w:right w:val="none" w:sz="0" w:space="0" w:color="auto"/>
                  </w:divBdr>
                </w:div>
              </w:divsChild>
            </w:div>
            <w:div w:id="1507135853">
              <w:marLeft w:val="0"/>
              <w:marRight w:val="0"/>
              <w:marTop w:val="0"/>
              <w:marBottom w:val="0"/>
              <w:divBdr>
                <w:top w:val="none" w:sz="0" w:space="0" w:color="auto"/>
                <w:left w:val="none" w:sz="0" w:space="0" w:color="auto"/>
                <w:bottom w:val="none" w:sz="0" w:space="0" w:color="auto"/>
                <w:right w:val="none" w:sz="0" w:space="0" w:color="auto"/>
              </w:divBdr>
              <w:divsChild>
                <w:div w:id="6104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0949">
          <w:marLeft w:val="0"/>
          <w:marRight w:val="0"/>
          <w:marTop w:val="100"/>
          <w:marBottom w:val="100"/>
          <w:divBdr>
            <w:top w:val="none" w:sz="0" w:space="0" w:color="auto"/>
            <w:left w:val="none" w:sz="0" w:space="0" w:color="auto"/>
            <w:bottom w:val="none" w:sz="0" w:space="0" w:color="auto"/>
            <w:right w:val="none" w:sz="0" w:space="0" w:color="auto"/>
          </w:divBdr>
          <w:divsChild>
            <w:div w:id="23092582">
              <w:marLeft w:val="0"/>
              <w:marRight w:val="872"/>
              <w:marTop w:val="0"/>
              <w:marBottom w:val="0"/>
              <w:divBdr>
                <w:top w:val="none" w:sz="0" w:space="0" w:color="auto"/>
                <w:left w:val="none" w:sz="0" w:space="0" w:color="auto"/>
                <w:bottom w:val="none" w:sz="0" w:space="0" w:color="auto"/>
                <w:right w:val="none" w:sz="0" w:space="0" w:color="auto"/>
              </w:divBdr>
              <w:divsChild>
                <w:div w:id="244152175">
                  <w:marLeft w:val="0"/>
                  <w:marRight w:val="0"/>
                  <w:marTop w:val="0"/>
                  <w:marBottom w:val="0"/>
                  <w:divBdr>
                    <w:top w:val="none" w:sz="0" w:space="0" w:color="auto"/>
                    <w:left w:val="none" w:sz="0" w:space="0" w:color="auto"/>
                    <w:bottom w:val="none" w:sz="0" w:space="0" w:color="auto"/>
                    <w:right w:val="none" w:sz="0" w:space="0" w:color="auto"/>
                  </w:divBdr>
                </w:div>
              </w:divsChild>
            </w:div>
            <w:div w:id="89933924">
              <w:marLeft w:val="0"/>
              <w:marRight w:val="0"/>
              <w:marTop w:val="0"/>
              <w:marBottom w:val="0"/>
              <w:divBdr>
                <w:top w:val="none" w:sz="0" w:space="0" w:color="auto"/>
                <w:left w:val="none" w:sz="0" w:space="0" w:color="auto"/>
                <w:bottom w:val="none" w:sz="0" w:space="0" w:color="auto"/>
                <w:right w:val="none" w:sz="0" w:space="0" w:color="auto"/>
              </w:divBdr>
              <w:divsChild>
                <w:div w:id="11965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158">
          <w:marLeft w:val="0"/>
          <w:marRight w:val="0"/>
          <w:marTop w:val="100"/>
          <w:marBottom w:val="100"/>
          <w:divBdr>
            <w:top w:val="none" w:sz="0" w:space="0" w:color="auto"/>
            <w:left w:val="none" w:sz="0" w:space="0" w:color="auto"/>
            <w:bottom w:val="none" w:sz="0" w:space="0" w:color="auto"/>
            <w:right w:val="none" w:sz="0" w:space="0" w:color="auto"/>
          </w:divBdr>
          <w:divsChild>
            <w:div w:id="909115892">
              <w:marLeft w:val="0"/>
              <w:marRight w:val="0"/>
              <w:marTop w:val="0"/>
              <w:marBottom w:val="0"/>
              <w:divBdr>
                <w:top w:val="none" w:sz="0" w:space="0" w:color="auto"/>
                <w:left w:val="none" w:sz="0" w:space="0" w:color="auto"/>
                <w:bottom w:val="none" w:sz="0" w:space="0" w:color="auto"/>
                <w:right w:val="none" w:sz="0" w:space="0" w:color="auto"/>
              </w:divBdr>
              <w:divsChild>
                <w:div w:id="127825389">
                  <w:marLeft w:val="0"/>
                  <w:marRight w:val="0"/>
                  <w:marTop w:val="0"/>
                  <w:marBottom w:val="0"/>
                  <w:divBdr>
                    <w:top w:val="none" w:sz="0" w:space="0" w:color="auto"/>
                    <w:left w:val="none" w:sz="0" w:space="0" w:color="auto"/>
                    <w:bottom w:val="none" w:sz="0" w:space="0" w:color="auto"/>
                    <w:right w:val="none" w:sz="0" w:space="0" w:color="auto"/>
                  </w:divBdr>
                </w:div>
              </w:divsChild>
            </w:div>
            <w:div w:id="1278099011">
              <w:marLeft w:val="0"/>
              <w:marRight w:val="872"/>
              <w:marTop w:val="0"/>
              <w:marBottom w:val="0"/>
              <w:divBdr>
                <w:top w:val="none" w:sz="0" w:space="0" w:color="auto"/>
                <w:left w:val="none" w:sz="0" w:space="0" w:color="auto"/>
                <w:bottom w:val="none" w:sz="0" w:space="0" w:color="auto"/>
                <w:right w:val="none" w:sz="0" w:space="0" w:color="auto"/>
              </w:divBdr>
              <w:divsChild>
                <w:div w:id="18758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09045">
      <w:bodyDiv w:val="1"/>
      <w:marLeft w:val="0"/>
      <w:marRight w:val="0"/>
      <w:marTop w:val="0"/>
      <w:marBottom w:val="0"/>
      <w:divBdr>
        <w:top w:val="none" w:sz="0" w:space="0" w:color="auto"/>
        <w:left w:val="none" w:sz="0" w:space="0" w:color="auto"/>
        <w:bottom w:val="none" w:sz="0" w:space="0" w:color="auto"/>
        <w:right w:val="none" w:sz="0" w:space="0" w:color="auto"/>
      </w:divBdr>
    </w:div>
    <w:div w:id="1481656859">
      <w:bodyDiv w:val="1"/>
      <w:marLeft w:val="0"/>
      <w:marRight w:val="0"/>
      <w:marTop w:val="0"/>
      <w:marBottom w:val="0"/>
      <w:divBdr>
        <w:top w:val="none" w:sz="0" w:space="0" w:color="auto"/>
        <w:left w:val="none" w:sz="0" w:space="0" w:color="auto"/>
        <w:bottom w:val="none" w:sz="0" w:space="0" w:color="auto"/>
        <w:right w:val="none" w:sz="0" w:space="0" w:color="auto"/>
      </w:divBdr>
    </w:div>
    <w:div w:id="1502618925">
      <w:bodyDiv w:val="1"/>
      <w:marLeft w:val="0"/>
      <w:marRight w:val="0"/>
      <w:marTop w:val="0"/>
      <w:marBottom w:val="0"/>
      <w:divBdr>
        <w:top w:val="none" w:sz="0" w:space="0" w:color="auto"/>
        <w:left w:val="none" w:sz="0" w:space="0" w:color="auto"/>
        <w:bottom w:val="none" w:sz="0" w:space="0" w:color="auto"/>
        <w:right w:val="none" w:sz="0" w:space="0" w:color="auto"/>
      </w:divBdr>
      <w:divsChild>
        <w:div w:id="1551915116">
          <w:marLeft w:val="0"/>
          <w:marRight w:val="0"/>
          <w:marTop w:val="0"/>
          <w:marBottom w:val="0"/>
          <w:divBdr>
            <w:top w:val="none" w:sz="0" w:space="0" w:color="auto"/>
            <w:left w:val="none" w:sz="0" w:space="0" w:color="auto"/>
            <w:bottom w:val="none" w:sz="0" w:space="0" w:color="auto"/>
            <w:right w:val="none" w:sz="0" w:space="0" w:color="auto"/>
          </w:divBdr>
        </w:div>
      </w:divsChild>
    </w:div>
    <w:div w:id="1506356324">
      <w:bodyDiv w:val="1"/>
      <w:marLeft w:val="0"/>
      <w:marRight w:val="0"/>
      <w:marTop w:val="0"/>
      <w:marBottom w:val="0"/>
      <w:divBdr>
        <w:top w:val="none" w:sz="0" w:space="0" w:color="auto"/>
        <w:left w:val="none" w:sz="0" w:space="0" w:color="auto"/>
        <w:bottom w:val="none" w:sz="0" w:space="0" w:color="auto"/>
        <w:right w:val="none" w:sz="0" w:space="0" w:color="auto"/>
      </w:divBdr>
    </w:div>
    <w:div w:id="1509098812">
      <w:bodyDiv w:val="1"/>
      <w:marLeft w:val="0"/>
      <w:marRight w:val="0"/>
      <w:marTop w:val="0"/>
      <w:marBottom w:val="0"/>
      <w:divBdr>
        <w:top w:val="none" w:sz="0" w:space="0" w:color="auto"/>
        <w:left w:val="none" w:sz="0" w:space="0" w:color="auto"/>
        <w:bottom w:val="none" w:sz="0" w:space="0" w:color="auto"/>
        <w:right w:val="none" w:sz="0" w:space="0" w:color="auto"/>
      </w:divBdr>
      <w:divsChild>
        <w:div w:id="618756384">
          <w:marLeft w:val="0"/>
          <w:marRight w:val="0"/>
          <w:marTop w:val="100"/>
          <w:marBottom w:val="100"/>
          <w:divBdr>
            <w:top w:val="none" w:sz="0" w:space="0" w:color="auto"/>
            <w:left w:val="none" w:sz="0" w:space="0" w:color="auto"/>
            <w:bottom w:val="none" w:sz="0" w:space="0" w:color="auto"/>
            <w:right w:val="none" w:sz="0" w:space="0" w:color="auto"/>
          </w:divBdr>
          <w:divsChild>
            <w:div w:id="453329966">
              <w:marLeft w:val="0"/>
              <w:marRight w:val="0"/>
              <w:marTop w:val="0"/>
              <w:marBottom w:val="0"/>
              <w:divBdr>
                <w:top w:val="none" w:sz="0" w:space="0" w:color="auto"/>
                <w:left w:val="none" w:sz="0" w:space="0" w:color="auto"/>
                <w:bottom w:val="none" w:sz="0" w:space="0" w:color="auto"/>
                <w:right w:val="none" w:sz="0" w:space="0" w:color="auto"/>
              </w:divBdr>
              <w:divsChild>
                <w:div w:id="820082403">
                  <w:marLeft w:val="0"/>
                  <w:marRight w:val="0"/>
                  <w:marTop w:val="0"/>
                  <w:marBottom w:val="0"/>
                  <w:divBdr>
                    <w:top w:val="none" w:sz="0" w:space="0" w:color="auto"/>
                    <w:left w:val="none" w:sz="0" w:space="0" w:color="auto"/>
                    <w:bottom w:val="none" w:sz="0" w:space="0" w:color="auto"/>
                    <w:right w:val="none" w:sz="0" w:space="0" w:color="auto"/>
                  </w:divBdr>
                </w:div>
              </w:divsChild>
            </w:div>
            <w:div w:id="1693411628">
              <w:marLeft w:val="0"/>
              <w:marRight w:val="0"/>
              <w:marTop w:val="0"/>
              <w:marBottom w:val="450"/>
              <w:divBdr>
                <w:top w:val="none" w:sz="0" w:space="0" w:color="auto"/>
                <w:left w:val="none" w:sz="0" w:space="0" w:color="auto"/>
                <w:bottom w:val="none" w:sz="0" w:space="0" w:color="auto"/>
                <w:right w:val="none" w:sz="0" w:space="0" w:color="auto"/>
              </w:divBdr>
              <w:divsChild>
                <w:div w:id="14412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543">
          <w:marLeft w:val="0"/>
          <w:marRight w:val="0"/>
          <w:marTop w:val="100"/>
          <w:marBottom w:val="100"/>
          <w:divBdr>
            <w:top w:val="none" w:sz="0" w:space="0" w:color="auto"/>
            <w:left w:val="none" w:sz="0" w:space="0" w:color="auto"/>
            <w:bottom w:val="none" w:sz="0" w:space="0" w:color="auto"/>
            <w:right w:val="none" w:sz="0" w:space="0" w:color="auto"/>
          </w:divBdr>
          <w:divsChild>
            <w:div w:id="465977947">
              <w:marLeft w:val="0"/>
              <w:marRight w:val="0"/>
              <w:marTop w:val="0"/>
              <w:marBottom w:val="450"/>
              <w:divBdr>
                <w:top w:val="none" w:sz="0" w:space="0" w:color="auto"/>
                <w:left w:val="none" w:sz="0" w:space="0" w:color="auto"/>
                <w:bottom w:val="none" w:sz="0" w:space="0" w:color="auto"/>
                <w:right w:val="none" w:sz="0" w:space="0" w:color="auto"/>
              </w:divBdr>
              <w:divsChild>
                <w:div w:id="1662267916">
                  <w:marLeft w:val="0"/>
                  <w:marRight w:val="0"/>
                  <w:marTop w:val="0"/>
                  <w:marBottom w:val="0"/>
                  <w:divBdr>
                    <w:top w:val="none" w:sz="0" w:space="0" w:color="auto"/>
                    <w:left w:val="none" w:sz="0" w:space="0" w:color="auto"/>
                    <w:bottom w:val="none" w:sz="0" w:space="0" w:color="auto"/>
                    <w:right w:val="none" w:sz="0" w:space="0" w:color="auto"/>
                  </w:divBdr>
                </w:div>
              </w:divsChild>
            </w:div>
            <w:div w:id="1608461848">
              <w:marLeft w:val="0"/>
              <w:marRight w:val="0"/>
              <w:marTop w:val="0"/>
              <w:marBottom w:val="450"/>
              <w:divBdr>
                <w:top w:val="none" w:sz="0" w:space="0" w:color="auto"/>
                <w:left w:val="none" w:sz="0" w:space="0" w:color="auto"/>
                <w:bottom w:val="none" w:sz="0" w:space="0" w:color="auto"/>
                <w:right w:val="none" w:sz="0" w:space="0" w:color="auto"/>
              </w:divBdr>
              <w:divsChild>
                <w:div w:id="8029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4173">
          <w:marLeft w:val="0"/>
          <w:marRight w:val="0"/>
          <w:marTop w:val="100"/>
          <w:marBottom w:val="100"/>
          <w:divBdr>
            <w:top w:val="none" w:sz="0" w:space="0" w:color="auto"/>
            <w:left w:val="none" w:sz="0" w:space="0" w:color="auto"/>
            <w:bottom w:val="none" w:sz="0" w:space="0" w:color="auto"/>
            <w:right w:val="none" w:sz="0" w:space="0" w:color="auto"/>
          </w:divBdr>
          <w:divsChild>
            <w:div w:id="340426407">
              <w:marLeft w:val="0"/>
              <w:marRight w:val="0"/>
              <w:marTop w:val="0"/>
              <w:marBottom w:val="450"/>
              <w:divBdr>
                <w:top w:val="none" w:sz="0" w:space="0" w:color="auto"/>
                <w:left w:val="none" w:sz="0" w:space="0" w:color="auto"/>
                <w:bottom w:val="none" w:sz="0" w:space="0" w:color="auto"/>
                <w:right w:val="none" w:sz="0" w:space="0" w:color="auto"/>
              </w:divBdr>
              <w:divsChild>
                <w:div w:id="831531558">
                  <w:marLeft w:val="0"/>
                  <w:marRight w:val="0"/>
                  <w:marTop w:val="0"/>
                  <w:marBottom w:val="0"/>
                  <w:divBdr>
                    <w:top w:val="none" w:sz="0" w:space="0" w:color="auto"/>
                    <w:left w:val="none" w:sz="0" w:space="0" w:color="auto"/>
                    <w:bottom w:val="none" w:sz="0" w:space="0" w:color="auto"/>
                    <w:right w:val="none" w:sz="0" w:space="0" w:color="auto"/>
                  </w:divBdr>
                </w:div>
              </w:divsChild>
            </w:div>
            <w:div w:id="1649899236">
              <w:marLeft w:val="0"/>
              <w:marRight w:val="0"/>
              <w:marTop w:val="0"/>
              <w:marBottom w:val="450"/>
              <w:divBdr>
                <w:top w:val="none" w:sz="0" w:space="0" w:color="auto"/>
                <w:left w:val="none" w:sz="0" w:space="0" w:color="auto"/>
                <w:bottom w:val="none" w:sz="0" w:space="0" w:color="auto"/>
                <w:right w:val="none" w:sz="0" w:space="0" w:color="auto"/>
              </w:divBdr>
              <w:divsChild>
                <w:div w:id="17927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5730">
      <w:bodyDiv w:val="1"/>
      <w:marLeft w:val="0"/>
      <w:marRight w:val="0"/>
      <w:marTop w:val="0"/>
      <w:marBottom w:val="0"/>
      <w:divBdr>
        <w:top w:val="none" w:sz="0" w:space="0" w:color="auto"/>
        <w:left w:val="none" w:sz="0" w:space="0" w:color="auto"/>
        <w:bottom w:val="none" w:sz="0" w:space="0" w:color="auto"/>
        <w:right w:val="none" w:sz="0" w:space="0" w:color="auto"/>
      </w:divBdr>
    </w:div>
    <w:div w:id="1528906402">
      <w:bodyDiv w:val="1"/>
      <w:marLeft w:val="0"/>
      <w:marRight w:val="0"/>
      <w:marTop w:val="0"/>
      <w:marBottom w:val="0"/>
      <w:divBdr>
        <w:top w:val="none" w:sz="0" w:space="0" w:color="auto"/>
        <w:left w:val="none" w:sz="0" w:space="0" w:color="auto"/>
        <w:bottom w:val="none" w:sz="0" w:space="0" w:color="auto"/>
        <w:right w:val="none" w:sz="0" w:space="0" w:color="auto"/>
      </w:divBdr>
    </w:div>
    <w:div w:id="1541700039">
      <w:bodyDiv w:val="1"/>
      <w:marLeft w:val="0"/>
      <w:marRight w:val="0"/>
      <w:marTop w:val="0"/>
      <w:marBottom w:val="0"/>
      <w:divBdr>
        <w:top w:val="none" w:sz="0" w:space="0" w:color="auto"/>
        <w:left w:val="none" w:sz="0" w:space="0" w:color="auto"/>
        <w:bottom w:val="none" w:sz="0" w:space="0" w:color="auto"/>
        <w:right w:val="none" w:sz="0" w:space="0" w:color="auto"/>
      </w:divBdr>
    </w:div>
    <w:div w:id="1543515947">
      <w:bodyDiv w:val="1"/>
      <w:marLeft w:val="0"/>
      <w:marRight w:val="0"/>
      <w:marTop w:val="0"/>
      <w:marBottom w:val="0"/>
      <w:divBdr>
        <w:top w:val="none" w:sz="0" w:space="0" w:color="auto"/>
        <w:left w:val="none" w:sz="0" w:space="0" w:color="auto"/>
        <w:bottom w:val="none" w:sz="0" w:space="0" w:color="auto"/>
        <w:right w:val="none" w:sz="0" w:space="0" w:color="auto"/>
      </w:divBdr>
    </w:div>
    <w:div w:id="1552573819">
      <w:bodyDiv w:val="1"/>
      <w:marLeft w:val="0"/>
      <w:marRight w:val="0"/>
      <w:marTop w:val="0"/>
      <w:marBottom w:val="0"/>
      <w:divBdr>
        <w:top w:val="none" w:sz="0" w:space="0" w:color="auto"/>
        <w:left w:val="none" w:sz="0" w:space="0" w:color="auto"/>
        <w:bottom w:val="none" w:sz="0" w:space="0" w:color="auto"/>
        <w:right w:val="none" w:sz="0" w:space="0" w:color="auto"/>
      </w:divBdr>
      <w:divsChild>
        <w:div w:id="377900006">
          <w:marLeft w:val="0"/>
          <w:marRight w:val="0"/>
          <w:marTop w:val="0"/>
          <w:marBottom w:val="0"/>
          <w:divBdr>
            <w:top w:val="none" w:sz="0" w:space="0" w:color="auto"/>
            <w:left w:val="none" w:sz="0" w:space="0" w:color="auto"/>
            <w:bottom w:val="none" w:sz="0" w:space="0" w:color="auto"/>
            <w:right w:val="none" w:sz="0" w:space="0" w:color="auto"/>
          </w:divBdr>
        </w:div>
      </w:divsChild>
    </w:div>
    <w:div w:id="1556771634">
      <w:bodyDiv w:val="1"/>
      <w:marLeft w:val="0"/>
      <w:marRight w:val="0"/>
      <w:marTop w:val="0"/>
      <w:marBottom w:val="0"/>
      <w:divBdr>
        <w:top w:val="none" w:sz="0" w:space="0" w:color="auto"/>
        <w:left w:val="none" w:sz="0" w:space="0" w:color="auto"/>
        <w:bottom w:val="none" w:sz="0" w:space="0" w:color="auto"/>
        <w:right w:val="none" w:sz="0" w:space="0" w:color="auto"/>
      </w:divBdr>
    </w:div>
    <w:div w:id="1559973172">
      <w:bodyDiv w:val="1"/>
      <w:marLeft w:val="0"/>
      <w:marRight w:val="0"/>
      <w:marTop w:val="0"/>
      <w:marBottom w:val="0"/>
      <w:divBdr>
        <w:top w:val="none" w:sz="0" w:space="0" w:color="auto"/>
        <w:left w:val="none" w:sz="0" w:space="0" w:color="auto"/>
        <w:bottom w:val="none" w:sz="0" w:space="0" w:color="auto"/>
        <w:right w:val="none" w:sz="0" w:space="0" w:color="auto"/>
      </w:divBdr>
    </w:div>
    <w:div w:id="1578437585">
      <w:bodyDiv w:val="1"/>
      <w:marLeft w:val="0"/>
      <w:marRight w:val="0"/>
      <w:marTop w:val="0"/>
      <w:marBottom w:val="0"/>
      <w:divBdr>
        <w:top w:val="none" w:sz="0" w:space="0" w:color="auto"/>
        <w:left w:val="none" w:sz="0" w:space="0" w:color="auto"/>
        <w:bottom w:val="none" w:sz="0" w:space="0" w:color="auto"/>
        <w:right w:val="none" w:sz="0" w:space="0" w:color="auto"/>
      </w:divBdr>
    </w:div>
    <w:div w:id="1578904264">
      <w:bodyDiv w:val="1"/>
      <w:marLeft w:val="0"/>
      <w:marRight w:val="0"/>
      <w:marTop w:val="0"/>
      <w:marBottom w:val="0"/>
      <w:divBdr>
        <w:top w:val="none" w:sz="0" w:space="0" w:color="auto"/>
        <w:left w:val="none" w:sz="0" w:space="0" w:color="auto"/>
        <w:bottom w:val="none" w:sz="0" w:space="0" w:color="auto"/>
        <w:right w:val="none" w:sz="0" w:space="0" w:color="auto"/>
      </w:divBdr>
    </w:div>
    <w:div w:id="1590113047">
      <w:bodyDiv w:val="1"/>
      <w:marLeft w:val="0"/>
      <w:marRight w:val="0"/>
      <w:marTop w:val="0"/>
      <w:marBottom w:val="0"/>
      <w:divBdr>
        <w:top w:val="none" w:sz="0" w:space="0" w:color="auto"/>
        <w:left w:val="none" w:sz="0" w:space="0" w:color="auto"/>
        <w:bottom w:val="none" w:sz="0" w:space="0" w:color="auto"/>
        <w:right w:val="none" w:sz="0" w:space="0" w:color="auto"/>
      </w:divBdr>
    </w:div>
    <w:div w:id="1600139762">
      <w:bodyDiv w:val="1"/>
      <w:marLeft w:val="0"/>
      <w:marRight w:val="0"/>
      <w:marTop w:val="0"/>
      <w:marBottom w:val="0"/>
      <w:divBdr>
        <w:top w:val="none" w:sz="0" w:space="0" w:color="auto"/>
        <w:left w:val="none" w:sz="0" w:space="0" w:color="auto"/>
        <w:bottom w:val="none" w:sz="0" w:space="0" w:color="auto"/>
        <w:right w:val="none" w:sz="0" w:space="0" w:color="auto"/>
      </w:divBdr>
    </w:div>
    <w:div w:id="1606766608">
      <w:bodyDiv w:val="1"/>
      <w:marLeft w:val="0"/>
      <w:marRight w:val="0"/>
      <w:marTop w:val="0"/>
      <w:marBottom w:val="0"/>
      <w:divBdr>
        <w:top w:val="none" w:sz="0" w:space="0" w:color="auto"/>
        <w:left w:val="none" w:sz="0" w:space="0" w:color="auto"/>
        <w:bottom w:val="none" w:sz="0" w:space="0" w:color="auto"/>
        <w:right w:val="none" w:sz="0" w:space="0" w:color="auto"/>
      </w:divBdr>
    </w:div>
    <w:div w:id="1609391992">
      <w:bodyDiv w:val="1"/>
      <w:marLeft w:val="0"/>
      <w:marRight w:val="0"/>
      <w:marTop w:val="0"/>
      <w:marBottom w:val="0"/>
      <w:divBdr>
        <w:top w:val="none" w:sz="0" w:space="0" w:color="auto"/>
        <w:left w:val="none" w:sz="0" w:space="0" w:color="auto"/>
        <w:bottom w:val="none" w:sz="0" w:space="0" w:color="auto"/>
        <w:right w:val="none" w:sz="0" w:space="0" w:color="auto"/>
      </w:divBdr>
    </w:div>
    <w:div w:id="1617129210">
      <w:bodyDiv w:val="1"/>
      <w:marLeft w:val="0"/>
      <w:marRight w:val="0"/>
      <w:marTop w:val="0"/>
      <w:marBottom w:val="0"/>
      <w:divBdr>
        <w:top w:val="none" w:sz="0" w:space="0" w:color="auto"/>
        <w:left w:val="none" w:sz="0" w:space="0" w:color="auto"/>
        <w:bottom w:val="none" w:sz="0" w:space="0" w:color="auto"/>
        <w:right w:val="none" w:sz="0" w:space="0" w:color="auto"/>
      </w:divBdr>
    </w:div>
    <w:div w:id="1617641658">
      <w:bodyDiv w:val="1"/>
      <w:marLeft w:val="0"/>
      <w:marRight w:val="0"/>
      <w:marTop w:val="0"/>
      <w:marBottom w:val="0"/>
      <w:divBdr>
        <w:top w:val="none" w:sz="0" w:space="0" w:color="auto"/>
        <w:left w:val="none" w:sz="0" w:space="0" w:color="auto"/>
        <w:bottom w:val="none" w:sz="0" w:space="0" w:color="auto"/>
        <w:right w:val="none" w:sz="0" w:space="0" w:color="auto"/>
      </w:divBdr>
    </w:div>
    <w:div w:id="1617983705">
      <w:bodyDiv w:val="1"/>
      <w:marLeft w:val="0"/>
      <w:marRight w:val="0"/>
      <w:marTop w:val="0"/>
      <w:marBottom w:val="0"/>
      <w:divBdr>
        <w:top w:val="none" w:sz="0" w:space="0" w:color="auto"/>
        <w:left w:val="none" w:sz="0" w:space="0" w:color="auto"/>
        <w:bottom w:val="none" w:sz="0" w:space="0" w:color="auto"/>
        <w:right w:val="none" w:sz="0" w:space="0" w:color="auto"/>
      </w:divBdr>
    </w:div>
    <w:div w:id="1635021052">
      <w:bodyDiv w:val="1"/>
      <w:marLeft w:val="0"/>
      <w:marRight w:val="0"/>
      <w:marTop w:val="0"/>
      <w:marBottom w:val="0"/>
      <w:divBdr>
        <w:top w:val="none" w:sz="0" w:space="0" w:color="auto"/>
        <w:left w:val="none" w:sz="0" w:space="0" w:color="auto"/>
        <w:bottom w:val="none" w:sz="0" w:space="0" w:color="auto"/>
        <w:right w:val="none" w:sz="0" w:space="0" w:color="auto"/>
      </w:divBdr>
    </w:div>
    <w:div w:id="1637030591">
      <w:bodyDiv w:val="1"/>
      <w:marLeft w:val="0"/>
      <w:marRight w:val="0"/>
      <w:marTop w:val="0"/>
      <w:marBottom w:val="0"/>
      <w:divBdr>
        <w:top w:val="none" w:sz="0" w:space="0" w:color="auto"/>
        <w:left w:val="none" w:sz="0" w:space="0" w:color="auto"/>
        <w:bottom w:val="none" w:sz="0" w:space="0" w:color="auto"/>
        <w:right w:val="none" w:sz="0" w:space="0" w:color="auto"/>
      </w:divBdr>
    </w:div>
    <w:div w:id="1637880048">
      <w:bodyDiv w:val="1"/>
      <w:marLeft w:val="0"/>
      <w:marRight w:val="0"/>
      <w:marTop w:val="0"/>
      <w:marBottom w:val="0"/>
      <w:divBdr>
        <w:top w:val="none" w:sz="0" w:space="0" w:color="auto"/>
        <w:left w:val="none" w:sz="0" w:space="0" w:color="auto"/>
        <w:bottom w:val="none" w:sz="0" w:space="0" w:color="auto"/>
        <w:right w:val="none" w:sz="0" w:space="0" w:color="auto"/>
      </w:divBdr>
    </w:div>
    <w:div w:id="1651901578">
      <w:bodyDiv w:val="1"/>
      <w:marLeft w:val="0"/>
      <w:marRight w:val="0"/>
      <w:marTop w:val="0"/>
      <w:marBottom w:val="0"/>
      <w:divBdr>
        <w:top w:val="none" w:sz="0" w:space="0" w:color="auto"/>
        <w:left w:val="none" w:sz="0" w:space="0" w:color="auto"/>
        <w:bottom w:val="none" w:sz="0" w:space="0" w:color="auto"/>
        <w:right w:val="none" w:sz="0" w:space="0" w:color="auto"/>
      </w:divBdr>
    </w:div>
    <w:div w:id="1654027058">
      <w:bodyDiv w:val="1"/>
      <w:marLeft w:val="0"/>
      <w:marRight w:val="0"/>
      <w:marTop w:val="0"/>
      <w:marBottom w:val="0"/>
      <w:divBdr>
        <w:top w:val="none" w:sz="0" w:space="0" w:color="auto"/>
        <w:left w:val="none" w:sz="0" w:space="0" w:color="auto"/>
        <w:bottom w:val="none" w:sz="0" w:space="0" w:color="auto"/>
        <w:right w:val="none" w:sz="0" w:space="0" w:color="auto"/>
      </w:divBdr>
      <w:divsChild>
        <w:div w:id="721486670">
          <w:marLeft w:val="0"/>
          <w:marRight w:val="0"/>
          <w:marTop w:val="0"/>
          <w:marBottom w:val="0"/>
          <w:divBdr>
            <w:top w:val="none" w:sz="0" w:space="0" w:color="auto"/>
            <w:left w:val="none" w:sz="0" w:space="0" w:color="auto"/>
            <w:bottom w:val="none" w:sz="0" w:space="0" w:color="auto"/>
            <w:right w:val="none" w:sz="0" w:space="0" w:color="auto"/>
          </w:divBdr>
        </w:div>
      </w:divsChild>
    </w:div>
    <w:div w:id="1660576796">
      <w:bodyDiv w:val="1"/>
      <w:marLeft w:val="0"/>
      <w:marRight w:val="0"/>
      <w:marTop w:val="0"/>
      <w:marBottom w:val="0"/>
      <w:divBdr>
        <w:top w:val="none" w:sz="0" w:space="0" w:color="auto"/>
        <w:left w:val="none" w:sz="0" w:space="0" w:color="auto"/>
        <w:bottom w:val="none" w:sz="0" w:space="0" w:color="auto"/>
        <w:right w:val="none" w:sz="0" w:space="0" w:color="auto"/>
      </w:divBdr>
    </w:div>
    <w:div w:id="1661033980">
      <w:bodyDiv w:val="1"/>
      <w:marLeft w:val="0"/>
      <w:marRight w:val="0"/>
      <w:marTop w:val="0"/>
      <w:marBottom w:val="0"/>
      <w:divBdr>
        <w:top w:val="none" w:sz="0" w:space="0" w:color="auto"/>
        <w:left w:val="none" w:sz="0" w:space="0" w:color="auto"/>
        <w:bottom w:val="none" w:sz="0" w:space="0" w:color="auto"/>
        <w:right w:val="none" w:sz="0" w:space="0" w:color="auto"/>
      </w:divBdr>
    </w:div>
    <w:div w:id="1696924289">
      <w:bodyDiv w:val="1"/>
      <w:marLeft w:val="0"/>
      <w:marRight w:val="0"/>
      <w:marTop w:val="0"/>
      <w:marBottom w:val="0"/>
      <w:divBdr>
        <w:top w:val="none" w:sz="0" w:space="0" w:color="auto"/>
        <w:left w:val="none" w:sz="0" w:space="0" w:color="auto"/>
        <w:bottom w:val="none" w:sz="0" w:space="0" w:color="auto"/>
        <w:right w:val="none" w:sz="0" w:space="0" w:color="auto"/>
      </w:divBdr>
    </w:div>
    <w:div w:id="1716808343">
      <w:bodyDiv w:val="1"/>
      <w:marLeft w:val="0"/>
      <w:marRight w:val="0"/>
      <w:marTop w:val="0"/>
      <w:marBottom w:val="0"/>
      <w:divBdr>
        <w:top w:val="none" w:sz="0" w:space="0" w:color="auto"/>
        <w:left w:val="none" w:sz="0" w:space="0" w:color="auto"/>
        <w:bottom w:val="none" w:sz="0" w:space="0" w:color="auto"/>
        <w:right w:val="none" w:sz="0" w:space="0" w:color="auto"/>
      </w:divBdr>
    </w:div>
    <w:div w:id="1717971735">
      <w:bodyDiv w:val="1"/>
      <w:marLeft w:val="0"/>
      <w:marRight w:val="0"/>
      <w:marTop w:val="0"/>
      <w:marBottom w:val="0"/>
      <w:divBdr>
        <w:top w:val="none" w:sz="0" w:space="0" w:color="auto"/>
        <w:left w:val="none" w:sz="0" w:space="0" w:color="auto"/>
        <w:bottom w:val="none" w:sz="0" w:space="0" w:color="auto"/>
        <w:right w:val="none" w:sz="0" w:space="0" w:color="auto"/>
      </w:divBdr>
    </w:div>
    <w:div w:id="1733309879">
      <w:bodyDiv w:val="1"/>
      <w:marLeft w:val="0"/>
      <w:marRight w:val="0"/>
      <w:marTop w:val="0"/>
      <w:marBottom w:val="0"/>
      <w:divBdr>
        <w:top w:val="none" w:sz="0" w:space="0" w:color="auto"/>
        <w:left w:val="none" w:sz="0" w:space="0" w:color="auto"/>
        <w:bottom w:val="none" w:sz="0" w:space="0" w:color="auto"/>
        <w:right w:val="none" w:sz="0" w:space="0" w:color="auto"/>
      </w:divBdr>
    </w:div>
    <w:div w:id="1749306351">
      <w:bodyDiv w:val="1"/>
      <w:marLeft w:val="0"/>
      <w:marRight w:val="0"/>
      <w:marTop w:val="0"/>
      <w:marBottom w:val="0"/>
      <w:divBdr>
        <w:top w:val="none" w:sz="0" w:space="0" w:color="auto"/>
        <w:left w:val="none" w:sz="0" w:space="0" w:color="auto"/>
        <w:bottom w:val="none" w:sz="0" w:space="0" w:color="auto"/>
        <w:right w:val="none" w:sz="0" w:space="0" w:color="auto"/>
      </w:divBdr>
    </w:div>
    <w:div w:id="1765690388">
      <w:bodyDiv w:val="1"/>
      <w:marLeft w:val="0"/>
      <w:marRight w:val="0"/>
      <w:marTop w:val="0"/>
      <w:marBottom w:val="0"/>
      <w:divBdr>
        <w:top w:val="none" w:sz="0" w:space="0" w:color="auto"/>
        <w:left w:val="none" w:sz="0" w:space="0" w:color="auto"/>
        <w:bottom w:val="none" w:sz="0" w:space="0" w:color="auto"/>
        <w:right w:val="none" w:sz="0" w:space="0" w:color="auto"/>
      </w:divBdr>
    </w:div>
    <w:div w:id="1771198875">
      <w:bodyDiv w:val="1"/>
      <w:marLeft w:val="0"/>
      <w:marRight w:val="0"/>
      <w:marTop w:val="0"/>
      <w:marBottom w:val="0"/>
      <w:divBdr>
        <w:top w:val="none" w:sz="0" w:space="0" w:color="auto"/>
        <w:left w:val="none" w:sz="0" w:space="0" w:color="auto"/>
        <w:bottom w:val="none" w:sz="0" w:space="0" w:color="auto"/>
        <w:right w:val="none" w:sz="0" w:space="0" w:color="auto"/>
      </w:divBdr>
      <w:divsChild>
        <w:div w:id="1406802765">
          <w:marLeft w:val="0"/>
          <w:marRight w:val="0"/>
          <w:marTop w:val="0"/>
          <w:marBottom w:val="0"/>
          <w:divBdr>
            <w:top w:val="none" w:sz="0" w:space="0" w:color="auto"/>
            <w:left w:val="none" w:sz="0" w:space="0" w:color="auto"/>
            <w:bottom w:val="none" w:sz="0" w:space="0" w:color="auto"/>
            <w:right w:val="none" w:sz="0" w:space="0" w:color="auto"/>
          </w:divBdr>
        </w:div>
        <w:div w:id="1706439919">
          <w:marLeft w:val="0"/>
          <w:marRight w:val="0"/>
          <w:marTop w:val="0"/>
          <w:marBottom w:val="0"/>
          <w:divBdr>
            <w:top w:val="none" w:sz="0" w:space="0" w:color="auto"/>
            <w:left w:val="none" w:sz="0" w:space="0" w:color="auto"/>
            <w:bottom w:val="none" w:sz="0" w:space="0" w:color="auto"/>
            <w:right w:val="none" w:sz="0" w:space="0" w:color="auto"/>
          </w:divBdr>
        </w:div>
      </w:divsChild>
    </w:div>
    <w:div w:id="1776172335">
      <w:bodyDiv w:val="1"/>
      <w:marLeft w:val="0"/>
      <w:marRight w:val="0"/>
      <w:marTop w:val="0"/>
      <w:marBottom w:val="0"/>
      <w:divBdr>
        <w:top w:val="none" w:sz="0" w:space="0" w:color="auto"/>
        <w:left w:val="none" w:sz="0" w:space="0" w:color="auto"/>
        <w:bottom w:val="none" w:sz="0" w:space="0" w:color="auto"/>
        <w:right w:val="none" w:sz="0" w:space="0" w:color="auto"/>
      </w:divBdr>
    </w:div>
    <w:div w:id="1777947024">
      <w:bodyDiv w:val="1"/>
      <w:marLeft w:val="0"/>
      <w:marRight w:val="0"/>
      <w:marTop w:val="0"/>
      <w:marBottom w:val="0"/>
      <w:divBdr>
        <w:top w:val="none" w:sz="0" w:space="0" w:color="auto"/>
        <w:left w:val="none" w:sz="0" w:space="0" w:color="auto"/>
        <w:bottom w:val="none" w:sz="0" w:space="0" w:color="auto"/>
        <w:right w:val="none" w:sz="0" w:space="0" w:color="auto"/>
      </w:divBdr>
    </w:div>
    <w:div w:id="1783038019">
      <w:bodyDiv w:val="1"/>
      <w:marLeft w:val="0"/>
      <w:marRight w:val="0"/>
      <w:marTop w:val="0"/>
      <w:marBottom w:val="0"/>
      <w:divBdr>
        <w:top w:val="none" w:sz="0" w:space="0" w:color="auto"/>
        <w:left w:val="none" w:sz="0" w:space="0" w:color="auto"/>
        <w:bottom w:val="none" w:sz="0" w:space="0" w:color="auto"/>
        <w:right w:val="none" w:sz="0" w:space="0" w:color="auto"/>
      </w:divBdr>
      <w:divsChild>
        <w:div w:id="464153764">
          <w:marLeft w:val="0"/>
          <w:marRight w:val="0"/>
          <w:marTop w:val="0"/>
          <w:marBottom w:val="0"/>
          <w:divBdr>
            <w:top w:val="none" w:sz="0" w:space="0" w:color="auto"/>
            <w:left w:val="none" w:sz="0" w:space="0" w:color="auto"/>
            <w:bottom w:val="none" w:sz="0" w:space="0" w:color="auto"/>
            <w:right w:val="none" w:sz="0" w:space="0" w:color="auto"/>
          </w:divBdr>
        </w:div>
      </w:divsChild>
    </w:div>
    <w:div w:id="1792675021">
      <w:bodyDiv w:val="1"/>
      <w:marLeft w:val="0"/>
      <w:marRight w:val="0"/>
      <w:marTop w:val="0"/>
      <w:marBottom w:val="0"/>
      <w:divBdr>
        <w:top w:val="none" w:sz="0" w:space="0" w:color="auto"/>
        <w:left w:val="none" w:sz="0" w:space="0" w:color="auto"/>
        <w:bottom w:val="none" w:sz="0" w:space="0" w:color="auto"/>
        <w:right w:val="none" w:sz="0" w:space="0" w:color="auto"/>
      </w:divBdr>
    </w:div>
    <w:div w:id="1798913972">
      <w:bodyDiv w:val="1"/>
      <w:marLeft w:val="0"/>
      <w:marRight w:val="0"/>
      <w:marTop w:val="0"/>
      <w:marBottom w:val="0"/>
      <w:divBdr>
        <w:top w:val="none" w:sz="0" w:space="0" w:color="auto"/>
        <w:left w:val="none" w:sz="0" w:space="0" w:color="auto"/>
        <w:bottom w:val="none" w:sz="0" w:space="0" w:color="auto"/>
        <w:right w:val="none" w:sz="0" w:space="0" w:color="auto"/>
      </w:divBdr>
    </w:div>
    <w:div w:id="1802187555">
      <w:bodyDiv w:val="1"/>
      <w:marLeft w:val="0"/>
      <w:marRight w:val="0"/>
      <w:marTop w:val="0"/>
      <w:marBottom w:val="0"/>
      <w:divBdr>
        <w:top w:val="none" w:sz="0" w:space="0" w:color="auto"/>
        <w:left w:val="none" w:sz="0" w:space="0" w:color="auto"/>
        <w:bottom w:val="none" w:sz="0" w:space="0" w:color="auto"/>
        <w:right w:val="none" w:sz="0" w:space="0" w:color="auto"/>
      </w:divBdr>
      <w:divsChild>
        <w:div w:id="70396762">
          <w:marLeft w:val="0"/>
          <w:marRight w:val="0"/>
          <w:marTop w:val="100"/>
          <w:marBottom w:val="100"/>
          <w:divBdr>
            <w:top w:val="none" w:sz="0" w:space="0" w:color="auto"/>
            <w:left w:val="none" w:sz="0" w:space="0" w:color="auto"/>
            <w:bottom w:val="none" w:sz="0" w:space="0" w:color="auto"/>
            <w:right w:val="none" w:sz="0" w:space="0" w:color="auto"/>
          </w:divBdr>
          <w:divsChild>
            <w:div w:id="1729062145">
              <w:marLeft w:val="0"/>
              <w:marRight w:val="0"/>
              <w:marTop w:val="0"/>
              <w:marBottom w:val="450"/>
              <w:divBdr>
                <w:top w:val="none" w:sz="0" w:space="0" w:color="auto"/>
                <w:left w:val="none" w:sz="0" w:space="0" w:color="auto"/>
                <w:bottom w:val="none" w:sz="0" w:space="0" w:color="auto"/>
                <w:right w:val="none" w:sz="0" w:space="0" w:color="auto"/>
              </w:divBdr>
              <w:divsChild>
                <w:div w:id="1039285979">
                  <w:marLeft w:val="0"/>
                  <w:marRight w:val="0"/>
                  <w:marTop w:val="0"/>
                  <w:marBottom w:val="0"/>
                  <w:divBdr>
                    <w:top w:val="none" w:sz="0" w:space="0" w:color="auto"/>
                    <w:left w:val="none" w:sz="0" w:space="0" w:color="auto"/>
                    <w:bottom w:val="none" w:sz="0" w:space="0" w:color="auto"/>
                    <w:right w:val="none" w:sz="0" w:space="0" w:color="auto"/>
                  </w:divBdr>
                </w:div>
              </w:divsChild>
            </w:div>
            <w:div w:id="1756972429">
              <w:marLeft w:val="0"/>
              <w:marRight w:val="0"/>
              <w:marTop w:val="0"/>
              <w:marBottom w:val="450"/>
              <w:divBdr>
                <w:top w:val="none" w:sz="0" w:space="0" w:color="auto"/>
                <w:left w:val="none" w:sz="0" w:space="0" w:color="auto"/>
                <w:bottom w:val="none" w:sz="0" w:space="0" w:color="auto"/>
                <w:right w:val="none" w:sz="0" w:space="0" w:color="auto"/>
              </w:divBdr>
              <w:divsChild>
                <w:div w:id="707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8288">
          <w:marLeft w:val="0"/>
          <w:marRight w:val="0"/>
          <w:marTop w:val="100"/>
          <w:marBottom w:val="100"/>
          <w:divBdr>
            <w:top w:val="none" w:sz="0" w:space="0" w:color="auto"/>
            <w:left w:val="none" w:sz="0" w:space="0" w:color="auto"/>
            <w:bottom w:val="none" w:sz="0" w:space="0" w:color="auto"/>
            <w:right w:val="none" w:sz="0" w:space="0" w:color="auto"/>
          </w:divBdr>
          <w:divsChild>
            <w:div w:id="1419131936">
              <w:marLeft w:val="0"/>
              <w:marRight w:val="0"/>
              <w:marTop w:val="0"/>
              <w:marBottom w:val="450"/>
              <w:divBdr>
                <w:top w:val="none" w:sz="0" w:space="0" w:color="auto"/>
                <w:left w:val="none" w:sz="0" w:space="0" w:color="auto"/>
                <w:bottom w:val="none" w:sz="0" w:space="0" w:color="auto"/>
                <w:right w:val="none" w:sz="0" w:space="0" w:color="auto"/>
              </w:divBdr>
              <w:divsChild>
                <w:div w:id="1194926648">
                  <w:marLeft w:val="0"/>
                  <w:marRight w:val="0"/>
                  <w:marTop w:val="0"/>
                  <w:marBottom w:val="0"/>
                  <w:divBdr>
                    <w:top w:val="none" w:sz="0" w:space="0" w:color="auto"/>
                    <w:left w:val="none" w:sz="0" w:space="0" w:color="auto"/>
                    <w:bottom w:val="none" w:sz="0" w:space="0" w:color="auto"/>
                    <w:right w:val="none" w:sz="0" w:space="0" w:color="auto"/>
                  </w:divBdr>
                </w:div>
              </w:divsChild>
            </w:div>
            <w:div w:id="2121146532">
              <w:marLeft w:val="0"/>
              <w:marRight w:val="0"/>
              <w:marTop w:val="0"/>
              <w:marBottom w:val="450"/>
              <w:divBdr>
                <w:top w:val="none" w:sz="0" w:space="0" w:color="auto"/>
                <w:left w:val="none" w:sz="0" w:space="0" w:color="auto"/>
                <w:bottom w:val="none" w:sz="0" w:space="0" w:color="auto"/>
                <w:right w:val="none" w:sz="0" w:space="0" w:color="auto"/>
              </w:divBdr>
              <w:divsChild>
                <w:div w:id="10123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903">
          <w:marLeft w:val="0"/>
          <w:marRight w:val="0"/>
          <w:marTop w:val="100"/>
          <w:marBottom w:val="100"/>
          <w:divBdr>
            <w:top w:val="none" w:sz="0" w:space="0" w:color="auto"/>
            <w:left w:val="none" w:sz="0" w:space="0" w:color="auto"/>
            <w:bottom w:val="none" w:sz="0" w:space="0" w:color="auto"/>
            <w:right w:val="none" w:sz="0" w:space="0" w:color="auto"/>
          </w:divBdr>
          <w:divsChild>
            <w:div w:id="288515097">
              <w:marLeft w:val="0"/>
              <w:marRight w:val="0"/>
              <w:marTop w:val="0"/>
              <w:marBottom w:val="0"/>
              <w:divBdr>
                <w:top w:val="none" w:sz="0" w:space="0" w:color="auto"/>
                <w:left w:val="none" w:sz="0" w:space="0" w:color="auto"/>
                <w:bottom w:val="none" w:sz="0" w:space="0" w:color="auto"/>
                <w:right w:val="none" w:sz="0" w:space="0" w:color="auto"/>
              </w:divBdr>
              <w:divsChild>
                <w:div w:id="404567031">
                  <w:marLeft w:val="0"/>
                  <w:marRight w:val="0"/>
                  <w:marTop w:val="0"/>
                  <w:marBottom w:val="0"/>
                  <w:divBdr>
                    <w:top w:val="none" w:sz="0" w:space="0" w:color="auto"/>
                    <w:left w:val="none" w:sz="0" w:space="0" w:color="auto"/>
                    <w:bottom w:val="none" w:sz="0" w:space="0" w:color="auto"/>
                    <w:right w:val="none" w:sz="0" w:space="0" w:color="auto"/>
                  </w:divBdr>
                </w:div>
              </w:divsChild>
            </w:div>
            <w:div w:id="1900479219">
              <w:marLeft w:val="0"/>
              <w:marRight w:val="0"/>
              <w:marTop w:val="0"/>
              <w:marBottom w:val="450"/>
              <w:divBdr>
                <w:top w:val="none" w:sz="0" w:space="0" w:color="auto"/>
                <w:left w:val="none" w:sz="0" w:space="0" w:color="auto"/>
                <w:bottom w:val="none" w:sz="0" w:space="0" w:color="auto"/>
                <w:right w:val="none" w:sz="0" w:space="0" w:color="auto"/>
              </w:divBdr>
              <w:divsChild>
                <w:div w:id="7745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3154">
      <w:bodyDiv w:val="1"/>
      <w:marLeft w:val="0"/>
      <w:marRight w:val="0"/>
      <w:marTop w:val="0"/>
      <w:marBottom w:val="0"/>
      <w:divBdr>
        <w:top w:val="none" w:sz="0" w:space="0" w:color="auto"/>
        <w:left w:val="none" w:sz="0" w:space="0" w:color="auto"/>
        <w:bottom w:val="none" w:sz="0" w:space="0" w:color="auto"/>
        <w:right w:val="none" w:sz="0" w:space="0" w:color="auto"/>
      </w:divBdr>
    </w:div>
    <w:div w:id="1806116278">
      <w:bodyDiv w:val="1"/>
      <w:marLeft w:val="0"/>
      <w:marRight w:val="0"/>
      <w:marTop w:val="0"/>
      <w:marBottom w:val="0"/>
      <w:divBdr>
        <w:top w:val="none" w:sz="0" w:space="0" w:color="auto"/>
        <w:left w:val="none" w:sz="0" w:space="0" w:color="auto"/>
        <w:bottom w:val="none" w:sz="0" w:space="0" w:color="auto"/>
        <w:right w:val="none" w:sz="0" w:space="0" w:color="auto"/>
      </w:divBdr>
    </w:div>
    <w:div w:id="1826121758">
      <w:bodyDiv w:val="1"/>
      <w:marLeft w:val="0"/>
      <w:marRight w:val="0"/>
      <w:marTop w:val="0"/>
      <w:marBottom w:val="0"/>
      <w:divBdr>
        <w:top w:val="none" w:sz="0" w:space="0" w:color="auto"/>
        <w:left w:val="none" w:sz="0" w:space="0" w:color="auto"/>
        <w:bottom w:val="none" w:sz="0" w:space="0" w:color="auto"/>
        <w:right w:val="none" w:sz="0" w:space="0" w:color="auto"/>
      </w:divBdr>
    </w:div>
    <w:div w:id="1848670378">
      <w:bodyDiv w:val="1"/>
      <w:marLeft w:val="0"/>
      <w:marRight w:val="0"/>
      <w:marTop w:val="0"/>
      <w:marBottom w:val="0"/>
      <w:divBdr>
        <w:top w:val="none" w:sz="0" w:space="0" w:color="auto"/>
        <w:left w:val="none" w:sz="0" w:space="0" w:color="auto"/>
        <w:bottom w:val="none" w:sz="0" w:space="0" w:color="auto"/>
        <w:right w:val="none" w:sz="0" w:space="0" w:color="auto"/>
      </w:divBdr>
    </w:div>
    <w:div w:id="1849707334">
      <w:bodyDiv w:val="1"/>
      <w:marLeft w:val="0"/>
      <w:marRight w:val="0"/>
      <w:marTop w:val="0"/>
      <w:marBottom w:val="0"/>
      <w:divBdr>
        <w:top w:val="none" w:sz="0" w:space="0" w:color="auto"/>
        <w:left w:val="none" w:sz="0" w:space="0" w:color="auto"/>
        <w:bottom w:val="none" w:sz="0" w:space="0" w:color="auto"/>
        <w:right w:val="none" w:sz="0" w:space="0" w:color="auto"/>
      </w:divBdr>
    </w:div>
    <w:div w:id="1852527186">
      <w:bodyDiv w:val="1"/>
      <w:marLeft w:val="0"/>
      <w:marRight w:val="0"/>
      <w:marTop w:val="0"/>
      <w:marBottom w:val="0"/>
      <w:divBdr>
        <w:top w:val="none" w:sz="0" w:space="0" w:color="auto"/>
        <w:left w:val="none" w:sz="0" w:space="0" w:color="auto"/>
        <w:bottom w:val="none" w:sz="0" w:space="0" w:color="auto"/>
        <w:right w:val="none" w:sz="0" w:space="0" w:color="auto"/>
      </w:divBdr>
    </w:div>
    <w:div w:id="1871988800">
      <w:bodyDiv w:val="1"/>
      <w:marLeft w:val="0"/>
      <w:marRight w:val="0"/>
      <w:marTop w:val="0"/>
      <w:marBottom w:val="0"/>
      <w:divBdr>
        <w:top w:val="none" w:sz="0" w:space="0" w:color="auto"/>
        <w:left w:val="none" w:sz="0" w:space="0" w:color="auto"/>
        <w:bottom w:val="none" w:sz="0" w:space="0" w:color="auto"/>
        <w:right w:val="none" w:sz="0" w:space="0" w:color="auto"/>
      </w:divBdr>
    </w:div>
    <w:div w:id="1873879477">
      <w:bodyDiv w:val="1"/>
      <w:marLeft w:val="0"/>
      <w:marRight w:val="0"/>
      <w:marTop w:val="0"/>
      <w:marBottom w:val="0"/>
      <w:divBdr>
        <w:top w:val="none" w:sz="0" w:space="0" w:color="auto"/>
        <w:left w:val="none" w:sz="0" w:space="0" w:color="auto"/>
        <w:bottom w:val="none" w:sz="0" w:space="0" w:color="auto"/>
        <w:right w:val="none" w:sz="0" w:space="0" w:color="auto"/>
      </w:divBdr>
      <w:divsChild>
        <w:div w:id="1876656013">
          <w:marLeft w:val="0"/>
          <w:marRight w:val="0"/>
          <w:marTop w:val="0"/>
          <w:marBottom w:val="0"/>
          <w:divBdr>
            <w:top w:val="none" w:sz="0" w:space="0" w:color="auto"/>
            <w:left w:val="none" w:sz="0" w:space="0" w:color="auto"/>
            <w:bottom w:val="none" w:sz="0" w:space="0" w:color="auto"/>
            <w:right w:val="none" w:sz="0" w:space="0" w:color="auto"/>
          </w:divBdr>
        </w:div>
      </w:divsChild>
    </w:div>
    <w:div w:id="1889999143">
      <w:bodyDiv w:val="1"/>
      <w:marLeft w:val="0"/>
      <w:marRight w:val="0"/>
      <w:marTop w:val="0"/>
      <w:marBottom w:val="0"/>
      <w:divBdr>
        <w:top w:val="none" w:sz="0" w:space="0" w:color="auto"/>
        <w:left w:val="none" w:sz="0" w:space="0" w:color="auto"/>
        <w:bottom w:val="none" w:sz="0" w:space="0" w:color="auto"/>
        <w:right w:val="none" w:sz="0" w:space="0" w:color="auto"/>
      </w:divBdr>
      <w:divsChild>
        <w:div w:id="104620736">
          <w:marLeft w:val="0"/>
          <w:marRight w:val="0"/>
          <w:marTop w:val="0"/>
          <w:marBottom w:val="0"/>
          <w:divBdr>
            <w:top w:val="none" w:sz="0" w:space="0" w:color="auto"/>
            <w:left w:val="none" w:sz="0" w:space="0" w:color="auto"/>
            <w:bottom w:val="none" w:sz="0" w:space="0" w:color="auto"/>
            <w:right w:val="none" w:sz="0" w:space="0" w:color="auto"/>
          </w:divBdr>
        </w:div>
        <w:div w:id="116609773">
          <w:marLeft w:val="0"/>
          <w:marRight w:val="0"/>
          <w:marTop w:val="0"/>
          <w:marBottom w:val="0"/>
          <w:divBdr>
            <w:top w:val="none" w:sz="0" w:space="0" w:color="auto"/>
            <w:left w:val="none" w:sz="0" w:space="0" w:color="auto"/>
            <w:bottom w:val="none" w:sz="0" w:space="0" w:color="auto"/>
            <w:right w:val="none" w:sz="0" w:space="0" w:color="auto"/>
          </w:divBdr>
        </w:div>
        <w:div w:id="129446019">
          <w:marLeft w:val="0"/>
          <w:marRight w:val="0"/>
          <w:marTop w:val="0"/>
          <w:marBottom w:val="0"/>
          <w:divBdr>
            <w:top w:val="none" w:sz="0" w:space="0" w:color="auto"/>
            <w:left w:val="none" w:sz="0" w:space="0" w:color="auto"/>
            <w:bottom w:val="none" w:sz="0" w:space="0" w:color="auto"/>
            <w:right w:val="none" w:sz="0" w:space="0" w:color="auto"/>
          </w:divBdr>
        </w:div>
        <w:div w:id="160119530">
          <w:marLeft w:val="0"/>
          <w:marRight w:val="0"/>
          <w:marTop w:val="0"/>
          <w:marBottom w:val="0"/>
          <w:divBdr>
            <w:top w:val="none" w:sz="0" w:space="0" w:color="auto"/>
            <w:left w:val="none" w:sz="0" w:space="0" w:color="auto"/>
            <w:bottom w:val="none" w:sz="0" w:space="0" w:color="auto"/>
            <w:right w:val="none" w:sz="0" w:space="0" w:color="auto"/>
          </w:divBdr>
        </w:div>
        <w:div w:id="234046818">
          <w:marLeft w:val="0"/>
          <w:marRight w:val="0"/>
          <w:marTop w:val="0"/>
          <w:marBottom w:val="0"/>
          <w:divBdr>
            <w:top w:val="none" w:sz="0" w:space="0" w:color="auto"/>
            <w:left w:val="none" w:sz="0" w:space="0" w:color="auto"/>
            <w:bottom w:val="none" w:sz="0" w:space="0" w:color="auto"/>
            <w:right w:val="none" w:sz="0" w:space="0" w:color="auto"/>
          </w:divBdr>
        </w:div>
        <w:div w:id="285507339">
          <w:marLeft w:val="0"/>
          <w:marRight w:val="0"/>
          <w:marTop w:val="0"/>
          <w:marBottom w:val="0"/>
          <w:divBdr>
            <w:top w:val="none" w:sz="0" w:space="0" w:color="auto"/>
            <w:left w:val="none" w:sz="0" w:space="0" w:color="auto"/>
            <w:bottom w:val="none" w:sz="0" w:space="0" w:color="auto"/>
            <w:right w:val="none" w:sz="0" w:space="0" w:color="auto"/>
          </w:divBdr>
        </w:div>
        <w:div w:id="288056010">
          <w:marLeft w:val="0"/>
          <w:marRight w:val="0"/>
          <w:marTop w:val="0"/>
          <w:marBottom w:val="0"/>
          <w:divBdr>
            <w:top w:val="none" w:sz="0" w:space="0" w:color="auto"/>
            <w:left w:val="none" w:sz="0" w:space="0" w:color="auto"/>
            <w:bottom w:val="none" w:sz="0" w:space="0" w:color="auto"/>
            <w:right w:val="none" w:sz="0" w:space="0" w:color="auto"/>
          </w:divBdr>
        </w:div>
        <w:div w:id="369114996">
          <w:marLeft w:val="0"/>
          <w:marRight w:val="0"/>
          <w:marTop w:val="0"/>
          <w:marBottom w:val="0"/>
          <w:divBdr>
            <w:top w:val="none" w:sz="0" w:space="0" w:color="auto"/>
            <w:left w:val="none" w:sz="0" w:space="0" w:color="auto"/>
            <w:bottom w:val="none" w:sz="0" w:space="0" w:color="auto"/>
            <w:right w:val="none" w:sz="0" w:space="0" w:color="auto"/>
          </w:divBdr>
        </w:div>
        <w:div w:id="381170620">
          <w:marLeft w:val="0"/>
          <w:marRight w:val="0"/>
          <w:marTop w:val="0"/>
          <w:marBottom w:val="0"/>
          <w:divBdr>
            <w:top w:val="none" w:sz="0" w:space="0" w:color="auto"/>
            <w:left w:val="none" w:sz="0" w:space="0" w:color="auto"/>
            <w:bottom w:val="none" w:sz="0" w:space="0" w:color="auto"/>
            <w:right w:val="none" w:sz="0" w:space="0" w:color="auto"/>
          </w:divBdr>
        </w:div>
        <w:div w:id="475954450">
          <w:marLeft w:val="0"/>
          <w:marRight w:val="0"/>
          <w:marTop w:val="0"/>
          <w:marBottom w:val="0"/>
          <w:divBdr>
            <w:top w:val="none" w:sz="0" w:space="0" w:color="auto"/>
            <w:left w:val="none" w:sz="0" w:space="0" w:color="auto"/>
            <w:bottom w:val="none" w:sz="0" w:space="0" w:color="auto"/>
            <w:right w:val="none" w:sz="0" w:space="0" w:color="auto"/>
          </w:divBdr>
        </w:div>
        <w:div w:id="598105457">
          <w:marLeft w:val="0"/>
          <w:marRight w:val="0"/>
          <w:marTop w:val="0"/>
          <w:marBottom w:val="0"/>
          <w:divBdr>
            <w:top w:val="none" w:sz="0" w:space="0" w:color="auto"/>
            <w:left w:val="none" w:sz="0" w:space="0" w:color="auto"/>
            <w:bottom w:val="none" w:sz="0" w:space="0" w:color="auto"/>
            <w:right w:val="none" w:sz="0" w:space="0" w:color="auto"/>
          </w:divBdr>
        </w:div>
        <w:div w:id="648680060">
          <w:marLeft w:val="0"/>
          <w:marRight w:val="0"/>
          <w:marTop w:val="0"/>
          <w:marBottom w:val="0"/>
          <w:divBdr>
            <w:top w:val="none" w:sz="0" w:space="0" w:color="auto"/>
            <w:left w:val="none" w:sz="0" w:space="0" w:color="auto"/>
            <w:bottom w:val="none" w:sz="0" w:space="0" w:color="auto"/>
            <w:right w:val="none" w:sz="0" w:space="0" w:color="auto"/>
          </w:divBdr>
        </w:div>
        <w:div w:id="679743784">
          <w:marLeft w:val="0"/>
          <w:marRight w:val="0"/>
          <w:marTop w:val="0"/>
          <w:marBottom w:val="0"/>
          <w:divBdr>
            <w:top w:val="none" w:sz="0" w:space="0" w:color="auto"/>
            <w:left w:val="none" w:sz="0" w:space="0" w:color="auto"/>
            <w:bottom w:val="none" w:sz="0" w:space="0" w:color="auto"/>
            <w:right w:val="none" w:sz="0" w:space="0" w:color="auto"/>
          </w:divBdr>
        </w:div>
        <w:div w:id="727457075">
          <w:marLeft w:val="0"/>
          <w:marRight w:val="0"/>
          <w:marTop w:val="0"/>
          <w:marBottom w:val="0"/>
          <w:divBdr>
            <w:top w:val="none" w:sz="0" w:space="0" w:color="auto"/>
            <w:left w:val="none" w:sz="0" w:space="0" w:color="auto"/>
            <w:bottom w:val="none" w:sz="0" w:space="0" w:color="auto"/>
            <w:right w:val="none" w:sz="0" w:space="0" w:color="auto"/>
          </w:divBdr>
        </w:div>
        <w:div w:id="765078171">
          <w:marLeft w:val="0"/>
          <w:marRight w:val="0"/>
          <w:marTop w:val="0"/>
          <w:marBottom w:val="0"/>
          <w:divBdr>
            <w:top w:val="none" w:sz="0" w:space="0" w:color="auto"/>
            <w:left w:val="none" w:sz="0" w:space="0" w:color="auto"/>
            <w:bottom w:val="none" w:sz="0" w:space="0" w:color="auto"/>
            <w:right w:val="none" w:sz="0" w:space="0" w:color="auto"/>
          </w:divBdr>
        </w:div>
        <w:div w:id="767308015">
          <w:marLeft w:val="0"/>
          <w:marRight w:val="0"/>
          <w:marTop w:val="0"/>
          <w:marBottom w:val="0"/>
          <w:divBdr>
            <w:top w:val="none" w:sz="0" w:space="0" w:color="auto"/>
            <w:left w:val="none" w:sz="0" w:space="0" w:color="auto"/>
            <w:bottom w:val="none" w:sz="0" w:space="0" w:color="auto"/>
            <w:right w:val="none" w:sz="0" w:space="0" w:color="auto"/>
          </w:divBdr>
        </w:div>
        <w:div w:id="942960818">
          <w:marLeft w:val="0"/>
          <w:marRight w:val="0"/>
          <w:marTop w:val="0"/>
          <w:marBottom w:val="0"/>
          <w:divBdr>
            <w:top w:val="none" w:sz="0" w:space="0" w:color="auto"/>
            <w:left w:val="none" w:sz="0" w:space="0" w:color="auto"/>
            <w:bottom w:val="none" w:sz="0" w:space="0" w:color="auto"/>
            <w:right w:val="none" w:sz="0" w:space="0" w:color="auto"/>
          </w:divBdr>
        </w:div>
        <w:div w:id="950666994">
          <w:marLeft w:val="0"/>
          <w:marRight w:val="0"/>
          <w:marTop w:val="0"/>
          <w:marBottom w:val="0"/>
          <w:divBdr>
            <w:top w:val="none" w:sz="0" w:space="0" w:color="auto"/>
            <w:left w:val="none" w:sz="0" w:space="0" w:color="auto"/>
            <w:bottom w:val="none" w:sz="0" w:space="0" w:color="auto"/>
            <w:right w:val="none" w:sz="0" w:space="0" w:color="auto"/>
          </w:divBdr>
        </w:div>
        <w:div w:id="980158624">
          <w:marLeft w:val="0"/>
          <w:marRight w:val="0"/>
          <w:marTop w:val="0"/>
          <w:marBottom w:val="0"/>
          <w:divBdr>
            <w:top w:val="none" w:sz="0" w:space="0" w:color="auto"/>
            <w:left w:val="none" w:sz="0" w:space="0" w:color="auto"/>
            <w:bottom w:val="none" w:sz="0" w:space="0" w:color="auto"/>
            <w:right w:val="none" w:sz="0" w:space="0" w:color="auto"/>
          </w:divBdr>
        </w:div>
        <w:div w:id="1003892226">
          <w:marLeft w:val="0"/>
          <w:marRight w:val="0"/>
          <w:marTop w:val="0"/>
          <w:marBottom w:val="0"/>
          <w:divBdr>
            <w:top w:val="none" w:sz="0" w:space="0" w:color="auto"/>
            <w:left w:val="none" w:sz="0" w:space="0" w:color="auto"/>
            <w:bottom w:val="none" w:sz="0" w:space="0" w:color="auto"/>
            <w:right w:val="none" w:sz="0" w:space="0" w:color="auto"/>
          </w:divBdr>
        </w:div>
        <w:div w:id="1065177158">
          <w:marLeft w:val="0"/>
          <w:marRight w:val="0"/>
          <w:marTop w:val="0"/>
          <w:marBottom w:val="0"/>
          <w:divBdr>
            <w:top w:val="none" w:sz="0" w:space="0" w:color="auto"/>
            <w:left w:val="none" w:sz="0" w:space="0" w:color="auto"/>
            <w:bottom w:val="none" w:sz="0" w:space="0" w:color="auto"/>
            <w:right w:val="none" w:sz="0" w:space="0" w:color="auto"/>
          </w:divBdr>
        </w:div>
        <w:div w:id="1071273404">
          <w:marLeft w:val="0"/>
          <w:marRight w:val="0"/>
          <w:marTop w:val="0"/>
          <w:marBottom w:val="0"/>
          <w:divBdr>
            <w:top w:val="none" w:sz="0" w:space="0" w:color="auto"/>
            <w:left w:val="none" w:sz="0" w:space="0" w:color="auto"/>
            <w:bottom w:val="none" w:sz="0" w:space="0" w:color="auto"/>
            <w:right w:val="none" w:sz="0" w:space="0" w:color="auto"/>
          </w:divBdr>
        </w:div>
        <w:div w:id="1123696079">
          <w:marLeft w:val="0"/>
          <w:marRight w:val="0"/>
          <w:marTop w:val="0"/>
          <w:marBottom w:val="0"/>
          <w:divBdr>
            <w:top w:val="none" w:sz="0" w:space="0" w:color="auto"/>
            <w:left w:val="none" w:sz="0" w:space="0" w:color="auto"/>
            <w:bottom w:val="none" w:sz="0" w:space="0" w:color="auto"/>
            <w:right w:val="none" w:sz="0" w:space="0" w:color="auto"/>
          </w:divBdr>
        </w:div>
        <w:div w:id="1218590942">
          <w:marLeft w:val="0"/>
          <w:marRight w:val="0"/>
          <w:marTop w:val="0"/>
          <w:marBottom w:val="0"/>
          <w:divBdr>
            <w:top w:val="none" w:sz="0" w:space="0" w:color="auto"/>
            <w:left w:val="none" w:sz="0" w:space="0" w:color="auto"/>
            <w:bottom w:val="none" w:sz="0" w:space="0" w:color="auto"/>
            <w:right w:val="none" w:sz="0" w:space="0" w:color="auto"/>
          </w:divBdr>
        </w:div>
        <w:div w:id="1231693274">
          <w:marLeft w:val="0"/>
          <w:marRight w:val="0"/>
          <w:marTop w:val="0"/>
          <w:marBottom w:val="0"/>
          <w:divBdr>
            <w:top w:val="none" w:sz="0" w:space="0" w:color="auto"/>
            <w:left w:val="none" w:sz="0" w:space="0" w:color="auto"/>
            <w:bottom w:val="none" w:sz="0" w:space="0" w:color="auto"/>
            <w:right w:val="none" w:sz="0" w:space="0" w:color="auto"/>
          </w:divBdr>
        </w:div>
        <w:div w:id="1235704513">
          <w:marLeft w:val="0"/>
          <w:marRight w:val="0"/>
          <w:marTop w:val="0"/>
          <w:marBottom w:val="0"/>
          <w:divBdr>
            <w:top w:val="none" w:sz="0" w:space="0" w:color="auto"/>
            <w:left w:val="none" w:sz="0" w:space="0" w:color="auto"/>
            <w:bottom w:val="none" w:sz="0" w:space="0" w:color="auto"/>
            <w:right w:val="none" w:sz="0" w:space="0" w:color="auto"/>
          </w:divBdr>
        </w:div>
        <w:div w:id="1285235598">
          <w:marLeft w:val="0"/>
          <w:marRight w:val="0"/>
          <w:marTop w:val="0"/>
          <w:marBottom w:val="0"/>
          <w:divBdr>
            <w:top w:val="none" w:sz="0" w:space="0" w:color="auto"/>
            <w:left w:val="none" w:sz="0" w:space="0" w:color="auto"/>
            <w:bottom w:val="none" w:sz="0" w:space="0" w:color="auto"/>
            <w:right w:val="none" w:sz="0" w:space="0" w:color="auto"/>
          </w:divBdr>
        </w:div>
        <w:div w:id="1430928534">
          <w:marLeft w:val="0"/>
          <w:marRight w:val="0"/>
          <w:marTop w:val="0"/>
          <w:marBottom w:val="0"/>
          <w:divBdr>
            <w:top w:val="none" w:sz="0" w:space="0" w:color="auto"/>
            <w:left w:val="none" w:sz="0" w:space="0" w:color="auto"/>
            <w:bottom w:val="none" w:sz="0" w:space="0" w:color="auto"/>
            <w:right w:val="none" w:sz="0" w:space="0" w:color="auto"/>
          </w:divBdr>
        </w:div>
        <w:div w:id="1447844115">
          <w:marLeft w:val="0"/>
          <w:marRight w:val="0"/>
          <w:marTop w:val="0"/>
          <w:marBottom w:val="0"/>
          <w:divBdr>
            <w:top w:val="none" w:sz="0" w:space="0" w:color="auto"/>
            <w:left w:val="none" w:sz="0" w:space="0" w:color="auto"/>
            <w:bottom w:val="none" w:sz="0" w:space="0" w:color="auto"/>
            <w:right w:val="none" w:sz="0" w:space="0" w:color="auto"/>
          </w:divBdr>
        </w:div>
        <w:div w:id="1534536124">
          <w:marLeft w:val="0"/>
          <w:marRight w:val="0"/>
          <w:marTop w:val="0"/>
          <w:marBottom w:val="0"/>
          <w:divBdr>
            <w:top w:val="none" w:sz="0" w:space="0" w:color="auto"/>
            <w:left w:val="none" w:sz="0" w:space="0" w:color="auto"/>
            <w:bottom w:val="none" w:sz="0" w:space="0" w:color="auto"/>
            <w:right w:val="none" w:sz="0" w:space="0" w:color="auto"/>
          </w:divBdr>
        </w:div>
        <w:div w:id="1647201147">
          <w:marLeft w:val="0"/>
          <w:marRight w:val="0"/>
          <w:marTop w:val="0"/>
          <w:marBottom w:val="0"/>
          <w:divBdr>
            <w:top w:val="none" w:sz="0" w:space="0" w:color="auto"/>
            <w:left w:val="none" w:sz="0" w:space="0" w:color="auto"/>
            <w:bottom w:val="none" w:sz="0" w:space="0" w:color="auto"/>
            <w:right w:val="none" w:sz="0" w:space="0" w:color="auto"/>
          </w:divBdr>
        </w:div>
        <w:div w:id="1678995872">
          <w:marLeft w:val="0"/>
          <w:marRight w:val="0"/>
          <w:marTop w:val="0"/>
          <w:marBottom w:val="0"/>
          <w:divBdr>
            <w:top w:val="none" w:sz="0" w:space="0" w:color="auto"/>
            <w:left w:val="none" w:sz="0" w:space="0" w:color="auto"/>
            <w:bottom w:val="none" w:sz="0" w:space="0" w:color="auto"/>
            <w:right w:val="none" w:sz="0" w:space="0" w:color="auto"/>
          </w:divBdr>
        </w:div>
        <w:div w:id="1699622363">
          <w:marLeft w:val="0"/>
          <w:marRight w:val="0"/>
          <w:marTop w:val="0"/>
          <w:marBottom w:val="0"/>
          <w:divBdr>
            <w:top w:val="none" w:sz="0" w:space="0" w:color="auto"/>
            <w:left w:val="none" w:sz="0" w:space="0" w:color="auto"/>
            <w:bottom w:val="none" w:sz="0" w:space="0" w:color="auto"/>
            <w:right w:val="none" w:sz="0" w:space="0" w:color="auto"/>
          </w:divBdr>
        </w:div>
        <w:div w:id="1785225732">
          <w:marLeft w:val="0"/>
          <w:marRight w:val="0"/>
          <w:marTop w:val="0"/>
          <w:marBottom w:val="0"/>
          <w:divBdr>
            <w:top w:val="none" w:sz="0" w:space="0" w:color="auto"/>
            <w:left w:val="none" w:sz="0" w:space="0" w:color="auto"/>
            <w:bottom w:val="none" w:sz="0" w:space="0" w:color="auto"/>
            <w:right w:val="none" w:sz="0" w:space="0" w:color="auto"/>
          </w:divBdr>
        </w:div>
      </w:divsChild>
    </w:div>
    <w:div w:id="1897858649">
      <w:bodyDiv w:val="1"/>
      <w:marLeft w:val="0"/>
      <w:marRight w:val="0"/>
      <w:marTop w:val="0"/>
      <w:marBottom w:val="0"/>
      <w:divBdr>
        <w:top w:val="none" w:sz="0" w:space="0" w:color="auto"/>
        <w:left w:val="none" w:sz="0" w:space="0" w:color="auto"/>
        <w:bottom w:val="none" w:sz="0" w:space="0" w:color="auto"/>
        <w:right w:val="none" w:sz="0" w:space="0" w:color="auto"/>
      </w:divBdr>
    </w:div>
    <w:div w:id="1900705198">
      <w:bodyDiv w:val="1"/>
      <w:marLeft w:val="0"/>
      <w:marRight w:val="0"/>
      <w:marTop w:val="0"/>
      <w:marBottom w:val="0"/>
      <w:divBdr>
        <w:top w:val="none" w:sz="0" w:space="0" w:color="auto"/>
        <w:left w:val="none" w:sz="0" w:space="0" w:color="auto"/>
        <w:bottom w:val="none" w:sz="0" w:space="0" w:color="auto"/>
        <w:right w:val="none" w:sz="0" w:space="0" w:color="auto"/>
      </w:divBdr>
    </w:div>
    <w:div w:id="1910383965">
      <w:bodyDiv w:val="1"/>
      <w:marLeft w:val="0"/>
      <w:marRight w:val="0"/>
      <w:marTop w:val="0"/>
      <w:marBottom w:val="0"/>
      <w:divBdr>
        <w:top w:val="none" w:sz="0" w:space="0" w:color="auto"/>
        <w:left w:val="none" w:sz="0" w:space="0" w:color="auto"/>
        <w:bottom w:val="none" w:sz="0" w:space="0" w:color="auto"/>
        <w:right w:val="none" w:sz="0" w:space="0" w:color="auto"/>
      </w:divBdr>
      <w:divsChild>
        <w:div w:id="28259828">
          <w:marLeft w:val="0"/>
          <w:marRight w:val="0"/>
          <w:marTop w:val="0"/>
          <w:marBottom w:val="0"/>
          <w:divBdr>
            <w:top w:val="none" w:sz="0" w:space="0" w:color="auto"/>
            <w:left w:val="none" w:sz="0" w:space="0" w:color="auto"/>
            <w:bottom w:val="none" w:sz="0" w:space="0" w:color="auto"/>
            <w:right w:val="none" w:sz="0" w:space="0" w:color="auto"/>
          </w:divBdr>
        </w:div>
        <w:div w:id="1319311528">
          <w:marLeft w:val="0"/>
          <w:marRight w:val="0"/>
          <w:marTop w:val="0"/>
          <w:marBottom w:val="0"/>
          <w:divBdr>
            <w:top w:val="none" w:sz="0" w:space="0" w:color="auto"/>
            <w:left w:val="none" w:sz="0" w:space="0" w:color="auto"/>
            <w:bottom w:val="none" w:sz="0" w:space="0" w:color="auto"/>
            <w:right w:val="none" w:sz="0" w:space="0" w:color="auto"/>
          </w:divBdr>
        </w:div>
      </w:divsChild>
    </w:div>
    <w:div w:id="1931232701">
      <w:bodyDiv w:val="1"/>
      <w:marLeft w:val="0"/>
      <w:marRight w:val="0"/>
      <w:marTop w:val="0"/>
      <w:marBottom w:val="0"/>
      <w:divBdr>
        <w:top w:val="none" w:sz="0" w:space="0" w:color="auto"/>
        <w:left w:val="none" w:sz="0" w:space="0" w:color="auto"/>
        <w:bottom w:val="none" w:sz="0" w:space="0" w:color="auto"/>
        <w:right w:val="none" w:sz="0" w:space="0" w:color="auto"/>
      </w:divBdr>
    </w:div>
    <w:div w:id="1942834572">
      <w:bodyDiv w:val="1"/>
      <w:marLeft w:val="0"/>
      <w:marRight w:val="0"/>
      <w:marTop w:val="0"/>
      <w:marBottom w:val="0"/>
      <w:divBdr>
        <w:top w:val="none" w:sz="0" w:space="0" w:color="auto"/>
        <w:left w:val="none" w:sz="0" w:space="0" w:color="auto"/>
        <w:bottom w:val="none" w:sz="0" w:space="0" w:color="auto"/>
        <w:right w:val="none" w:sz="0" w:space="0" w:color="auto"/>
      </w:divBdr>
    </w:div>
    <w:div w:id="1944654492">
      <w:bodyDiv w:val="1"/>
      <w:marLeft w:val="0"/>
      <w:marRight w:val="0"/>
      <w:marTop w:val="0"/>
      <w:marBottom w:val="0"/>
      <w:divBdr>
        <w:top w:val="none" w:sz="0" w:space="0" w:color="auto"/>
        <w:left w:val="none" w:sz="0" w:space="0" w:color="auto"/>
        <w:bottom w:val="none" w:sz="0" w:space="0" w:color="auto"/>
        <w:right w:val="none" w:sz="0" w:space="0" w:color="auto"/>
      </w:divBdr>
    </w:div>
    <w:div w:id="1946765377">
      <w:bodyDiv w:val="1"/>
      <w:marLeft w:val="0"/>
      <w:marRight w:val="0"/>
      <w:marTop w:val="0"/>
      <w:marBottom w:val="0"/>
      <w:divBdr>
        <w:top w:val="none" w:sz="0" w:space="0" w:color="auto"/>
        <w:left w:val="none" w:sz="0" w:space="0" w:color="auto"/>
        <w:bottom w:val="none" w:sz="0" w:space="0" w:color="auto"/>
        <w:right w:val="none" w:sz="0" w:space="0" w:color="auto"/>
      </w:divBdr>
      <w:divsChild>
        <w:div w:id="1425298354">
          <w:marLeft w:val="0"/>
          <w:marRight w:val="0"/>
          <w:marTop w:val="0"/>
          <w:marBottom w:val="0"/>
          <w:divBdr>
            <w:top w:val="none" w:sz="0" w:space="0" w:color="auto"/>
            <w:left w:val="none" w:sz="0" w:space="0" w:color="auto"/>
            <w:bottom w:val="none" w:sz="0" w:space="0" w:color="auto"/>
            <w:right w:val="none" w:sz="0" w:space="0" w:color="auto"/>
          </w:divBdr>
          <w:divsChild>
            <w:div w:id="2089033942">
              <w:marLeft w:val="0"/>
              <w:marRight w:val="0"/>
              <w:marTop w:val="0"/>
              <w:marBottom w:val="0"/>
              <w:divBdr>
                <w:top w:val="none" w:sz="0" w:space="0" w:color="auto"/>
                <w:left w:val="none" w:sz="0" w:space="0" w:color="auto"/>
                <w:bottom w:val="none" w:sz="0" w:space="0" w:color="auto"/>
                <w:right w:val="none" w:sz="0" w:space="0" w:color="auto"/>
              </w:divBdr>
              <w:divsChild>
                <w:div w:id="601031153">
                  <w:marLeft w:val="0"/>
                  <w:marRight w:val="0"/>
                  <w:marTop w:val="0"/>
                  <w:marBottom w:val="0"/>
                  <w:divBdr>
                    <w:top w:val="none" w:sz="0" w:space="0" w:color="auto"/>
                    <w:left w:val="none" w:sz="0" w:space="0" w:color="auto"/>
                    <w:bottom w:val="none" w:sz="0" w:space="0" w:color="auto"/>
                    <w:right w:val="none" w:sz="0" w:space="0" w:color="auto"/>
                  </w:divBdr>
                  <w:divsChild>
                    <w:div w:id="1810246159">
                      <w:marLeft w:val="0"/>
                      <w:marRight w:val="0"/>
                      <w:marTop w:val="0"/>
                      <w:marBottom w:val="0"/>
                      <w:divBdr>
                        <w:top w:val="none" w:sz="0" w:space="0" w:color="auto"/>
                        <w:left w:val="none" w:sz="0" w:space="0" w:color="auto"/>
                        <w:bottom w:val="none" w:sz="0" w:space="0" w:color="auto"/>
                        <w:right w:val="none" w:sz="0" w:space="0" w:color="auto"/>
                      </w:divBdr>
                      <w:divsChild>
                        <w:div w:id="906114728">
                          <w:marLeft w:val="0"/>
                          <w:marRight w:val="0"/>
                          <w:marTop w:val="0"/>
                          <w:marBottom w:val="0"/>
                          <w:divBdr>
                            <w:top w:val="none" w:sz="0" w:space="0" w:color="auto"/>
                            <w:left w:val="none" w:sz="0" w:space="0" w:color="auto"/>
                            <w:bottom w:val="none" w:sz="0" w:space="0" w:color="auto"/>
                            <w:right w:val="none" w:sz="0" w:space="0" w:color="auto"/>
                          </w:divBdr>
                          <w:divsChild>
                            <w:div w:id="59670331">
                              <w:marLeft w:val="0"/>
                              <w:marRight w:val="0"/>
                              <w:marTop w:val="0"/>
                              <w:marBottom w:val="0"/>
                              <w:divBdr>
                                <w:top w:val="none" w:sz="0" w:space="0" w:color="auto"/>
                                <w:left w:val="none" w:sz="0" w:space="0" w:color="auto"/>
                                <w:bottom w:val="none" w:sz="0" w:space="0" w:color="auto"/>
                                <w:right w:val="none" w:sz="0" w:space="0" w:color="auto"/>
                              </w:divBdr>
                              <w:divsChild>
                                <w:div w:id="385029698">
                                  <w:marLeft w:val="0"/>
                                  <w:marRight w:val="0"/>
                                  <w:marTop w:val="0"/>
                                  <w:marBottom w:val="0"/>
                                  <w:divBdr>
                                    <w:top w:val="none" w:sz="0" w:space="0" w:color="auto"/>
                                    <w:left w:val="none" w:sz="0" w:space="0" w:color="auto"/>
                                    <w:bottom w:val="none" w:sz="0" w:space="0" w:color="auto"/>
                                    <w:right w:val="none" w:sz="0" w:space="0" w:color="auto"/>
                                  </w:divBdr>
                                  <w:divsChild>
                                    <w:div w:id="205945308">
                                      <w:marLeft w:val="0"/>
                                      <w:marRight w:val="0"/>
                                      <w:marTop w:val="0"/>
                                      <w:marBottom w:val="0"/>
                                      <w:divBdr>
                                        <w:top w:val="none" w:sz="0" w:space="0" w:color="auto"/>
                                        <w:left w:val="none" w:sz="0" w:space="0" w:color="auto"/>
                                        <w:bottom w:val="none" w:sz="0" w:space="0" w:color="auto"/>
                                        <w:right w:val="none" w:sz="0" w:space="0" w:color="auto"/>
                                      </w:divBdr>
                                      <w:divsChild>
                                        <w:div w:id="587274242">
                                          <w:marLeft w:val="0"/>
                                          <w:marRight w:val="0"/>
                                          <w:marTop w:val="0"/>
                                          <w:marBottom w:val="0"/>
                                          <w:divBdr>
                                            <w:top w:val="none" w:sz="0" w:space="0" w:color="auto"/>
                                            <w:left w:val="none" w:sz="0" w:space="0" w:color="auto"/>
                                            <w:bottom w:val="none" w:sz="0" w:space="0" w:color="auto"/>
                                            <w:right w:val="none" w:sz="0" w:space="0" w:color="auto"/>
                                          </w:divBdr>
                                          <w:divsChild>
                                            <w:div w:id="916474025">
                                              <w:marLeft w:val="0"/>
                                              <w:marRight w:val="0"/>
                                              <w:marTop w:val="0"/>
                                              <w:marBottom w:val="0"/>
                                              <w:divBdr>
                                                <w:top w:val="none" w:sz="0" w:space="0" w:color="auto"/>
                                                <w:left w:val="none" w:sz="0" w:space="0" w:color="auto"/>
                                                <w:bottom w:val="none" w:sz="0" w:space="0" w:color="auto"/>
                                                <w:right w:val="none" w:sz="0" w:space="0" w:color="auto"/>
                                              </w:divBdr>
                                              <w:divsChild>
                                                <w:div w:id="722365222">
                                                  <w:marLeft w:val="0"/>
                                                  <w:marRight w:val="0"/>
                                                  <w:marTop w:val="0"/>
                                                  <w:marBottom w:val="0"/>
                                                  <w:divBdr>
                                                    <w:top w:val="none" w:sz="0" w:space="0" w:color="auto"/>
                                                    <w:left w:val="none" w:sz="0" w:space="0" w:color="auto"/>
                                                    <w:bottom w:val="none" w:sz="0" w:space="0" w:color="auto"/>
                                                    <w:right w:val="none" w:sz="0" w:space="0" w:color="auto"/>
                                                  </w:divBdr>
                                                  <w:divsChild>
                                                    <w:div w:id="442961168">
                                                      <w:marLeft w:val="0"/>
                                                      <w:marRight w:val="0"/>
                                                      <w:marTop w:val="0"/>
                                                      <w:marBottom w:val="0"/>
                                                      <w:divBdr>
                                                        <w:top w:val="single" w:sz="6" w:space="0" w:color="ABABAB"/>
                                                        <w:left w:val="single" w:sz="6" w:space="0" w:color="ABABAB"/>
                                                        <w:bottom w:val="none" w:sz="0" w:space="0" w:color="auto"/>
                                                        <w:right w:val="single" w:sz="6" w:space="0" w:color="ABABAB"/>
                                                      </w:divBdr>
                                                      <w:divsChild>
                                                        <w:div w:id="1435246792">
                                                          <w:marLeft w:val="0"/>
                                                          <w:marRight w:val="0"/>
                                                          <w:marTop w:val="0"/>
                                                          <w:marBottom w:val="0"/>
                                                          <w:divBdr>
                                                            <w:top w:val="none" w:sz="0" w:space="0" w:color="auto"/>
                                                            <w:left w:val="none" w:sz="0" w:space="0" w:color="auto"/>
                                                            <w:bottom w:val="none" w:sz="0" w:space="0" w:color="auto"/>
                                                            <w:right w:val="none" w:sz="0" w:space="0" w:color="auto"/>
                                                          </w:divBdr>
                                                          <w:divsChild>
                                                            <w:div w:id="1019354807">
                                                              <w:marLeft w:val="0"/>
                                                              <w:marRight w:val="0"/>
                                                              <w:marTop w:val="0"/>
                                                              <w:marBottom w:val="0"/>
                                                              <w:divBdr>
                                                                <w:top w:val="none" w:sz="0" w:space="0" w:color="auto"/>
                                                                <w:left w:val="none" w:sz="0" w:space="0" w:color="auto"/>
                                                                <w:bottom w:val="none" w:sz="0" w:space="0" w:color="auto"/>
                                                                <w:right w:val="none" w:sz="0" w:space="0" w:color="auto"/>
                                                              </w:divBdr>
                                                              <w:divsChild>
                                                                <w:div w:id="1384328143">
                                                                  <w:marLeft w:val="0"/>
                                                                  <w:marRight w:val="0"/>
                                                                  <w:marTop w:val="0"/>
                                                                  <w:marBottom w:val="0"/>
                                                                  <w:divBdr>
                                                                    <w:top w:val="none" w:sz="0" w:space="0" w:color="auto"/>
                                                                    <w:left w:val="none" w:sz="0" w:space="0" w:color="auto"/>
                                                                    <w:bottom w:val="none" w:sz="0" w:space="0" w:color="auto"/>
                                                                    <w:right w:val="none" w:sz="0" w:space="0" w:color="auto"/>
                                                                  </w:divBdr>
                                                                  <w:divsChild>
                                                                    <w:div w:id="254214743">
                                                                      <w:marLeft w:val="0"/>
                                                                      <w:marRight w:val="0"/>
                                                                      <w:marTop w:val="0"/>
                                                                      <w:marBottom w:val="0"/>
                                                                      <w:divBdr>
                                                                        <w:top w:val="none" w:sz="0" w:space="0" w:color="auto"/>
                                                                        <w:left w:val="none" w:sz="0" w:space="0" w:color="auto"/>
                                                                        <w:bottom w:val="none" w:sz="0" w:space="0" w:color="auto"/>
                                                                        <w:right w:val="none" w:sz="0" w:space="0" w:color="auto"/>
                                                                      </w:divBdr>
                                                                      <w:divsChild>
                                                                        <w:div w:id="606541372">
                                                                          <w:marLeft w:val="0"/>
                                                                          <w:marRight w:val="0"/>
                                                                          <w:marTop w:val="0"/>
                                                                          <w:marBottom w:val="0"/>
                                                                          <w:divBdr>
                                                                            <w:top w:val="none" w:sz="0" w:space="0" w:color="auto"/>
                                                                            <w:left w:val="none" w:sz="0" w:space="0" w:color="auto"/>
                                                                            <w:bottom w:val="none" w:sz="0" w:space="0" w:color="auto"/>
                                                                            <w:right w:val="none" w:sz="0" w:space="0" w:color="auto"/>
                                                                          </w:divBdr>
                                                                          <w:divsChild>
                                                                            <w:div w:id="1863742450">
                                                                              <w:marLeft w:val="0"/>
                                                                              <w:marRight w:val="0"/>
                                                                              <w:marTop w:val="0"/>
                                                                              <w:marBottom w:val="0"/>
                                                                              <w:divBdr>
                                                                                <w:top w:val="none" w:sz="0" w:space="0" w:color="auto"/>
                                                                                <w:left w:val="none" w:sz="0" w:space="0" w:color="auto"/>
                                                                                <w:bottom w:val="none" w:sz="0" w:space="0" w:color="auto"/>
                                                                                <w:right w:val="none" w:sz="0" w:space="0" w:color="auto"/>
                                                                              </w:divBdr>
                                                                              <w:divsChild>
                                                                                <w:div w:id="269364410">
                                                                                  <w:marLeft w:val="0"/>
                                                                                  <w:marRight w:val="0"/>
                                                                                  <w:marTop w:val="0"/>
                                                                                  <w:marBottom w:val="0"/>
                                                                                  <w:divBdr>
                                                                                    <w:top w:val="none" w:sz="0" w:space="0" w:color="auto"/>
                                                                                    <w:left w:val="none" w:sz="0" w:space="0" w:color="auto"/>
                                                                                    <w:bottom w:val="none" w:sz="0" w:space="0" w:color="auto"/>
                                                                                    <w:right w:val="none" w:sz="0" w:space="0" w:color="auto"/>
                                                                                  </w:divBdr>
                                                                                </w:div>
                                                                                <w:div w:id="343290946">
                                                                                  <w:marLeft w:val="0"/>
                                                                                  <w:marRight w:val="0"/>
                                                                                  <w:marTop w:val="0"/>
                                                                                  <w:marBottom w:val="0"/>
                                                                                  <w:divBdr>
                                                                                    <w:top w:val="none" w:sz="0" w:space="0" w:color="auto"/>
                                                                                    <w:left w:val="none" w:sz="0" w:space="0" w:color="auto"/>
                                                                                    <w:bottom w:val="none" w:sz="0" w:space="0" w:color="auto"/>
                                                                                    <w:right w:val="none" w:sz="0" w:space="0" w:color="auto"/>
                                                                                  </w:divBdr>
                                                                                </w:div>
                                                                                <w:div w:id="449007529">
                                                                                  <w:marLeft w:val="0"/>
                                                                                  <w:marRight w:val="0"/>
                                                                                  <w:marTop w:val="0"/>
                                                                                  <w:marBottom w:val="0"/>
                                                                                  <w:divBdr>
                                                                                    <w:top w:val="none" w:sz="0" w:space="0" w:color="auto"/>
                                                                                    <w:left w:val="none" w:sz="0" w:space="0" w:color="auto"/>
                                                                                    <w:bottom w:val="none" w:sz="0" w:space="0" w:color="auto"/>
                                                                                    <w:right w:val="none" w:sz="0" w:space="0" w:color="auto"/>
                                                                                  </w:divBdr>
                                                                                </w:div>
                                                                                <w:div w:id="530727756">
                                                                                  <w:marLeft w:val="0"/>
                                                                                  <w:marRight w:val="0"/>
                                                                                  <w:marTop w:val="0"/>
                                                                                  <w:marBottom w:val="0"/>
                                                                                  <w:divBdr>
                                                                                    <w:top w:val="none" w:sz="0" w:space="0" w:color="auto"/>
                                                                                    <w:left w:val="none" w:sz="0" w:space="0" w:color="auto"/>
                                                                                    <w:bottom w:val="none" w:sz="0" w:space="0" w:color="auto"/>
                                                                                    <w:right w:val="none" w:sz="0" w:space="0" w:color="auto"/>
                                                                                  </w:divBdr>
                                                                                </w:div>
                                                                                <w:div w:id="547569087">
                                                                                  <w:marLeft w:val="0"/>
                                                                                  <w:marRight w:val="0"/>
                                                                                  <w:marTop w:val="0"/>
                                                                                  <w:marBottom w:val="0"/>
                                                                                  <w:divBdr>
                                                                                    <w:top w:val="none" w:sz="0" w:space="0" w:color="auto"/>
                                                                                    <w:left w:val="none" w:sz="0" w:space="0" w:color="auto"/>
                                                                                    <w:bottom w:val="none" w:sz="0" w:space="0" w:color="auto"/>
                                                                                    <w:right w:val="none" w:sz="0" w:space="0" w:color="auto"/>
                                                                                  </w:divBdr>
                                                                                </w:div>
                                                                                <w:div w:id="763233686">
                                                                                  <w:marLeft w:val="0"/>
                                                                                  <w:marRight w:val="0"/>
                                                                                  <w:marTop w:val="0"/>
                                                                                  <w:marBottom w:val="0"/>
                                                                                  <w:divBdr>
                                                                                    <w:top w:val="none" w:sz="0" w:space="0" w:color="auto"/>
                                                                                    <w:left w:val="none" w:sz="0" w:space="0" w:color="auto"/>
                                                                                    <w:bottom w:val="none" w:sz="0" w:space="0" w:color="auto"/>
                                                                                    <w:right w:val="none" w:sz="0" w:space="0" w:color="auto"/>
                                                                                  </w:divBdr>
                                                                                </w:div>
                                                                                <w:div w:id="777412349">
                                                                                  <w:marLeft w:val="0"/>
                                                                                  <w:marRight w:val="0"/>
                                                                                  <w:marTop w:val="0"/>
                                                                                  <w:marBottom w:val="0"/>
                                                                                  <w:divBdr>
                                                                                    <w:top w:val="none" w:sz="0" w:space="0" w:color="auto"/>
                                                                                    <w:left w:val="none" w:sz="0" w:space="0" w:color="auto"/>
                                                                                    <w:bottom w:val="none" w:sz="0" w:space="0" w:color="auto"/>
                                                                                    <w:right w:val="none" w:sz="0" w:space="0" w:color="auto"/>
                                                                                  </w:divBdr>
                                                                                </w:div>
                                                                                <w:div w:id="1114204745">
                                                                                  <w:marLeft w:val="0"/>
                                                                                  <w:marRight w:val="0"/>
                                                                                  <w:marTop w:val="0"/>
                                                                                  <w:marBottom w:val="0"/>
                                                                                  <w:divBdr>
                                                                                    <w:top w:val="none" w:sz="0" w:space="0" w:color="auto"/>
                                                                                    <w:left w:val="none" w:sz="0" w:space="0" w:color="auto"/>
                                                                                    <w:bottom w:val="none" w:sz="0" w:space="0" w:color="auto"/>
                                                                                    <w:right w:val="none" w:sz="0" w:space="0" w:color="auto"/>
                                                                                  </w:divBdr>
                                                                                </w:div>
                                                                                <w:div w:id="1160925436">
                                                                                  <w:marLeft w:val="0"/>
                                                                                  <w:marRight w:val="0"/>
                                                                                  <w:marTop w:val="0"/>
                                                                                  <w:marBottom w:val="0"/>
                                                                                  <w:divBdr>
                                                                                    <w:top w:val="none" w:sz="0" w:space="0" w:color="auto"/>
                                                                                    <w:left w:val="none" w:sz="0" w:space="0" w:color="auto"/>
                                                                                    <w:bottom w:val="none" w:sz="0" w:space="0" w:color="auto"/>
                                                                                    <w:right w:val="none" w:sz="0" w:space="0" w:color="auto"/>
                                                                                  </w:divBdr>
                                                                                </w:div>
                                                                                <w:div w:id="1417170265">
                                                                                  <w:marLeft w:val="0"/>
                                                                                  <w:marRight w:val="0"/>
                                                                                  <w:marTop w:val="0"/>
                                                                                  <w:marBottom w:val="0"/>
                                                                                  <w:divBdr>
                                                                                    <w:top w:val="none" w:sz="0" w:space="0" w:color="auto"/>
                                                                                    <w:left w:val="none" w:sz="0" w:space="0" w:color="auto"/>
                                                                                    <w:bottom w:val="none" w:sz="0" w:space="0" w:color="auto"/>
                                                                                    <w:right w:val="none" w:sz="0" w:space="0" w:color="auto"/>
                                                                                  </w:divBdr>
                                                                                </w:div>
                                                                                <w:div w:id="1460686231">
                                                                                  <w:marLeft w:val="0"/>
                                                                                  <w:marRight w:val="0"/>
                                                                                  <w:marTop w:val="0"/>
                                                                                  <w:marBottom w:val="0"/>
                                                                                  <w:divBdr>
                                                                                    <w:top w:val="none" w:sz="0" w:space="0" w:color="auto"/>
                                                                                    <w:left w:val="none" w:sz="0" w:space="0" w:color="auto"/>
                                                                                    <w:bottom w:val="none" w:sz="0" w:space="0" w:color="auto"/>
                                                                                    <w:right w:val="none" w:sz="0" w:space="0" w:color="auto"/>
                                                                                  </w:divBdr>
                                                                                </w:div>
                                                                                <w:div w:id="1649481431">
                                                                                  <w:marLeft w:val="0"/>
                                                                                  <w:marRight w:val="0"/>
                                                                                  <w:marTop w:val="0"/>
                                                                                  <w:marBottom w:val="0"/>
                                                                                  <w:divBdr>
                                                                                    <w:top w:val="none" w:sz="0" w:space="0" w:color="auto"/>
                                                                                    <w:left w:val="none" w:sz="0" w:space="0" w:color="auto"/>
                                                                                    <w:bottom w:val="none" w:sz="0" w:space="0" w:color="auto"/>
                                                                                    <w:right w:val="none" w:sz="0" w:space="0" w:color="auto"/>
                                                                                  </w:divBdr>
                                                                                </w:div>
                                                                                <w:div w:id="1732580643">
                                                                                  <w:marLeft w:val="0"/>
                                                                                  <w:marRight w:val="0"/>
                                                                                  <w:marTop w:val="0"/>
                                                                                  <w:marBottom w:val="0"/>
                                                                                  <w:divBdr>
                                                                                    <w:top w:val="none" w:sz="0" w:space="0" w:color="auto"/>
                                                                                    <w:left w:val="none" w:sz="0" w:space="0" w:color="auto"/>
                                                                                    <w:bottom w:val="none" w:sz="0" w:space="0" w:color="auto"/>
                                                                                    <w:right w:val="none" w:sz="0" w:space="0" w:color="auto"/>
                                                                                  </w:divBdr>
                                                                                </w:div>
                                                                                <w:div w:id="1935631472">
                                                                                  <w:marLeft w:val="0"/>
                                                                                  <w:marRight w:val="0"/>
                                                                                  <w:marTop w:val="0"/>
                                                                                  <w:marBottom w:val="0"/>
                                                                                  <w:divBdr>
                                                                                    <w:top w:val="none" w:sz="0" w:space="0" w:color="auto"/>
                                                                                    <w:left w:val="none" w:sz="0" w:space="0" w:color="auto"/>
                                                                                    <w:bottom w:val="none" w:sz="0" w:space="0" w:color="auto"/>
                                                                                    <w:right w:val="none" w:sz="0" w:space="0" w:color="auto"/>
                                                                                  </w:divBdr>
                                                                                </w:div>
                                                                                <w:div w:id="2007584491">
                                                                                  <w:marLeft w:val="0"/>
                                                                                  <w:marRight w:val="0"/>
                                                                                  <w:marTop w:val="0"/>
                                                                                  <w:marBottom w:val="0"/>
                                                                                  <w:divBdr>
                                                                                    <w:top w:val="none" w:sz="0" w:space="0" w:color="auto"/>
                                                                                    <w:left w:val="none" w:sz="0" w:space="0" w:color="auto"/>
                                                                                    <w:bottom w:val="none" w:sz="0" w:space="0" w:color="auto"/>
                                                                                    <w:right w:val="none" w:sz="0" w:space="0" w:color="auto"/>
                                                                                  </w:divBdr>
                                                                                </w:div>
                                                                                <w:div w:id="2091153433">
                                                                                  <w:marLeft w:val="0"/>
                                                                                  <w:marRight w:val="0"/>
                                                                                  <w:marTop w:val="0"/>
                                                                                  <w:marBottom w:val="0"/>
                                                                                  <w:divBdr>
                                                                                    <w:top w:val="none" w:sz="0" w:space="0" w:color="auto"/>
                                                                                    <w:left w:val="none" w:sz="0" w:space="0" w:color="auto"/>
                                                                                    <w:bottom w:val="none" w:sz="0" w:space="0" w:color="auto"/>
                                                                                    <w:right w:val="none" w:sz="0" w:space="0" w:color="auto"/>
                                                                                  </w:divBdr>
                                                                                </w:div>
                                                                                <w:div w:id="21130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137333">
      <w:bodyDiv w:val="1"/>
      <w:marLeft w:val="0"/>
      <w:marRight w:val="0"/>
      <w:marTop w:val="0"/>
      <w:marBottom w:val="0"/>
      <w:divBdr>
        <w:top w:val="none" w:sz="0" w:space="0" w:color="auto"/>
        <w:left w:val="none" w:sz="0" w:space="0" w:color="auto"/>
        <w:bottom w:val="none" w:sz="0" w:space="0" w:color="auto"/>
        <w:right w:val="none" w:sz="0" w:space="0" w:color="auto"/>
      </w:divBdr>
    </w:div>
    <w:div w:id="1965576951">
      <w:bodyDiv w:val="1"/>
      <w:marLeft w:val="0"/>
      <w:marRight w:val="0"/>
      <w:marTop w:val="0"/>
      <w:marBottom w:val="0"/>
      <w:divBdr>
        <w:top w:val="none" w:sz="0" w:space="0" w:color="auto"/>
        <w:left w:val="none" w:sz="0" w:space="0" w:color="auto"/>
        <w:bottom w:val="none" w:sz="0" w:space="0" w:color="auto"/>
        <w:right w:val="none" w:sz="0" w:space="0" w:color="auto"/>
      </w:divBdr>
    </w:div>
    <w:div w:id="1973517226">
      <w:bodyDiv w:val="1"/>
      <w:marLeft w:val="0"/>
      <w:marRight w:val="0"/>
      <w:marTop w:val="0"/>
      <w:marBottom w:val="0"/>
      <w:divBdr>
        <w:top w:val="none" w:sz="0" w:space="0" w:color="auto"/>
        <w:left w:val="none" w:sz="0" w:space="0" w:color="auto"/>
        <w:bottom w:val="none" w:sz="0" w:space="0" w:color="auto"/>
        <w:right w:val="none" w:sz="0" w:space="0" w:color="auto"/>
      </w:divBdr>
      <w:divsChild>
        <w:div w:id="341475303">
          <w:marLeft w:val="0"/>
          <w:marRight w:val="0"/>
          <w:marTop w:val="0"/>
          <w:marBottom w:val="0"/>
          <w:divBdr>
            <w:top w:val="none" w:sz="0" w:space="0" w:color="auto"/>
            <w:left w:val="none" w:sz="0" w:space="0" w:color="auto"/>
            <w:bottom w:val="none" w:sz="0" w:space="0" w:color="auto"/>
            <w:right w:val="none" w:sz="0" w:space="0" w:color="auto"/>
          </w:divBdr>
        </w:div>
      </w:divsChild>
    </w:div>
    <w:div w:id="1978142470">
      <w:bodyDiv w:val="1"/>
      <w:marLeft w:val="0"/>
      <w:marRight w:val="0"/>
      <w:marTop w:val="0"/>
      <w:marBottom w:val="0"/>
      <w:divBdr>
        <w:top w:val="none" w:sz="0" w:space="0" w:color="auto"/>
        <w:left w:val="none" w:sz="0" w:space="0" w:color="auto"/>
        <w:bottom w:val="none" w:sz="0" w:space="0" w:color="auto"/>
        <w:right w:val="none" w:sz="0" w:space="0" w:color="auto"/>
      </w:divBdr>
      <w:divsChild>
        <w:div w:id="1317877847">
          <w:marLeft w:val="0"/>
          <w:marRight w:val="0"/>
          <w:marTop w:val="100"/>
          <w:marBottom w:val="100"/>
          <w:divBdr>
            <w:top w:val="none" w:sz="0" w:space="0" w:color="auto"/>
            <w:left w:val="none" w:sz="0" w:space="0" w:color="auto"/>
            <w:bottom w:val="none" w:sz="0" w:space="0" w:color="auto"/>
            <w:right w:val="none" w:sz="0" w:space="0" w:color="auto"/>
          </w:divBdr>
          <w:divsChild>
            <w:div w:id="1508904554">
              <w:marLeft w:val="0"/>
              <w:marRight w:val="872"/>
              <w:marTop w:val="0"/>
              <w:marBottom w:val="0"/>
              <w:divBdr>
                <w:top w:val="none" w:sz="0" w:space="0" w:color="auto"/>
                <w:left w:val="none" w:sz="0" w:space="0" w:color="auto"/>
                <w:bottom w:val="none" w:sz="0" w:space="0" w:color="auto"/>
                <w:right w:val="none" w:sz="0" w:space="0" w:color="auto"/>
              </w:divBdr>
              <w:divsChild>
                <w:div w:id="300696823">
                  <w:marLeft w:val="0"/>
                  <w:marRight w:val="0"/>
                  <w:marTop w:val="0"/>
                  <w:marBottom w:val="0"/>
                  <w:divBdr>
                    <w:top w:val="none" w:sz="0" w:space="0" w:color="auto"/>
                    <w:left w:val="none" w:sz="0" w:space="0" w:color="auto"/>
                    <w:bottom w:val="none" w:sz="0" w:space="0" w:color="auto"/>
                    <w:right w:val="none" w:sz="0" w:space="0" w:color="auto"/>
                  </w:divBdr>
                </w:div>
              </w:divsChild>
            </w:div>
            <w:div w:id="1866678125">
              <w:marLeft w:val="0"/>
              <w:marRight w:val="0"/>
              <w:marTop w:val="0"/>
              <w:marBottom w:val="0"/>
              <w:divBdr>
                <w:top w:val="none" w:sz="0" w:space="0" w:color="auto"/>
                <w:left w:val="none" w:sz="0" w:space="0" w:color="auto"/>
                <w:bottom w:val="none" w:sz="0" w:space="0" w:color="auto"/>
                <w:right w:val="none" w:sz="0" w:space="0" w:color="auto"/>
              </w:divBdr>
              <w:divsChild>
                <w:div w:id="19300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7245">
          <w:marLeft w:val="0"/>
          <w:marRight w:val="0"/>
          <w:marTop w:val="100"/>
          <w:marBottom w:val="100"/>
          <w:divBdr>
            <w:top w:val="none" w:sz="0" w:space="0" w:color="auto"/>
            <w:left w:val="none" w:sz="0" w:space="0" w:color="auto"/>
            <w:bottom w:val="none" w:sz="0" w:space="0" w:color="auto"/>
            <w:right w:val="none" w:sz="0" w:space="0" w:color="auto"/>
          </w:divBdr>
          <w:divsChild>
            <w:div w:id="287128409">
              <w:marLeft w:val="0"/>
              <w:marRight w:val="0"/>
              <w:marTop w:val="0"/>
              <w:marBottom w:val="0"/>
              <w:divBdr>
                <w:top w:val="none" w:sz="0" w:space="0" w:color="auto"/>
                <w:left w:val="none" w:sz="0" w:space="0" w:color="auto"/>
                <w:bottom w:val="none" w:sz="0" w:space="0" w:color="auto"/>
                <w:right w:val="none" w:sz="0" w:space="0" w:color="auto"/>
              </w:divBdr>
              <w:divsChild>
                <w:div w:id="1842308934">
                  <w:marLeft w:val="0"/>
                  <w:marRight w:val="0"/>
                  <w:marTop w:val="0"/>
                  <w:marBottom w:val="0"/>
                  <w:divBdr>
                    <w:top w:val="none" w:sz="0" w:space="0" w:color="auto"/>
                    <w:left w:val="none" w:sz="0" w:space="0" w:color="auto"/>
                    <w:bottom w:val="none" w:sz="0" w:space="0" w:color="auto"/>
                    <w:right w:val="none" w:sz="0" w:space="0" w:color="auto"/>
                  </w:divBdr>
                </w:div>
              </w:divsChild>
            </w:div>
            <w:div w:id="1668825802">
              <w:marLeft w:val="0"/>
              <w:marRight w:val="872"/>
              <w:marTop w:val="0"/>
              <w:marBottom w:val="0"/>
              <w:divBdr>
                <w:top w:val="none" w:sz="0" w:space="0" w:color="auto"/>
                <w:left w:val="none" w:sz="0" w:space="0" w:color="auto"/>
                <w:bottom w:val="none" w:sz="0" w:space="0" w:color="auto"/>
                <w:right w:val="none" w:sz="0" w:space="0" w:color="auto"/>
              </w:divBdr>
              <w:divsChild>
                <w:div w:id="20221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8349">
          <w:marLeft w:val="0"/>
          <w:marRight w:val="0"/>
          <w:marTop w:val="100"/>
          <w:marBottom w:val="100"/>
          <w:divBdr>
            <w:top w:val="none" w:sz="0" w:space="0" w:color="auto"/>
            <w:left w:val="none" w:sz="0" w:space="0" w:color="auto"/>
            <w:bottom w:val="none" w:sz="0" w:space="0" w:color="auto"/>
            <w:right w:val="none" w:sz="0" w:space="0" w:color="auto"/>
          </w:divBdr>
          <w:divsChild>
            <w:div w:id="888733930">
              <w:marLeft w:val="0"/>
              <w:marRight w:val="872"/>
              <w:marTop w:val="0"/>
              <w:marBottom w:val="0"/>
              <w:divBdr>
                <w:top w:val="none" w:sz="0" w:space="0" w:color="auto"/>
                <w:left w:val="none" w:sz="0" w:space="0" w:color="auto"/>
                <w:bottom w:val="none" w:sz="0" w:space="0" w:color="auto"/>
                <w:right w:val="none" w:sz="0" w:space="0" w:color="auto"/>
              </w:divBdr>
              <w:divsChild>
                <w:div w:id="1613973167">
                  <w:marLeft w:val="0"/>
                  <w:marRight w:val="0"/>
                  <w:marTop w:val="0"/>
                  <w:marBottom w:val="0"/>
                  <w:divBdr>
                    <w:top w:val="none" w:sz="0" w:space="0" w:color="auto"/>
                    <w:left w:val="none" w:sz="0" w:space="0" w:color="auto"/>
                    <w:bottom w:val="none" w:sz="0" w:space="0" w:color="auto"/>
                    <w:right w:val="none" w:sz="0" w:space="0" w:color="auto"/>
                  </w:divBdr>
                </w:div>
              </w:divsChild>
            </w:div>
            <w:div w:id="2020738315">
              <w:marLeft w:val="0"/>
              <w:marRight w:val="0"/>
              <w:marTop w:val="0"/>
              <w:marBottom w:val="0"/>
              <w:divBdr>
                <w:top w:val="none" w:sz="0" w:space="0" w:color="auto"/>
                <w:left w:val="none" w:sz="0" w:space="0" w:color="auto"/>
                <w:bottom w:val="none" w:sz="0" w:space="0" w:color="auto"/>
                <w:right w:val="none" w:sz="0" w:space="0" w:color="auto"/>
              </w:divBdr>
              <w:divsChild>
                <w:div w:id="3328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79383">
      <w:bodyDiv w:val="1"/>
      <w:marLeft w:val="0"/>
      <w:marRight w:val="0"/>
      <w:marTop w:val="0"/>
      <w:marBottom w:val="0"/>
      <w:divBdr>
        <w:top w:val="none" w:sz="0" w:space="0" w:color="auto"/>
        <w:left w:val="none" w:sz="0" w:space="0" w:color="auto"/>
        <w:bottom w:val="none" w:sz="0" w:space="0" w:color="auto"/>
        <w:right w:val="none" w:sz="0" w:space="0" w:color="auto"/>
      </w:divBdr>
      <w:divsChild>
        <w:div w:id="117526250">
          <w:marLeft w:val="0"/>
          <w:marRight w:val="0"/>
          <w:marTop w:val="0"/>
          <w:marBottom w:val="0"/>
          <w:divBdr>
            <w:top w:val="none" w:sz="0" w:space="0" w:color="auto"/>
            <w:left w:val="none" w:sz="0" w:space="0" w:color="auto"/>
            <w:bottom w:val="none" w:sz="0" w:space="0" w:color="auto"/>
            <w:right w:val="none" w:sz="0" w:space="0" w:color="auto"/>
          </w:divBdr>
        </w:div>
      </w:divsChild>
    </w:div>
    <w:div w:id="1988581412">
      <w:bodyDiv w:val="1"/>
      <w:marLeft w:val="0"/>
      <w:marRight w:val="0"/>
      <w:marTop w:val="0"/>
      <w:marBottom w:val="0"/>
      <w:divBdr>
        <w:top w:val="none" w:sz="0" w:space="0" w:color="auto"/>
        <w:left w:val="none" w:sz="0" w:space="0" w:color="auto"/>
        <w:bottom w:val="none" w:sz="0" w:space="0" w:color="auto"/>
        <w:right w:val="none" w:sz="0" w:space="0" w:color="auto"/>
      </w:divBdr>
    </w:div>
    <w:div w:id="2002199001">
      <w:bodyDiv w:val="1"/>
      <w:marLeft w:val="0"/>
      <w:marRight w:val="0"/>
      <w:marTop w:val="0"/>
      <w:marBottom w:val="0"/>
      <w:divBdr>
        <w:top w:val="none" w:sz="0" w:space="0" w:color="auto"/>
        <w:left w:val="none" w:sz="0" w:space="0" w:color="auto"/>
        <w:bottom w:val="none" w:sz="0" w:space="0" w:color="auto"/>
        <w:right w:val="none" w:sz="0" w:space="0" w:color="auto"/>
      </w:divBdr>
    </w:div>
    <w:div w:id="2008896057">
      <w:bodyDiv w:val="1"/>
      <w:marLeft w:val="0"/>
      <w:marRight w:val="0"/>
      <w:marTop w:val="0"/>
      <w:marBottom w:val="0"/>
      <w:divBdr>
        <w:top w:val="none" w:sz="0" w:space="0" w:color="auto"/>
        <w:left w:val="none" w:sz="0" w:space="0" w:color="auto"/>
        <w:bottom w:val="none" w:sz="0" w:space="0" w:color="auto"/>
        <w:right w:val="none" w:sz="0" w:space="0" w:color="auto"/>
      </w:divBdr>
      <w:divsChild>
        <w:div w:id="542057204">
          <w:marLeft w:val="0"/>
          <w:marRight w:val="0"/>
          <w:marTop w:val="0"/>
          <w:marBottom w:val="0"/>
          <w:divBdr>
            <w:top w:val="none" w:sz="0" w:space="0" w:color="auto"/>
            <w:left w:val="none" w:sz="0" w:space="0" w:color="auto"/>
            <w:bottom w:val="none" w:sz="0" w:space="0" w:color="auto"/>
            <w:right w:val="none" w:sz="0" w:space="0" w:color="auto"/>
          </w:divBdr>
        </w:div>
      </w:divsChild>
    </w:div>
    <w:div w:id="2017265628">
      <w:bodyDiv w:val="1"/>
      <w:marLeft w:val="0"/>
      <w:marRight w:val="0"/>
      <w:marTop w:val="0"/>
      <w:marBottom w:val="0"/>
      <w:divBdr>
        <w:top w:val="none" w:sz="0" w:space="0" w:color="auto"/>
        <w:left w:val="none" w:sz="0" w:space="0" w:color="auto"/>
        <w:bottom w:val="none" w:sz="0" w:space="0" w:color="auto"/>
        <w:right w:val="none" w:sz="0" w:space="0" w:color="auto"/>
      </w:divBdr>
    </w:div>
    <w:div w:id="2023894110">
      <w:bodyDiv w:val="1"/>
      <w:marLeft w:val="0"/>
      <w:marRight w:val="0"/>
      <w:marTop w:val="0"/>
      <w:marBottom w:val="0"/>
      <w:divBdr>
        <w:top w:val="none" w:sz="0" w:space="0" w:color="auto"/>
        <w:left w:val="none" w:sz="0" w:space="0" w:color="auto"/>
        <w:bottom w:val="none" w:sz="0" w:space="0" w:color="auto"/>
        <w:right w:val="none" w:sz="0" w:space="0" w:color="auto"/>
      </w:divBdr>
      <w:divsChild>
        <w:div w:id="2134473643">
          <w:marLeft w:val="0"/>
          <w:marRight w:val="0"/>
          <w:marTop w:val="0"/>
          <w:marBottom w:val="0"/>
          <w:divBdr>
            <w:top w:val="none" w:sz="0" w:space="0" w:color="auto"/>
            <w:left w:val="none" w:sz="0" w:space="0" w:color="auto"/>
            <w:bottom w:val="none" w:sz="0" w:space="0" w:color="auto"/>
            <w:right w:val="none" w:sz="0" w:space="0" w:color="auto"/>
          </w:divBdr>
        </w:div>
      </w:divsChild>
    </w:div>
    <w:div w:id="2025207674">
      <w:bodyDiv w:val="1"/>
      <w:marLeft w:val="0"/>
      <w:marRight w:val="0"/>
      <w:marTop w:val="0"/>
      <w:marBottom w:val="0"/>
      <w:divBdr>
        <w:top w:val="none" w:sz="0" w:space="0" w:color="auto"/>
        <w:left w:val="none" w:sz="0" w:space="0" w:color="auto"/>
        <w:bottom w:val="none" w:sz="0" w:space="0" w:color="auto"/>
        <w:right w:val="none" w:sz="0" w:space="0" w:color="auto"/>
      </w:divBdr>
    </w:div>
    <w:div w:id="2031367241">
      <w:bodyDiv w:val="1"/>
      <w:marLeft w:val="0"/>
      <w:marRight w:val="0"/>
      <w:marTop w:val="0"/>
      <w:marBottom w:val="0"/>
      <w:divBdr>
        <w:top w:val="none" w:sz="0" w:space="0" w:color="auto"/>
        <w:left w:val="none" w:sz="0" w:space="0" w:color="auto"/>
        <w:bottom w:val="none" w:sz="0" w:space="0" w:color="auto"/>
        <w:right w:val="none" w:sz="0" w:space="0" w:color="auto"/>
      </w:divBdr>
    </w:div>
    <w:div w:id="2034500031">
      <w:bodyDiv w:val="1"/>
      <w:marLeft w:val="0"/>
      <w:marRight w:val="0"/>
      <w:marTop w:val="0"/>
      <w:marBottom w:val="0"/>
      <w:divBdr>
        <w:top w:val="none" w:sz="0" w:space="0" w:color="auto"/>
        <w:left w:val="none" w:sz="0" w:space="0" w:color="auto"/>
        <w:bottom w:val="none" w:sz="0" w:space="0" w:color="auto"/>
        <w:right w:val="none" w:sz="0" w:space="0" w:color="auto"/>
      </w:divBdr>
    </w:div>
    <w:div w:id="2039696891">
      <w:bodyDiv w:val="1"/>
      <w:marLeft w:val="0"/>
      <w:marRight w:val="0"/>
      <w:marTop w:val="0"/>
      <w:marBottom w:val="0"/>
      <w:divBdr>
        <w:top w:val="none" w:sz="0" w:space="0" w:color="auto"/>
        <w:left w:val="none" w:sz="0" w:space="0" w:color="auto"/>
        <w:bottom w:val="none" w:sz="0" w:space="0" w:color="auto"/>
        <w:right w:val="none" w:sz="0" w:space="0" w:color="auto"/>
      </w:divBdr>
    </w:div>
    <w:div w:id="2058580533">
      <w:bodyDiv w:val="1"/>
      <w:marLeft w:val="0"/>
      <w:marRight w:val="0"/>
      <w:marTop w:val="0"/>
      <w:marBottom w:val="0"/>
      <w:divBdr>
        <w:top w:val="none" w:sz="0" w:space="0" w:color="auto"/>
        <w:left w:val="none" w:sz="0" w:space="0" w:color="auto"/>
        <w:bottom w:val="none" w:sz="0" w:space="0" w:color="auto"/>
        <w:right w:val="none" w:sz="0" w:space="0" w:color="auto"/>
      </w:divBdr>
    </w:div>
    <w:div w:id="2062902964">
      <w:bodyDiv w:val="1"/>
      <w:marLeft w:val="0"/>
      <w:marRight w:val="0"/>
      <w:marTop w:val="0"/>
      <w:marBottom w:val="0"/>
      <w:divBdr>
        <w:top w:val="none" w:sz="0" w:space="0" w:color="auto"/>
        <w:left w:val="none" w:sz="0" w:space="0" w:color="auto"/>
        <w:bottom w:val="none" w:sz="0" w:space="0" w:color="auto"/>
        <w:right w:val="none" w:sz="0" w:space="0" w:color="auto"/>
      </w:divBdr>
      <w:divsChild>
        <w:div w:id="724063497">
          <w:marLeft w:val="0"/>
          <w:marRight w:val="0"/>
          <w:marTop w:val="100"/>
          <w:marBottom w:val="100"/>
          <w:divBdr>
            <w:top w:val="none" w:sz="0" w:space="0" w:color="auto"/>
            <w:left w:val="none" w:sz="0" w:space="0" w:color="auto"/>
            <w:bottom w:val="none" w:sz="0" w:space="0" w:color="auto"/>
            <w:right w:val="none" w:sz="0" w:space="0" w:color="auto"/>
          </w:divBdr>
          <w:divsChild>
            <w:div w:id="488063371">
              <w:marLeft w:val="0"/>
              <w:marRight w:val="891"/>
              <w:marTop w:val="0"/>
              <w:marBottom w:val="0"/>
              <w:divBdr>
                <w:top w:val="none" w:sz="0" w:space="0" w:color="auto"/>
                <w:left w:val="none" w:sz="0" w:space="0" w:color="auto"/>
                <w:bottom w:val="none" w:sz="0" w:space="0" w:color="auto"/>
                <w:right w:val="none" w:sz="0" w:space="0" w:color="auto"/>
              </w:divBdr>
              <w:divsChild>
                <w:div w:id="1809395906">
                  <w:marLeft w:val="0"/>
                  <w:marRight w:val="0"/>
                  <w:marTop w:val="0"/>
                  <w:marBottom w:val="0"/>
                  <w:divBdr>
                    <w:top w:val="none" w:sz="0" w:space="0" w:color="auto"/>
                    <w:left w:val="none" w:sz="0" w:space="0" w:color="auto"/>
                    <w:bottom w:val="none" w:sz="0" w:space="0" w:color="auto"/>
                    <w:right w:val="none" w:sz="0" w:space="0" w:color="auto"/>
                  </w:divBdr>
                </w:div>
              </w:divsChild>
            </w:div>
            <w:div w:id="1035498495">
              <w:marLeft w:val="0"/>
              <w:marRight w:val="0"/>
              <w:marTop w:val="0"/>
              <w:marBottom w:val="0"/>
              <w:divBdr>
                <w:top w:val="none" w:sz="0" w:space="0" w:color="auto"/>
                <w:left w:val="none" w:sz="0" w:space="0" w:color="auto"/>
                <w:bottom w:val="none" w:sz="0" w:space="0" w:color="auto"/>
                <w:right w:val="none" w:sz="0" w:space="0" w:color="auto"/>
              </w:divBdr>
              <w:divsChild>
                <w:div w:id="521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2748">
          <w:marLeft w:val="0"/>
          <w:marRight w:val="0"/>
          <w:marTop w:val="100"/>
          <w:marBottom w:val="100"/>
          <w:divBdr>
            <w:top w:val="none" w:sz="0" w:space="0" w:color="auto"/>
            <w:left w:val="none" w:sz="0" w:space="0" w:color="auto"/>
            <w:bottom w:val="none" w:sz="0" w:space="0" w:color="auto"/>
            <w:right w:val="none" w:sz="0" w:space="0" w:color="auto"/>
          </w:divBdr>
          <w:divsChild>
            <w:div w:id="1084690309">
              <w:marLeft w:val="0"/>
              <w:marRight w:val="891"/>
              <w:marTop w:val="0"/>
              <w:marBottom w:val="0"/>
              <w:divBdr>
                <w:top w:val="none" w:sz="0" w:space="0" w:color="auto"/>
                <w:left w:val="none" w:sz="0" w:space="0" w:color="auto"/>
                <w:bottom w:val="none" w:sz="0" w:space="0" w:color="auto"/>
                <w:right w:val="none" w:sz="0" w:space="0" w:color="auto"/>
              </w:divBdr>
              <w:divsChild>
                <w:div w:id="1644240383">
                  <w:marLeft w:val="0"/>
                  <w:marRight w:val="0"/>
                  <w:marTop w:val="0"/>
                  <w:marBottom w:val="0"/>
                  <w:divBdr>
                    <w:top w:val="none" w:sz="0" w:space="0" w:color="auto"/>
                    <w:left w:val="none" w:sz="0" w:space="0" w:color="auto"/>
                    <w:bottom w:val="none" w:sz="0" w:space="0" w:color="auto"/>
                    <w:right w:val="none" w:sz="0" w:space="0" w:color="auto"/>
                  </w:divBdr>
                </w:div>
              </w:divsChild>
            </w:div>
            <w:div w:id="2095590544">
              <w:marLeft w:val="0"/>
              <w:marRight w:val="0"/>
              <w:marTop w:val="0"/>
              <w:marBottom w:val="0"/>
              <w:divBdr>
                <w:top w:val="none" w:sz="0" w:space="0" w:color="auto"/>
                <w:left w:val="none" w:sz="0" w:space="0" w:color="auto"/>
                <w:bottom w:val="none" w:sz="0" w:space="0" w:color="auto"/>
                <w:right w:val="none" w:sz="0" w:space="0" w:color="auto"/>
              </w:divBdr>
              <w:divsChild>
                <w:div w:id="5693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133">
          <w:marLeft w:val="0"/>
          <w:marRight w:val="0"/>
          <w:marTop w:val="100"/>
          <w:marBottom w:val="100"/>
          <w:divBdr>
            <w:top w:val="none" w:sz="0" w:space="0" w:color="auto"/>
            <w:left w:val="none" w:sz="0" w:space="0" w:color="auto"/>
            <w:bottom w:val="none" w:sz="0" w:space="0" w:color="auto"/>
            <w:right w:val="none" w:sz="0" w:space="0" w:color="auto"/>
          </w:divBdr>
          <w:divsChild>
            <w:div w:id="474219508">
              <w:marLeft w:val="0"/>
              <w:marRight w:val="0"/>
              <w:marTop w:val="0"/>
              <w:marBottom w:val="0"/>
              <w:divBdr>
                <w:top w:val="none" w:sz="0" w:space="0" w:color="auto"/>
                <w:left w:val="none" w:sz="0" w:space="0" w:color="auto"/>
                <w:bottom w:val="none" w:sz="0" w:space="0" w:color="auto"/>
                <w:right w:val="none" w:sz="0" w:space="0" w:color="auto"/>
              </w:divBdr>
              <w:divsChild>
                <w:div w:id="1009024503">
                  <w:marLeft w:val="0"/>
                  <w:marRight w:val="0"/>
                  <w:marTop w:val="0"/>
                  <w:marBottom w:val="0"/>
                  <w:divBdr>
                    <w:top w:val="none" w:sz="0" w:space="0" w:color="auto"/>
                    <w:left w:val="none" w:sz="0" w:space="0" w:color="auto"/>
                    <w:bottom w:val="none" w:sz="0" w:space="0" w:color="auto"/>
                    <w:right w:val="none" w:sz="0" w:space="0" w:color="auto"/>
                  </w:divBdr>
                </w:div>
              </w:divsChild>
            </w:div>
            <w:div w:id="1104613275">
              <w:marLeft w:val="0"/>
              <w:marRight w:val="891"/>
              <w:marTop w:val="0"/>
              <w:marBottom w:val="0"/>
              <w:divBdr>
                <w:top w:val="none" w:sz="0" w:space="0" w:color="auto"/>
                <w:left w:val="none" w:sz="0" w:space="0" w:color="auto"/>
                <w:bottom w:val="none" w:sz="0" w:space="0" w:color="auto"/>
                <w:right w:val="none" w:sz="0" w:space="0" w:color="auto"/>
              </w:divBdr>
              <w:divsChild>
                <w:div w:id="18027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9543">
      <w:bodyDiv w:val="1"/>
      <w:marLeft w:val="0"/>
      <w:marRight w:val="0"/>
      <w:marTop w:val="0"/>
      <w:marBottom w:val="0"/>
      <w:divBdr>
        <w:top w:val="none" w:sz="0" w:space="0" w:color="auto"/>
        <w:left w:val="none" w:sz="0" w:space="0" w:color="auto"/>
        <w:bottom w:val="none" w:sz="0" w:space="0" w:color="auto"/>
        <w:right w:val="none" w:sz="0" w:space="0" w:color="auto"/>
      </w:divBdr>
    </w:div>
    <w:div w:id="2076854850">
      <w:bodyDiv w:val="1"/>
      <w:marLeft w:val="0"/>
      <w:marRight w:val="0"/>
      <w:marTop w:val="0"/>
      <w:marBottom w:val="0"/>
      <w:divBdr>
        <w:top w:val="none" w:sz="0" w:space="0" w:color="auto"/>
        <w:left w:val="none" w:sz="0" w:space="0" w:color="auto"/>
        <w:bottom w:val="none" w:sz="0" w:space="0" w:color="auto"/>
        <w:right w:val="none" w:sz="0" w:space="0" w:color="auto"/>
      </w:divBdr>
    </w:div>
    <w:div w:id="2096854738">
      <w:bodyDiv w:val="1"/>
      <w:marLeft w:val="0"/>
      <w:marRight w:val="0"/>
      <w:marTop w:val="0"/>
      <w:marBottom w:val="0"/>
      <w:divBdr>
        <w:top w:val="none" w:sz="0" w:space="0" w:color="auto"/>
        <w:left w:val="none" w:sz="0" w:space="0" w:color="auto"/>
        <w:bottom w:val="none" w:sz="0" w:space="0" w:color="auto"/>
        <w:right w:val="none" w:sz="0" w:space="0" w:color="auto"/>
      </w:divBdr>
    </w:div>
    <w:div w:id="2106992258">
      <w:bodyDiv w:val="1"/>
      <w:marLeft w:val="0"/>
      <w:marRight w:val="0"/>
      <w:marTop w:val="0"/>
      <w:marBottom w:val="0"/>
      <w:divBdr>
        <w:top w:val="none" w:sz="0" w:space="0" w:color="auto"/>
        <w:left w:val="none" w:sz="0" w:space="0" w:color="auto"/>
        <w:bottom w:val="none" w:sz="0" w:space="0" w:color="auto"/>
        <w:right w:val="none" w:sz="0" w:space="0" w:color="auto"/>
      </w:divBdr>
      <w:divsChild>
        <w:div w:id="66000125">
          <w:marLeft w:val="259"/>
          <w:marRight w:val="0"/>
          <w:marTop w:val="0"/>
          <w:marBottom w:val="0"/>
          <w:divBdr>
            <w:top w:val="none" w:sz="0" w:space="0" w:color="auto"/>
            <w:left w:val="none" w:sz="0" w:space="0" w:color="auto"/>
            <w:bottom w:val="none" w:sz="0" w:space="0" w:color="auto"/>
            <w:right w:val="none" w:sz="0" w:space="0" w:color="auto"/>
          </w:divBdr>
        </w:div>
        <w:div w:id="161311230">
          <w:marLeft w:val="259"/>
          <w:marRight w:val="0"/>
          <w:marTop w:val="0"/>
          <w:marBottom w:val="0"/>
          <w:divBdr>
            <w:top w:val="none" w:sz="0" w:space="0" w:color="auto"/>
            <w:left w:val="none" w:sz="0" w:space="0" w:color="auto"/>
            <w:bottom w:val="none" w:sz="0" w:space="0" w:color="auto"/>
            <w:right w:val="none" w:sz="0" w:space="0" w:color="auto"/>
          </w:divBdr>
        </w:div>
        <w:div w:id="207837896">
          <w:marLeft w:val="259"/>
          <w:marRight w:val="0"/>
          <w:marTop w:val="0"/>
          <w:marBottom w:val="0"/>
          <w:divBdr>
            <w:top w:val="none" w:sz="0" w:space="0" w:color="auto"/>
            <w:left w:val="none" w:sz="0" w:space="0" w:color="auto"/>
            <w:bottom w:val="none" w:sz="0" w:space="0" w:color="auto"/>
            <w:right w:val="none" w:sz="0" w:space="0" w:color="auto"/>
          </w:divBdr>
        </w:div>
        <w:div w:id="308825657">
          <w:marLeft w:val="259"/>
          <w:marRight w:val="0"/>
          <w:marTop w:val="0"/>
          <w:marBottom w:val="0"/>
          <w:divBdr>
            <w:top w:val="none" w:sz="0" w:space="0" w:color="auto"/>
            <w:left w:val="none" w:sz="0" w:space="0" w:color="auto"/>
            <w:bottom w:val="none" w:sz="0" w:space="0" w:color="auto"/>
            <w:right w:val="none" w:sz="0" w:space="0" w:color="auto"/>
          </w:divBdr>
        </w:div>
        <w:div w:id="991836727">
          <w:marLeft w:val="259"/>
          <w:marRight w:val="0"/>
          <w:marTop w:val="0"/>
          <w:marBottom w:val="0"/>
          <w:divBdr>
            <w:top w:val="none" w:sz="0" w:space="0" w:color="auto"/>
            <w:left w:val="none" w:sz="0" w:space="0" w:color="auto"/>
            <w:bottom w:val="none" w:sz="0" w:space="0" w:color="auto"/>
            <w:right w:val="none" w:sz="0" w:space="0" w:color="auto"/>
          </w:divBdr>
        </w:div>
        <w:div w:id="1396704761">
          <w:marLeft w:val="259"/>
          <w:marRight w:val="0"/>
          <w:marTop w:val="0"/>
          <w:marBottom w:val="0"/>
          <w:divBdr>
            <w:top w:val="none" w:sz="0" w:space="0" w:color="auto"/>
            <w:left w:val="none" w:sz="0" w:space="0" w:color="auto"/>
            <w:bottom w:val="none" w:sz="0" w:space="0" w:color="auto"/>
            <w:right w:val="none" w:sz="0" w:space="0" w:color="auto"/>
          </w:divBdr>
        </w:div>
        <w:div w:id="1440639123">
          <w:marLeft w:val="259"/>
          <w:marRight w:val="0"/>
          <w:marTop w:val="0"/>
          <w:marBottom w:val="0"/>
          <w:divBdr>
            <w:top w:val="none" w:sz="0" w:space="0" w:color="auto"/>
            <w:left w:val="none" w:sz="0" w:space="0" w:color="auto"/>
            <w:bottom w:val="none" w:sz="0" w:space="0" w:color="auto"/>
            <w:right w:val="none" w:sz="0" w:space="0" w:color="auto"/>
          </w:divBdr>
        </w:div>
        <w:div w:id="1612013499">
          <w:marLeft w:val="259"/>
          <w:marRight w:val="0"/>
          <w:marTop w:val="0"/>
          <w:marBottom w:val="0"/>
          <w:divBdr>
            <w:top w:val="none" w:sz="0" w:space="0" w:color="auto"/>
            <w:left w:val="none" w:sz="0" w:space="0" w:color="auto"/>
            <w:bottom w:val="none" w:sz="0" w:space="0" w:color="auto"/>
            <w:right w:val="none" w:sz="0" w:space="0" w:color="auto"/>
          </w:divBdr>
        </w:div>
        <w:div w:id="1822698359">
          <w:marLeft w:val="259"/>
          <w:marRight w:val="0"/>
          <w:marTop w:val="0"/>
          <w:marBottom w:val="0"/>
          <w:divBdr>
            <w:top w:val="none" w:sz="0" w:space="0" w:color="auto"/>
            <w:left w:val="none" w:sz="0" w:space="0" w:color="auto"/>
            <w:bottom w:val="none" w:sz="0" w:space="0" w:color="auto"/>
            <w:right w:val="none" w:sz="0" w:space="0" w:color="auto"/>
          </w:divBdr>
        </w:div>
        <w:div w:id="1836678956">
          <w:marLeft w:val="259"/>
          <w:marRight w:val="0"/>
          <w:marTop w:val="0"/>
          <w:marBottom w:val="0"/>
          <w:divBdr>
            <w:top w:val="none" w:sz="0" w:space="0" w:color="auto"/>
            <w:left w:val="none" w:sz="0" w:space="0" w:color="auto"/>
            <w:bottom w:val="none" w:sz="0" w:space="0" w:color="auto"/>
            <w:right w:val="none" w:sz="0" w:space="0" w:color="auto"/>
          </w:divBdr>
        </w:div>
      </w:divsChild>
    </w:div>
    <w:div w:id="2107649158">
      <w:bodyDiv w:val="1"/>
      <w:marLeft w:val="0"/>
      <w:marRight w:val="0"/>
      <w:marTop w:val="0"/>
      <w:marBottom w:val="0"/>
      <w:divBdr>
        <w:top w:val="none" w:sz="0" w:space="0" w:color="auto"/>
        <w:left w:val="none" w:sz="0" w:space="0" w:color="auto"/>
        <w:bottom w:val="none" w:sz="0" w:space="0" w:color="auto"/>
        <w:right w:val="none" w:sz="0" w:space="0" w:color="auto"/>
      </w:divBdr>
    </w:div>
    <w:div w:id="2107772524">
      <w:bodyDiv w:val="1"/>
      <w:marLeft w:val="0"/>
      <w:marRight w:val="0"/>
      <w:marTop w:val="0"/>
      <w:marBottom w:val="0"/>
      <w:divBdr>
        <w:top w:val="none" w:sz="0" w:space="0" w:color="auto"/>
        <w:left w:val="none" w:sz="0" w:space="0" w:color="auto"/>
        <w:bottom w:val="none" w:sz="0" w:space="0" w:color="auto"/>
        <w:right w:val="none" w:sz="0" w:space="0" w:color="auto"/>
      </w:divBdr>
    </w:div>
    <w:div w:id="2114278925">
      <w:bodyDiv w:val="1"/>
      <w:marLeft w:val="0"/>
      <w:marRight w:val="0"/>
      <w:marTop w:val="0"/>
      <w:marBottom w:val="0"/>
      <w:divBdr>
        <w:top w:val="none" w:sz="0" w:space="0" w:color="auto"/>
        <w:left w:val="none" w:sz="0" w:space="0" w:color="auto"/>
        <w:bottom w:val="none" w:sz="0" w:space="0" w:color="auto"/>
        <w:right w:val="none" w:sz="0" w:space="0" w:color="auto"/>
      </w:divBdr>
    </w:div>
    <w:div w:id="2127264049">
      <w:bodyDiv w:val="1"/>
      <w:marLeft w:val="0"/>
      <w:marRight w:val="0"/>
      <w:marTop w:val="0"/>
      <w:marBottom w:val="0"/>
      <w:divBdr>
        <w:top w:val="none" w:sz="0" w:space="0" w:color="auto"/>
        <w:left w:val="none" w:sz="0" w:space="0" w:color="auto"/>
        <w:bottom w:val="none" w:sz="0" w:space="0" w:color="auto"/>
        <w:right w:val="none" w:sz="0" w:space="0" w:color="auto"/>
      </w:divBdr>
      <w:divsChild>
        <w:div w:id="15622197">
          <w:marLeft w:val="0"/>
          <w:marRight w:val="0"/>
          <w:marTop w:val="0"/>
          <w:marBottom w:val="0"/>
          <w:divBdr>
            <w:top w:val="none" w:sz="0" w:space="0" w:color="auto"/>
            <w:left w:val="none" w:sz="0" w:space="0" w:color="auto"/>
            <w:bottom w:val="none" w:sz="0" w:space="0" w:color="auto"/>
            <w:right w:val="none" w:sz="0" w:space="0" w:color="auto"/>
          </w:divBdr>
        </w:div>
        <w:div w:id="21709510">
          <w:marLeft w:val="0"/>
          <w:marRight w:val="0"/>
          <w:marTop w:val="0"/>
          <w:marBottom w:val="0"/>
          <w:divBdr>
            <w:top w:val="none" w:sz="0" w:space="0" w:color="auto"/>
            <w:left w:val="none" w:sz="0" w:space="0" w:color="auto"/>
            <w:bottom w:val="none" w:sz="0" w:space="0" w:color="auto"/>
            <w:right w:val="none" w:sz="0" w:space="0" w:color="auto"/>
          </w:divBdr>
        </w:div>
        <w:div w:id="84032848">
          <w:marLeft w:val="0"/>
          <w:marRight w:val="0"/>
          <w:marTop w:val="0"/>
          <w:marBottom w:val="0"/>
          <w:divBdr>
            <w:top w:val="none" w:sz="0" w:space="0" w:color="auto"/>
            <w:left w:val="none" w:sz="0" w:space="0" w:color="auto"/>
            <w:bottom w:val="none" w:sz="0" w:space="0" w:color="auto"/>
            <w:right w:val="none" w:sz="0" w:space="0" w:color="auto"/>
          </w:divBdr>
        </w:div>
        <w:div w:id="107242641">
          <w:marLeft w:val="0"/>
          <w:marRight w:val="0"/>
          <w:marTop w:val="0"/>
          <w:marBottom w:val="0"/>
          <w:divBdr>
            <w:top w:val="none" w:sz="0" w:space="0" w:color="auto"/>
            <w:left w:val="none" w:sz="0" w:space="0" w:color="auto"/>
            <w:bottom w:val="none" w:sz="0" w:space="0" w:color="auto"/>
            <w:right w:val="none" w:sz="0" w:space="0" w:color="auto"/>
          </w:divBdr>
        </w:div>
        <w:div w:id="150565571">
          <w:marLeft w:val="0"/>
          <w:marRight w:val="0"/>
          <w:marTop w:val="0"/>
          <w:marBottom w:val="0"/>
          <w:divBdr>
            <w:top w:val="none" w:sz="0" w:space="0" w:color="auto"/>
            <w:left w:val="none" w:sz="0" w:space="0" w:color="auto"/>
            <w:bottom w:val="none" w:sz="0" w:space="0" w:color="auto"/>
            <w:right w:val="none" w:sz="0" w:space="0" w:color="auto"/>
          </w:divBdr>
        </w:div>
        <w:div w:id="151919430">
          <w:marLeft w:val="0"/>
          <w:marRight w:val="0"/>
          <w:marTop w:val="0"/>
          <w:marBottom w:val="0"/>
          <w:divBdr>
            <w:top w:val="none" w:sz="0" w:space="0" w:color="auto"/>
            <w:left w:val="none" w:sz="0" w:space="0" w:color="auto"/>
            <w:bottom w:val="none" w:sz="0" w:space="0" w:color="auto"/>
            <w:right w:val="none" w:sz="0" w:space="0" w:color="auto"/>
          </w:divBdr>
        </w:div>
        <w:div w:id="160319399">
          <w:marLeft w:val="0"/>
          <w:marRight w:val="0"/>
          <w:marTop w:val="0"/>
          <w:marBottom w:val="0"/>
          <w:divBdr>
            <w:top w:val="none" w:sz="0" w:space="0" w:color="auto"/>
            <w:left w:val="none" w:sz="0" w:space="0" w:color="auto"/>
            <w:bottom w:val="none" w:sz="0" w:space="0" w:color="auto"/>
            <w:right w:val="none" w:sz="0" w:space="0" w:color="auto"/>
          </w:divBdr>
        </w:div>
        <w:div w:id="179395331">
          <w:marLeft w:val="0"/>
          <w:marRight w:val="0"/>
          <w:marTop w:val="0"/>
          <w:marBottom w:val="0"/>
          <w:divBdr>
            <w:top w:val="none" w:sz="0" w:space="0" w:color="auto"/>
            <w:left w:val="none" w:sz="0" w:space="0" w:color="auto"/>
            <w:bottom w:val="none" w:sz="0" w:space="0" w:color="auto"/>
            <w:right w:val="none" w:sz="0" w:space="0" w:color="auto"/>
          </w:divBdr>
        </w:div>
        <w:div w:id="217791316">
          <w:marLeft w:val="0"/>
          <w:marRight w:val="0"/>
          <w:marTop w:val="0"/>
          <w:marBottom w:val="0"/>
          <w:divBdr>
            <w:top w:val="none" w:sz="0" w:space="0" w:color="auto"/>
            <w:left w:val="none" w:sz="0" w:space="0" w:color="auto"/>
            <w:bottom w:val="none" w:sz="0" w:space="0" w:color="auto"/>
            <w:right w:val="none" w:sz="0" w:space="0" w:color="auto"/>
          </w:divBdr>
          <w:divsChild>
            <w:div w:id="714812321">
              <w:marLeft w:val="0"/>
              <w:marRight w:val="0"/>
              <w:marTop w:val="0"/>
              <w:marBottom w:val="0"/>
              <w:divBdr>
                <w:top w:val="none" w:sz="0" w:space="0" w:color="auto"/>
                <w:left w:val="none" w:sz="0" w:space="0" w:color="auto"/>
                <w:bottom w:val="none" w:sz="0" w:space="0" w:color="auto"/>
                <w:right w:val="none" w:sz="0" w:space="0" w:color="auto"/>
              </w:divBdr>
            </w:div>
            <w:div w:id="816995712">
              <w:marLeft w:val="0"/>
              <w:marRight w:val="0"/>
              <w:marTop w:val="0"/>
              <w:marBottom w:val="0"/>
              <w:divBdr>
                <w:top w:val="none" w:sz="0" w:space="0" w:color="auto"/>
                <w:left w:val="none" w:sz="0" w:space="0" w:color="auto"/>
                <w:bottom w:val="none" w:sz="0" w:space="0" w:color="auto"/>
                <w:right w:val="none" w:sz="0" w:space="0" w:color="auto"/>
              </w:divBdr>
            </w:div>
            <w:div w:id="1060325371">
              <w:marLeft w:val="0"/>
              <w:marRight w:val="0"/>
              <w:marTop w:val="0"/>
              <w:marBottom w:val="0"/>
              <w:divBdr>
                <w:top w:val="none" w:sz="0" w:space="0" w:color="auto"/>
                <w:left w:val="none" w:sz="0" w:space="0" w:color="auto"/>
                <w:bottom w:val="none" w:sz="0" w:space="0" w:color="auto"/>
                <w:right w:val="none" w:sz="0" w:space="0" w:color="auto"/>
              </w:divBdr>
            </w:div>
            <w:div w:id="1644433450">
              <w:marLeft w:val="0"/>
              <w:marRight w:val="0"/>
              <w:marTop w:val="0"/>
              <w:marBottom w:val="0"/>
              <w:divBdr>
                <w:top w:val="none" w:sz="0" w:space="0" w:color="auto"/>
                <w:left w:val="none" w:sz="0" w:space="0" w:color="auto"/>
                <w:bottom w:val="none" w:sz="0" w:space="0" w:color="auto"/>
                <w:right w:val="none" w:sz="0" w:space="0" w:color="auto"/>
              </w:divBdr>
            </w:div>
          </w:divsChild>
        </w:div>
        <w:div w:id="252785016">
          <w:marLeft w:val="0"/>
          <w:marRight w:val="0"/>
          <w:marTop w:val="0"/>
          <w:marBottom w:val="0"/>
          <w:divBdr>
            <w:top w:val="none" w:sz="0" w:space="0" w:color="auto"/>
            <w:left w:val="none" w:sz="0" w:space="0" w:color="auto"/>
            <w:bottom w:val="none" w:sz="0" w:space="0" w:color="auto"/>
            <w:right w:val="none" w:sz="0" w:space="0" w:color="auto"/>
          </w:divBdr>
        </w:div>
        <w:div w:id="260115700">
          <w:marLeft w:val="0"/>
          <w:marRight w:val="0"/>
          <w:marTop w:val="0"/>
          <w:marBottom w:val="0"/>
          <w:divBdr>
            <w:top w:val="none" w:sz="0" w:space="0" w:color="auto"/>
            <w:left w:val="none" w:sz="0" w:space="0" w:color="auto"/>
            <w:bottom w:val="none" w:sz="0" w:space="0" w:color="auto"/>
            <w:right w:val="none" w:sz="0" w:space="0" w:color="auto"/>
          </w:divBdr>
          <w:divsChild>
            <w:div w:id="480853143">
              <w:marLeft w:val="-75"/>
              <w:marRight w:val="0"/>
              <w:marTop w:val="30"/>
              <w:marBottom w:val="30"/>
              <w:divBdr>
                <w:top w:val="none" w:sz="0" w:space="0" w:color="auto"/>
                <w:left w:val="none" w:sz="0" w:space="0" w:color="auto"/>
                <w:bottom w:val="none" w:sz="0" w:space="0" w:color="auto"/>
                <w:right w:val="none" w:sz="0" w:space="0" w:color="auto"/>
              </w:divBdr>
              <w:divsChild>
                <w:div w:id="20784735">
                  <w:marLeft w:val="0"/>
                  <w:marRight w:val="0"/>
                  <w:marTop w:val="0"/>
                  <w:marBottom w:val="0"/>
                  <w:divBdr>
                    <w:top w:val="none" w:sz="0" w:space="0" w:color="auto"/>
                    <w:left w:val="none" w:sz="0" w:space="0" w:color="auto"/>
                    <w:bottom w:val="none" w:sz="0" w:space="0" w:color="auto"/>
                    <w:right w:val="none" w:sz="0" w:space="0" w:color="auto"/>
                  </w:divBdr>
                  <w:divsChild>
                    <w:div w:id="823819433">
                      <w:marLeft w:val="0"/>
                      <w:marRight w:val="0"/>
                      <w:marTop w:val="0"/>
                      <w:marBottom w:val="0"/>
                      <w:divBdr>
                        <w:top w:val="none" w:sz="0" w:space="0" w:color="auto"/>
                        <w:left w:val="none" w:sz="0" w:space="0" w:color="auto"/>
                        <w:bottom w:val="none" w:sz="0" w:space="0" w:color="auto"/>
                        <w:right w:val="none" w:sz="0" w:space="0" w:color="auto"/>
                      </w:divBdr>
                    </w:div>
                  </w:divsChild>
                </w:div>
                <w:div w:id="413287095">
                  <w:marLeft w:val="0"/>
                  <w:marRight w:val="0"/>
                  <w:marTop w:val="0"/>
                  <w:marBottom w:val="0"/>
                  <w:divBdr>
                    <w:top w:val="none" w:sz="0" w:space="0" w:color="auto"/>
                    <w:left w:val="none" w:sz="0" w:space="0" w:color="auto"/>
                    <w:bottom w:val="none" w:sz="0" w:space="0" w:color="auto"/>
                    <w:right w:val="none" w:sz="0" w:space="0" w:color="auto"/>
                  </w:divBdr>
                  <w:divsChild>
                    <w:div w:id="320501298">
                      <w:marLeft w:val="0"/>
                      <w:marRight w:val="0"/>
                      <w:marTop w:val="0"/>
                      <w:marBottom w:val="0"/>
                      <w:divBdr>
                        <w:top w:val="none" w:sz="0" w:space="0" w:color="auto"/>
                        <w:left w:val="none" w:sz="0" w:space="0" w:color="auto"/>
                        <w:bottom w:val="none" w:sz="0" w:space="0" w:color="auto"/>
                        <w:right w:val="none" w:sz="0" w:space="0" w:color="auto"/>
                      </w:divBdr>
                    </w:div>
                  </w:divsChild>
                </w:div>
                <w:div w:id="430972415">
                  <w:marLeft w:val="0"/>
                  <w:marRight w:val="0"/>
                  <w:marTop w:val="0"/>
                  <w:marBottom w:val="0"/>
                  <w:divBdr>
                    <w:top w:val="none" w:sz="0" w:space="0" w:color="auto"/>
                    <w:left w:val="none" w:sz="0" w:space="0" w:color="auto"/>
                    <w:bottom w:val="none" w:sz="0" w:space="0" w:color="auto"/>
                    <w:right w:val="none" w:sz="0" w:space="0" w:color="auto"/>
                  </w:divBdr>
                  <w:divsChild>
                    <w:div w:id="1557813278">
                      <w:marLeft w:val="0"/>
                      <w:marRight w:val="0"/>
                      <w:marTop w:val="0"/>
                      <w:marBottom w:val="0"/>
                      <w:divBdr>
                        <w:top w:val="none" w:sz="0" w:space="0" w:color="auto"/>
                        <w:left w:val="none" w:sz="0" w:space="0" w:color="auto"/>
                        <w:bottom w:val="none" w:sz="0" w:space="0" w:color="auto"/>
                        <w:right w:val="none" w:sz="0" w:space="0" w:color="auto"/>
                      </w:divBdr>
                    </w:div>
                  </w:divsChild>
                </w:div>
                <w:div w:id="861554150">
                  <w:marLeft w:val="0"/>
                  <w:marRight w:val="0"/>
                  <w:marTop w:val="0"/>
                  <w:marBottom w:val="0"/>
                  <w:divBdr>
                    <w:top w:val="none" w:sz="0" w:space="0" w:color="auto"/>
                    <w:left w:val="none" w:sz="0" w:space="0" w:color="auto"/>
                    <w:bottom w:val="none" w:sz="0" w:space="0" w:color="auto"/>
                    <w:right w:val="none" w:sz="0" w:space="0" w:color="auto"/>
                  </w:divBdr>
                  <w:divsChild>
                    <w:div w:id="1321810092">
                      <w:marLeft w:val="0"/>
                      <w:marRight w:val="0"/>
                      <w:marTop w:val="0"/>
                      <w:marBottom w:val="0"/>
                      <w:divBdr>
                        <w:top w:val="none" w:sz="0" w:space="0" w:color="auto"/>
                        <w:left w:val="none" w:sz="0" w:space="0" w:color="auto"/>
                        <w:bottom w:val="none" w:sz="0" w:space="0" w:color="auto"/>
                        <w:right w:val="none" w:sz="0" w:space="0" w:color="auto"/>
                      </w:divBdr>
                    </w:div>
                  </w:divsChild>
                </w:div>
                <w:div w:id="1130830832">
                  <w:marLeft w:val="0"/>
                  <w:marRight w:val="0"/>
                  <w:marTop w:val="0"/>
                  <w:marBottom w:val="0"/>
                  <w:divBdr>
                    <w:top w:val="none" w:sz="0" w:space="0" w:color="auto"/>
                    <w:left w:val="none" w:sz="0" w:space="0" w:color="auto"/>
                    <w:bottom w:val="none" w:sz="0" w:space="0" w:color="auto"/>
                    <w:right w:val="none" w:sz="0" w:space="0" w:color="auto"/>
                  </w:divBdr>
                  <w:divsChild>
                    <w:div w:id="970018700">
                      <w:marLeft w:val="0"/>
                      <w:marRight w:val="0"/>
                      <w:marTop w:val="0"/>
                      <w:marBottom w:val="0"/>
                      <w:divBdr>
                        <w:top w:val="none" w:sz="0" w:space="0" w:color="auto"/>
                        <w:left w:val="none" w:sz="0" w:space="0" w:color="auto"/>
                        <w:bottom w:val="none" w:sz="0" w:space="0" w:color="auto"/>
                        <w:right w:val="none" w:sz="0" w:space="0" w:color="auto"/>
                      </w:divBdr>
                    </w:div>
                  </w:divsChild>
                </w:div>
                <w:div w:id="1283153899">
                  <w:marLeft w:val="0"/>
                  <w:marRight w:val="0"/>
                  <w:marTop w:val="0"/>
                  <w:marBottom w:val="0"/>
                  <w:divBdr>
                    <w:top w:val="none" w:sz="0" w:space="0" w:color="auto"/>
                    <w:left w:val="none" w:sz="0" w:space="0" w:color="auto"/>
                    <w:bottom w:val="none" w:sz="0" w:space="0" w:color="auto"/>
                    <w:right w:val="none" w:sz="0" w:space="0" w:color="auto"/>
                  </w:divBdr>
                  <w:divsChild>
                    <w:div w:id="244190988">
                      <w:marLeft w:val="0"/>
                      <w:marRight w:val="0"/>
                      <w:marTop w:val="0"/>
                      <w:marBottom w:val="0"/>
                      <w:divBdr>
                        <w:top w:val="none" w:sz="0" w:space="0" w:color="auto"/>
                        <w:left w:val="none" w:sz="0" w:space="0" w:color="auto"/>
                        <w:bottom w:val="none" w:sz="0" w:space="0" w:color="auto"/>
                        <w:right w:val="none" w:sz="0" w:space="0" w:color="auto"/>
                      </w:divBdr>
                    </w:div>
                  </w:divsChild>
                </w:div>
                <w:div w:id="1350330505">
                  <w:marLeft w:val="0"/>
                  <w:marRight w:val="0"/>
                  <w:marTop w:val="0"/>
                  <w:marBottom w:val="0"/>
                  <w:divBdr>
                    <w:top w:val="none" w:sz="0" w:space="0" w:color="auto"/>
                    <w:left w:val="none" w:sz="0" w:space="0" w:color="auto"/>
                    <w:bottom w:val="none" w:sz="0" w:space="0" w:color="auto"/>
                    <w:right w:val="none" w:sz="0" w:space="0" w:color="auto"/>
                  </w:divBdr>
                  <w:divsChild>
                    <w:div w:id="2100440256">
                      <w:marLeft w:val="0"/>
                      <w:marRight w:val="0"/>
                      <w:marTop w:val="0"/>
                      <w:marBottom w:val="0"/>
                      <w:divBdr>
                        <w:top w:val="none" w:sz="0" w:space="0" w:color="auto"/>
                        <w:left w:val="none" w:sz="0" w:space="0" w:color="auto"/>
                        <w:bottom w:val="none" w:sz="0" w:space="0" w:color="auto"/>
                        <w:right w:val="none" w:sz="0" w:space="0" w:color="auto"/>
                      </w:divBdr>
                    </w:div>
                  </w:divsChild>
                </w:div>
                <w:div w:id="1726101445">
                  <w:marLeft w:val="0"/>
                  <w:marRight w:val="0"/>
                  <w:marTop w:val="0"/>
                  <w:marBottom w:val="0"/>
                  <w:divBdr>
                    <w:top w:val="none" w:sz="0" w:space="0" w:color="auto"/>
                    <w:left w:val="none" w:sz="0" w:space="0" w:color="auto"/>
                    <w:bottom w:val="none" w:sz="0" w:space="0" w:color="auto"/>
                    <w:right w:val="none" w:sz="0" w:space="0" w:color="auto"/>
                  </w:divBdr>
                  <w:divsChild>
                    <w:div w:id="1943219749">
                      <w:marLeft w:val="0"/>
                      <w:marRight w:val="0"/>
                      <w:marTop w:val="0"/>
                      <w:marBottom w:val="0"/>
                      <w:divBdr>
                        <w:top w:val="none" w:sz="0" w:space="0" w:color="auto"/>
                        <w:left w:val="none" w:sz="0" w:space="0" w:color="auto"/>
                        <w:bottom w:val="none" w:sz="0" w:space="0" w:color="auto"/>
                        <w:right w:val="none" w:sz="0" w:space="0" w:color="auto"/>
                      </w:divBdr>
                    </w:div>
                  </w:divsChild>
                </w:div>
                <w:div w:id="1900238442">
                  <w:marLeft w:val="0"/>
                  <w:marRight w:val="0"/>
                  <w:marTop w:val="0"/>
                  <w:marBottom w:val="0"/>
                  <w:divBdr>
                    <w:top w:val="none" w:sz="0" w:space="0" w:color="auto"/>
                    <w:left w:val="none" w:sz="0" w:space="0" w:color="auto"/>
                    <w:bottom w:val="none" w:sz="0" w:space="0" w:color="auto"/>
                    <w:right w:val="none" w:sz="0" w:space="0" w:color="auto"/>
                  </w:divBdr>
                  <w:divsChild>
                    <w:div w:id="1807549733">
                      <w:marLeft w:val="0"/>
                      <w:marRight w:val="0"/>
                      <w:marTop w:val="0"/>
                      <w:marBottom w:val="0"/>
                      <w:divBdr>
                        <w:top w:val="none" w:sz="0" w:space="0" w:color="auto"/>
                        <w:left w:val="none" w:sz="0" w:space="0" w:color="auto"/>
                        <w:bottom w:val="none" w:sz="0" w:space="0" w:color="auto"/>
                        <w:right w:val="none" w:sz="0" w:space="0" w:color="auto"/>
                      </w:divBdr>
                    </w:div>
                  </w:divsChild>
                </w:div>
                <w:div w:id="2081171588">
                  <w:marLeft w:val="0"/>
                  <w:marRight w:val="0"/>
                  <w:marTop w:val="0"/>
                  <w:marBottom w:val="0"/>
                  <w:divBdr>
                    <w:top w:val="none" w:sz="0" w:space="0" w:color="auto"/>
                    <w:left w:val="none" w:sz="0" w:space="0" w:color="auto"/>
                    <w:bottom w:val="none" w:sz="0" w:space="0" w:color="auto"/>
                    <w:right w:val="none" w:sz="0" w:space="0" w:color="auto"/>
                  </w:divBdr>
                  <w:divsChild>
                    <w:div w:id="12227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3181">
          <w:marLeft w:val="0"/>
          <w:marRight w:val="0"/>
          <w:marTop w:val="0"/>
          <w:marBottom w:val="0"/>
          <w:divBdr>
            <w:top w:val="none" w:sz="0" w:space="0" w:color="auto"/>
            <w:left w:val="none" w:sz="0" w:space="0" w:color="auto"/>
            <w:bottom w:val="none" w:sz="0" w:space="0" w:color="auto"/>
            <w:right w:val="none" w:sz="0" w:space="0" w:color="auto"/>
          </w:divBdr>
          <w:divsChild>
            <w:div w:id="1730952647">
              <w:marLeft w:val="0"/>
              <w:marRight w:val="0"/>
              <w:marTop w:val="0"/>
              <w:marBottom w:val="0"/>
              <w:divBdr>
                <w:top w:val="none" w:sz="0" w:space="0" w:color="auto"/>
                <w:left w:val="none" w:sz="0" w:space="0" w:color="auto"/>
                <w:bottom w:val="none" w:sz="0" w:space="0" w:color="auto"/>
                <w:right w:val="none" w:sz="0" w:space="0" w:color="auto"/>
              </w:divBdr>
            </w:div>
          </w:divsChild>
        </w:div>
        <w:div w:id="329678490">
          <w:marLeft w:val="0"/>
          <w:marRight w:val="0"/>
          <w:marTop w:val="0"/>
          <w:marBottom w:val="0"/>
          <w:divBdr>
            <w:top w:val="none" w:sz="0" w:space="0" w:color="auto"/>
            <w:left w:val="none" w:sz="0" w:space="0" w:color="auto"/>
            <w:bottom w:val="none" w:sz="0" w:space="0" w:color="auto"/>
            <w:right w:val="none" w:sz="0" w:space="0" w:color="auto"/>
          </w:divBdr>
        </w:div>
        <w:div w:id="337082465">
          <w:marLeft w:val="0"/>
          <w:marRight w:val="0"/>
          <w:marTop w:val="0"/>
          <w:marBottom w:val="0"/>
          <w:divBdr>
            <w:top w:val="none" w:sz="0" w:space="0" w:color="auto"/>
            <w:left w:val="none" w:sz="0" w:space="0" w:color="auto"/>
            <w:bottom w:val="none" w:sz="0" w:space="0" w:color="auto"/>
            <w:right w:val="none" w:sz="0" w:space="0" w:color="auto"/>
          </w:divBdr>
        </w:div>
        <w:div w:id="361127826">
          <w:marLeft w:val="0"/>
          <w:marRight w:val="0"/>
          <w:marTop w:val="0"/>
          <w:marBottom w:val="0"/>
          <w:divBdr>
            <w:top w:val="none" w:sz="0" w:space="0" w:color="auto"/>
            <w:left w:val="none" w:sz="0" w:space="0" w:color="auto"/>
            <w:bottom w:val="none" w:sz="0" w:space="0" w:color="auto"/>
            <w:right w:val="none" w:sz="0" w:space="0" w:color="auto"/>
          </w:divBdr>
          <w:divsChild>
            <w:div w:id="613052316">
              <w:marLeft w:val="0"/>
              <w:marRight w:val="0"/>
              <w:marTop w:val="0"/>
              <w:marBottom w:val="0"/>
              <w:divBdr>
                <w:top w:val="none" w:sz="0" w:space="0" w:color="auto"/>
                <w:left w:val="none" w:sz="0" w:space="0" w:color="auto"/>
                <w:bottom w:val="none" w:sz="0" w:space="0" w:color="auto"/>
                <w:right w:val="none" w:sz="0" w:space="0" w:color="auto"/>
              </w:divBdr>
            </w:div>
            <w:div w:id="1334188456">
              <w:marLeft w:val="0"/>
              <w:marRight w:val="0"/>
              <w:marTop w:val="0"/>
              <w:marBottom w:val="0"/>
              <w:divBdr>
                <w:top w:val="none" w:sz="0" w:space="0" w:color="auto"/>
                <w:left w:val="none" w:sz="0" w:space="0" w:color="auto"/>
                <w:bottom w:val="none" w:sz="0" w:space="0" w:color="auto"/>
                <w:right w:val="none" w:sz="0" w:space="0" w:color="auto"/>
              </w:divBdr>
            </w:div>
            <w:div w:id="1441291207">
              <w:marLeft w:val="0"/>
              <w:marRight w:val="0"/>
              <w:marTop w:val="0"/>
              <w:marBottom w:val="0"/>
              <w:divBdr>
                <w:top w:val="none" w:sz="0" w:space="0" w:color="auto"/>
                <w:left w:val="none" w:sz="0" w:space="0" w:color="auto"/>
                <w:bottom w:val="none" w:sz="0" w:space="0" w:color="auto"/>
                <w:right w:val="none" w:sz="0" w:space="0" w:color="auto"/>
              </w:divBdr>
            </w:div>
            <w:div w:id="2029791763">
              <w:marLeft w:val="0"/>
              <w:marRight w:val="0"/>
              <w:marTop w:val="0"/>
              <w:marBottom w:val="0"/>
              <w:divBdr>
                <w:top w:val="none" w:sz="0" w:space="0" w:color="auto"/>
                <w:left w:val="none" w:sz="0" w:space="0" w:color="auto"/>
                <w:bottom w:val="none" w:sz="0" w:space="0" w:color="auto"/>
                <w:right w:val="none" w:sz="0" w:space="0" w:color="auto"/>
              </w:divBdr>
            </w:div>
          </w:divsChild>
        </w:div>
        <w:div w:id="417792916">
          <w:marLeft w:val="0"/>
          <w:marRight w:val="0"/>
          <w:marTop w:val="0"/>
          <w:marBottom w:val="0"/>
          <w:divBdr>
            <w:top w:val="none" w:sz="0" w:space="0" w:color="auto"/>
            <w:left w:val="none" w:sz="0" w:space="0" w:color="auto"/>
            <w:bottom w:val="none" w:sz="0" w:space="0" w:color="auto"/>
            <w:right w:val="none" w:sz="0" w:space="0" w:color="auto"/>
          </w:divBdr>
        </w:div>
        <w:div w:id="439035610">
          <w:marLeft w:val="0"/>
          <w:marRight w:val="0"/>
          <w:marTop w:val="0"/>
          <w:marBottom w:val="0"/>
          <w:divBdr>
            <w:top w:val="none" w:sz="0" w:space="0" w:color="auto"/>
            <w:left w:val="none" w:sz="0" w:space="0" w:color="auto"/>
            <w:bottom w:val="none" w:sz="0" w:space="0" w:color="auto"/>
            <w:right w:val="none" w:sz="0" w:space="0" w:color="auto"/>
          </w:divBdr>
        </w:div>
        <w:div w:id="470483022">
          <w:marLeft w:val="0"/>
          <w:marRight w:val="0"/>
          <w:marTop w:val="0"/>
          <w:marBottom w:val="0"/>
          <w:divBdr>
            <w:top w:val="none" w:sz="0" w:space="0" w:color="auto"/>
            <w:left w:val="none" w:sz="0" w:space="0" w:color="auto"/>
            <w:bottom w:val="none" w:sz="0" w:space="0" w:color="auto"/>
            <w:right w:val="none" w:sz="0" w:space="0" w:color="auto"/>
          </w:divBdr>
        </w:div>
        <w:div w:id="505554614">
          <w:marLeft w:val="0"/>
          <w:marRight w:val="0"/>
          <w:marTop w:val="0"/>
          <w:marBottom w:val="0"/>
          <w:divBdr>
            <w:top w:val="none" w:sz="0" w:space="0" w:color="auto"/>
            <w:left w:val="none" w:sz="0" w:space="0" w:color="auto"/>
            <w:bottom w:val="none" w:sz="0" w:space="0" w:color="auto"/>
            <w:right w:val="none" w:sz="0" w:space="0" w:color="auto"/>
          </w:divBdr>
        </w:div>
        <w:div w:id="506095659">
          <w:marLeft w:val="0"/>
          <w:marRight w:val="0"/>
          <w:marTop w:val="0"/>
          <w:marBottom w:val="0"/>
          <w:divBdr>
            <w:top w:val="none" w:sz="0" w:space="0" w:color="auto"/>
            <w:left w:val="none" w:sz="0" w:space="0" w:color="auto"/>
            <w:bottom w:val="none" w:sz="0" w:space="0" w:color="auto"/>
            <w:right w:val="none" w:sz="0" w:space="0" w:color="auto"/>
          </w:divBdr>
        </w:div>
        <w:div w:id="538057622">
          <w:marLeft w:val="0"/>
          <w:marRight w:val="0"/>
          <w:marTop w:val="0"/>
          <w:marBottom w:val="0"/>
          <w:divBdr>
            <w:top w:val="none" w:sz="0" w:space="0" w:color="auto"/>
            <w:left w:val="none" w:sz="0" w:space="0" w:color="auto"/>
            <w:bottom w:val="none" w:sz="0" w:space="0" w:color="auto"/>
            <w:right w:val="none" w:sz="0" w:space="0" w:color="auto"/>
          </w:divBdr>
          <w:divsChild>
            <w:div w:id="320037882">
              <w:marLeft w:val="0"/>
              <w:marRight w:val="0"/>
              <w:marTop w:val="0"/>
              <w:marBottom w:val="0"/>
              <w:divBdr>
                <w:top w:val="none" w:sz="0" w:space="0" w:color="auto"/>
                <w:left w:val="none" w:sz="0" w:space="0" w:color="auto"/>
                <w:bottom w:val="none" w:sz="0" w:space="0" w:color="auto"/>
                <w:right w:val="none" w:sz="0" w:space="0" w:color="auto"/>
              </w:divBdr>
            </w:div>
            <w:div w:id="341444082">
              <w:marLeft w:val="0"/>
              <w:marRight w:val="0"/>
              <w:marTop w:val="0"/>
              <w:marBottom w:val="0"/>
              <w:divBdr>
                <w:top w:val="none" w:sz="0" w:space="0" w:color="auto"/>
                <w:left w:val="none" w:sz="0" w:space="0" w:color="auto"/>
                <w:bottom w:val="none" w:sz="0" w:space="0" w:color="auto"/>
                <w:right w:val="none" w:sz="0" w:space="0" w:color="auto"/>
              </w:divBdr>
            </w:div>
            <w:div w:id="498424787">
              <w:marLeft w:val="0"/>
              <w:marRight w:val="0"/>
              <w:marTop w:val="0"/>
              <w:marBottom w:val="0"/>
              <w:divBdr>
                <w:top w:val="none" w:sz="0" w:space="0" w:color="auto"/>
                <w:left w:val="none" w:sz="0" w:space="0" w:color="auto"/>
                <w:bottom w:val="none" w:sz="0" w:space="0" w:color="auto"/>
                <w:right w:val="none" w:sz="0" w:space="0" w:color="auto"/>
              </w:divBdr>
            </w:div>
            <w:div w:id="1669015447">
              <w:marLeft w:val="0"/>
              <w:marRight w:val="0"/>
              <w:marTop w:val="0"/>
              <w:marBottom w:val="0"/>
              <w:divBdr>
                <w:top w:val="none" w:sz="0" w:space="0" w:color="auto"/>
                <w:left w:val="none" w:sz="0" w:space="0" w:color="auto"/>
                <w:bottom w:val="none" w:sz="0" w:space="0" w:color="auto"/>
                <w:right w:val="none" w:sz="0" w:space="0" w:color="auto"/>
              </w:divBdr>
            </w:div>
            <w:div w:id="1816869826">
              <w:marLeft w:val="0"/>
              <w:marRight w:val="0"/>
              <w:marTop w:val="0"/>
              <w:marBottom w:val="0"/>
              <w:divBdr>
                <w:top w:val="none" w:sz="0" w:space="0" w:color="auto"/>
                <w:left w:val="none" w:sz="0" w:space="0" w:color="auto"/>
                <w:bottom w:val="none" w:sz="0" w:space="0" w:color="auto"/>
                <w:right w:val="none" w:sz="0" w:space="0" w:color="auto"/>
              </w:divBdr>
            </w:div>
          </w:divsChild>
        </w:div>
        <w:div w:id="562453629">
          <w:marLeft w:val="0"/>
          <w:marRight w:val="0"/>
          <w:marTop w:val="0"/>
          <w:marBottom w:val="0"/>
          <w:divBdr>
            <w:top w:val="none" w:sz="0" w:space="0" w:color="auto"/>
            <w:left w:val="none" w:sz="0" w:space="0" w:color="auto"/>
            <w:bottom w:val="none" w:sz="0" w:space="0" w:color="auto"/>
            <w:right w:val="none" w:sz="0" w:space="0" w:color="auto"/>
          </w:divBdr>
        </w:div>
        <w:div w:id="594483220">
          <w:marLeft w:val="0"/>
          <w:marRight w:val="0"/>
          <w:marTop w:val="0"/>
          <w:marBottom w:val="0"/>
          <w:divBdr>
            <w:top w:val="none" w:sz="0" w:space="0" w:color="auto"/>
            <w:left w:val="none" w:sz="0" w:space="0" w:color="auto"/>
            <w:bottom w:val="none" w:sz="0" w:space="0" w:color="auto"/>
            <w:right w:val="none" w:sz="0" w:space="0" w:color="auto"/>
          </w:divBdr>
        </w:div>
        <w:div w:id="669254389">
          <w:marLeft w:val="0"/>
          <w:marRight w:val="0"/>
          <w:marTop w:val="0"/>
          <w:marBottom w:val="0"/>
          <w:divBdr>
            <w:top w:val="none" w:sz="0" w:space="0" w:color="auto"/>
            <w:left w:val="none" w:sz="0" w:space="0" w:color="auto"/>
            <w:bottom w:val="none" w:sz="0" w:space="0" w:color="auto"/>
            <w:right w:val="none" w:sz="0" w:space="0" w:color="auto"/>
          </w:divBdr>
        </w:div>
        <w:div w:id="673534336">
          <w:marLeft w:val="0"/>
          <w:marRight w:val="0"/>
          <w:marTop w:val="0"/>
          <w:marBottom w:val="0"/>
          <w:divBdr>
            <w:top w:val="none" w:sz="0" w:space="0" w:color="auto"/>
            <w:left w:val="none" w:sz="0" w:space="0" w:color="auto"/>
            <w:bottom w:val="none" w:sz="0" w:space="0" w:color="auto"/>
            <w:right w:val="none" w:sz="0" w:space="0" w:color="auto"/>
          </w:divBdr>
        </w:div>
        <w:div w:id="679702943">
          <w:marLeft w:val="0"/>
          <w:marRight w:val="0"/>
          <w:marTop w:val="0"/>
          <w:marBottom w:val="0"/>
          <w:divBdr>
            <w:top w:val="none" w:sz="0" w:space="0" w:color="auto"/>
            <w:left w:val="none" w:sz="0" w:space="0" w:color="auto"/>
            <w:bottom w:val="none" w:sz="0" w:space="0" w:color="auto"/>
            <w:right w:val="none" w:sz="0" w:space="0" w:color="auto"/>
          </w:divBdr>
        </w:div>
        <w:div w:id="710109584">
          <w:marLeft w:val="0"/>
          <w:marRight w:val="0"/>
          <w:marTop w:val="0"/>
          <w:marBottom w:val="0"/>
          <w:divBdr>
            <w:top w:val="none" w:sz="0" w:space="0" w:color="auto"/>
            <w:left w:val="none" w:sz="0" w:space="0" w:color="auto"/>
            <w:bottom w:val="none" w:sz="0" w:space="0" w:color="auto"/>
            <w:right w:val="none" w:sz="0" w:space="0" w:color="auto"/>
          </w:divBdr>
        </w:div>
        <w:div w:id="715814960">
          <w:marLeft w:val="0"/>
          <w:marRight w:val="0"/>
          <w:marTop w:val="0"/>
          <w:marBottom w:val="0"/>
          <w:divBdr>
            <w:top w:val="none" w:sz="0" w:space="0" w:color="auto"/>
            <w:left w:val="none" w:sz="0" w:space="0" w:color="auto"/>
            <w:bottom w:val="none" w:sz="0" w:space="0" w:color="auto"/>
            <w:right w:val="none" w:sz="0" w:space="0" w:color="auto"/>
          </w:divBdr>
        </w:div>
        <w:div w:id="750155439">
          <w:marLeft w:val="0"/>
          <w:marRight w:val="0"/>
          <w:marTop w:val="0"/>
          <w:marBottom w:val="0"/>
          <w:divBdr>
            <w:top w:val="none" w:sz="0" w:space="0" w:color="auto"/>
            <w:left w:val="none" w:sz="0" w:space="0" w:color="auto"/>
            <w:bottom w:val="none" w:sz="0" w:space="0" w:color="auto"/>
            <w:right w:val="none" w:sz="0" w:space="0" w:color="auto"/>
          </w:divBdr>
        </w:div>
        <w:div w:id="753625133">
          <w:marLeft w:val="0"/>
          <w:marRight w:val="0"/>
          <w:marTop w:val="0"/>
          <w:marBottom w:val="0"/>
          <w:divBdr>
            <w:top w:val="none" w:sz="0" w:space="0" w:color="auto"/>
            <w:left w:val="none" w:sz="0" w:space="0" w:color="auto"/>
            <w:bottom w:val="none" w:sz="0" w:space="0" w:color="auto"/>
            <w:right w:val="none" w:sz="0" w:space="0" w:color="auto"/>
          </w:divBdr>
        </w:div>
        <w:div w:id="769548726">
          <w:marLeft w:val="0"/>
          <w:marRight w:val="0"/>
          <w:marTop w:val="0"/>
          <w:marBottom w:val="0"/>
          <w:divBdr>
            <w:top w:val="none" w:sz="0" w:space="0" w:color="auto"/>
            <w:left w:val="none" w:sz="0" w:space="0" w:color="auto"/>
            <w:bottom w:val="none" w:sz="0" w:space="0" w:color="auto"/>
            <w:right w:val="none" w:sz="0" w:space="0" w:color="auto"/>
          </w:divBdr>
        </w:div>
        <w:div w:id="774134524">
          <w:marLeft w:val="0"/>
          <w:marRight w:val="0"/>
          <w:marTop w:val="0"/>
          <w:marBottom w:val="0"/>
          <w:divBdr>
            <w:top w:val="none" w:sz="0" w:space="0" w:color="auto"/>
            <w:left w:val="none" w:sz="0" w:space="0" w:color="auto"/>
            <w:bottom w:val="none" w:sz="0" w:space="0" w:color="auto"/>
            <w:right w:val="none" w:sz="0" w:space="0" w:color="auto"/>
          </w:divBdr>
        </w:div>
        <w:div w:id="783304901">
          <w:marLeft w:val="0"/>
          <w:marRight w:val="0"/>
          <w:marTop w:val="0"/>
          <w:marBottom w:val="0"/>
          <w:divBdr>
            <w:top w:val="none" w:sz="0" w:space="0" w:color="auto"/>
            <w:left w:val="none" w:sz="0" w:space="0" w:color="auto"/>
            <w:bottom w:val="none" w:sz="0" w:space="0" w:color="auto"/>
            <w:right w:val="none" w:sz="0" w:space="0" w:color="auto"/>
          </w:divBdr>
        </w:div>
        <w:div w:id="795828824">
          <w:marLeft w:val="0"/>
          <w:marRight w:val="0"/>
          <w:marTop w:val="0"/>
          <w:marBottom w:val="0"/>
          <w:divBdr>
            <w:top w:val="none" w:sz="0" w:space="0" w:color="auto"/>
            <w:left w:val="none" w:sz="0" w:space="0" w:color="auto"/>
            <w:bottom w:val="none" w:sz="0" w:space="0" w:color="auto"/>
            <w:right w:val="none" w:sz="0" w:space="0" w:color="auto"/>
          </w:divBdr>
        </w:div>
        <w:div w:id="799029194">
          <w:marLeft w:val="0"/>
          <w:marRight w:val="0"/>
          <w:marTop w:val="0"/>
          <w:marBottom w:val="0"/>
          <w:divBdr>
            <w:top w:val="none" w:sz="0" w:space="0" w:color="auto"/>
            <w:left w:val="none" w:sz="0" w:space="0" w:color="auto"/>
            <w:bottom w:val="none" w:sz="0" w:space="0" w:color="auto"/>
            <w:right w:val="none" w:sz="0" w:space="0" w:color="auto"/>
          </w:divBdr>
        </w:div>
        <w:div w:id="806820785">
          <w:marLeft w:val="0"/>
          <w:marRight w:val="0"/>
          <w:marTop w:val="0"/>
          <w:marBottom w:val="0"/>
          <w:divBdr>
            <w:top w:val="none" w:sz="0" w:space="0" w:color="auto"/>
            <w:left w:val="none" w:sz="0" w:space="0" w:color="auto"/>
            <w:bottom w:val="none" w:sz="0" w:space="0" w:color="auto"/>
            <w:right w:val="none" w:sz="0" w:space="0" w:color="auto"/>
          </w:divBdr>
        </w:div>
        <w:div w:id="820384733">
          <w:marLeft w:val="0"/>
          <w:marRight w:val="0"/>
          <w:marTop w:val="0"/>
          <w:marBottom w:val="0"/>
          <w:divBdr>
            <w:top w:val="none" w:sz="0" w:space="0" w:color="auto"/>
            <w:left w:val="none" w:sz="0" w:space="0" w:color="auto"/>
            <w:bottom w:val="none" w:sz="0" w:space="0" w:color="auto"/>
            <w:right w:val="none" w:sz="0" w:space="0" w:color="auto"/>
          </w:divBdr>
        </w:div>
        <w:div w:id="855580946">
          <w:marLeft w:val="0"/>
          <w:marRight w:val="0"/>
          <w:marTop w:val="0"/>
          <w:marBottom w:val="0"/>
          <w:divBdr>
            <w:top w:val="none" w:sz="0" w:space="0" w:color="auto"/>
            <w:left w:val="none" w:sz="0" w:space="0" w:color="auto"/>
            <w:bottom w:val="none" w:sz="0" w:space="0" w:color="auto"/>
            <w:right w:val="none" w:sz="0" w:space="0" w:color="auto"/>
          </w:divBdr>
        </w:div>
        <w:div w:id="907499284">
          <w:marLeft w:val="0"/>
          <w:marRight w:val="0"/>
          <w:marTop w:val="0"/>
          <w:marBottom w:val="0"/>
          <w:divBdr>
            <w:top w:val="none" w:sz="0" w:space="0" w:color="auto"/>
            <w:left w:val="none" w:sz="0" w:space="0" w:color="auto"/>
            <w:bottom w:val="none" w:sz="0" w:space="0" w:color="auto"/>
            <w:right w:val="none" w:sz="0" w:space="0" w:color="auto"/>
          </w:divBdr>
        </w:div>
        <w:div w:id="946159211">
          <w:marLeft w:val="0"/>
          <w:marRight w:val="0"/>
          <w:marTop w:val="0"/>
          <w:marBottom w:val="0"/>
          <w:divBdr>
            <w:top w:val="none" w:sz="0" w:space="0" w:color="auto"/>
            <w:left w:val="none" w:sz="0" w:space="0" w:color="auto"/>
            <w:bottom w:val="none" w:sz="0" w:space="0" w:color="auto"/>
            <w:right w:val="none" w:sz="0" w:space="0" w:color="auto"/>
          </w:divBdr>
        </w:div>
        <w:div w:id="948510138">
          <w:marLeft w:val="0"/>
          <w:marRight w:val="0"/>
          <w:marTop w:val="0"/>
          <w:marBottom w:val="0"/>
          <w:divBdr>
            <w:top w:val="none" w:sz="0" w:space="0" w:color="auto"/>
            <w:left w:val="none" w:sz="0" w:space="0" w:color="auto"/>
            <w:bottom w:val="none" w:sz="0" w:space="0" w:color="auto"/>
            <w:right w:val="none" w:sz="0" w:space="0" w:color="auto"/>
          </w:divBdr>
          <w:divsChild>
            <w:div w:id="321081978">
              <w:marLeft w:val="0"/>
              <w:marRight w:val="0"/>
              <w:marTop w:val="0"/>
              <w:marBottom w:val="0"/>
              <w:divBdr>
                <w:top w:val="none" w:sz="0" w:space="0" w:color="auto"/>
                <w:left w:val="none" w:sz="0" w:space="0" w:color="auto"/>
                <w:bottom w:val="none" w:sz="0" w:space="0" w:color="auto"/>
                <w:right w:val="none" w:sz="0" w:space="0" w:color="auto"/>
              </w:divBdr>
            </w:div>
            <w:div w:id="563490447">
              <w:marLeft w:val="0"/>
              <w:marRight w:val="0"/>
              <w:marTop w:val="0"/>
              <w:marBottom w:val="0"/>
              <w:divBdr>
                <w:top w:val="none" w:sz="0" w:space="0" w:color="auto"/>
                <w:left w:val="none" w:sz="0" w:space="0" w:color="auto"/>
                <w:bottom w:val="none" w:sz="0" w:space="0" w:color="auto"/>
                <w:right w:val="none" w:sz="0" w:space="0" w:color="auto"/>
              </w:divBdr>
            </w:div>
            <w:div w:id="569536665">
              <w:marLeft w:val="0"/>
              <w:marRight w:val="0"/>
              <w:marTop w:val="0"/>
              <w:marBottom w:val="0"/>
              <w:divBdr>
                <w:top w:val="none" w:sz="0" w:space="0" w:color="auto"/>
                <w:left w:val="none" w:sz="0" w:space="0" w:color="auto"/>
                <w:bottom w:val="none" w:sz="0" w:space="0" w:color="auto"/>
                <w:right w:val="none" w:sz="0" w:space="0" w:color="auto"/>
              </w:divBdr>
            </w:div>
            <w:div w:id="770778724">
              <w:marLeft w:val="0"/>
              <w:marRight w:val="0"/>
              <w:marTop w:val="0"/>
              <w:marBottom w:val="0"/>
              <w:divBdr>
                <w:top w:val="none" w:sz="0" w:space="0" w:color="auto"/>
                <w:left w:val="none" w:sz="0" w:space="0" w:color="auto"/>
                <w:bottom w:val="none" w:sz="0" w:space="0" w:color="auto"/>
                <w:right w:val="none" w:sz="0" w:space="0" w:color="auto"/>
              </w:divBdr>
            </w:div>
            <w:div w:id="1303197817">
              <w:marLeft w:val="0"/>
              <w:marRight w:val="0"/>
              <w:marTop w:val="0"/>
              <w:marBottom w:val="0"/>
              <w:divBdr>
                <w:top w:val="none" w:sz="0" w:space="0" w:color="auto"/>
                <w:left w:val="none" w:sz="0" w:space="0" w:color="auto"/>
                <w:bottom w:val="none" w:sz="0" w:space="0" w:color="auto"/>
                <w:right w:val="none" w:sz="0" w:space="0" w:color="auto"/>
              </w:divBdr>
            </w:div>
          </w:divsChild>
        </w:div>
        <w:div w:id="974722009">
          <w:marLeft w:val="0"/>
          <w:marRight w:val="0"/>
          <w:marTop w:val="0"/>
          <w:marBottom w:val="0"/>
          <w:divBdr>
            <w:top w:val="none" w:sz="0" w:space="0" w:color="auto"/>
            <w:left w:val="none" w:sz="0" w:space="0" w:color="auto"/>
            <w:bottom w:val="none" w:sz="0" w:space="0" w:color="auto"/>
            <w:right w:val="none" w:sz="0" w:space="0" w:color="auto"/>
          </w:divBdr>
          <w:divsChild>
            <w:div w:id="1097483122">
              <w:marLeft w:val="0"/>
              <w:marRight w:val="0"/>
              <w:marTop w:val="0"/>
              <w:marBottom w:val="0"/>
              <w:divBdr>
                <w:top w:val="none" w:sz="0" w:space="0" w:color="auto"/>
                <w:left w:val="none" w:sz="0" w:space="0" w:color="auto"/>
                <w:bottom w:val="none" w:sz="0" w:space="0" w:color="auto"/>
                <w:right w:val="none" w:sz="0" w:space="0" w:color="auto"/>
              </w:divBdr>
            </w:div>
            <w:div w:id="1519657508">
              <w:marLeft w:val="0"/>
              <w:marRight w:val="0"/>
              <w:marTop w:val="0"/>
              <w:marBottom w:val="0"/>
              <w:divBdr>
                <w:top w:val="none" w:sz="0" w:space="0" w:color="auto"/>
                <w:left w:val="none" w:sz="0" w:space="0" w:color="auto"/>
                <w:bottom w:val="none" w:sz="0" w:space="0" w:color="auto"/>
                <w:right w:val="none" w:sz="0" w:space="0" w:color="auto"/>
              </w:divBdr>
            </w:div>
            <w:div w:id="1667247509">
              <w:marLeft w:val="0"/>
              <w:marRight w:val="0"/>
              <w:marTop w:val="0"/>
              <w:marBottom w:val="0"/>
              <w:divBdr>
                <w:top w:val="none" w:sz="0" w:space="0" w:color="auto"/>
                <w:left w:val="none" w:sz="0" w:space="0" w:color="auto"/>
                <w:bottom w:val="none" w:sz="0" w:space="0" w:color="auto"/>
                <w:right w:val="none" w:sz="0" w:space="0" w:color="auto"/>
              </w:divBdr>
            </w:div>
          </w:divsChild>
        </w:div>
        <w:div w:id="1010177262">
          <w:marLeft w:val="0"/>
          <w:marRight w:val="0"/>
          <w:marTop w:val="0"/>
          <w:marBottom w:val="0"/>
          <w:divBdr>
            <w:top w:val="none" w:sz="0" w:space="0" w:color="auto"/>
            <w:left w:val="none" w:sz="0" w:space="0" w:color="auto"/>
            <w:bottom w:val="none" w:sz="0" w:space="0" w:color="auto"/>
            <w:right w:val="none" w:sz="0" w:space="0" w:color="auto"/>
          </w:divBdr>
        </w:div>
        <w:div w:id="1054310146">
          <w:marLeft w:val="0"/>
          <w:marRight w:val="0"/>
          <w:marTop w:val="0"/>
          <w:marBottom w:val="0"/>
          <w:divBdr>
            <w:top w:val="none" w:sz="0" w:space="0" w:color="auto"/>
            <w:left w:val="none" w:sz="0" w:space="0" w:color="auto"/>
            <w:bottom w:val="none" w:sz="0" w:space="0" w:color="auto"/>
            <w:right w:val="none" w:sz="0" w:space="0" w:color="auto"/>
          </w:divBdr>
        </w:div>
        <w:div w:id="1069114665">
          <w:marLeft w:val="0"/>
          <w:marRight w:val="0"/>
          <w:marTop w:val="0"/>
          <w:marBottom w:val="0"/>
          <w:divBdr>
            <w:top w:val="none" w:sz="0" w:space="0" w:color="auto"/>
            <w:left w:val="none" w:sz="0" w:space="0" w:color="auto"/>
            <w:bottom w:val="none" w:sz="0" w:space="0" w:color="auto"/>
            <w:right w:val="none" w:sz="0" w:space="0" w:color="auto"/>
          </w:divBdr>
          <w:divsChild>
            <w:div w:id="277878877">
              <w:marLeft w:val="0"/>
              <w:marRight w:val="0"/>
              <w:marTop w:val="0"/>
              <w:marBottom w:val="0"/>
              <w:divBdr>
                <w:top w:val="none" w:sz="0" w:space="0" w:color="auto"/>
                <w:left w:val="none" w:sz="0" w:space="0" w:color="auto"/>
                <w:bottom w:val="none" w:sz="0" w:space="0" w:color="auto"/>
                <w:right w:val="none" w:sz="0" w:space="0" w:color="auto"/>
              </w:divBdr>
            </w:div>
            <w:div w:id="326444707">
              <w:marLeft w:val="0"/>
              <w:marRight w:val="0"/>
              <w:marTop w:val="0"/>
              <w:marBottom w:val="0"/>
              <w:divBdr>
                <w:top w:val="none" w:sz="0" w:space="0" w:color="auto"/>
                <w:left w:val="none" w:sz="0" w:space="0" w:color="auto"/>
                <w:bottom w:val="none" w:sz="0" w:space="0" w:color="auto"/>
                <w:right w:val="none" w:sz="0" w:space="0" w:color="auto"/>
              </w:divBdr>
            </w:div>
            <w:div w:id="500048922">
              <w:marLeft w:val="0"/>
              <w:marRight w:val="0"/>
              <w:marTop w:val="0"/>
              <w:marBottom w:val="0"/>
              <w:divBdr>
                <w:top w:val="none" w:sz="0" w:space="0" w:color="auto"/>
                <w:left w:val="none" w:sz="0" w:space="0" w:color="auto"/>
                <w:bottom w:val="none" w:sz="0" w:space="0" w:color="auto"/>
                <w:right w:val="none" w:sz="0" w:space="0" w:color="auto"/>
              </w:divBdr>
            </w:div>
            <w:div w:id="1720277419">
              <w:marLeft w:val="0"/>
              <w:marRight w:val="0"/>
              <w:marTop w:val="0"/>
              <w:marBottom w:val="0"/>
              <w:divBdr>
                <w:top w:val="none" w:sz="0" w:space="0" w:color="auto"/>
                <w:left w:val="none" w:sz="0" w:space="0" w:color="auto"/>
                <w:bottom w:val="none" w:sz="0" w:space="0" w:color="auto"/>
                <w:right w:val="none" w:sz="0" w:space="0" w:color="auto"/>
              </w:divBdr>
            </w:div>
          </w:divsChild>
        </w:div>
        <w:div w:id="1074472947">
          <w:marLeft w:val="0"/>
          <w:marRight w:val="0"/>
          <w:marTop w:val="0"/>
          <w:marBottom w:val="0"/>
          <w:divBdr>
            <w:top w:val="none" w:sz="0" w:space="0" w:color="auto"/>
            <w:left w:val="none" w:sz="0" w:space="0" w:color="auto"/>
            <w:bottom w:val="none" w:sz="0" w:space="0" w:color="auto"/>
            <w:right w:val="none" w:sz="0" w:space="0" w:color="auto"/>
          </w:divBdr>
        </w:div>
        <w:div w:id="1092433802">
          <w:marLeft w:val="0"/>
          <w:marRight w:val="0"/>
          <w:marTop w:val="0"/>
          <w:marBottom w:val="0"/>
          <w:divBdr>
            <w:top w:val="none" w:sz="0" w:space="0" w:color="auto"/>
            <w:left w:val="none" w:sz="0" w:space="0" w:color="auto"/>
            <w:bottom w:val="none" w:sz="0" w:space="0" w:color="auto"/>
            <w:right w:val="none" w:sz="0" w:space="0" w:color="auto"/>
          </w:divBdr>
        </w:div>
        <w:div w:id="1101296766">
          <w:marLeft w:val="0"/>
          <w:marRight w:val="0"/>
          <w:marTop w:val="0"/>
          <w:marBottom w:val="0"/>
          <w:divBdr>
            <w:top w:val="none" w:sz="0" w:space="0" w:color="auto"/>
            <w:left w:val="none" w:sz="0" w:space="0" w:color="auto"/>
            <w:bottom w:val="none" w:sz="0" w:space="0" w:color="auto"/>
            <w:right w:val="none" w:sz="0" w:space="0" w:color="auto"/>
          </w:divBdr>
        </w:div>
        <w:div w:id="1119567481">
          <w:marLeft w:val="0"/>
          <w:marRight w:val="0"/>
          <w:marTop w:val="0"/>
          <w:marBottom w:val="0"/>
          <w:divBdr>
            <w:top w:val="none" w:sz="0" w:space="0" w:color="auto"/>
            <w:left w:val="none" w:sz="0" w:space="0" w:color="auto"/>
            <w:bottom w:val="none" w:sz="0" w:space="0" w:color="auto"/>
            <w:right w:val="none" w:sz="0" w:space="0" w:color="auto"/>
          </w:divBdr>
        </w:div>
        <w:div w:id="1131052253">
          <w:marLeft w:val="0"/>
          <w:marRight w:val="0"/>
          <w:marTop w:val="0"/>
          <w:marBottom w:val="0"/>
          <w:divBdr>
            <w:top w:val="none" w:sz="0" w:space="0" w:color="auto"/>
            <w:left w:val="none" w:sz="0" w:space="0" w:color="auto"/>
            <w:bottom w:val="none" w:sz="0" w:space="0" w:color="auto"/>
            <w:right w:val="none" w:sz="0" w:space="0" w:color="auto"/>
          </w:divBdr>
        </w:div>
        <w:div w:id="1140272135">
          <w:marLeft w:val="0"/>
          <w:marRight w:val="0"/>
          <w:marTop w:val="0"/>
          <w:marBottom w:val="0"/>
          <w:divBdr>
            <w:top w:val="none" w:sz="0" w:space="0" w:color="auto"/>
            <w:left w:val="none" w:sz="0" w:space="0" w:color="auto"/>
            <w:bottom w:val="none" w:sz="0" w:space="0" w:color="auto"/>
            <w:right w:val="none" w:sz="0" w:space="0" w:color="auto"/>
          </w:divBdr>
          <w:divsChild>
            <w:div w:id="381172498">
              <w:marLeft w:val="0"/>
              <w:marRight w:val="0"/>
              <w:marTop w:val="0"/>
              <w:marBottom w:val="0"/>
              <w:divBdr>
                <w:top w:val="none" w:sz="0" w:space="0" w:color="auto"/>
                <w:left w:val="none" w:sz="0" w:space="0" w:color="auto"/>
                <w:bottom w:val="none" w:sz="0" w:space="0" w:color="auto"/>
                <w:right w:val="none" w:sz="0" w:space="0" w:color="auto"/>
              </w:divBdr>
            </w:div>
            <w:div w:id="1241212694">
              <w:marLeft w:val="0"/>
              <w:marRight w:val="0"/>
              <w:marTop w:val="0"/>
              <w:marBottom w:val="0"/>
              <w:divBdr>
                <w:top w:val="none" w:sz="0" w:space="0" w:color="auto"/>
                <w:left w:val="none" w:sz="0" w:space="0" w:color="auto"/>
                <w:bottom w:val="none" w:sz="0" w:space="0" w:color="auto"/>
                <w:right w:val="none" w:sz="0" w:space="0" w:color="auto"/>
              </w:divBdr>
            </w:div>
            <w:div w:id="1832139982">
              <w:marLeft w:val="0"/>
              <w:marRight w:val="0"/>
              <w:marTop w:val="0"/>
              <w:marBottom w:val="0"/>
              <w:divBdr>
                <w:top w:val="none" w:sz="0" w:space="0" w:color="auto"/>
                <w:left w:val="none" w:sz="0" w:space="0" w:color="auto"/>
                <w:bottom w:val="none" w:sz="0" w:space="0" w:color="auto"/>
                <w:right w:val="none" w:sz="0" w:space="0" w:color="auto"/>
              </w:divBdr>
            </w:div>
          </w:divsChild>
        </w:div>
        <w:div w:id="1147941677">
          <w:marLeft w:val="0"/>
          <w:marRight w:val="0"/>
          <w:marTop w:val="0"/>
          <w:marBottom w:val="0"/>
          <w:divBdr>
            <w:top w:val="none" w:sz="0" w:space="0" w:color="auto"/>
            <w:left w:val="none" w:sz="0" w:space="0" w:color="auto"/>
            <w:bottom w:val="none" w:sz="0" w:space="0" w:color="auto"/>
            <w:right w:val="none" w:sz="0" w:space="0" w:color="auto"/>
          </w:divBdr>
        </w:div>
        <w:div w:id="1160852369">
          <w:marLeft w:val="0"/>
          <w:marRight w:val="0"/>
          <w:marTop w:val="0"/>
          <w:marBottom w:val="0"/>
          <w:divBdr>
            <w:top w:val="none" w:sz="0" w:space="0" w:color="auto"/>
            <w:left w:val="none" w:sz="0" w:space="0" w:color="auto"/>
            <w:bottom w:val="none" w:sz="0" w:space="0" w:color="auto"/>
            <w:right w:val="none" w:sz="0" w:space="0" w:color="auto"/>
          </w:divBdr>
        </w:div>
        <w:div w:id="1180124886">
          <w:marLeft w:val="0"/>
          <w:marRight w:val="0"/>
          <w:marTop w:val="0"/>
          <w:marBottom w:val="0"/>
          <w:divBdr>
            <w:top w:val="none" w:sz="0" w:space="0" w:color="auto"/>
            <w:left w:val="none" w:sz="0" w:space="0" w:color="auto"/>
            <w:bottom w:val="none" w:sz="0" w:space="0" w:color="auto"/>
            <w:right w:val="none" w:sz="0" w:space="0" w:color="auto"/>
          </w:divBdr>
        </w:div>
        <w:div w:id="1181815707">
          <w:marLeft w:val="0"/>
          <w:marRight w:val="0"/>
          <w:marTop w:val="0"/>
          <w:marBottom w:val="0"/>
          <w:divBdr>
            <w:top w:val="none" w:sz="0" w:space="0" w:color="auto"/>
            <w:left w:val="none" w:sz="0" w:space="0" w:color="auto"/>
            <w:bottom w:val="none" w:sz="0" w:space="0" w:color="auto"/>
            <w:right w:val="none" w:sz="0" w:space="0" w:color="auto"/>
          </w:divBdr>
        </w:div>
        <w:div w:id="1183325844">
          <w:marLeft w:val="0"/>
          <w:marRight w:val="0"/>
          <w:marTop w:val="0"/>
          <w:marBottom w:val="0"/>
          <w:divBdr>
            <w:top w:val="none" w:sz="0" w:space="0" w:color="auto"/>
            <w:left w:val="none" w:sz="0" w:space="0" w:color="auto"/>
            <w:bottom w:val="none" w:sz="0" w:space="0" w:color="auto"/>
            <w:right w:val="none" w:sz="0" w:space="0" w:color="auto"/>
          </w:divBdr>
        </w:div>
        <w:div w:id="1184173309">
          <w:marLeft w:val="0"/>
          <w:marRight w:val="0"/>
          <w:marTop w:val="0"/>
          <w:marBottom w:val="0"/>
          <w:divBdr>
            <w:top w:val="none" w:sz="0" w:space="0" w:color="auto"/>
            <w:left w:val="none" w:sz="0" w:space="0" w:color="auto"/>
            <w:bottom w:val="none" w:sz="0" w:space="0" w:color="auto"/>
            <w:right w:val="none" w:sz="0" w:space="0" w:color="auto"/>
          </w:divBdr>
        </w:div>
        <w:div w:id="1206798693">
          <w:marLeft w:val="0"/>
          <w:marRight w:val="0"/>
          <w:marTop w:val="0"/>
          <w:marBottom w:val="0"/>
          <w:divBdr>
            <w:top w:val="none" w:sz="0" w:space="0" w:color="auto"/>
            <w:left w:val="none" w:sz="0" w:space="0" w:color="auto"/>
            <w:bottom w:val="none" w:sz="0" w:space="0" w:color="auto"/>
            <w:right w:val="none" w:sz="0" w:space="0" w:color="auto"/>
          </w:divBdr>
        </w:div>
        <w:div w:id="1246454654">
          <w:marLeft w:val="0"/>
          <w:marRight w:val="0"/>
          <w:marTop w:val="0"/>
          <w:marBottom w:val="0"/>
          <w:divBdr>
            <w:top w:val="none" w:sz="0" w:space="0" w:color="auto"/>
            <w:left w:val="none" w:sz="0" w:space="0" w:color="auto"/>
            <w:bottom w:val="none" w:sz="0" w:space="0" w:color="auto"/>
            <w:right w:val="none" w:sz="0" w:space="0" w:color="auto"/>
          </w:divBdr>
        </w:div>
        <w:div w:id="1271429687">
          <w:marLeft w:val="0"/>
          <w:marRight w:val="0"/>
          <w:marTop w:val="0"/>
          <w:marBottom w:val="0"/>
          <w:divBdr>
            <w:top w:val="none" w:sz="0" w:space="0" w:color="auto"/>
            <w:left w:val="none" w:sz="0" w:space="0" w:color="auto"/>
            <w:bottom w:val="none" w:sz="0" w:space="0" w:color="auto"/>
            <w:right w:val="none" w:sz="0" w:space="0" w:color="auto"/>
          </w:divBdr>
        </w:div>
        <w:div w:id="1308897945">
          <w:marLeft w:val="0"/>
          <w:marRight w:val="0"/>
          <w:marTop w:val="0"/>
          <w:marBottom w:val="0"/>
          <w:divBdr>
            <w:top w:val="none" w:sz="0" w:space="0" w:color="auto"/>
            <w:left w:val="none" w:sz="0" w:space="0" w:color="auto"/>
            <w:bottom w:val="none" w:sz="0" w:space="0" w:color="auto"/>
            <w:right w:val="none" w:sz="0" w:space="0" w:color="auto"/>
          </w:divBdr>
        </w:div>
        <w:div w:id="1331063898">
          <w:marLeft w:val="0"/>
          <w:marRight w:val="0"/>
          <w:marTop w:val="0"/>
          <w:marBottom w:val="0"/>
          <w:divBdr>
            <w:top w:val="none" w:sz="0" w:space="0" w:color="auto"/>
            <w:left w:val="none" w:sz="0" w:space="0" w:color="auto"/>
            <w:bottom w:val="none" w:sz="0" w:space="0" w:color="auto"/>
            <w:right w:val="none" w:sz="0" w:space="0" w:color="auto"/>
          </w:divBdr>
          <w:divsChild>
            <w:div w:id="693503185">
              <w:marLeft w:val="0"/>
              <w:marRight w:val="0"/>
              <w:marTop w:val="0"/>
              <w:marBottom w:val="0"/>
              <w:divBdr>
                <w:top w:val="none" w:sz="0" w:space="0" w:color="auto"/>
                <w:left w:val="none" w:sz="0" w:space="0" w:color="auto"/>
                <w:bottom w:val="none" w:sz="0" w:space="0" w:color="auto"/>
                <w:right w:val="none" w:sz="0" w:space="0" w:color="auto"/>
              </w:divBdr>
            </w:div>
            <w:div w:id="929852576">
              <w:marLeft w:val="0"/>
              <w:marRight w:val="0"/>
              <w:marTop w:val="0"/>
              <w:marBottom w:val="0"/>
              <w:divBdr>
                <w:top w:val="none" w:sz="0" w:space="0" w:color="auto"/>
                <w:left w:val="none" w:sz="0" w:space="0" w:color="auto"/>
                <w:bottom w:val="none" w:sz="0" w:space="0" w:color="auto"/>
                <w:right w:val="none" w:sz="0" w:space="0" w:color="auto"/>
              </w:divBdr>
            </w:div>
            <w:div w:id="984823503">
              <w:marLeft w:val="0"/>
              <w:marRight w:val="0"/>
              <w:marTop w:val="0"/>
              <w:marBottom w:val="0"/>
              <w:divBdr>
                <w:top w:val="none" w:sz="0" w:space="0" w:color="auto"/>
                <w:left w:val="none" w:sz="0" w:space="0" w:color="auto"/>
                <w:bottom w:val="none" w:sz="0" w:space="0" w:color="auto"/>
                <w:right w:val="none" w:sz="0" w:space="0" w:color="auto"/>
              </w:divBdr>
            </w:div>
            <w:div w:id="1134057726">
              <w:marLeft w:val="0"/>
              <w:marRight w:val="0"/>
              <w:marTop w:val="0"/>
              <w:marBottom w:val="0"/>
              <w:divBdr>
                <w:top w:val="none" w:sz="0" w:space="0" w:color="auto"/>
                <w:left w:val="none" w:sz="0" w:space="0" w:color="auto"/>
                <w:bottom w:val="none" w:sz="0" w:space="0" w:color="auto"/>
                <w:right w:val="none" w:sz="0" w:space="0" w:color="auto"/>
              </w:divBdr>
            </w:div>
            <w:div w:id="1906914826">
              <w:marLeft w:val="0"/>
              <w:marRight w:val="0"/>
              <w:marTop w:val="0"/>
              <w:marBottom w:val="0"/>
              <w:divBdr>
                <w:top w:val="none" w:sz="0" w:space="0" w:color="auto"/>
                <w:left w:val="none" w:sz="0" w:space="0" w:color="auto"/>
                <w:bottom w:val="none" w:sz="0" w:space="0" w:color="auto"/>
                <w:right w:val="none" w:sz="0" w:space="0" w:color="auto"/>
              </w:divBdr>
            </w:div>
          </w:divsChild>
        </w:div>
        <w:div w:id="1354651422">
          <w:marLeft w:val="0"/>
          <w:marRight w:val="0"/>
          <w:marTop w:val="0"/>
          <w:marBottom w:val="0"/>
          <w:divBdr>
            <w:top w:val="none" w:sz="0" w:space="0" w:color="auto"/>
            <w:left w:val="none" w:sz="0" w:space="0" w:color="auto"/>
            <w:bottom w:val="none" w:sz="0" w:space="0" w:color="auto"/>
            <w:right w:val="none" w:sz="0" w:space="0" w:color="auto"/>
          </w:divBdr>
        </w:div>
        <w:div w:id="1371027337">
          <w:marLeft w:val="0"/>
          <w:marRight w:val="0"/>
          <w:marTop w:val="0"/>
          <w:marBottom w:val="0"/>
          <w:divBdr>
            <w:top w:val="none" w:sz="0" w:space="0" w:color="auto"/>
            <w:left w:val="none" w:sz="0" w:space="0" w:color="auto"/>
            <w:bottom w:val="none" w:sz="0" w:space="0" w:color="auto"/>
            <w:right w:val="none" w:sz="0" w:space="0" w:color="auto"/>
          </w:divBdr>
        </w:div>
        <w:div w:id="1425347801">
          <w:marLeft w:val="0"/>
          <w:marRight w:val="0"/>
          <w:marTop w:val="0"/>
          <w:marBottom w:val="0"/>
          <w:divBdr>
            <w:top w:val="none" w:sz="0" w:space="0" w:color="auto"/>
            <w:left w:val="none" w:sz="0" w:space="0" w:color="auto"/>
            <w:bottom w:val="none" w:sz="0" w:space="0" w:color="auto"/>
            <w:right w:val="none" w:sz="0" w:space="0" w:color="auto"/>
          </w:divBdr>
        </w:div>
        <w:div w:id="1436899110">
          <w:marLeft w:val="0"/>
          <w:marRight w:val="0"/>
          <w:marTop w:val="0"/>
          <w:marBottom w:val="0"/>
          <w:divBdr>
            <w:top w:val="none" w:sz="0" w:space="0" w:color="auto"/>
            <w:left w:val="none" w:sz="0" w:space="0" w:color="auto"/>
            <w:bottom w:val="none" w:sz="0" w:space="0" w:color="auto"/>
            <w:right w:val="none" w:sz="0" w:space="0" w:color="auto"/>
          </w:divBdr>
        </w:div>
        <w:div w:id="1445222388">
          <w:marLeft w:val="0"/>
          <w:marRight w:val="0"/>
          <w:marTop w:val="0"/>
          <w:marBottom w:val="0"/>
          <w:divBdr>
            <w:top w:val="none" w:sz="0" w:space="0" w:color="auto"/>
            <w:left w:val="none" w:sz="0" w:space="0" w:color="auto"/>
            <w:bottom w:val="none" w:sz="0" w:space="0" w:color="auto"/>
            <w:right w:val="none" w:sz="0" w:space="0" w:color="auto"/>
          </w:divBdr>
        </w:div>
        <w:div w:id="1453935291">
          <w:marLeft w:val="0"/>
          <w:marRight w:val="0"/>
          <w:marTop w:val="0"/>
          <w:marBottom w:val="0"/>
          <w:divBdr>
            <w:top w:val="none" w:sz="0" w:space="0" w:color="auto"/>
            <w:left w:val="none" w:sz="0" w:space="0" w:color="auto"/>
            <w:bottom w:val="none" w:sz="0" w:space="0" w:color="auto"/>
            <w:right w:val="none" w:sz="0" w:space="0" w:color="auto"/>
          </w:divBdr>
          <w:divsChild>
            <w:div w:id="475533898">
              <w:marLeft w:val="0"/>
              <w:marRight w:val="0"/>
              <w:marTop w:val="0"/>
              <w:marBottom w:val="0"/>
              <w:divBdr>
                <w:top w:val="none" w:sz="0" w:space="0" w:color="auto"/>
                <w:left w:val="none" w:sz="0" w:space="0" w:color="auto"/>
                <w:bottom w:val="none" w:sz="0" w:space="0" w:color="auto"/>
                <w:right w:val="none" w:sz="0" w:space="0" w:color="auto"/>
              </w:divBdr>
            </w:div>
            <w:div w:id="902957162">
              <w:marLeft w:val="0"/>
              <w:marRight w:val="0"/>
              <w:marTop w:val="0"/>
              <w:marBottom w:val="0"/>
              <w:divBdr>
                <w:top w:val="none" w:sz="0" w:space="0" w:color="auto"/>
                <w:left w:val="none" w:sz="0" w:space="0" w:color="auto"/>
                <w:bottom w:val="none" w:sz="0" w:space="0" w:color="auto"/>
                <w:right w:val="none" w:sz="0" w:space="0" w:color="auto"/>
              </w:divBdr>
            </w:div>
            <w:div w:id="1297564931">
              <w:marLeft w:val="0"/>
              <w:marRight w:val="0"/>
              <w:marTop w:val="0"/>
              <w:marBottom w:val="0"/>
              <w:divBdr>
                <w:top w:val="none" w:sz="0" w:space="0" w:color="auto"/>
                <w:left w:val="none" w:sz="0" w:space="0" w:color="auto"/>
                <w:bottom w:val="none" w:sz="0" w:space="0" w:color="auto"/>
                <w:right w:val="none" w:sz="0" w:space="0" w:color="auto"/>
              </w:divBdr>
            </w:div>
            <w:div w:id="1500854514">
              <w:marLeft w:val="0"/>
              <w:marRight w:val="0"/>
              <w:marTop w:val="0"/>
              <w:marBottom w:val="0"/>
              <w:divBdr>
                <w:top w:val="none" w:sz="0" w:space="0" w:color="auto"/>
                <w:left w:val="none" w:sz="0" w:space="0" w:color="auto"/>
                <w:bottom w:val="none" w:sz="0" w:space="0" w:color="auto"/>
                <w:right w:val="none" w:sz="0" w:space="0" w:color="auto"/>
              </w:divBdr>
            </w:div>
          </w:divsChild>
        </w:div>
        <w:div w:id="1486357892">
          <w:marLeft w:val="0"/>
          <w:marRight w:val="0"/>
          <w:marTop w:val="0"/>
          <w:marBottom w:val="0"/>
          <w:divBdr>
            <w:top w:val="none" w:sz="0" w:space="0" w:color="auto"/>
            <w:left w:val="none" w:sz="0" w:space="0" w:color="auto"/>
            <w:bottom w:val="none" w:sz="0" w:space="0" w:color="auto"/>
            <w:right w:val="none" w:sz="0" w:space="0" w:color="auto"/>
          </w:divBdr>
        </w:div>
        <w:div w:id="1490246861">
          <w:marLeft w:val="0"/>
          <w:marRight w:val="0"/>
          <w:marTop w:val="0"/>
          <w:marBottom w:val="0"/>
          <w:divBdr>
            <w:top w:val="none" w:sz="0" w:space="0" w:color="auto"/>
            <w:left w:val="none" w:sz="0" w:space="0" w:color="auto"/>
            <w:bottom w:val="none" w:sz="0" w:space="0" w:color="auto"/>
            <w:right w:val="none" w:sz="0" w:space="0" w:color="auto"/>
          </w:divBdr>
          <w:divsChild>
            <w:div w:id="1072851117">
              <w:marLeft w:val="0"/>
              <w:marRight w:val="0"/>
              <w:marTop w:val="0"/>
              <w:marBottom w:val="0"/>
              <w:divBdr>
                <w:top w:val="none" w:sz="0" w:space="0" w:color="auto"/>
                <w:left w:val="none" w:sz="0" w:space="0" w:color="auto"/>
                <w:bottom w:val="none" w:sz="0" w:space="0" w:color="auto"/>
                <w:right w:val="none" w:sz="0" w:space="0" w:color="auto"/>
              </w:divBdr>
            </w:div>
            <w:div w:id="1249576985">
              <w:marLeft w:val="0"/>
              <w:marRight w:val="0"/>
              <w:marTop w:val="0"/>
              <w:marBottom w:val="0"/>
              <w:divBdr>
                <w:top w:val="none" w:sz="0" w:space="0" w:color="auto"/>
                <w:left w:val="none" w:sz="0" w:space="0" w:color="auto"/>
                <w:bottom w:val="none" w:sz="0" w:space="0" w:color="auto"/>
                <w:right w:val="none" w:sz="0" w:space="0" w:color="auto"/>
              </w:divBdr>
            </w:div>
            <w:div w:id="1253588078">
              <w:marLeft w:val="0"/>
              <w:marRight w:val="0"/>
              <w:marTop w:val="0"/>
              <w:marBottom w:val="0"/>
              <w:divBdr>
                <w:top w:val="none" w:sz="0" w:space="0" w:color="auto"/>
                <w:left w:val="none" w:sz="0" w:space="0" w:color="auto"/>
                <w:bottom w:val="none" w:sz="0" w:space="0" w:color="auto"/>
                <w:right w:val="none" w:sz="0" w:space="0" w:color="auto"/>
              </w:divBdr>
            </w:div>
            <w:div w:id="1598441329">
              <w:marLeft w:val="0"/>
              <w:marRight w:val="0"/>
              <w:marTop w:val="0"/>
              <w:marBottom w:val="0"/>
              <w:divBdr>
                <w:top w:val="none" w:sz="0" w:space="0" w:color="auto"/>
                <w:left w:val="none" w:sz="0" w:space="0" w:color="auto"/>
                <w:bottom w:val="none" w:sz="0" w:space="0" w:color="auto"/>
                <w:right w:val="none" w:sz="0" w:space="0" w:color="auto"/>
              </w:divBdr>
            </w:div>
          </w:divsChild>
        </w:div>
        <w:div w:id="1516573564">
          <w:marLeft w:val="0"/>
          <w:marRight w:val="0"/>
          <w:marTop w:val="0"/>
          <w:marBottom w:val="0"/>
          <w:divBdr>
            <w:top w:val="none" w:sz="0" w:space="0" w:color="auto"/>
            <w:left w:val="none" w:sz="0" w:space="0" w:color="auto"/>
            <w:bottom w:val="none" w:sz="0" w:space="0" w:color="auto"/>
            <w:right w:val="none" w:sz="0" w:space="0" w:color="auto"/>
          </w:divBdr>
        </w:div>
        <w:div w:id="1614168594">
          <w:marLeft w:val="0"/>
          <w:marRight w:val="0"/>
          <w:marTop w:val="0"/>
          <w:marBottom w:val="0"/>
          <w:divBdr>
            <w:top w:val="none" w:sz="0" w:space="0" w:color="auto"/>
            <w:left w:val="none" w:sz="0" w:space="0" w:color="auto"/>
            <w:bottom w:val="none" w:sz="0" w:space="0" w:color="auto"/>
            <w:right w:val="none" w:sz="0" w:space="0" w:color="auto"/>
          </w:divBdr>
        </w:div>
        <w:div w:id="1626303730">
          <w:marLeft w:val="0"/>
          <w:marRight w:val="0"/>
          <w:marTop w:val="0"/>
          <w:marBottom w:val="0"/>
          <w:divBdr>
            <w:top w:val="none" w:sz="0" w:space="0" w:color="auto"/>
            <w:left w:val="none" w:sz="0" w:space="0" w:color="auto"/>
            <w:bottom w:val="none" w:sz="0" w:space="0" w:color="auto"/>
            <w:right w:val="none" w:sz="0" w:space="0" w:color="auto"/>
          </w:divBdr>
        </w:div>
        <w:div w:id="1626429746">
          <w:marLeft w:val="0"/>
          <w:marRight w:val="0"/>
          <w:marTop w:val="0"/>
          <w:marBottom w:val="0"/>
          <w:divBdr>
            <w:top w:val="none" w:sz="0" w:space="0" w:color="auto"/>
            <w:left w:val="none" w:sz="0" w:space="0" w:color="auto"/>
            <w:bottom w:val="none" w:sz="0" w:space="0" w:color="auto"/>
            <w:right w:val="none" w:sz="0" w:space="0" w:color="auto"/>
          </w:divBdr>
        </w:div>
        <w:div w:id="1640961857">
          <w:marLeft w:val="0"/>
          <w:marRight w:val="0"/>
          <w:marTop w:val="0"/>
          <w:marBottom w:val="0"/>
          <w:divBdr>
            <w:top w:val="none" w:sz="0" w:space="0" w:color="auto"/>
            <w:left w:val="none" w:sz="0" w:space="0" w:color="auto"/>
            <w:bottom w:val="none" w:sz="0" w:space="0" w:color="auto"/>
            <w:right w:val="none" w:sz="0" w:space="0" w:color="auto"/>
          </w:divBdr>
        </w:div>
        <w:div w:id="1662853913">
          <w:marLeft w:val="0"/>
          <w:marRight w:val="0"/>
          <w:marTop w:val="0"/>
          <w:marBottom w:val="0"/>
          <w:divBdr>
            <w:top w:val="none" w:sz="0" w:space="0" w:color="auto"/>
            <w:left w:val="none" w:sz="0" w:space="0" w:color="auto"/>
            <w:bottom w:val="none" w:sz="0" w:space="0" w:color="auto"/>
            <w:right w:val="none" w:sz="0" w:space="0" w:color="auto"/>
          </w:divBdr>
        </w:div>
        <w:div w:id="1698194845">
          <w:marLeft w:val="0"/>
          <w:marRight w:val="0"/>
          <w:marTop w:val="0"/>
          <w:marBottom w:val="0"/>
          <w:divBdr>
            <w:top w:val="none" w:sz="0" w:space="0" w:color="auto"/>
            <w:left w:val="none" w:sz="0" w:space="0" w:color="auto"/>
            <w:bottom w:val="none" w:sz="0" w:space="0" w:color="auto"/>
            <w:right w:val="none" w:sz="0" w:space="0" w:color="auto"/>
          </w:divBdr>
        </w:div>
        <w:div w:id="1770928350">
          <w:marLeft w:val="0"/>
          <w:marRight w:val="0"/>
          <w:marTop w:val="0"/>
          <w:marBottom w:val="0"/>
          <w:divBdr>
            <w:top w:val="none" w:sz="0" w:space="0" w:color="auto"/>
            <w:left w:val="none" w:sz="0" w:space="0" w:color="auto"/>
            <w:bottom w:val="none" w:sz="0" w:space="0" w:color="auto"/>
            <w:right w:val="none" w:sz="0" w:space="0" w:color="auto"/>
          </w:divBdr>
        </w:div>
        <w:div w:id="1783307439">
          <w:marLeft w:val="0"/>
          <w:marRight w:val="0"/>
          <w:marTop w:val="0"/>
          <w:marBottom w:val="0"/>
          <w:divBdr>
            <w:top w:val="none" w:sz="0" w:space="0" w:color="auto"/>
            <w:left w:val="none" w:sz="0" w:space="0" w:color="auto"/>
            <w:bottom w:val="none" w:sz="0" w:space="0" w:color="auto"/>
            <w:right w:val="none" w:sz="0" w:space="0" w:color="auto"/>
          </w:divBdr>
        </w:div>
        <w:div w:id="1788159043">
          <w:marLeft w:val="0"/>
          <w:marRight w:val="0"/>
          <w:marTop w:val="0"/>
          <w:marBottom w:val="0"/>
          <w:divBdr>
            <w:top w:val="none" w:sz="0" w:space="0" w:color="auto"/>
            <w:left w:val="none" w:sz="0" w:space="0" w:color="auto"/>
            <w:bottom w:val="none" w:sz="0" w:space="0" w:color="auto"/>
            <w:right w:val="none" w:sz="0" w:space="0" w:color="auto"/>
          </w:divBdr>
        </w:div>
        <w:div w:id="1808664136">
          <w:marLeft w:val="0"/>
          <w:marRight w:val="0"/>
          <w:marTop w:val="0"/>
          <w:marBottom w:val="0"/>
          <w:divBdr>
            <w:top w:val="none" w:sz="0" w:space="0" w:color="auto"/>
            <w:left w:val="none" w:sz="0" w:space="0" w:color="auto"/>
            <w:bottom w:val="none" w:sz="0" w:space="0" w:color="auto"/>
            <w:right w:val="none" w:sz="0" w:space="0" w:color="auto"/>
          </w:divBdr>
        </w:div>
        <w:div w:id="1835948522">
          <w:marLeft w:val="0"/>
          <w:marRight w:val="0"/>
          <w:marTop w:val="0"/>
          <w:marBottom w:val="0"/>
          <w:divBdr>
            <w:top w:val="none" w:sz="0" w:space="0" w:color="auto"/>
            <w:left w:val="none" w:sz="0" w:space="0" w:color="auto"/>
            <w:bottom w:val="none" w:sz="0" w:space="0" w:color="auto"/>
            <w:right w:val="none" w:sz="0" w:space="0" w:color="auto"/>
          </w:divBdr>
        </w:div>
        <w:div w:id="1915511461">
          <w:marLeft w:val="0"/>
          <w:marRight w:val="0"/>
          <w:marTop w:val="0"/>
          <w:marBottom w:val="0"/>
          <w:divBdr>
            <w:top w:val="none" w:sz="0" w:space="0" w:color="auto"/>
            <w:left w:val="none" w:sz="0" w:space="0" w:color="auto"/>
            <w:bottom w:val="none" w:sz="0" w:space="0" w:color="auto"/>
            <w:right w:val="none" w:sz="0" w:space="0" w:color="auto"/>
          </w:divBdr>
          <w:divsChild>
            <w:div w:id="1102989603">
              <w:marLeft w:val="0"/>
              <w:marRight w:val="0"/>
              <w:marTop w:val="0"/>
              <w:marBottom w:val="0"/>
              <w:divBdr>
                <w:top w:val="none" w:sz="0" w:space="0" w:color="auto"/>
                <w:left w:val="none" w:sz="0" w:space="0" w:color="auto"/>
                <w:bottom w:val="none" w:sz="0" w:space="0" w:color="auto"/>
                <w:right w:val="none" w:sz="0" w:space="0" w:color="auto"/>
              </w:divBdr>
            </w:div>
            <w:div w:id="1239094330">
              <w:marLeft w:val="0"/>
              <w:marRight w:val="0"/>
              <w:marTop w:val="0"/>
              <w:marBottom w:val="0"/>
              <w:divBdr>
                <w:top w:val="none" w:sz="0" w:space="0" w:color="auto"/>
                <w:left w:val="none" w:sz="0" w:space="0" w:color="auto"/>
                <w:bottom w:val="none" w:sz="0" w:space="0" w:color="auto"/>
                <w:right w:val="none" w:sz="0" w:space="0" w:color="auto"/>
              </w:divBdr>
            </w:div>
          </w:divsChild>
        </w:div>
        <w:div w:id="1934052886">
          <w:marLeft w:val="0"/>
          <w:marRight w:val="0"/>
          <w:marTop w:val="0"/>
          <w:marBottom w:val="0"/>
          <w:divBdr>
            <w:top w:val="none" w:sz="0" w:space="0" w:color="auto"/>
            <w:left w:val="none" w:sz="0" w:space="0" w:color="auto"/>
            <w:bottom w:val="none" w:sz="0" w:space="0" w:color="auto"/>
            <w:right w:val="none" w:sz="0" w:space="0" w:color="auto"/>
          </w:divBdr>
        </w:div>
        <w:div w:id="1943877614">
          <w:marLeft w:val="0"/>
          <w:marRight w:val="0"/>
          <w:marTop w:val="0"/>
          <w:marBottom w:val="0"/>
          <w:divBdr>
            <w:top w:val="none" w:sz="0" w:space="0" w:color="auto"/>
            <w:left w:val="none" w:sz="0" w:space="0" w:color="auto"/>
            <w:bottom w:val="none" w:sz="0" w:space="0" w:color="auto"/>
            <w:right w:val="none" w:sz="0" w:space="0" w:color="auto"/>
          </w:divBdr>
        </w:div>
        <w:div w:id="1949047118">
          <w:marLeft w:val="0"/>
          <w:marRight w:val="0"/>
          <w:marTop w:val="0"/>
          <w:marBottom w:val="0"/>
          <w:divBdr>
            <w:top w:val="none" w:sz="0" w:space="0" w:color="auto"/>
            <w:left w:val="none" w:sz="0" w:space="0" w:color="auto"/>
            <w:bottom w:val="none" w:sz="0" w:space="0" w:color="auto"/>
            <w:right w:val="none" w:sz="0" w:space="0" w:color="auto"/>
          </w:divBdr>
        </w:div>
        <w:div w:id="1955362494">
          <w:marLeft w:val="0"/>
          <w:marRight w:val="0"/>
          <w:marTop w:val="0"/>
          <w:marBottom w:val="0"/>
          <w:divBdr>
            <w:top w:val="none" w:sz="0" w:space="0" w:color="auto"/>
            <w:left w:val="none" w:sz="0" w:space="0" w:color="auto"/>
            <w:bottom w:val="none" w:sz="0" w:space="0" w:color="auto"/>
            <w:right w:val="none" w:sz="0" w:space="0" w:color="auto"/>
          </w:divBdr>
          <w:divsChild>
            <w:div w:id="745958001">
              <w:marLeft w:val="0"/>
              <w:marRight w:val="0"/>
              <w:marTop w:val="0"/>
              <w:marBottom w:val="0"/>
              <w:divBdr>
                <w:top w:val="none" w:sz="0" w:space="0" w:color="auto"/>
                <w:left w:val="none" w:sz="0" w:space="0" w:color="auto"/>
                <w:bottom w:val="none" w:sz="0" w:space="0" w:color="auto"/>
                <w:right w:val="none" w:sz="0" w:space="0" w:color="auto"/>
              </w:divBdr>
            </w:div>
            <w:div w:id="775750787">
              <w:marLeft w:val="0"/>
              <w:marRight w:val="0"/>
              <w:marTop w:val="0"/>
              <w:marBottom w:val="0"/>
              <w:divBdr>
                <w:top w:val="none" w:sz="0" w:space="0" w:color="auto"/>
                <w:left w:val="none" w:sz="0" w:space="0" w:color="auto"/>
                <w:bottom w:val="none" w:sz="0" w:space="0" w:color="auto"/>
                <w:right w:val="none" w:sz="0" w:space="0" w:color="auto"/>
              </w:divBdr>
            </w:div>
            <w:div w:id="1077096344">
              <w:marLeft w:val="0"/>
              <w:marRight w:val="0"/>
              <w:marTop w:val="0"/>
              <w:marBottom w:val="0"/>
              <w:divBdr>
                <w:top w:val="none" w:sz="0" w:space="0" w:color="auto"/>
                <w:left w:val="none" w:sz="0" w:space="0" w:color="auto"/>
                <w:bottom w:val="none" w:sz="0" w:space="0" w:color="auto"/>
                <w:right w:val="none" w:sz="0" w:space="0" w:color="auto"/>
              </w:divBdr>
            </w:div>
            <w:div w:id="1496533979">
              <w:marLeft w:val="0"/>
              <w:marRight w:val="0"/>
              <w:marTop w:val="0"/>
              <w:marBottom w:val="0"/>
              <w:divBdr>
                <w:top w:val="none" w:sz="0" w:space="0" w:color="auto"/>
                <w:left w:val="none" w:sz="0" w:space="0" w:color="auto"/>
                <w:bottom w:val="none" w:sz="0" w:space="0" w:color="auto"/>
                <w:right w:val="none" w:sz="0" w:space="0" w:color="auto"/>
              </w:divBdr>
            </w:div>
          </w:divsChild>
        </w:div>
        <w:div w:id="1962689400">
          <w:marLeft w:val="0"/>
          <w:marRight w:val="0"/>
          <w:marTop w:val="0"/>
          <w:marBottom w:val="0"/>
          <w:divBdr>
            <w:top w:val="none" w:sz="0" w:space="0" w:color="auto"/>
            <w:left w:val="none" w:sz="0" w:space="0" w:color="auto"/>
            <w:bottom w:val="none" w:sz="0" w:space="0" w:color="auto"/>
            <w:right w:val="none" w:sz="0" w:space="0" w:color="auto"/>
          </w:divBdr>
        </w:div>
        <w:div w:id="1978757001">
          <w:marLeft w:val="0"/>
          <w:marRight w:val="0"/>
          <w:marTop w:val="0"/>
          <w:marBottom w:val="0"/>
          <w:divBdr>
            <w:top w:val="none" w:sz="0" w:space="0" w:color="auto"/>
            <w:left w:val="none" w:sz="0" w:space="0" w:color="auto"/>
            <w:bottom w:val="none" w:sz="0" w:space="0" w:color="auto"/>
            <w:right w:val="none" w:sz="0" w:space="0" w:color="auto"/>
          </w:divBdr>
          <w:divsChild>
            <w:div w:id="421076087">
              <w:marLeft w:val="0"/>
              <w:marRight w:val="0"/>
              <w:marTop w:val="0"/>
              <w:marBottom w:val="0"/>
              <w:divBdr>
                <w:top w:val="none" w:sz="0" w:space="0" w:color="auto"/>
                <w:left w:val="none" w:sz="0" w:space="0" w:color="auto"/>
                <w:bottom w:val="none" w:sz="0" w:space="0" w:color="auto"/>
                <w:right w:val="none" w:sz="0" w:space="0" w:color="auto"/>
              </w:divBdr>
            </w:div>
            <w:div w:id="856623014">
              <w:marLeft w:val="0"/>
              <w:marRight w:val="0"/>
              <w:marTop w:val="0"/>
              <w:marBottom w:val="0"/>
              <w:divBdr>
                <w:top w:val="none" w:sz="0" w:space="0" w:color="auto"/>
                <w:left w:val="none" w:sz="0" w:space="0" w:color="auto"/>
                <w:bottom w:val="none" w:sz="0" w:space="0" w:color="auto"/>
                <w:right w:val="none" w:sz="0" w:space="0" w:color="auto"/>
              </w:divBdr>
            </w:div>
          </w:divsChild>
        </w:div>
        <w:div w:id="1990599421">
          <w:marLeft w:val="0"/>
          <w:marRight w:val="0"/>
          <w:marTop w:val="0"/>
          <w:marBottom w:val="0"/>
          <w:divBdr>
            <w:top w:val="none" w:sz="0" w:space="0" w:color="auto"/>
            <w:left w:val="none" w:sz="0" w:space="0" w:color="auto"/>
            <w:bottom w:val="none" w:sz="0" w:space="0" w:color="auto"/>
            <w:right w:val="none" w:sz="0" w:space="0" w:color="auto"/>
          </w:divBdr>
        </w:div>
        <w:div w:id="1990867655">
          <w:marLeft w:val="0"/>
          <w:marRight w:val="0"/>
          <w:marTop w:val="0"/>
          <w:marBottom w:val="0"/>
          <w:divBdr>
            <w:top w:val="none" w:sz="0" w:space="0" w:color="auto"/>
            <w:left w:val="none" w:sz="0" w:space="0" w:color="auto"/>
            <w:bottom w:val="none" w:sz="0" w:space="0" w:color="auto"/>
            <w:right w:val="none" w:sz="0" w:space="0" w:color="auto"/>
          </w:divBdr>
          <w:divsChild>
            <w:div w:id="864825330">
              <w:marLeft w:val="0"/>
              <w:marRight w:val="0"/>
              <w:marTop w:val="0"/>
              <w:marBottom w:val="0"/>
              <w:divBdr>
                <w:top w:val="none" w:sz="0" w:space="0" w:color="auto"/>
                <w:left w:val="none" w:sz="0" w:space="0" w:color="auto"/>
                <w:bottom w:val="none" w:sz="0" w:space="0" w:color="auto"/>
                <w:right w:val="none" w:sz="0" w:space="0" w:color="auto"/>
              </w:divBdr>
            </w:div>
          </w:divsChild>
        </w:div>
        <w:div w:id="1998605106">
          <w:marLeft w:val="0"/>
          <w:marRight w:val="0"/>
          <w:marTop w:val="0"/>
          <w:marBottom w:val="0"/>
          <w:divBdr>
            <w:top w:val="none" w:sz="0" w:space="0" w:color="auto"/>
            <w:left w:val="none" w:sz="0" w:space="0" w:color="auto"/>
            <w:bottom w:val="none" w:sz="0" w:space="0" w:color="auto"/>
            <w:right w:val="none" w:sz="0" w:space="0" w:color="auto"/>
          </w:divBdr>
        </w:div>
        <w:div w:id="2004701161">
          <w:marLeft w:val="0"/>
          <w:marRight w:val="0"/>
          <w:marTop w:val="0"/>
          <w:marBottom w:val="0"/>
          <w:divBdr>
            <w:top w:val="none" w:sz="0" w:space="0" w:color="auto"/>
            <w:left w:val="none" w:sz="0" w:space="0" w:color="auto"/>
            <w:bottom w:val="none" w:sz="0" w:space="0" w:color="auto"/>
            <w:right w:val="none" w:sz="0" w:space="0" w:color="auto"/>
          </w:divBdr>
        </w:div>
        <w:div w:id="2032946730">
          <w:marLeft w:val="0"/>
          <w:marRight w:val="0"/>
          <w:marTop w:val="0"/>
          <w:marBottom w:val="0"/>
          <w:divBdr>
            <w:top w:val="none" w:sz="0" w:space="0" w:color="auto"/>
            <w:left w:val="none" w:sz="0" w:space="0" w:color="auto"/>
            <w:bottom w:val="none" w:sz="0" w:space="0" w:color="auto"/>
            <w:right w:val="none" w:sz="0" w:space="0" w:color="auto"/>
          </w:divBdr>
        </w:div>
        <w:div w:id="2057654446">
          <w:marLeft w:val="0"/>
          <w:marRight w:val="0"/>
          <w:marTop w:val="0"/>
          <w:marBottom w:val="0"/>
          <w:divBdr>
            <w:top w:val="none" w:sz="0" w:space="0" w:color="auto"/>
            <w:left w:val="none" w:sz="0" w:space="0" w:color="auto"/>
            <w:bottom w:val="none" w:sz="0" w:space="0" w:color="auto"/>
            <w:right w:val="none" w:sz="0" w:space="0" w:color="auto"/>
          </w:divBdr>
        </w:div>
        <w:div w:id="2095515454">
          <w:marLeft w:val="0"/>
          <w:marRight w:val="0"/>
          <w:marTop w:val="0"/>
          <w:marBottom w:val="0"/>
          <w:divBdr>
            <w:top w:val="none" w:sz="0" w:space="0" w:color="auto"/>
            <w:left w:val="none" w:sz="0" w:space="0" w:color="auto"/>
            <w:bottom w:val="none" w:sz="0" w:space="0" w:color="auto"/>
            <w:right w:val="none" w:sz="0" w:space="0" w:color="auto"/>
          </w:divBdr>
        </w:div>
      </w:divsChild>
    </w:div>
    <w:div w:id="2127309658">
      <w:bodyDiv w:val="1"/>
      <w:marLeft w:val="0"/>
      <w:marRight w:val="0"/>
      <w:marTop w:val="0"/>
      <w:marBottom w:val="0"/>
      <w:divBdr>
        <w:top w:val="none" w:sz="0" w:space="0" w:color="auto"/>
        <w:left w:val="none" w:sz="0" w:space="0" w:color="auto"/>
        <w:bottom w:val="none" w:sz="0" w:space="0" w:color="auto"/>
        <w:right w:val="none" w:sz="0" w:space="0" w:color="auto"/>
      </w:divBdr>
    </w:div>
    <w:div w:id="2127386747">
      <w:bodyDiv w:val="1"/>
      <w:marLeft w:val="0"/>
      <w:marRight w:val="0"/>
      <w:marTop w:val="0"/>
      <w:marBottom w:val="0"/>
      <w:divBdr>
        <w:top w:val="none" w:sz="0" w:space="0" w:color="auto"/>
        <w:left w:val="none" w:sz="0" w:space="0" w:color="auto"/>
        <w:bottom w:val="none" w:sz="0" w:space="0" w:color="auto"/>
        <w:right w:val="none" w:sz="0" w:space="0" w:color="auto"/>
      </w:divBdr>
    </w:div>
    <w:div w:id="213296653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OneDrive\Documents\Intervision\Templates\InterVision%20Proposal%20TEMPLATE%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3A0B33AB8E4E70ABBED7D7E57950F5"/>
        <w:category>
          <w:name w:val="General"/>
          <w:gallery w:val="placeholder"/>
        </w:category>
        <w:types>
          <w:type w:val="bbPlcHdr"/>
        </w:types>
        <w:behaviors>
          <w:behavior w:val="content"/>
        </w:behaviors>
        <w:guid w:val="{898946AD-0131-41F9-AE02-1C79731CB4B4}"/>
      </w:docPartPr>
      <w:docPartBody>
        <w:p w:rsidR="00865F44" w:rsidRDefault="00865F44">
          <w:pPr>
            <w:pStyle w:val="A83A0B33AB8E4E70ABBED7D7E57950F5"/>
          </w:pPr>
          <w:r w:rsidRPr="00612888">
            <w:rPr>
              <w:rStyle w:val="PlaceholderText"/>
              <w:color w:val="FF0000"/>
            </w:rPr>
            <w:t>Proposal Due Date</w:t>
          </w:r>
        </w:p>
      </w:docPartBody>
    </w:docPart>
    <w:docPart>
      <w:docPartPr>
        <w:name w:val="973B97F9F044407D80C7F27075B22C06"/>
        <w:category>
          <w:name w:val="General"/>
          <w:gallery w:val="placeholder"/>
        </w:category>
        <w:types>
          <w:type w:val="bbPlcHdr"/>
        </w:types>
        <w:behaviors>
          <w:behavior w:val="content"/>
        </w:behaviors>
        <w:guid w:val="{362B94A1-1CE8-488D-97E5-0BD634BD1E05}"/>
      </w:docPartPr>
      <w:docPartBody>
        <w:p w:rsidR="00865F44" w:rsidRDefault="00865F44">
          <w:pPr>
            <w:pStyle w:val="973B97F9F044407D80C7F27075B22C06"/>
          </w:pPr>
          <w:r w:rsidRPr="00612888">
            <w:rPr>
              <w:rStyle w:val="PlaceholderText"/>
              <w:color w:val="FF0000"/>
            </w:rPr>
            <w:t>Procurement</w:t>
          </w:r>
          <w:r w:rsidRPr="00612888">
            <w:rPr>
              <w:color w:val="FF0000"/>
            </w:rPr>
            <w:t xml:space="preserve"> </w:t>
          </w:r>
          <w:r w:rsidRPr="00612888">
            <w:rPr>
              <w:rStyle w:val="PlaceholderText"/>
              <w:color w:val="FF0000"/>
            </w:rPr>
            <w:t>Official</w:t>
          </w:r>
          <w:r w:rsidRPr="00612888">
            <w:rPr>
              <w:color w:val="FF0000"/>
            </w:rPr>
            <w:t xml:space="preserve"> </w:t>
          </w:r>
          <w:r w:rsidRPr="00612888">
            <w:rPr>
              <w:rStyle w:val="PlaceholderText"/>
              <w:color w:val="FF0000"/>
            </w:rPr>
            <w:t>Name</w:t>
          </w:r>
        </w:p>
      </w:docPartBody>
    </w:docPart>
    <w:docPart>
      <w:docPartPr>
        <w:name w:val="F8162BFD65F04955862964E1AAF25355"/>
        <w:category>
          <w:name w:val="General"/>
          <w:gallery w:val="placeholder"/>
        </w:category>
        <w:types>
          <w:type w:val="bbPlcHdr"/>
        </w:types>
        <w:behaviors>
          <w:behavior w:val="content"/>
        </w:behaviors>
        <w:guid w:val="{5F70EE3C-B5C4-44AE-839C-BA24F9AB6090}"/>
      </w:docPartPr>
      <w:docPartBody>
        <w:p w:rsidR="00865F44" w:rsidRDefault="00865F44">
          <w:pPr>
            <w:pStyle w:val="F8162BFD65F04955862964E1AAF25355"/>
          </w:pPr>
          <w:r w:rsidRPr="00612888">
            <w:rPr>
              <w:rStyle w:val="PlaceholderText"/>
              <w:color w:val="FF0000"/>
            </w:rPr>
            <w:t>Customer Name</w:t>
          </w:r>
        </w:p>
      </w:docPartBody>
    </w:docPart>
    <w:docPart>
      <w:docPartPr>
        <w:name w:val="60AA89931B014AA694BC2F25A029272F"/>
        <w:category>
          <w:name w:val="General"/>
          <w:gallery w:val="placeholder"/>
        </w:category>
        <w:types>
          <w:type w:val="bbPlcHdr"/>
        </w:types>
        <w:behaviors>
          <w:behavior w:val="content"/>
        </w:behaviors>
        <w:guid w:val="{5CB1F5C2-1EB4-429A-A4D3-D42DCD4AE240}"/>
      </w:docPartPr>
      <w:docPartBody>
        <w:p w:rsidR="00865F44" w:rsidRDefault="00865F44">
          <w:pPr>
            <w:pStyle w:val="60AA89931B014AA694BC2F25A029272F"/>
          </w:pPr>
          <w:r w:rsidRPr="00612888">
            <w:rPr>
              <w:rStyle w:val="PlaceholderText"/>
              <w:color w:val="FF0000"/>
            </w:rPr>
            <w:t>Customer Address 1</w:t>
          </w:r>
        </w:p>
      </w:docPartBody>
    </w:docPart>
    <w:docPart>
      <w:docPartPr>
        <w:name w:val="F855D4C3B2314D57A1EA6A7A05F162DA"/>
        <w:category>
          <w:name w:val="General"/>
          <w:gallery w:val="placeholder"/>
        </w:category>
        <w:types>
          <w:type w:val="bbPlcHdr"/>
        </w:types>
        <w:behaviors>
          <w:behavior w:val="content"/>
        </w:behaviors>
        <w:guid w:val="{76B44189-4F9D-4EB0-ADEE-6CF6102EF4FC}"/>
      </w:docPartPr>
      <w:docPartBody>
        <w:p w:rsidR="00865F44" w:rsidRDefault="00865F44">
          <w:pPr>
            <w:pStyle w:val="F855D4C3B2314D57A1EA6A7A05F162DA"/>
          </w:pPr>
          <w:r w:rsidRPr="00612888">
            <w:rPr>
              <w:rStyle w:val="PlaceholderText"/>
              <w:color w:val="FF0000"/>
            </w:rPr>
            <w:t>Customer Address 1</w:t>
          </w:r>
        </w:p>
      </w:docPartBody>
    </w:docPart>
    <w:docPart>
      <w:docPartPr>
        <w:name w:val="E630837AB4844ACC944AF561D5637DF1"/>
        <w:category>
          <w:name w:val="General"/>
          <w:gallery w:val="placeholder"/>
        </w:category>
        <w:types>
          <w:type w:val="bbPlcHdr"/>
        </w:types>
        <w:behaviors>
          <w:behavior w:val="content"/>
        </w:behaviors>
        <w:guid w:val="{F53FF602-A502-4C57-A14A-8026CD87E5A8}"/>
      </w:docPartPr>
      <w:docPartBody>
        <w:p w:rsidR="00865F44" w:rsidRDefault="00865F44">
          <w:pPr>
            <w:pStyle w:val="E630837AB4844ACC944AF561D5637DF1"/>
          </w:pPr>
          <w:r w:rsidRPr="00612888">
            <w:rPr>
              <w:color w:val="FF0000"/>
            </w:rPr>
            <w:t>Procurement Official Name</w:t>
          </w:r>
        </w:p>
      </w:docPartBody>
    </w:docPart>
    <w:docPart>
      <w:docPartPr>
        <w:name w:val="BEF3165B73174848AEEF04BF731DF6D2"/>
        <w:category>
          <w:name w:val="General"/>
          <w:gallery w:val="placeholder"/>
        </w:category>
        <w:types>
          <w:type w:val="bbPlcHdr"/>
        </w:types>
        <w:behaviors>
          <w:behavior w:val="content"/>
        </w:behaviors>
        <w:guid w:val="{BDD007F0-8252-4AA0-8D18-94177BCD579B}"/>
      </w:docPartPr>
      <w:docPartBody>
        <w:p w:rsidR="00865F44" w:rsidRDefault="00865F44">
          <w:pPr>
            <w:pStyle w:val="BEF3165B73174848AEEF04BF731DF6D2"/>
          </w:pPr>
          <w:r w:rsidRPr="0070610A">
            <w:rPr>
              <w:color w:val="FF0000"/>
              <w:szCs w:val="20"/>
            </w:rPr>
            <w:t>Customer Name</w:t>
          </w:r>
        </w:p>
      </w:docPartBody>
    </w:docPart>
    <w:docPart>
      <w:docPartPr>
        <w:name w:val="93B430A853104E41885E0D58F924D9AF"/>
        <w:category>
          <w:name w:val="General"/>
          <w:gallery w:val="placeholder"/>
        </w:category>
        <w:types>
          <w:type w:val="bbPlcHdr"/>
        </w:types>
        <w:behaviors>
          <w:behavior w:val="content"/>
        </w:behaviors>
        <w:guid w:val="{4E751E5A-E61A-4F57-AFCB-DAF684E02EFD}"/>
      </w:docPartPr>
      <w:docPartBody>
        <w:p w:rsidR="00865F44" w:rsidRDefault="00865F44">
          <w:pPr>
            <w:pStyle w:val="93B430A853104E41885E0D58F924D9AF"/>
          </w:pPr>
          <w:r w:rsidRPr="0070610A">
            <w:rPr>
              <w:color w:val="FF0000"/>
              <w:szCs w:val="20"/>
            </w:rPr>
            <w:t>RFX</w:t>
          </w:r>
        </w:p>
      </w:docPartBody>
    </w:docPart>
    <w:docPart>
      <w:docPartPr>
        <w:name w:val="6730348188FF4E42A0553AC18A889699"/>
        <w:category>
          <w:name w:val="General"/>
          <w:gallery w:val="placeholder"/>
        </w:category>
        <w:types>
          <w:type w:val="bbPlcHdr"/>
        </w:types>
        <w:behaviors>
          <w:behavior w:val="content"/>
        </w:behaviors>
        <w:guid w:val="{7770018D-DA73-426A-9B00-0F8697647558}"/>
      </w:docPartPr>
      <w:docPartBody>
        <w:p w:rsidR="00865F44" w:rsidRDefault="00865F44">
          <w:pPr>
            <w:pStyle w:val="6730348188FF4E42A0553AC18A889699"/>
          </w:pPr>
          <w:r w:rsidRPr="0070610A">
            <w:rPr>
              <w:color w:val="FF0000"/>
              <w:szCs w:val="20"/>
            </w:rPr>
            <w:t>XXXXX</w:t>
          </w:r>
        </w:p>
      </w:docPartBody>
    </w:docPart>
    <w:docPart>
      <w:docPartPr>
        <w:name w:val="CB2F8ACCCEC146BA8CE4AA5C8F30CB54"/>
        <w:category>
          <w:name w:val="General"/>
          <w:gallery w:val="placeholder"/>
        </w:category>
        <w:types>
          <w:type w:val="bbPlcHdr"/>
        </w:types>
        <w:behaviors>
          <w:behavior w:val="content"/>
        </w:behaviors>
        <w:guid w:val="{792CB336-E12E-49C1-BC5E-A7667E6C0C36}"/>
      </w:docPartPr>
      <w:docPartBody>
        <w:p w:rsidR="00865F44" w:rsidRDefault="00865F44">
          <w:pPr>
            <w:pStyle w:val="CB2F8ACCCEC146BA8CE4AA5C8F30CB54"/>
          </w:pPr>
          <w:r w:rsidRPr="0070610A">
            <w:rPr>
              <w:color w:val="FF0000"/>
              <w:szCs w:val="20"/>
            </w:rPr>
            <w:t>RFX Name</w:t>
          </w:r>
        </w:p>
      </w:docPartBody>
    </w:docPart>
    <w:docPart>
      <w:docPartPr>
        <w:name w:val="7745A568198C4A1C8F772FD8E18998C4"/>
        <w:category>
          <w:name w:val="General"/>
          <w:gallery w:val="placeholder"/>
        </w:category>
        <w:types>
          <w:type w:val="bbPlcHdr"/>
        </w:types>
        <w:behaviors>
          <w:behavior w:val="content"/>
        </w:behaviors>
        <w:guid w:val="{FE747E92-BA43-4ACF-9764-9D194074330E}"/>
      </w:docPartPr>
      <w:docPartBody>
        <w:p w:rsidR="00865F44" w:rsidRDefault="00865F44">
          <w:pPr>
            <w:pStyle w:val="7745A568198C4A1C8F772FD8E18998C4"/>
          </w:pPr>
          <w:r w:rsidRPr="0070610A">
            <w:rPr>
              <w:color w:val="FF0000"/>
              <w:szCs w:val="20"/>
            </w:rPr>
            <w:t>Rep Name</w:t>
          </w:r>
        </w:p>
      </w:docPartBody>
    </w:docPart>
    <w:docPart>
      <w:docPartPr>
        <w:name w:val="EB88606B65F942D5824D144B47F7A3D3"/>
        <w:category>
          <w:name w:val="General"/>
          <w:gallery w:val="placeholder"/>
        </w:category>
        <w:types>
          <w:type w:val="bbPlcHdr"/>
        </w:types>
        <w:behaviors>
          <w:behavior w:val="content"/>
        </w:behaviors>
        <w:guid w:val="{16FEC398-AAEA-4482-8013-231248A5DFB5}"/>
      </w:docPartPr>
      <w:docPartBody>
        <w:p w:rsidR="00865F44" w:rsidRDefault="00865F44">
          <w:pPr>
            <w:pStyle w:val="EB88606B65F942D5824D144B47F7A3D3"/>
          </w:pPr>
          <w:r w:rsidRPr="0070610A">
            <w:rPr>
              <w:color w:val="FF0000"/>
              <w:szCs w:val="20"/>
            </w:rPr>
            <w:t>Rep Phone Number</w:t>
          </w:r>
        </w:p>
      </w:docPartBody>
    </w:docPart>
    <w:docPart>
      <w:docPartPr>
        <w:name w:val="3C7F44C5FAB84B4A96678867B8671520"/>
        <w:category>
          <w:name w:val="General"/>
          <w:gallery w:val="placeholder"/>
        </w:category>
        <w:types>
          <w:type w:val="bbPlcHdr"/>
        </w:types>
        <w:behaviors>
          <w:behavior w:val="content"/>
        </w:behaviors>
        <w:guid w:val="{D5A87729-CD04-4B9E-8064-240C77FE4CB2}"/>
      </w:docPartPr>
      <w:docPartBody>
        <w:p w:rsidR="00865F44" w:rsidRDefault="00865F44">
          <w:pPr>
            <w:pStyle w:val="3C7F44C5FAB84B4A96678867B8671520"/>
          </w:pPr>
          <w:r w:rsidRPr="0070610A">
            <w:rPr>
              <w:color w:val="FF0000"/>
              <w:szCs w:val="20"/>
            </w:rPr>
            <w:t>Rep Email Address</w:t>
          </w:r>
        </w:p>
      </w:docPartBody>
    </w:docPart>
    <w:docPart>
      <w:docPartPr>
        <w:name w:val="71381DBBB0B0474DA8F743E5D0B4994A"/>
        <w:category>
          <w:name w:val="General"/>
          <w:gallery w:val="placeholder"/>
        </w:category>
        <w:types>
          <w:type w:val="bbPlcHdr"/>
        </w:types>
        <w:behaviors>
          <w:behavior w:val="content"/>
        </w:behaviors>
        <w:guid w:val="{1AFFE374-9C5C-48CE-A064-5F83AA4AB1DD}"/>
      </w:docPartPr>
      <w:docPartBody>
        <w:p w:rsidR="00865F44" w:rsidRDefault="00865F44">
          <w:pPr>
            <w:pStyle w:val="71381DBBB0B0474DA8F743E5D0B4994A"/>
          </w:pPr>
          <w:r>
            <w:rPr>
              <w:color w:val="FF0000"/>
              <w:szCs w:val="20"/>
            </w:rPr>
            <w:t>REP’S NAME</w:t>
          </w:r>
        </w:p>
      </w:docPartBody>
    </w:docPart>
    <w:docPart>
      <w:docPartPr>
        <w:name w:val="DefaultPlaceholder_-1854013440"/>
        <w:category>
          <w:name w:val="General"/>
          <w:gallery w:val="placeholder"/>
        </w:category>
        <w:types>
          <w:type w:val="bbPlcHdr"/>
        </w:types>
        <w:behaviors>
          <w:behavior w:val="content"/>
        </w:behaviors>
        <w:guid w:val="{C1FDD0AA-6E64-40B0-AD6C-FF93A66FAF1A}"/>
      </w:docPartPr>
      <w:docPartBody>
        <w:p w:rsidR="000E6EA8" w:rsidRDefault="000E6EA8">
          <w:r w:rsidRPr="00253D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Segoe UI Semibold">
    <w:panose1 w:val="020B07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44"/>
    <w:rsid w:val="000E6EA8"/>
    <w:rsid w:val="002623E6"/>
    <w:rsid w:val="002B770B"/>
    <w:rsid w:val="00865F44"/>
    <w:rsid w:val="00ED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0E6EA8"/>
    <w:rPr>
      <w:color w:val="808080"/>
    </w:rPr>
  </w:style>
  <w:style w:type="paragraph" w:customStyle="1" w:styleId="A83A0B33AB8E4E70ABBED7D7E57950F5">
    <w:name w:val="A83A0B33AB8E4E70ABBED7D7E57950F5"/>
  </w:style>
  <w:style w:type="paragraph" w:customStyle="1" w:styleId="973B97F9F044407D80C7F27075B22C06">
    <w:name w:val="973B97F9F044407D80C7F27075B22C06"/>
  </w:style>
  <w:style w:type="paragraph" w:customStyle="1" w:styleId="F8162BFD65F04955862964E1AAF25355">
    <w:name w:val="F8162BFD65F04955862964E1AAF25355"/>
  </w:style>
  <w:style w:type="paragraph" w:customStyle="1" w:styleId="60AA89931B014AA694BC2F25A029272F">
    <w:name w:val="60AA89931B014AA694BC2F25A029272F"/>
  </w:style>
  <w:style w:type="paragraph" w:customStyle="1" w:styleId="F855D4C3B2314D57A1EA6A7A05F162DA">
    <w:name w:val="F855D4C3B2314D57A1EA6A7A05F162DA"/>
  </w:style>
  <w:style w:type="paragraph" w:customStyle="1" w:styleId="E630837AB4844ACC944AF561D5637DF1">
    <w:name w:val="E630837AB4844ACC944AF561D5637DF1"/>
  </w:style>
  <w:style w:type="paragraph" w:customStyle="1" w:styleId="BEF3165B73174848AEEF04BF731DF6D2">
    <w:name w:val="BEF3165B73174848AEEF04BF731DF6D2"/>
  </w:style>
  <w:style w:type="paragraph" w:customStyle="1" w:styleId="93B430A853104E41885E0D58F924D9AF">
    <w:name w:val="93B430A853104E41885E0D58F924D9AF"/>
  </w:style>
  <w:style w:type="paragraph" w:customStyle="1" w:styleId="6730348188FF4E42A0553AC18A889699">
    <w:name w:val="6730348188FF4E42A0553AC18A889699"/>
  </w:style>
  <w:style w:type="paragraph" w:customStyle="1" w:styleId="CB2F8ACCCEC146BA8CE4AA5C8F30CB54">
    <w:name w:val="CB2F8ACCCEC146BA8CE4AA5C8F30CB54"/>
  </w:style>
  <w:style w:type="paragraph" w:customStyle="1" w:styleId="7745A568198C4A1C8F772FD8E18998C4">
    <w:name w:val="7745A568198C4A1C8F772FD8E18998C4"/>
  </w:style>
  <w:style w:type="paragraph" w:customStyle="1" w:styleId="EB88606B65F942D5824D144B47F7A3D3">
    <w:name w:val="EB88606B65F942D5824D144B47F7A3D3"/>
  </w:style>
  <w:style w:type="paragraph" w:customStyle="1" w:styleId="3C7F44C5FAB84B4A96678867B8671520">
    <w:name w:val="3C7F44C5FAB84B4A96678867B8671520"/>
  </w:style>
  <w:style w:type="paragraph" w:customStyle="1" w:styleId="71381DBBB0B0474DA8F743E5D0B4994A">
    <w:name w:val="71381DBBB0B0474DA8F743E5D0B499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F3C84A2EE52241BDCACBAA90B31D2A" ma:contentTypeVersion="4" ma:contentTypeDescription="Create a new document." ma:contentTypeScope="" ma:versionID="d04b9734777bd18537716a113cd207da">
  <xsd:schema xmlns:xsd="http://www.w3.org/2001/XMLSchema" xmlns:xs="http://www.w3.org/2001/XMLSchema" xmlns:p="http://schemas.microsoft.com/office/2006/metadata/properties" xmlns:ns2="d92f8a86-ceed-4a0c-8fc6-5eb6513b2c89" targetNamespace="http://schemas.microsoft.com/office/2006/metadata/properties" ma:root="true" ma:fieldsID="fc8d0da2cc6e437ceac8660f1f411263" ns2:_="">
    <xsd:import namespace="d92f8a86-ceed-4a0c-8fc6-5eb6513b2c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2f8a86-ceed-4a0c-8fc6-5eb6513b2c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6954FB-1ED7-40CE-95EB-C32963B43597}">
  <ds:schemaRefs>
    <ds:schemaRef ds:uri="http://schemas.openxmlformats.org/officeDocument/2006/bibliography"/>
  </ds:schemaRefs>
</ds:datastoreItem>
</file>

<file path=customXml/itemProps2.xml><?xml version="1.0" encoding="utf-8"?>
<ds:datastoreItem xmlns:ds="http://schemas.openxmlformats.org/officeDocument/2006/customXml" ds:itemID="{EF1EA370-0284-4F1D-A408-110B39481F9E}">
  <ds:schemaRefs>
    <ds:schemaRef ds:uri="http://schemas.microsoft.com/sharepoint/v3/contenttype/forms"/>
  </ds:schemaRefs>
</ds:datastoreItem>
</file>

<file path=customXml/itemProps3.xml><?xml version="1.0" encoding="utf-8"?>
<ds:datastoreItem xmlns:ds="http://schemas.openxmlformats.org/officeDocument/2006/customXml" ds:itemID="{758B315D-42EA-4037-BEA6-4B78714CC477}">
  <ds:schemaRefs>
    <ds:schemaRef ds:uri="http://purl.org/dc/elements/1.1/"/>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purl.org/dc/terms/"/>
    <ds:schemaRef ds:uri="d92f8a86-ceed-4a0c-8fc6-5eb6513b2c89"/>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E197FF9-B3B2-4EFF-8D24-A2CC8C161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2f8a86-ceed-4a0c-8fc6-5eb6513b2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InterVision Proposal TEMPLATE 2023</Template>
  <TotalTime>0</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2024-09-09T23:01:00Z</dcterms:created>
  <dcterms:modified xsi:type="dcterms:W3CDTF">2024-09-09T23:01:00Z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0x01010039F3C84A2EE52241BDCACBAA90B31D2A</vt:lpwstr>
  </property>
</Properties>
</file>